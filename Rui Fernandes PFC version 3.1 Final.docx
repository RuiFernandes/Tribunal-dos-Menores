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45F60" w14:textId="77777777" w:rsidR="00F45EF6" w:rsidRPr="00CF18EF" w:rsidRDefault="00C1527A" w:rsidP="00AA169F">
      <w:pPr>
        <w:spacing w:before="0" w:after="0"/>
        <w:jc w:val="left"/>
        <w:rPr>
          <w:b/>
          <w:iCs/>
          <w:sz w:val="28"/>
          <w:szCs w:val="28"/>
        </w:rPr>
      </w:pPr>
      <w:r w:rsidRPr="00CF18EF">
        <w:rPr>
          <w:b/>
          <w:iCs/>
          <w:sz w:val="28"/>
          <w:szCs w:val="28"/>
        </w:rPr>
        <w:t xml:space="preserve"> </w:t>
      </w:r>
      <w:r w:rsidR="0043231A" w:rsidRPr="00CF18EF">
        <w:rPr>
          <w:b/>
          <w:iCs/>
          <w:sz w:val="28"/>
          <w:szCs w:val="28"/>
        </w:rPr>
        <w:t xml:space="preserve"> </w:t>
      </w:r>
    </w:p>
    <w:p w14:paraId="036BDEAA" w14:textId="77777777" w:rsidR="00F45EF6" w:rsidRPr="00CF18EF" w:rsidRDefault="00F45EF6" w:rsidP="00AA169F">
      <w:pPr>
        <w:spacing w:before="0" w:after="0"/>
        <w:jc w:val="left"/>
        <w:rPr>
          <w:b/>
          <w:iCs/>
          <w:sz w:val="28"/>
          <w:szCs w:val="28"/>
        </w:rPr>
      </w:pPr>
    </w:p>
    <w:p w14:paraId="5C49CBBD" w14:textId="77777777" w:rsidR="006E21F6" w:rsidRPr="000C3522" w:rsidRDefault="003A3F35" w:rsidP="00AA169F">
      <w:pPr>
        <w:spacing w:before="0" w:after="0"/>
        <w:jc w:val="left"/>
        <w:rPr>
          <w:b/>
        </w:rPr>
      </w:pPr>
      <w:r w:rsidRPr="000C3522">
        <w:rPr>
          <w:rFonts w:ascii="Arial" w:hAnsi="Arial" w:cs="Arial"/>
          <w:b/>
          <w:i/>
          <w:iCs/>
          <w:noProof/>
        </w:rPr>
        <w:drawing>
          <wp:inline distT="0" distB="0" distL="0" distR="0" wp14:anchorId="0ECDD6D0" wp14:editId="09B69314">
            <wp:extent cx="1047750" cy="476250"/>
            <wp:effectExtent l="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B27" w:rsidRPr="000C3522">
        <w:rPr>
          <w:rFonts w:ascii="Arial" w:hAnsi="Arial" w:cs="Arial"/>
          <w:b/>
          <w:i/>
          <w:iCs/>
        </w:rPr>
        <w:t>INSTIT</w:t>
      </w:r>
      <w:r w:rsidR="006E21F6" w:rsidRPr="000C3522">
        <w:rPr>
          <w:rFonts w:ascii="Arial" w:hAnsi="Arial" w:cs="Arial"/>
          <w:b/>
          <w:i/>
          <w:iCs/>
        </w:rPr>
        <w:t>UTO SUPERIOR DE TRANSPORTES E COMUNICAÇÕES</w:t>
      </w:r>
    </w:p>
    <w:p w14:paraId="161A0367" w14:textId="77777777" w:rsidR="00D34798" w:rsidRPr="000C3522" w:rsidRDefault="00D34798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14:paraId="7F0155EA" w14:textId="77777777" w:rsidR="0003594E" w:rsidRPr="000C3522" w:rsidRDefault="0003594E" w:rsidP="00AA169F">
      <w:pPr>
        <w:pStyle w:val="InstitutionInformation"/>
        <w:spacing w:before="0"/>
        <w:rPr>
          <w:rFonts w:ascii="Arial" w:hAnsi="Arial" w:cs="Arial"/>
          <w:szCs w:val="28"/>
        </w:rPr>
      </w:pPr>
    </w:p>
    <w:p w14:paraId="7149E77E" w14:textId="77777777" w:rsidR="00AC67CA" w:rsidRPr="000C3522" w:rsidRDefault="00AC67CA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3B42C5C9" w14:textId="77777777" w:rsidR="00306CED" w:rsidRPr="000C3522" w:rsidRDefault="00306CED" w:rsidP="00AA169F">
      <w:pPr>
        <w:spacing w:before="0" w:after="0"/>
        <w:jc w:val="center"/>
        <w:rPr>
          <w:b/>
          <w:sz w:val="28"/>
          <w:szCs w:val="28"/>
        </w:rPr>
      </w:pPr>
      <w:r w:rsidRPr="000C3522">
        <w:rPr>
          <w:b/>
          <w:sz w:val="28"/>
          <w:szCs w:val="28"/>
        </w:rPr>
        <w:t>Protótipo de um Sistema de Informação para a Gestão de Processos Judiciais no Tribunais dos Menores da Cidade de Maputo</w:t>
      </w:r>
    </w:p>
    <w:p w14:paraId="0BAA70FC" w14:textId="77777777" w:rsidR="0003594E" w:rsidRPr="000C3522" w:rsidRDefault="0003594E" w:rsidP="00AA169F">
      <w:pPr>
        <w:spacing w:before="0" w:after="0"/>
        <w:jc w:val="center"/>
        <w:rPr>
          <w:b/>
          <w:sz w:val="28"/>
          <w:szCs w:val="28"/>
        </w:rPr>
      </w:pPr>
    </w:p>
    <w:p w14:paraId="24BD3988" w14:textId="77777777" w:rsidR="007715ED" w:rsidRPr="000C3522" w:rsidRDefault="007715ED" w:rsidP="00AA169F">
      <w:pPr>
        <w:spacing w:before="0" w:after="0"/>
        <w:rPr>
          <w:rFonts w:ascii="Arial" w:hAnsi="Arial" w:cs="Arial"/>
        </w:rPr>
      </w:pPr>
    </w:p>
    <w:p w14:paraId="0A54E2E9" w14:textId="77777777" w:rsidR="007715ED" w:rsidRPr="000C3522" w:rsidRDefault="00306CED" w:rsidP="00AA169F">
      <w:pPr>
        <w:pStyle w:val="AuthorList"/>
        <w:spacing w:before="0" w:after="0" w:afterAutospacing="0" w:line="360" w:lineRule="auto"/>
      </w:pPr>
      <w:r w:rsidRPr="000C3522">
        <w:t>Rui Fernandes D’ Inácio Guirrugo</w:t>
      </w:r>
    </w:p>
    <w:p w14:paraId="7591C993" w14:textId="77777777" w:rsidR="00913927" w:rsidRPr="000C3522" w:rsidRDefault="00913927" w:rsidP="00AA169F">
      <w:pPr>
        <w:spacing w:before="0" w:after="0"/>
      </w:pPr>
    </w:p>
    <w:p w14:paraId="74EF10CC" w14:textId="77777777" w:rsidR="00F45EF6" w:rsidRPr="000C3522" w:rsidRDefault="00F45EF6" w:rsidP="00F45EF6">
      <w:pPr>
        <w:spacing w:before="0" w:after="0"/>
        <w:jc w:val="center"/>
        <w:rPr>
          <w:b/>
          <w:sz w:val="28"/>
          <w:szCs w:val="28"/>
        </w:rPr>
      </w:pPr>
      <w:r w:rsidRPr="000C3522">
        <w:rPr>
          <w:b/>
          <w:sz w:val="28"/>
          <w:szCs w:val="28"/>
        </w:rPr>
        <w:t>Projecto Final do Curso</w:t>
      </w:r>
    </w:p>
    <w:p w14:paraId="126460D1" w14:textId="77777777" w:rsidR="00F45EF6" w:rsidRPr="000C3522" w:rsidRDefault="00F45EF6" w:rsidP="00F45EF6">
      <w:pPr>
        <w:pStyle w:val="AuthorList"/>
        <w:spacing w:before="0" w:after="0" w:afterAutospacing="0" w:line="360" w:lineRule="auto"/>
      </w:pPr>
      <w:r w:rsidRPr="000C3522">
        <w:t>Licenciatura em Engenharia Informática e de Telecomunicações</w:t>
      </w:r>
    </w:p>
    <w:p w14:paraId="2FE2EB66" w14:textId="77777777" w:rsidR="00F45EF6" w:rsidRPr="000C3522" w:rsidRDefault="00F45EF6" w:rsidP="00F45EF6">
      <w:pPr>
        <w:spacing w:before="0" w:after="0"/>
        <w:jc w:val="center"/>
      </w:pPr>
      <w:r w:rsidRPr="000C3522">
        <w:t>Supervisor:</w:t>
      </w:r>
    </w:p>
    <w:p w14:paraId="2F6D67BF" w14:textId="77777777" w:rsidR="00F45EF6" w:rsidRPr="000C3522" w:rsidRDefault="00F45EF6" w:rsidP="00F45EF6">
      <w:pPr>
        <w:pStyle w:val="AuthorList"/>
        <w:spacing w:before="0" w:after="0" w:afterAutospacing="0" w:line="360" w:lineRule="auto"/>
        <w:rPr>
          <w:b w:val="0"/>
        </w:rPr>
      </w:pPr>
      <w:r w:rsidRPr="000C3522">
        <w:rPr>
          <w:b w:val="0"/>
        </w:rPr>
        <w:t xml:space="preserve">Eng.º </w:t>
      </w:r>
      <w:r w:rsidRPr="000C3522">
        <w:rPr>
          <w:b w:val="0"/>
          <w:bCs/>
        </w:rPr>
        <w:t>Marcel Danton de Figueiredo Saraiva</w:t>
      </w:r>
    </w:p>
    <w:p w14:paraId="1331CD00" w14:textId="77777777" w:rsidR="00F45EF6" w:rsidRPr="000C3522" w:rsidRDefault="00F45EF6" w:rsidP="00F45EF6">
      <w:pPr>
        <w:spacing w:before="0" w:after="0"/>
      </w:pPr>
    </w:p>
    <w:p w14:paraId="78923ED4" w14:textId="77777777" w:rsidR="00F45EF6" w:rsidRPr="000C3522" w:rsidRDefault="00F45EF6" w:rsidP="00F45EF6">
      <w:pPr>
        <w:spacing w:before="0" w:after="0"/>
      </w:pPr>
    </w:p>
    <w:p w14:paraId="1D81564F" w14:textId="77777777" w:rsidR="00F45EF6" w:rsidRPr="000C3522" w:rsidRDefault="00F45EF6" w:rsidP="00F45EF6">
      <w:pPr>
        <w:pStyle w:val="AuthorList"/>
        <w:spacing w:before="0" w:after="0" w:afterAutospacing="0" w:line="360" w:lineRule="auto"/>
        <w:rPr>
          <w:b w:val="0"/>
        </w:rPr>
      </w:pPr>
      <w:r w:rsidRPr="000C3522">
        <w:rPr>
          <w:b w:val="0"/>
        </w:rPr>
        <w:t>Departamento de Tecnologia de Informação e Comunicação</w:t>
      </w:r>
    </w:p>
    <w:p w14:paraId="05D8E1F4" w14:textId="77777777" w:rsidR="00F45EF6" w:rsidRPr="000C3522" w:rsidRDefault="00F45EF6" w:rsidP="00F45EF6">
      <w:pPr>
        <w:spacing w:before="0" w:after="0"/>
      </w:pPr>
    </w:p>
    <w:p w14:paraId="6C610B87" w14:textId="77777777" w:rsidR="00F45EF6" w:rsidRPr="000C3522" w:rsidRDefault="00F45EF6" w:rsidP="00F45EF6">
      <w:pPr>
        <w:spacing w:before="0" w:after="0"/>
      </w:pPr>
    </w:p>
    <w:p w14:paraId="62043B98" w14:textId="77777777" w:rsidR="00F45EF6" w:rsidRPr="000C3522" w:rsidRDefault="00F45EF6" w:rsidP="00F45EF6">
      <w:pPr>
        <w:spacing w:before="0" w:after="0"/>
      </w:pPr>
    </w:p>
    <w:p w14:paraId="576F124E" w14:textId="77777777" w:rsidR="00F45EF6" w:rsidRPr="000C3522" w:rsidRDefault="00F45EF6" w:rsidP="00F45EF6">
      <w:pPr>
        <w:spacing w:before="0" w:after="0"/>
      </w:pPr>
    </w:p>
    <w:p w14:paraId="5B1E1D3D" w14:textId="37973B1A" w:rsidR="00F45EF6" w:rsidRPr="000C3522" w:rsidRDefault="004679E2" w:rsidP="00F45EF6">
      <w:pPr>
        <w:pStyle w:val="AuthorList"/>
        <w:spacing w:before="0" w:after="0" w:afterAutospacing="0" w:line="360" w:lineRule="auto"/>
      </w:pPr>
      <w:r w:rsidRPr="000C3522">
        <w:t>Maio, 2016</w:t>
      </w:r>
    </w:p>
    <w:p w14:paraId="2D54A45F" w14:textId="77777777" w:rsidR="00F45EF6" w:rsidRPr="000C3522" w:rsidRDefault="00F45EF6">
      <w:pPr>
        <w:spacing w:before="0" w:after="0" w:line="240" w:lineRule="auto"/>
        <w:jc w:val="left"/>
      </w:pPr>
      <w:r w:rsidRPr="000C3522">
        <w:br w:type="page"/>
      </w:r>
    </w:p>
    <w:p w14:paraId="2332A9FA" w14:textId="77777777" w:rsidR="00C40E53" w:rsidRPr="000C3522" w:rsidRDefault="00C40E53" w:rsidP="00AA169F">
      <w:pPr>
        <w:spacing w:before="0" w:after="0"/>
      </w:pPr>
    </w:p>
    <w:p w14:paraId="69AFB103" w14:textId="77777777" w:rsidR="00570AEF" w:rsidRPr="000C3522" w:rsidRDefault="003A3F35" w:rsidP="00AA169F">
      <w:pPr>
        <w:spacing w:before="0" w:after="0"/>
        <w:jc w:val="left"/>
        <w:rPr>
          <w:b/>
        </w:rPr>
      </w:pPr>
      <w:r w:rsidRPr="000C3522">
        <w:rPr>
          <w:rFonts w:ascii="Arial" w:hAnsi="Arial" w:cs="Arial"/>
          <w:b/>
          <w:i/>
          <w:iCs/>
          <w:noProof/>
        </w:rPr>
        <w:drawing>
          <wp:inline distT="0" distB="0" distL="0" distR="0" wp14:anchorId="3C350B81" wp14:editId="5A073844">
            <wp:extent cx="1047750" cy="476250"/>
            <wp:effectExtent l="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AEF" w:rsidRPr="000C3522">
        <w:rPr>
          <w:rFonts w:ascii="Arial" w:hAnsi="Arial" w:cs="Arial"/>
          <w:b/>
          <w:i/>
          <w:iCs/>
        </w:rPr>
        <w:t>INSTITUTO SUPERIOR DE TRANSPORTES E COMUNICAÇÕES</w:t>
      </w:r>
    </w:p>
    <w:p w14:paraId="1426AE16" w14:textId="77777777" w:rsidR="00570AEF" w:rsidRPr="000C3522" w:rsidRDefault="00570AEF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14:paraId="2AF14E59" w14:textId="77777777" w:rsidR="00570AEF" w:rsidRPr="000C3522" w:rsidRDefault="00570AEF" w:rsidP="00AA169F">
      <w:pPr>
        <w:pStyle w:val="InstitutionInformation"/>
        <w:spacing w:before="0"/>
        <w:rPr>
          <w:rFonts w:ascii="Arial" w:hAnsi="Arial" w:cs="Arial"/>
          <w:sz w:val="32"/>
          <w:szCs w:val="32"/>
        </w:rPr>
      </w:pPr>
    </w:p>
    <w:p w14:paraId="06576355" w14:textId="77777777" w:rsidR="00570AEF" w:rsidRPr="000C3522" w:rsidRDefault="00570AEF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18A73CB" w14:textId="77777777" w:rsidR="0081144D" w:rsidRPr="000C3522" w:rsidRDefault="0081144D" w:rsidP="00AA169F">
      <w:pPr>
        <w:spacing w:before="0" w:after="0"/>
        <w:jc w:val="center"/>
        <w:rPr>
          <w:b/>
          <w:sz w:val="28"/>
          <w:szCs w:val="28"/>
        </w:rPr>
      </w:pPr>
      <w:r w:rsidRPr="000C3522">
        <w:rPr>
          <w:b/>
          <w:sz w:val="28"/>
          <w:szCs w:val="28"/>
        </w:rPr>
        <w:t>Protótipo de um Sistema de Informação para a Gestão de Processos Judiciais no Tribunais dos Menores da Cidade de Maputo</w:t>
      </w:r>
    </w:p>
    <w:p w14:paraId="17890A44" w14:textId="77777777" w:rsidR="00570AEF" w:rsidRPr="000C3522" w:rsidRDefault="00570AEF" w:rsidP="00AA169F">
      <w:pPr>
        <w:spacing w:before="0" w:after="0"/>
        <w:rPr>
          <w:rFonts w:ascii="Arial" w:hAnsi="Arial" w:cs="Arial"/>
        </w:rPr>
      </w:pPr>
    </w:p>
    <w:p w14:paraId="7F5B8C2B" w14:textId="77777777" w:rsidR="00570AEF" w:rsidRPr="000C3522" w:rsidRDefault="0081144D" w:rsidP="00AA169F">
      <w:pPr>
        <w:pStyle w:val="AuthorList"/>
        <w:spacing w:before="0" w:after="0" w:afterAutospacing="0" w:line="360" w:lineRule="auto"/>
      </w:pPr>
      <w:r w:rsidRPr="000C3522">
        <w:t xml:space="preserve">Rui Fernandes D’ Inácio Guirrugo </w:t>
      </w:r>
    </w:p>
    <w:p w14:paraId="761D5A09" w14:textId="77777777" w:rsidR="00570AEF" w:rsidRPr="000C3522" w:rsidRDefault="00570AEF" w:rsidP="00AA169F">
      <w:pPr>
        <w:spacing w:before="0" w:after="0"/>
      </w:pPr>
    </w:p>
    <w:p w14:paraId="5F13F464" w14:textId="77777777" w:rsidR="00570AEF" w:rsidRPr="000C3522" w:rsidRDefault="00570AEF" w:rsidP="00AA169F">
      <w:pPr>
        <w:spacing w:before="0" w:after="0"/>
      </w:pPr>
    </w:p>
    <w:p w14:paraId="1B939A8A" w14:textId="77777777" w:rsidR="00570AEF" w:rsidRPr="000C3522" w:rsidRDefault="00570AEF" w:rsidP="00AA169F">
      <w:pPr>
        <w:spacing w:before="0" w:after="0"/>
        <w:jc w:val="center"/>
        <w:rPr>
          <w:b/>
          <w:sz w:val="28"/>
          <w:szCs w:val="28"/>
        </w:rPr>
      </w:pPr>
      <w:r w:rsidRPr="000C3522">
        <w:rPr>
          <w:b/>
          <w:sz w:val="28"/>
          <w:szCs w:val="28"/>
        </w:rPr>
        <w:t xml:space="preserve">Projecto </w:t>
      </w:r>
      <w:r w:rsidR="00F82C73" w:rsidRPr="000C3522">
        <w:rPr>
          <w:b/>
          <w:sz w:val="28"/>
          <w:szCs w:val="28"/>
        </w:rPr>
        <w:t>F</w:t>
      </w:r>
      <w:r w:rsidRPr="000C3522">
        <w:rPr>
          <w:b/>
          <w:sz w:val="28"/>
          <w:szCs w:val="28"/>
        </w:rPr>
        <w:t xml:space="preserve">inal do </w:t>
      </w:r>
      <w:r w:rsidR="00F82C73" w:rsidRPr="000C3522">
        <w:rPr>
          <w:b/>
          <w:sz w:val="28"/>
          <w:szCs w:val="28"/>
        </w:rPr>
        <w:t>C</w:t>
      </w:r>
      <w:r w:rsidRPr="000C3522">
        <w:rPr>
          <w:b/>
          <w:sz w:val="28"/>
          <w:szCs w:val="28"/>
        </w:rPr>
        <w:t>urso</w:t>
      </w:r>
    </w:p>
    <w:p w14:paraId="089C5D6E" w14:textId="77777777" w:rsidR="001E5530" w:rsidRPr="000C3522" w:rsidRDefault="00B56448" w:rsidP="00AA169F">
      <w:pPr>
        <w:pStyle w:val="AuthorList"/>
        <w:spacing w:before="0" w:after="0" w:afterAutospacing="0" w:line="360" w:lineRule="auto"/>
      </w:pPr>
      <w:r w:rsidRPr="000C3522">
        <w:t>Licenciatura em Engenharia Informática e de Telecomunicações</w:t>
      </w:r>
    </w:p>
    <w:p w14:paraId="71B8E866" w14:textId="77777777" w:rsidR="008136A2" w:rsidRPr="000C3522" w:rsidRDefault="001E5530" w:rsidP="00AA169F">
      <w:pPr>
        <w:spacing w:before="0" w:after="0"/>
        <w:jc w:val="center"/>
      </w:pPr>
      <w:r w:rsidRPr="000C3522">
        <w:t>Supervisor:</w:t>
      </w:r>
    </w:p>
    <w:p w14:paraId="5DB88E09" w14:textId="77777777" w:rsidR="00B56448" w:rsidRPr="000C3522" w:rsidRDefault="00B56448" w:rsidP="00AA169F">
      <w:pPr>
        <w:pStyle w:val="AuthorList"/>
        <w:spacing w:before="0" w:after="0" w:afterAutospacing="0" w:line="360" w:lineRule="auto"/>
        <w:rPr>
          <w:b w:val="0"/>
        </w:rPr>
      </w:pPr>
      <w:r w:rsidRPr="000C3522">
        <w:rPr>
          <w:b w:val="0"/>
        </w:rPr>
        <w:t xml:space="preserve">Eng.º </w:t>
      </w:r>
      <w:r w:rsidRPr="000C3522">
        <w:rPr>
          <w:b w:val="0"/>
          <w:bCs/>
        </w:rPr>
        <w:t>Marcel Danton de Figueiredo Saraiva</w:t>
      </w:r>
    </w:p>
    <w:p w14:paraId="0C2DC837" w14:textId="77777777" w:rsidR="00570AEF" w:rsidRPr="000C3522" w:rsidRDefault="00570AEF" w:rsidP="00AA169F">
      <w:pPr>
        <w:spacing w:before="0" w:after="0"/>
      </w:pPr>
    </w:p>
    <w:p w14:paraId="53668A65" w14:textId="77777777" w:rsidR="00570AEF" w:rsidRPr="000C3522" w:rsidRDefault="00570AEF" w:rsidP="00AA169F">
      <w:pPr>
        <w:spacing w:before="0" w:after="0"/>
      </w:pPr>
    </w:p>
    <w:p w14:paraId="1FD8292C" w14:textId="77777777" w:rsidR="00570AEF" w:rsidRPr="000C3522" w:rsidRDefault="00B56448" w:rsidP="00AA169F">
      <w:pPr>
        <w:pStyle w:val="AuthorList"/>
        <w:spacing w:before="0" w:after="0" w:afterAutospacing="0" w:line="360" w:lineRule="auto"/>
        <w:rPr>
          <w:b w:val="0"/>
        </w:rPr>
      </w:pPr>
      <w:r w:rsidRPr="000C3522">
        <w:rPr>
          <w:b w:val="0"/>
        </w:rPr>
        <w:t>Departamento de Tecnologia de Informação e Comunicação</w:t>
      </w:r>
    </w:p>
    <w:p w14:paraId="42B046B7" w14:textId="77777777" w:rsidR="00B56448" w:rsidRPr="000C3522" w:rsidRDefault="00B56448" w:rsidP="00AA169F">
      <w:pPr>
        <w:spacing w:before="0" w:after="0"/>
      </w:pPr>
    </w:p>
    <w:p w14:paraId="7F95AA20" w14:textId="77777777" w:rsidR="00B56448" w:rsidRPr="000C3522" w:rsidRDefault="00B56448" w:rsidP="00AA169F">
      <w:pPr>
        <w:spacing w:before="0" w:after="0"/>
      </w:pPr>
    </w:p>
    <w:p w14:paraId="2BAC910D" w14:textId="77777777" w:rsidR="00570AEF" w:rsidRPr="000C3522" w:rsidRDefault="00570AEF" w:rsidP="00AA169F">
      <w:pPr>
        <w:spacing w:before="0" w:after="0"/>
      </w:pPr>
    </w:p>
    <w:p w14:paraId="16456A47" w14:textId="77777777" w:rsidR="00570AEF" w:rsidRPr="000C3522" w:rsidRDefault="00570AEF" w:rsidP="00AA169F">
      <w:pPr>
        <w:spacing w:before="0" w:after="0"/>
      </w:pPr>
    </w:p>
    <w:p w14:paraId="000AF55F" w14:textId="0EEC923A" w:rsidR="00570AEF" w:rsidRPr="000C3522" w:rsidRDefault="004679E2" w:rsidP="00AA169F">
      <w:pPr>
        <w:pStyle w:val="AuthorList"/>
        <w:spacing w:before="0" w:after="0" w:afterAutospacing="0" w:line="360" w:lineRule="auto"/>
      </w:pPr>
      <w:r w:rsidRPr="000C3522">
        <w:t>Maio, 2016</w:t>
      </w:r>
    </w:p>
    <w:p w14:paraId="3F73ED3E" w14:textId="77777777" w:rsidR="00902100" w:rsidRPr="000C3522" w:rsidRDefault="00902100">
      <w:pPr>
        <w:spacing w:before="0" w:after="0" w:line="240" w:lineRule="auto"/>
        <w:jc w:val="left"/>
      </w:pPr>
      <w:r w:rsidRPr="000C3522">
        <w:br w:type="page"/>
      </w:r>
    </w:p>
    <w:p w14:paraId="5D61320C" w14:textId="77777777" w:rsidR="00554414" w:rsidRPr="000C3522" w:rsidRDefault="00554414" w:rsidP="00AA169F">
      <w:pPr>
        <w:spacing w:before="0" w:after="0"/>
      </w:pPr>
    </w:p>
    <w:p w14:paraId="74C9EB9F" w14:textId="77777777" w:rsidR="00093F73" w:rsidRPr="000C3522" w:rsidRDefault="003A3F35" w:rsidP="00AA169F">
      <w:pPr>
        <w:pStyle w:val="BodyText2"/>
        <w:spacing w:before="0" w:after="0" w:line="360" w:lineRule="auto"/>
        <w:jc w:val="center"/>
        <w:rPr>
          <w:color w:val="FF0000"/>
          <w:sz w:val="32"/>
        </w:rPr>
      </w:pPr>
      <w:r w:rsidRPr="000C3522">
        <w:rPr>
          <w:noProof/>
          <w:color w:val="FF0000"/>
          <w:sz w:val="32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620671D3" wp14:editId="016A183C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1047750" cy="6515100"/>
                <wp:effectExtent l="0" t="0" r="0" b="19050"/>
                <wp:wrapNone/>
                <wp:docPr id="2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6515100"/>
                          <a:chOff x="1260" y="180"/>
                          <a:chExt cx="1440" cy="15480"/>
                        </a:xfrm>
                      </wpg:grpSpPr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322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4FB9B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FE52209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4576AA5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8A2F856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F1DBE27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314BFDF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E11C8D1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B51EF0B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14C28E0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1C8F5D6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58BF220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4D4983A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AE0EAC6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19B7197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3618886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FBF27EA" w14:textId="77777777" w:rsidR="000C3522" w:rsidRDefault="000C3522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360"/>
                            <a:ext cx="1363" cy="1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5644E" w14:textId="77777777" w:rsidR="000C3522" w:rsidRPr="00151601" w:rsidRDefault="000C3522" w:rsidP="00151601">
                              <w:pPr>
                                <w:spacing w:before="0" w:after="0"/>
                                <w:jc w:val="center"/>
                                <w:rPr>
                                  <w:b/>
                                </w:rPr>
                              </w:pPr>
                              <w:r w:rsidRPr="00151601">
                                <w:t>PROTÓTIPO DE UM SISTEMA DE INFORMAÇÃO PARA A GESTÃO DE PROCESSOS JUDICIAIS NO TRIBUNAIS DOS MENORES DA CIDADE DE MAPUTO</w:t>
                              </w:r>
                            </w:p>
                            <w:p w14:paraId="68B5F626" w14:textId="77777777" w:rsidR="000C3522" w:rsidRPr="00151601" w:rsidRDefault="000C3522" w:rsidP="00151601">
                              <w:pPr>
                                <w:spacing w:before="0" w:after="0"/>
                                <w:jc w:val="center"/>
                                <w:rPr>
                                  <w:b/>
                                </w:rPr>
                              </w:pPr>
                              <w:r w:rsidRPr="00151601">
                                <w:rPr>
                                  <w:b/>
                                </w:rPr>
                                <w:t>Rui Fernandes D’ Inácio Guirrugo</w:t>
                              </w:r>
                            </w:p>
                            <w:p w14:paraId="27B10CB6" w14:textId="77777777" w:rsidR="000C3522" w:rsidRPr="00093F73" w:rsidRDefault="000C3522" w:rsidP="00151601">
                              <w:pPr>
                                <w:spacing w:before="0" w:after="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671D3" id="Group 34" o:spid="_x0000_s1026" style="position:absolute;left:0;text-align:left;margin-left:0;margin-top:26.9pt;width:82.5pt;height:513pt;z-index:251641344;mso-position-horizontal:left;mso-position-horizontal-relative:margin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1260;top:180;width:1322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2174FB9B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1FE52209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34576AA5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18A2F856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3F1DBE27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7314BFDF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7E11C8D1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0B51EF0B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614C28E0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41C8F5D6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558BF220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74D4983A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1AE0EAC6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419B7197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03618886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  <w:p w14:paraId="4FBF27EA" w14:textId="77777777" w:rsidR="000C3522" w:rsidRDefault="000C3522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8" type="#_x0000_t202" style="position:absolute;left:1337;top:360;width:1363;height:1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Rc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wzH8fwk/QM7/AAAA//8DAFBLAQItABQABgAIAAAAIQDb4fbL7gAAAIUBAAATAAAAAAAAAAAA&#10;AAAAAAAAAABbQ29udGVudF9UeXBlc10ueG1sUEsBAi0AFAAGAAgAAAAhAFr0LFu/AAAAFQEAAAsA&#10;AAAAAAAAAAAAAAAAHwEAAF9yZWxzLy5yZWxzUEsBAi0AFAAGAAgAAAAhAD5uNFzEAAAA2w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6D15644E" w14:textId="77777777" w:rsidR="000C3522" w:rsidRPr="00151601" w:rsidRDefault="000C3522" w:rsidP="00151601">
                        <w:pPr>
                          <w:spacing w:before="0" w:after="0"/>
                          <w:jc w:val="center"/>
                          <w:rPr>
                            <w:b/>
                          </w:rPr>
                        </w:pPr>
                        <w:r w:rsidRPr="00151601">
                          <w:t>PROTÓTIPO DE UM SISTEMA DE INFORMAÇÃO PARA A GESTÃO DE PROCESSOS JUDICIAIS NO TRIBUNAIS DOS MENORES DA CIDADE DE MAPUTO</w:t>
                        </w:r>
                      </w:p>
                      <w:p w14:paraId="68B5F626" w14:textId="77777777" w:rsidR="000C3522" w:rsidRPr="00151601" w:rsidRDefault="000C3522" w:rsidP="00151601">
                        <w:pPr>
                          <w:spacing w:before="0" w:after="0"/>
                          <w:jc w:val="center"/>
                          <w:rPr>
                            <w:b/>
                          </w:rPr>
                        </w:pPr>
                        <w:r w:rsidRPr="00151601">
                          <w:rPr>
                            <w:b/>
                          </w:rPr>
                          <w:t>Rui Fernandes D’ Inácio Guirrugo</w:t>
                        </w:r>
                      </w:p>
                      <w:p w14:paraId="27B10CB6" w14:textId="77777777" w:rsidR="000C3522" w:rsidRPr="00093F73" w:rsidRDefault="000C3522" w:rsidP="00151601">
                        <w:pPr>
                          <w:spacing w:before="0" w:after="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6116DF" w14:textId="77777777" w:rsidR="00913927" w:rsidRPr="000C3522" w:rsidRDefault="003A3F35" w:rsidP="00AA169F">
      <w:pPr>
        <w:pStyle w:val="Title"/>
        <w:spacing w:before="0" w:after="0"/>
        <w:rPr>
          <w:rFonts w:cs="Times New Roman"/>
          <w:sz w:val="24"/>
          <w:szCs w:val="24"/>
        </w:rPr>
      </w:pPr>
      <w:r w:rsidRPr="000C3522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2069ECB5" wp14:editId="5E3059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3970" r="8890" b="5715"/>
                <wp:wrapNone/>
                <wp:docPr id="2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6541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9AC52B8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2EE2A18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5D1BEFA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A9831A5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BB562F4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8A20693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AE330BC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8D17562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6912FAE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ADF0273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86DC041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5756C95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14D36A58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DA3801F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476EA0C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0FD9E74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CB4CF03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F767E21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FD1A23D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210EE82" wp14:editId="4E9ABE67">
                                    <wp:extent cx="485775" cy="923925"/>
                                    <wp:effectExtent l="0" t="0" r="0" b="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49C75D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1722662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3375125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C30E697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B0AE2C8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BAAE7C5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68A7DF4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A0EF08D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A2F352D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017E506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FBA03AE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E2BDE49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3FB7994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173DB57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4B25166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7E9AA1E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A303410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64A2A9E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651E350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E8A4DD3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AD888B9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001D85B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1D5E8E8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65501EB" w14:textId="77777777" w:rsidR="000C3522" w:rsidRPr="003076C3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637751A" w14:textId="77777777" w:rsidR="000C3522" w:rsidRPr="003076C3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8945364" w14:textId="77777777" w:rsidR="000C3522" w:rsidRDefault="000C3522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D50015C" w14:textId="77777777" w:rsidR="000C3522" w:rsidRPr="003B3387" w:rsidRDefault="000C3522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18752B5" wp14:editId="5F7CA2B3">
                                    <wp:extent cx="485775" cy="1047750"/>
                                    <wp:effectExtent l="0" t="0" r="0" b="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73CAA" w14:textId="77777777" w:rsidR="000C3522" w:rsidRPr="00913927" w:rsidRDefault="000C3522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14:paraId="2DAF108A" w14:textId="77777777" w:rsidR="000C3522" w:rsidRPr="003B309E" w:rsidRDefault="000C3522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9ECB5" id="Group 31" o:spid="_x0000_s1029" style="position:absolute;left:0;text-align:left;margin-left:0;margin-top:0;width:70.25pt;height:587.2pt;z-index:251637248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">
                <v:shape id="Text Box 32" o:spid="_x0000_s1030" type="#_x0000_t202" style="position:absolute;left:1260;top:180;width:1440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400F6541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29AC52B8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52EE2A18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15D1BEFA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2A9831A5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2BB562F4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68A20693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2AE330BC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68D17562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6912FAE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ADF0273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686DC041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55756C95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14D36A58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0DA3801F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5476EA0C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70FD9E74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CB4CF03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F767E21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0FD1A23D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 wp14:anchorId="3210EE82" wp14:editId="4E9ABE67">
                              <wp:extent cx="485775" cy="923925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49C75D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1722662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53375125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0C30E697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B0AE2C8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7BAAE7C5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668A7DF4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6A0EF08D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5A2F352D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6017E506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0FBA03AE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6E2BDE49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23FB7994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0173DB57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54B25166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57E9AA1E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3A303410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664A2A9E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651E350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E8A4DD3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2AD888B9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5001D85B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71D5E8E8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365501EB" w14:textId="77777777" w:rsidR="000C3522" w:rsidRPr="003076C3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7637751A" w14:textId="77777777" w:rsidR="000C3522" w:rsidRPr="003076C3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48945364" w14:textId="77777777" w:rsidR="000C3522" w:rsidRDefault="000C3522" w:rsidP="00913927">
                        <w:pPr>
                          <w:rPr>
                            <w:b/>
                          </w:rPr>
                        </w:pPr>
                      </w:p>
                      <w:p w14:paraId="7D50015C" w14:textId="77777777" w:rsidR="000C3522" w:rsidRPr="003B3387" w:rsidRDefault="000C3522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 wp14:anchorId="218752B5" wp14:editId="5F7CA2B3">
                              <wp:extent cx="485775" cy="1047750"/>
                              <wp:effectExtent l="0" t="0" r="0" b="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1" type="#_x0000_t202" style="position:absolute;left:1440;top:360;width:1260;height:1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21073CAA" w14:textId="77777777" w:rsidR="000C3522" w:rsidRPr="00913927" w:rsidRDefault="000C3522" w:rsidP="00913927">
                        <w:pPr>
                          <w:spacing w:line="180" w:lineRule="exact"/>
                          <w:jc w:val="center"/>
                        </w:pPr>
                      </w:p>
                      <w:p w14:paraId="2DAF108A" w14:textId="77777777" w:rsidR="000C3522" w:rsidRPr="003B309E" w:rsidRDefault="000C3522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B70FE7" w14:textId="77777777" w:rsidR="00913927" w:rsidRPr="000C3522" w:rsidRDefault="00913927" w:rsidP="00AA169F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7DE9CECE" w14:textId="77777777" w:rsidR="00913927" w:rsidRPr="000C3522" w:rsidRDefault="00913927" w:rsidP="00AA169F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DAFC1E3" w14:textId="77777777" w:rsidR="00913927" w:rsidRPr="000C3522" w:rsidRDefault="00913927" w:rsidP="00AA169F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2AADDE3C" w14:textId="77777777" w:rsidR="00913927" w:rsidRPr="000C3522" w:rsidRDefault="00913927" w:rsidP="00AA169F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B33632F" w14:textId="77777777" w:rsidR="00913927" w:rsidRPr="000C3522" w:rsidRDefault="00913927" w:rsidP="00AA169F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2D70F58A" w14:textId="77777777" w:rsidR="00913927" w:rsidRPr="000C3522" w:rsidRDefault="00913927" w:rsidP="00AA169F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1888586" w14:textId="77777777" w:rsidR="00913927" w:rsidRPr="000C3522" w:rsidRDefault="00913927" w:rsidP="00AA169F">
      <w:pPr>
        <w:pStyle w:val="Title"/>
        <w:spacing w:before="0" w:after="0"/>
        <w:rPr>
          <w:rFonts w:ascii="Arial" w:hAnsi="Arial"/>
          <w:sz w:val="24"/>
          <w:szCs w:val="24"/>
        </w:rPr>
      </w:pPr>
    </w:p>
    <w:p w14:paraId="4D775014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7547E668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625F0722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72A19E28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3D3D5992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75A20563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63B58E84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72938FE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37C365A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F3DD883" w14:textId="77777777" w:rsidR="00AC1E3A" w:rsidRPr="000C3522" w:rsidRDefault="00AC1E3A" w:rsidP="00AA169F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22A7EDD0" w14:textId="77777777" w:rsidR="00AC1E3A" w:rsidRPr="000C3522" w:rsidRDefault="00AC1E3A" w:rsidP="00AA169F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F5AFE56" w14:textId="77777777" w:rsidR="00AC1E3A" w:rsidRPr="000C3522" w:rsidRDefault="00AC1E3A" w:rsidP="00AA169F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0DBDE72" w14:textId="77777777" w:rsidR="00AC1E3A" w:rsidRPr="000C3522" w:rsidRDefault="00AC1E3A" w:rsidP="00AA169F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DF16D8B" w14:textId="77777777" w:rsidR="00AC1E3A" w:rsidRPr="000C3522" w:rsidRDefault="00AC1E3A" w:rsidP="00AA169F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20434D5" w14:textId="77777777" w:rsidR="00AC1E3A" w:rsidRPr="000C3522" w:rsidRDefault="00AC1E3A" w:rsidP="00AA169F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66B8B5B" w14:textId="77777777" w:rsidR="00AC1E3A" w:rsidRPr="000C3522" w:rsidRDefault="00AC1E3A" w:rsidP="00AA169F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6CE1E8F" w14:textId="77777777" w:rsidR="00AC1E3A" w:rsidRPr="000C3522" w:rsidRDefault="00AC1E3A" w:rsidP="00AA169F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C770386" w14:textId="77777777" w:rsidR="00AC1E3A" w:rsidRPr="000C3522" w:rsidRDefault="00AC1E3A" w:rsidP="00AA169F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CCF38FE" w14:textId="77777777" w:rsidR="00266CFA" w:rsidRPr="000C3522" w:rsidRDefault="00266CFA" w:rsidP="00AA169F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34CA584B" w14:textId="77777777" w:rsidR="00266CFA" w:rsidRPr="000C3522" w:rsidRDefault="00266CFA" w:rsidP="00AA169F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1A9FE00" w14:textId="77777777" w:rsidR="00266CFA" w:rsidRPr="000C3522" w:rsidRDefault="00266CFA" w:rsidP="00AA169F">
      <w:pPr>
        <w:pStyle w:val="Title"/>
        <w:spacing w:before="0" w:after="0"/>
        <w:rPr>
          <w:rFonts w:cs="Times New Roman"/>
          <w:sz w:val="28"/>
          <w:szCs w:val="28"/>
        </w:rPr>
        <w:sectPr w:rsidR="00266CFA" w:rsidRPr="000C3522" w:rsidSect="00266CFA">
          <w:footerReference w:type="even" r:id="rId10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14:paraId="01822E28" w14:textId="77777777" w:rsidR="008850C1" w:rsidRPr="000C3522" w:rsidRDefault="00756A9F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0C3522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14:paraId="4A943756" w14:textId="6C65E497" w:rsidR="000C3522" w:rsidRPr="000C3522" w:rsidRDefault="00756A9F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r w:rsidRPr="000C3522">
        <w:fldChar w:fldCharType="begin"/>
      </w:r>
      <w:r w:rsidRPr="000C3522">
        <w:instrText xml:space="preserve"> TOC \o "1-3" \h \z \u </w:instrText>
      </w:r>
      <w:r w:rsidRPr="000C3522">
        <w:fldChar w:fldCharType="separate"/>
      </w:r>
      <w:hyperlink w:anchor="_Toc452369437" w:history="1">
        <w:r w:rsidR="000C3522" w:rsidRPr="000C3522">
          <w:rPr>
            <w:rStyle w:val="Hyperlink"/>
          </w:rPr>
          <w:t>AGRADECIMENTOS</w:t>
        </w:r>
        <w:r w:rsidR="000C3522" w:rsidRPr="000C3522">
          <w:rPr>
            <w:webHidden/>
          </w:rPr>
          <w:tab/>
        </w:r>
        <w:r w:rsidR="000C3522" w:rsidRPr="000C3522">
          <w:rPr>
            <w:webHidden/>
          </w:rPr>
          <w:fldChar w:fldCharType="begin"/>
        </w:r>
        <w:r w:rsidR="000C3522" w:rsidRPr="000C3522">
          <w:rPr>
            <w:webHidden/>
          </w:rPr>
          <w:instrText xml:space="preserve"> PAGEREF _Toc452369437 \h </w:instrText>
        </w:r>
        <w:r w:rsidR="000C3522" w:rsidRPr="000C3522">
          <w:rPr>
            <w:webHidden/>
          </w:rPr>
        </w:r>
        <w:r w:rsidR="000C3522" w:rsidRPr="000C3522">
          <w:rPr>
            <w:webHidden/>
          </w:rPr>
          <w:fldChar w:fldCharType="separate"/>
        </w:r>
        <w:r w:rsidR="000C3522" w:rsidRPr="000C3522">
          <w:rPr>
            <w:webHidden/>
          </w:rPr>
          <w:t>IV</w:t>
        </w:r>
        <w:r w:rsidR="000C3522" w:rsidRPr="000C3522">
          <w:rPr>
            <w:webHidden/>
          </w:rPr>
          <w:fldChar w:fldCharType="end"/>
        </w:r>
      </w:hyperlink>
    </w:p>
    <w:p w14:paraId="331BAECB" w14:textId="3A43CB0C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38" w:history="1">
        <w:r w:rsidRPr="000C3522">
          <w:rPr>
            <w:rStyle w:val="Hyperlink"/>
          </w:rPr>
          <w:t>DEDICATÓRIA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_Toc452369438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V</w:t>
        </w:r>
        <w:r w:rsidRPr="000C3522">
          <w:rPr>
            <w:webHidden/>
          </w:rPr>
          <w:fldChar w:fldCharType="end"/>
        </w:r>
      </w:hyperlink>
    </w:p>
    <w:p w14:paraId="480D5F56" w14:textId="39B710A0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39" w:history="1">
        <w:r w:rsidRPr="000C3522">
          <w:rPr>
            <w:rStyle w:val="Hyperlink"/>
          </w:rPr>
          <w:t>DECLARAÇÃO DE HONRA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_Toc452369439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VI</w:t>
        </w:r>
        <w:r w:rsidRPr="000C3522">
          <w:rPr>
            <w:webHidden/>
          </w:rPr>
          <w:fldChar w:fldCharType="end"/>
        </w:r>
      </w:hyperlink>
    </w:p>
    <w:p w14:paraId="440F4BEC" w14:textId="4AADAFC2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40" w:history="1">
        <w:r w:rsidRPr="000C3522">
          <w:rPr>
            <w:rStyle w:val="Hyperlink"/>
          </w:rPr>
          <w:t>ÍNDICE DE TABELAS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_Toc452369440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VII</w:t>
        </w:r>
        <w:r w:rsidRPr="000C3522">
          <w:rPr>
            <w:webHidden/>
          </w:rPr>
          <w:fldChar w:fldCharType="end"/>
        </w:r>
      </w:hyperlink>
    </w:p>
    <w:p w14:paraId="19E062DF" w14:textId="3716D316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41" w:history="1">
        <w:r w:rsidRPr="000C3522">
          <w:rPr>
            <w:rStyle w:val="Hyperlink"/>
          </w:rPr>
          <w:t>ÍNDICE DE FIGURAS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_Toc452369441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VIII</w:t>
        </w:r>
        <w:r w:rsidRPr="000C3522">
          <w:rPr>
            <w:webHidden/>
          </w:rPr>
          <w:fldChar w:fldCharType="end"/>
        </w:r>
      </w:hyperlink>
    </w:p>
    <w:p w14:paraId="503DB916" w14:textId="2FF665F4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42" w:history="1">
        <w:r w:rsidRPr="000C3522">
          <w:rPr>
            <w:rStyle w:val="Hyperlink"/>
          </w:rPr>
          <w:t>LISTA DAS ABREVIATURAS UTILIZADAS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_Toc452369442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IX</w:t>
        </w:r>
        <w:r w:rsidRPr="000C3522">
          <w:rPr>
            <w:webHidden/>
          </w:rPr>
          <w:fldChar w:fldCharType="end"/>
        </w:r>
      </w:hyperlink>
    </w:p>
    <w:p w14:paraId="6AF2640C" w14:textId="7A6DF911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43" w:history="1">
        <w:r w:rsidRPr="000C3522">
          <w:rPr>
            <w:rStyle w:val="Hyperlink"/>
          </w:rPr>
          <w:t>1 CAPÍTULO 1 - INTRODUÇÃO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_Toc452369443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1</w:t>
        </w:r>
        <w:r w:rsidRPr="000C3522">
          <w:rPr>
            <w:webHidden/>
          </w:rPr>
          <w:fldChar w:fldCharType="end"/>
        </w:r>
      </w:hyperlink>
    </w:p>
    <w:p w14:paraId="6FF4FF24" w14:textId="516D06E7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44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0C3522">
          <w:rPr>
            <w:rStyle w:val="Hyperlink"/>
            <w:noProof/>
          </w:rPr>
          <w:t xml:space="preserve"> Justificação do tema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_Toc452369444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1</w:t>
        </w:r>
        <w:r w:rsidRPr="000C3522">
          <w:rPr>
            <w:noProof/>
            <w:webHidden/>
          </w:rPr>
          <w:fldChar w:fldCharType="end"/>
        </w:r>
      </w:hyperlink>
    </w:p>
    <w:p w14:paraId="24ECFFBE" w14:textId="4C2AD5FC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45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0C3522">
          <w:rPr>
            <w:rStyle w:val="Hyperlink"/>
            <w:noProof/>
          </w:rPr>
          <w:t xml:space="preserve"> Desenho teórico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_Toc452369445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2</w:t>
        </w:r>
        <w:r w:rsidRPr="000C3522">
          <w:rPr>
            <w:noProof/>
            <w:webHidden/>
          </w:rPr>
          <w:fldChar w:fldCharType="end"/>
        </w:r>
      </w:hyperlink>
    </w:p>
    <w:p w14:paraId="331BD2A6" w14:textId="673A188E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46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1.2.1.</w:t>
        </w:r>
        <w:r w:rsidRPr="000C3522">
          <w:rPr>
            <w:rStyle w:val="Hyperlink"/>
            <w:b w:val="0"/>
          </w:rPr>
          <w:t xml:space="preserve"> Problemática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_Toc452369446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</w:t>
        </w:r>
        <w:r w:rsidRPr="000C3522">
          <w:rPr>
            <w:b w:val="0"/>
            <w:webHidden/>
          </w:rPr>
          <w:fldChar w:fldCharType="end"/>
        </w:r>
      </w:hyperlink>
    </w:p>
    <w:p w14:paraId="4D6CEDBD" w14:textId="6DA90E62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47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1.2.2.</w:t>
        </w:r>
        <w:r w:rsidRPr="000C3522">
          <w:rPr>
            <w:rStyle w:val="Hyperlink"/>
            <w:b w:val="0"/>
          </w:rPr>
          <w:t xml:space="preserve"> Problema de investigação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_Toc452369447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</w:t>
        </w:r>
        <w:r w:rsidRPr="000C3522">
          <w:rPr>
            <w:b w:val="0"/>
            <w:webHidden/>
          </w:rPr>
          <w:fldChar w:fldCharType="end"/>
        </w:r>
      </w:hyperlink>
    </w:p>
    <w:p w14:paraId="66E957C8" w14:textId="3FD875ED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48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1.2.3.</w:t>
        </w:r>
        <w:r w:rsidRPr="000C3522">
          <w:rPr>
            <w:rStyle w:val="Hyperlink"/>
            <w:b w:val="0"/>
          </w:rPr>
          <w:t xml:space="preserve"> Objecto de investigação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_Toc452369448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</w:t>
        </w:r>
        <w:r w:rsidRPr="000C3522">
          <w:rPr>
            <w:b w:val="0"/>
            <w:webHidden/>
          </w:rPr>
          <w:fldChar w:fldCharType="end"/>
        </w:r>
      </w:hyperlink>
    </w:p>
    <w:p w14:paraId="20D9719E" w14:textId="010DC55D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49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1.2.4.</w:t>
        </w:r>
        <w:r w:rsidRPr="000C3522">
          <w:rPr>
            <w:rStyle w:val="Hyperlink"/>
            <w:b w:val="0"/>
          </w:rPr>
          <w:t xml:space="preserve"> Objectivo geral de investigação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_Toc452369449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</w:t>
        </w:r>
        <w:r w:rsidRPr="000C3522">
          <w:rPr>
            <w:b w:val="0"/>
            <w:webHidden/>
          </w:rPr>
          <w:fldChar w:fldCharType="end"/>
        </w:r>
      </w:hyperlink>
    </w:p>
    <w:p w14:paraId="50E88BB2" w14:textId="1BC0630E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50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1.2.5.</w:t>
        </w:r>
        <w:r w:rsidRPr="000C3522">
          <w:rPr>
            <w:rStyle w:val="Hyperlink"/>
            <w:b w:val="0"/>
          </w:rPr>
          <w:t xml:space="preserve"> Perguntas investigação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_Toc452369450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3</w:t>
        </w:r>
        <w:r w:rsidRPr="000C3522">
          <w:rPr>
            <w:b w:val="0"/>
            <w:webHidden/>
          </w:rPr>
          <w:fldChar w:fldCharType="end"/>
        </w:r>
      </w:hyperlink>
    </w:p>
    <w:p w14:paraId="04440894" w14:textId="63BD6E5A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51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0C3522">
          <w:rPr>
            <w:rStyle w:val="Hyperlink"/>
            <w:noProof/>
          </w:rPr>
          <w:t xml:space="preserve"> Metodologia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_Toc452369451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4</w:t>
        </w:r>
        <w:r w:rsidRPr="000C3522">
          <w:rPr>
            <w:noProof/>
            <w:webHidden/>
          </w:rPr>
          <w:fldChar w:fldCharType="end"/>
        </w:r>
      </w:hyperlink>
    </w:p>
    <w:p w14:paraId="4109D23C" w14:textId="5AB25821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52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1.3.1.</w:t>
        </w:r>
        <w:r w:rsidRPr="000C3522">
          <w:rPr>
            <w:rStyle w:val="Hyperlink"/>
            <w:b w:val="0"/>
          </w:rPr>
          <w:t xml:space="preserve"> Abordagem da investigação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_Toc452369452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4</w:t>
        </w:r>
        <w:r w:rsidRPr="000C3522">
          <w:rPr>
            <w:b w:val="0"/>
            <w:webHidden/>
          </w:rPr>
          <w:fldChar w:fldCharType="end"/>
        </w:r>
      </w:hyperlink>
    </w:p>
    <w:p w14:paraId="30D311AD" w14:textId="0D63436D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53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1.3.2.</w:t>
        </w:r>
        <w:r w:rsidRPr="000C3522">
          <w:rPr>
            <w:rStyle w:val="Hyperlink"/>
            <w:b w:val="0"/>
          </w:rPr>
          <w:t xml:space="preserve"> Hipótese / questões a ideia a defender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_Toc452369453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4</w:t>
        </w:r>
        <w:r w:rsidRPr="000C3522">
          <w:rPr>
            <w:b w:val="0"/>
            <w:webHidden/>
          </w:rPr>
          <w:fldChar w:fldCharType="end"/>
        </w:r>
      </w:hyperlink>
    </w:p>
    <w:p w14:paraId="2C59F76F" w14:textId="712FEDA0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54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1.3.3.</w:t>
        </w:r>
        <w:r w:rsidRPr="000C3522">
          <w:rPr>
            <w:rStyle w:val="Hyperlink"/>
            <w:b w:val="0"/>
          </w:rPr>
          <w:t xml:space="preserve"> Métodos de investigação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_Toc452369454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4</w:t>
        </w:r>
        <w:r w:rsidRPr="000C3522">
          <w:rPr>
            <w:b w:val="0"/>
            <w:webHidden/>
          </w:rPr>
          <w:fldChar w:fldCharType="end"/>
        </w:r>
      </w:hyperlink>
    </w:p>
    <w:p w14:paraId="12763225" w14:textId="7868F39B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55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1.3.4.</w:t>
        </w:r>
        <w:r w:rsidRPr="000C3522">
          <w:rPr>
            <w:rStyle w:val="Hyperlink"/>
            <w:b w:val="0"/>
          </w:rPr>
          <w:t xml:space="preserve"> Tarefas da investigação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_Toc452369455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5</w:t>
        </w:r>
        <w:r w:rsidRPr="000C3522">
          <w:rPr>
            <w:b w:val="0"/>
            <w:webHidden/>
          </w:rPr>
          <w:fldChar w:fldCharType="end"/>
        </w:r>
      </w:hyperlink>
    </w:p>
    <w:p w14:paraId="5B6E8098" w14:textId="7805D75D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57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0C3522">
          <w:rPr>
            <w:rStyle w:val="Hyperlink"/>
            <w:noProof/>
          </w:rPr>
          <w:t xml:space="preserve"> Estrutura do relatório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_Toc452369457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6</w:t>
        </w:r>
        <w:r w:rsidRPr="000C3522">
          <w:rPr>
            <w:noProof/>
            <w:webHidden/>
          </w:rPr>
          <w:fldChar w:fldCharType="end"/>
        </w:r>
      </w:hyperlink>
    </w:p>
    <w:p w14:paraId="3948282D" w14:textId="59B7CBA6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58" w:history="1">
        <w:r w:rsidRPr="000C3522">
          <w:rPr>
            <w:rStyle w:val="Hyperlink"/>
          </w:rPr>
          <w:t>CApítulo 2 -  MARCO TEÓRICO- CONCEITUAL DA iNVESTIGAÇÃO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_Toc452369458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7</w:t>
        </w:r>
        <w:r w:rsidRPr="000C3522">
          <w:rPr>
            <w:webHidden/>
          </w:rPr>
          <w:fldChar w:fldCharType="end"/>
        </w:r>
      </w:hyperlink>
    </w:p>
    <w:p w14:paraId="203A21D6" w14:textId="2E2DFCA5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59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</w:t>
        </w:r>
        <w:r w:rsidRPr="000C3522">
          <w:rPr>
            <w:rStyle w:val="Hyperlink"/>
            <w:noProof/>
          </w:rPr>
          <w:t xml:space="preserve"> Antecedentes do objecto e do problema de investigação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_Toc452369459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7</w:t>
        </w:r>
        <w:r w:rsidRPr="000C3522">
          <w:rPr>
            <w:noProof/>
            <w:webHidden/>
          </w:rPr>
          <w:fldChar w:fldCharType="end"/>
        </w:r>
      </w:hyperlink>
    </w:p>
    <w:p w14:paraId="7130E043" w14:textId="69591974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0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1.5.1.</w:t>
        </w:r>
        <w:r w:rsidRPr="000C3522">
          <w:rPr>
            <w:rStyle w:val="Hyperlink"/>
            <w:b w:val="0"/>
          </w:rPr>
          <w:t xml:space="preserve"> Gestão de processos (Workflow)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_Toc452369460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7</w:t>
        </w:r>
        <w:r w:rsidRPr="000C3522">
          <w:rPr>
            <w:b w:val="0"/>
            <w:webHidden/>
          </w:rPr>
          <w:fldChar w:fldCharType="end"/>
        </w:r>
      </w:hyperlink>
    </w:p>
    <w:p w14:paraId="7B185C27" w14:textId="47A05666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61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</w:t>
        </w:r>
        <w:r w:rsidRPr="000C3522">
          <w:rPr>
            <w:rStyle w:val="Hyperlink"/>
            <w:noProof/>
          </w:rPr>
          <w:t xml:space="preserve"> Bases teóricas da investigação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_Toc452369461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7</w:t>
        </w:r>
        <w:r w:rsidRPr="000C3522">
          <w:rPr>
            <w:noProof/>
            <w:webHidden/>
          </w:rPr>
          <w:fldChar w:fldCharType="end"/>
        </w:r>
      </w:hyperlink>
    </w:p>
    <w:p w14:paraId="70944112" w14:textId="75486FF1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2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1.6.1.</w:t>
        </w:r>
        <w:r w:rsidRPr="000C3522">
          <w:rPr>
            <w:rStyle w:val="Hyperlink"/>
            <w:b w:val="0"/>
          </w:rPr>
          <w:t xml:space="preserve"> Software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_Toc452369462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7</w:t>
        </w:r>
        <w:r w:rsidRPr="000C3522">
          <w:rPr>
            <w:b w:val="0"/>
            <w:webHidden/>
          </w:rPr>
          <w:fldChar w:fldCharType="end"/>
        </w:r>
      </w:hyperlink>
    </w:p>
    <w:p w14:paraId="029147F4" w14:textId="1C10D1B4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3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1.6.2.</w:t>
        </w:r>
        <w:r w:rsidRPr="000C3522">
          <w:rPr>
            <w:rStyle w:val="Hyperlink"/>
            <w:b w:val="0"/>
          </w:rPr>
          <w:t xml:space="preserve"> Tipos de software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_Toc452369463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7</w:t>
        </w:r>
        <w:r w:rsidRPr="000C3522">
          <w:rPr>
            <w:b w:val="0"/>
            <w:webHidden/>
          </w:rPr>
          <w:fldChar w:fldCharType="end"/>
        </w:r>
      </w:hyperlink>
    </w:p>
    <w:p w14:paraId="1A820B39" w14:textId="6CA1843B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4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1.6.3.</w:t>
        </w:r>
        <w:r w:rsidRPr="000C3522">
          <w:rPr>
            <w:rStyle w:val="Hyperlink"/>
            <w:b w:val="0"/>
          </w:rPr>
          <w:t xml:space="preserve"> Software modelo espiral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_Toc452369464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9</w:t>
        </w:r>
        <w:r w:rsidRPr="000C3522">
          <w:rPr>
            <w:b w:val="0"/>
            <w:webHidden/>
          </w:rPr>
          <w:fldChar w:fldCharType="end"/>
        </w:r>
      </w:hyperlink>
    </w:p>
    <w:p w14:paraId="09F54A4D" w14:textId="49F98480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5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1.6.4.</w:t>
        </w:r>
        <w:r w:rsidRPr="000C3522">
          <w:rPr>
            <w:rStyle w:val="Hyperlink"/>
            <w:b w:val="0"/>
          </w:rPr>
          <w:t xml:space="preserve"> Software SIG – Sistema de informações gerenciais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_Toc452369465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9</w:t>
        </w:r>
        <w:r w:rsidRPr="000C3522">
          <w:rPr>
            <w:b w:val="0"/>
            <w:webHidden/>
          </w:rPr>
          <w:fldChar w:fldCharType="end"/>
        </w:r>
      </w:hyperlink>
    </w:p>
    <w:p w14:paraId="2230261F" w14:textId="494EA3BD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6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1.6.5.</w:t>
        </w:r>
        <w:r w:rsidRPr="000C3522">
          <w:rPr>
            <w:rStyle w:val="Hyperlink"/>
            <w:b w:val="0"/>
          </w:rPr>
          <w:t xml:space="preserve"> Software SAD – Sistemas de Apoio a Decisões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_Toc452369466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9</w:t>
        </w:r>
        <w:r w:rsidRPr="000C3522">
          <w:rPr>
            <w:b w:val="0"/>
            <w:webHidden/>
          </w:rPr>
          <w:fldChar w:fldCharType="end"/>
        </w:r>
      </w:hyperlink>
    </w:p>
    <w:p w14:paraId="2C3324F1" w14:textId="62874867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7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1.6.6.</w:t>
        </w:r>
        <w:r w:rsidRPr="000C3522">
          <w:rPr>
            <w:rStyle w:val="Hyperlink"/>
            <w:b w:val="0"/>
          </w:rPr>
          <w:t xml:space="preserve"> Software EIS – Executive Information System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_Toc452369467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9</w:t>
        </w:r>
        <w:r w:rsidRPr="000C3522">
          <w:rPr>
            <w:b w:val="0"/>
            <w:webHidden/>
          </w:rPr>
          <w:fldChar w:fldCharType="end"/>
        </w:r>
      </w:hyperlink>
    </w:p>
    <w:p w14:paraId="411CF570" w14:textId="2A5117F2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8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1.6.7.</w:t>
        </w:r>
        <w:r w:rsidRPr="000C3522">
          <w:rPr>
            <w:rStyle w:val="Hyperlink"/>
            <w:b w:val="0"/>
          </w:rPr>
          <w:t xml:space="preserve"> Processo de software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_Toc452369468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9</w:t>
        </w:r>
        <w:r w:rsidRPr="000C3522">
          <w:rPr>
            <w:b w:val="0"/>
            <w:webHidden/>
          </w:rPr>
          <w:fldChar w:fldCharType="end"/>
        </w:r>
      </w:hyperlink>
    </w:p>
    <w:p w14:paraId="0F0092E5" w14:textId="62C42590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69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1.6.8.</w:t>
        </w:r>
        <w:r w:rsidRPr="000C3522">
          <w:rPr>
            <w:rStyle w:val="Hyperlink"/>
            <w:b w:val="0"/>
          </w:rPr>
          <w:t xml:space="preserve"> Técnicas de Orientação a Objecto (OO)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_Toc452369469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9</w:t>
        </w:r>
        <w:r w:rsidRPr="000C3522">
          <w:rPr>
            <w:b w:val="0"/>
            <w:webHidden/>
          </w:rPr>
          <w:fldChar w:fldCharType="end"/>
        </w:r>
      </w:hyperlink>
    </w:p>
    <w:p w14:paraId="2410206D" w14:textId="294267DE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0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1.6.9.</w:t>
        </w:r>
        <w:r w:rsidRPr="000C3522">
          <w:rPr>
            <w:rStyle w:val="Hyperlink"/>
            <w:b w:val="0"/>
          </w:rPr>
          <w:t xml:space="preserve"> Sistemas de gestão de base de dados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_Toc452369470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10</w:t>
        </w:r>
        <w:r w:rsidRPr="000C3522">
          <w:rPr>
            <w:b w:val="0"/>
            <w:webHidden/>
          </w:rPr>
          <w:fldChar w:fldCharType="end"/>
        </w:r>
      </w:hyperlink>
    </w:p>
    <w:p w14:paraId="19B8C925" w14:textId="20A99DED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1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1.6.10.</w:t>
        </w:r>
        <w:r w:rsidRPr="000C3522">
          <w:rPr>
            <w:rStyle w:val="Hyperlink"/>
            <w:b w:val="0"/>
          </w:rPr>
          <w:t xml:space="preserve"> Sistemas De Informação Baseados Em Computador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_Toc452369471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13</w:t>
        </w:r>
        <w:r w:rsidRPr="000C3522">
          <w:rPr>
            <w:b w:val="0"/>
            <w:webHidden/>
          </w:rPr>
          <w:fldChar w:fldCharType="end"/>
        </w:r>
      </w:hyperlink>
    </w:p>
    <w:p w14:paraId="61095839" w14:textId="21A25215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2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1.6.11.</w:t>
        </w:r>
        <w:r w:rsidRPr="000C3522">
          <w:rPr>
            <w:rStyle w:val="Hyperlink"/>
            <w:b w:val="0"/>
          </w:rPr>
          <w:t xml:space="preserve"> Interfaces gráficas em Java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_Toc452369472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14</w:t>
        </w:r>
        <w:r w:rsidRPr="000C3522">
          <w:rPr>
            <w:b w:val="0"/>
            <w:webHidden/>
          </w:rPr>
          <w:fldChar w:fldCharType="end"/>
        </w:r>
      </w:hyperlink>
    </w:p>
    <w:p w14:paraId="3E8A5CFF" w14:textId="4AE9C2AB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3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1.6.12.</w:t>
        </w:r>
        <w:r w:rsidRPr="000C3522">
          <w:rPr>
            <w:rStyle w:val="Hyperlink"/>
            <w:b w:val="0"/>
          </w:rPr>
          <w:t xml:space="preserve"> Look And Feel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_Toc452369473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14</w:t>
        </w:r>
        <w:r w:rsidRPr="000C3522">
          <w:rPr>
            <w:b w:val="0"/>
            <w:webHidden/>
          </w:rPr>
          <w:fldChar w:fldCharType="end"/>
        </w:r>
      </w:hyperlink>
    </w:p>
    <w:p w14:paraId="5D1E77C1" w14:textId="18F32289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4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1.6.13.</w:t>
        </w:r>
        <w:r w:rsidRPr="000C3522">
          <w:rPr>
            <w:rStyle w:val="Hyperlink"/>
            <w:b w:val="0"/>
          </w:rPr>
          <w:t xml:space="preserve"> UML (Unified Modelling Language)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_Toc452369474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14</w:t>
        </w:r>
        <w:r w:rsidRPr="000C3522">
          <w:rPr>
            <w:b w:val="0"/>
            <w:webHidden/>
          </w:rPr>
          <w:fldChar w:fldCharType="end"/>
        </w:r>
      </w:hyperlink>
    </w:p>
    <w:p w14:paraId="74E50E23" w14:textId="5FDC26E4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5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1.6.14.</w:t>
        </w:r>
        <w:r w:rsidRPr="000C3522">
          <w:rPr>
            <w:rStyle w:val="Hyperlink"/>
            <w:b w:val="0"/>
          </w:rPr>
          <w:t xml:space="preserve"> Prototipagem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_Toc452369475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16</w:t>
        </w:r>
        <w:r w:rsidRPr="000C3522">
          <w:rPr>
            <w:b w:val="0"/>
            <w:webHidden/>
          </w:rPr>
          <w:fldChar w:fldCharType="end"/>
        </w:r>
      </w:hyperlink>
    </w:p>
    <w:p w14:paraId="125C4B8E" w14:textId="79D18F87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6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1.6.15.</w:t>
        </w:r>
        <w:r w:rsidRPr="000C3522">
          <w:rPr>
            <w:rStyle w:val="Hyperlink"/>
            <w:b w:val="0"/>
          </w:rPr>
          <w:t xml:space="preserve"> Digitalização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_Toc452369476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16</w:t>
        </w:r>
        <w:r w:rsidRPr="000C3522">
          <w:rPr>
            <w:b w:val="0"/>
            <w:webHidden/>
          </w:rPr>
          <w:fldChar w:fldCharType="end"/>
        </w:r>
      </w:hyperlink>
    </w:p>
    <w:p w14:paraId="79CB3D5B" w14:textId="4CEC00CD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7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1.6.16.</w:t>
        </w:r>
        <w:r w:rsidRPr="000C3522">
          <w:rPr>
            <w:rStyle w:val="Hyperlink"/>
            <w:b w:val="0"/>
          </w:rPr>
          <w:t xml:space="preserve"> Metodologias de Desenvolvimento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_Toc452369477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16</w:t>
        </w:r>
        <w:r w:rsidRPr="000C3522">
          <w:rPr>
            <w:b w:val="0"/>
            <w:webHidden/>
          </w:rPr>
          <w:fldChar w:fldCharType="end"/>
        </w:r>
      </w:hyperlink>
    </w:p>
    <w:p w14:paraId="04FDC3CC" w14:textId="134C894F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78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1.7.</w:t>
        </w:r>
        <w:r w:rsidRPr="000C3522">
          <w:rPr>
            <w:rStyle w:val="Hyperlink"/>
            <w:noProof/>
          </w:rPr>
          <w:t xml:space="preserve"> Definição conceitual e operacional das variáveis de investigação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_Toc452369478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17</w:t>
        </w:r>
        <w:r w:rsidRPr="000C3522">
          <w:rPr>
            <w:noProof/>
            <w:webHidden/>
          </w:rPr>
          <w:fldChar w:fldCharType="end"/>
        </w:r>
      </w:hyperlink>
    </w:p>
    <w:p w14:paraId="164D26C7" w14:textId="0B90DAA1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79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1.7.1.</w:t>
        </w:r>
        <w:r w:rsidRPr="000C3522">
          <w:rPr>
            <w:rStyle w:val="Hyperlink"/>
            <w:b w:val="0"/>
          </w:rPr>
          <w:t xml:space="preserve"> Segurança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_Toc452369479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17</w:t>
        </w:r>
        <w:r w:rsidRPr="000C3522">
          <w:rPr>
            <w:b w:val="0"/>
            <w:webHidden/>
          </w:rPr>
          <w:fldChar w:fldCharType="end"/>
        </w:r>
      </w:hyperlink>
    </w:p>
    <w:p w14:paraId="28D56694" w14:textId="3D2591EC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80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1.7.2.</w:t>
        </w:r>
        <w:r w:rsidRPr="000C3522">
          <w:rPr>
            <w:rStyle w:val="Hyperlink"/>
            <w:b w:val="0"/>
          </w:rPr>
          <w:t xml:space="preserve"> Integridade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_Toc452369480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17</w:t>
        </w:r>
        <w:r w:rsidRPr="000C3522">
          <w:rPr>
            <w:b w:val="0"/>
            <w:webHidden/>
          </w:rPr>
          <w:fldChar w:fldCharType="end"/>
        </w:r>
      </w:hyperlink>
    </w:p>
    <w:p w14:paraId="1DCCFDC8" w14:textId="07105842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81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1.7.3.</w:t>
        </w:r>
        <w:r w:rsidRPr="000C3522">
          <w:rPr>
            <w:rStyle w:val="Hyperlink"/>
            <w:b w:val="0"/>
          </w:rPr>
          <w:t xml:space="preserve"> Confidencialidade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_Toc452369481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17</w:t>
        </w:r>
        <w:r w:rsidRPr="000C3522">
          <w:rPr>
            <w:b w:val="0"/>
            <w:webHidden/>
          </w:rPr>
          <w:fldChar w:fldCharType="end"/>
        </w:r>
      </w:hyperlink>
    </w:p>
    <w:p w14:paraId="5C30961B" w14:textId="5629B274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82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1.7.4.</w:t>
        </w:r>
        <w:r w:rsidRPr="000C3522">
          <w:rPr>
            <w:rStyle w:val="Hyperlink"/>
            <w:b w:val="0"/>
          </w:rPr>
          <w:t xml:space="preserve"> Disponibilidade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_Toc452369482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17</w:t>
        </w:r>
        <w:r w:rsidRPr="000C3522">
          <w:rPr>
            <w:b w:val="0"/>
            <w:webHidden/>
          </w:rPr>
          <w:fldChar w:fldCharType="end"/>
        </w:r>
      </w:hyperlink>
    </w:p>
    <w:p w14:paraId="4EFB6957" w14:textId="0BEE9BF4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83" w:history="1">
        <w:r w:rsidRPr="000C3522">
          <w:rPr>
            <w:rStyle w:val="Hyperlink"/>
          </w:rPr>
          <w:t>CApítulo 3 - MARCO CONTEXTUAL DA INVESTIGAÇÃO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_Toc452369483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18</w:t>
        </w:r>
        <w:r w:rsidRPr="000C3522">
          <w:rPr>
            <w:webHidden/>
          </w:rPr>
          <w:fldChar w:fldCharType="end"/>
        </w:r>
      </w:hyperlink>
    </w:p>
    <w:p w14:paraId="1E051F26" w14:textId="6045BCDC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84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</w:t>
        </w:r>
        <w:r w:rsidRPr="000C3522">
          <w:rPr>
            <w:rStyle w:val="Hyperlink"/>
            <w:noProof/>
          </w:rPr>
          <w:t xml:space="preserve"> Caracterização sócio - histórica, geográfica, política, do objecto de investigação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_Toc452369484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18</w:t>
        </w:r>
        <w:r w:rsidRPr="000C3522">
          <w:rPr>
            <w:noProof/>
            <w:webHidden/>
          </w:rPr>
          <w:fldChar w:fldCharType="end"/>
        </w:r>
      </w:hyperlink>
    </w:p>
    <w:p w14:paraId="4588C7E6" w14:textId="7001764A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85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1.8.1.</w:t>
        </w:r>
        <w:r w:rsidRPr="000C3522">
          <w:rPr>
            <w:rStyle w:val="Hyperlink"/>
            <w:b w:val="0"/>
          </w:rPr>
          <w:t xml:space="preserve"> Tribunal dos Menores da Cidade de Maputo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_Toc452369485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18</w:t>
        </w:r>
        <w:r w:rsidRPr="000C3522">
          <w:rPr>
            <w:b w:val="0"/>
            <w:webHidden/>
          </w:rPr>
          <w:fldChar w:fldCharType="end"/>
        </w:r>
      </w:hyperlink>
    </w:p>
    <w:p w14:paraId="2B69AD41" w14:textId="54B99B0B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86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1.8.2.</w:t>
        </w:r>
        <w:r w:rsidRPr="000C3522">
          <w:rPr>
            <w:rStyle w:val="Hyperlink"/>
            <w:b w:val="0"/>
          </w:rPr>
          <w:t xml:space="preserve"> Missão do Tribunal dos Menores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_Toc452369486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18</w:t>
        </w:r>
        <w:r w:rsidRPr="000C3522">
          <w:rPr>
            <w:b w:val="0"/>
            <w:webHidden/>
          </w:rPr>
          <w:fldChar w:fldCharType="end"/>
        </w:r>
      </w:hyperlink>
    </w:p>
    <w:p w14:paraId="10286345" w14:textId="20881E6A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87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1.8.3.</w:t>
        </w:r>
        <w:r w:rsidRPr="000C3522">
          <w:rPr>
            <w:rStyle w:val="Hyperlink"/>
            <w:b w:val="0"/>
          </w:rPr>
          <w:t xml:space="preserve"> Estrutura Orgânica do Tribunal dos Menores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_Toc452369487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18</w:t>
        </w:r>
        <w:r w:rsidRPr="000C3522">
          <w:rPr>
            <w:b w:val="0"/>
            <w:webHidden/>
          </w:rPr>
          <w:fldChar w:fldCharType="end"/>
        </w:r>
      </w:hyperlink>
    </w:p>
    <w:p w14:paraId="7874FA92" w14:textId="075129BD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88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</w:t>
        </w:r>
        <w:r w:rsidRPr="000C3522">
          <w:rPr>
            <w:rStyle w:val="Hyperlink"/>
            <w:noProof/>
          </w:rPr>
          <w:t xml:space="preserve"> Estado actual do objecto da investigação (descrição e evidencias empíricas do contexto de investigação)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_Toc452369488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20</w:t>
        </w:r>
        <w:r w:rsidRPr="000C3522">
          <w:rPr>
            <w:noProof/>
            <w:webHidden/>
          </w:rPr>
          <w:fldChar w:fldCharType="end"/>
        </w:r>
      </w:hyperlink>
    </w:p>
    <w:p w14:paraId="3ABDAF32" w14:textId="1E7A0EBE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89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1.9.1.</w:t>
        </w:r>
        <w:r w:rsidRPr="000C3522">
          <w:rPr>
            <w:rStyle w:val="Hyperlink"/>
            <w:b w:val="0"/>
          </w:rPr>
          <w:t xml:space="preserve"> Ciclo de Vida do processo judicial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_Toc452369489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20</w:t>
        </w:r>
        <w:r w:rsidRPr="000C3522">
          <w:rPr>
            <w:b w:val="0"/>
            <w:webHidden/>
          </w:rPr>
          <w:fldChar w:fldCharType="end"/>
        </w:r>
      </w:hyperlink>
    </w:p>
    <w:p w14:paraId="19F6EA42" w14:textId="6F6E4E89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90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1.9.2.</w:t>
        </w:r>
        <w:r w:rsidRPr="000C3522">
          <w:rPr>
            <w:rStyle w:val="Hyperlink"/>
            <w:b w:val="0"/>
          </w:rPr>
          <w:t xml:space="preserve"> Deficiências do actual sistema de gestão de Processos Judiciais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_Toc452369490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21</w:t>
        </w:r>
        <w:r w:rsidRPr="000C3522">
          <w:rPr>
            <w:b w:val="0"/>
            <w:webHidden/>
          </w:rPr>
          <w:fldChar w:fldCharType="end"/>
        </w:r>
      </w:hyperlink>
    </w:p>
    <w:p w14:paraId="30859854" w14:textId="238B298D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491" w:history="1">
        <w:r w:rsidRPr="000C3522">
          <w:rPr>
            <w:rStyle w:val="Hyperlink"/>
          </w:rPr>
          <w:t>CApÍtulo 4 - METODOLOGIA DE RESOLUÇÃO DO PROBLEMA E APRESENTAÇÃO DE RESULTADOS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_Toc452369491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22</w:t>
        </w:r>
        <w:r w:rsidRPr="000C3522">
          <w:rPr>
            <w:webHidden/>
          </w:rPr>
          <w:fldChar w:fldCharType="end"/>
        </w:r>
      </w:hyperlink>
    </w:p>
    <w:p w14:paraId="1031AAC1" w14:textId="61B39A13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92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1.10.</w:t>
        </w:r>
        <w:r w:rsidRPr="000C3522">
          <w:rPr>
            <w:rStyle w:val="Hyperlink"/>
            <w:noProof/>
          </w:rPr>
          <w:t xml:space="preserve"> Metodologias de desenvolvimento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_Toc452369492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22</w:t>
        </w:r>
        <w:r w:rsidRPr="000C3522">
          <w:rPr>
            <w:noProof/>
            <w:webHidden/>
          </w:rPr>
          <w:fldChar w:fldCharType="end"/>
        </w:r>
      </w:hyperlink>
    </w:p>
    <w:p w14:paraId="5C707897" w14:textId="241692D6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93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1.10.1.</w:t>
        </w:r>
        <w:r w:rsidRPr="000C3522">
          <w:rPr>
            <w:rStyle w:val="Hyperlink"/>
            <w:b w:val="0"/>
          </w:rPr>
          <w:t xml:space="preserve"> Motivações da escolha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_Toc452369493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22</w:t>
        </w:r>
        <w:r w:rsidRPr="000C3522">
          <w:rPr>
            <w:b w:val="0"/>
            <w:webHidden/>
          </w:rPr>
          <w:fldChar w:fldCharType="end"/>
        </w:r>
      </w:hyperlink>
    </w:p>
    <w:p w14:paraId="61CF27D3" w14:textId="4101E3FF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94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1.11.</w:t>
        </w:r>
        <w:r w:rsidRPr="000C3522">
          <w:rPr>
            <w:rStyle w:val="Hyperlink"/>
            <w:noProof/>
          </w:rPr>
          <w:t xml:space="preserve"> Ferramentas e tecnologias utilizadas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_Toc452369494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23</w:t>
        </w:r>
        <w:r w:rsidRPr="000C3522">
          <w:rPr>
            <w:noProof/>
            <w:webHidden/>
          </w:rPr>
          <w:fldChar w:fldCharType="end"/>
        </w:r>
      </w:hyperlink>
    </w:p>
    <w:p w14:paraId="6337A3DD" w14:textId="3FBB9B8C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95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1.11.1.</w:t>
        </w:r>
        <w:r w:rsidRPr="000C3522">
          <w:rPr>
            <w:rStyle w:val="Hyperlink"/>
            <w:b w:val="0"/>
          </w:rPr>
          <w:t xml:space="preserve"> Ferramentas de modelação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_Toc452369495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23</w:t>
        </w:r>
        <w:r w:rsidRPr="000C3522">
          <w:rPr>
            <w:b w:val="0"/>
            <w:webHidden/>
          </w:rPr>
          <w:fldChar w:fldCharType="end"/>
        </w:r>
      </w:hyperlink>
    </w:p>
    <w:p w14:paraId="689649CC" w14:textId="7BB11321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96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1.11.2.</w:t>
        </w:r>
        <w:r w:rsidRPr="000C3522">
          <w:rPr>
            <w:rStyle w:val="Hyperlink"/>
            <w:b w:val="0"/>
          </w:rPr>
          <w:t xml:space="preserve"> Tecnologias de desenvolvimento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_Toc452369496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24</w:t>
        </w:r>
        <w:r w:rsidRPr="000C3522">
          <w:rPr>
            <w:b w:val="0"/>
            <w:webHidden/>
          </w:rPr>
          <w:fldChar w:fldCharType="end"/>
        </w:r>
      </w:hyperlink>
    </w:p>
    <w:p w14:paraId="689A0241" w14:textId="3C58317F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97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1.11.3.</w:t>
        </w:r>
        <w:r w:rsidRPr="000C3522">
          <w:rPr>
            <w:rStyle w:val="Hyperlink"/>
            <w:b w:val="0"/>
          </w:rPr>
          <w:t xml:space="preserve"> Ambientes de Desenvolvimento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_Toc452369497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26</w:t>
        </w:r>
        <w:r w:rsidRPr="000C3522">
          <w:rPr>
            <w:b w:val="0"/>
            <w:webHidden/>
          </w:rPr>
          <w:fldChar w:fldCharType="end"/>
        </w:r>
      </w:hyperlink>
    </w:p>
    <w:p w14:paraId="77556E12" w14:textId="1D023BB2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498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1.12.</w:t>
        </w:r>
        <w:r w:rsidRPr="000C3522">
          <w:rPr>
            <w:rStyle w:val="Hyperlink"/>
            <w:noProof/>
          </w:rPr>
          <w:t xml:space="preserve"> Engenharia de requisitos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_Toc452369498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26</w:t>
        </w:r>
        <w:r w:rsidRPr="000C3522">
          <w:rPr>
            <w:noProof/>
            <w:webHidden/>
          </w:rPr>
          <w:fldChar w:fldCharType="end"/>
        </w:r>
      </w:hyperlink>
    </w:p>
    <w:p w14:paraId="236CAF69" w14:textId="51CEC460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499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1.12.1.</w:t>
        </w:r>
        <w:r w:rsidRPr="000C3522">
          <w:rPr>
            <w:rStyle w:val="Hyperlink"/>
            <w:b w:val="0"/>
          </w:rPr>
          <w:t xml:space="preserve"> Modelo de Desenvolvimento de software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_Toc452369499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26</w:t>
        </w:r>
        <w:r w:rsidRPr="000C3522">
          <w:rPr>
            <w:b w:val="0"/>
            <w:webHidden/>
          </w:rPr>
          <w:fldChar w:fldCharType="end"/>
        </w:r>
      </w:hyperlink>
    </w:p>
    <w:p w14:paraId="1B922730" w14:textId="3B2EED5F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500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1.12.2.</w:t>
        </w:r>
        <w:r w:rsidRPr="000C3522">
          <w:rPr>
            <w:rStyle w:val="Hyperlink"/>
            <w:b w:val="0"/>
          </w:rPr>
          <w:t xml:space="preserve"> Metodologia de Desenvolvimento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_Toc452369500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27</w:t>
        </w:r>
        <w:r w:rsidRPr="000C3522">
          <w:rPr>
            <w:b w:val="0"/>
            <w:webHidden/>
          </w:rPr>
          <w:fldChar w:fldCharType="end"/>
        </w:r>
      </w:hyperlink>
    </w:p>
    <w:p w14:paraId="50F62052" w14:textId="5226B20C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501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1.12.3.</w:t>
        </w:r>
        <w:r w:rsidRPr="000C3522">
          <w:rPr>
            <w:rStyle w:val="Hyperlink"/>
            <w:b w:val="0"/>
          </w:rPr>
          <w:t xml:space="preserve"> Definição de Requisitos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_Toc452369501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27</w:t>
        </w:r>
        <w:r w:rsidRPr="000C3522">
          <w:rPr>
            <w:b w:val="0"/>
            <w:webHidden/>
          </w:rPr>
          <w:fldChar w:fldCharType="end"/>
        </w:r>
      </w:hyperlink>
    </w:p>
    <w:p w14:paraId="0D42D95C" w14:textId="1EF46689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502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1.13.</w:t>
        </w:r>
        <w:r w:rsidRPr="000C3522">
          <w:rPr>
            <w:rStyle w:val="Hyperlink"/>
            <w:noProof/>
          </w:rPr>
          <w:t xml:space="preserve"> Etapas do desenho da Arquitectura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_Toc452369502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29</w:t>
        </w:r>
        <w:r w:rsidRPr="000C3522">
          <w:rPr>
            <w:noProof/>
            <w:webHidden/>
          </w:rPr>
          <w:fldChar w:fldCharType="end"/>
        </w:r>
      </w:hyperlink>
    </w:p>
    <w:p w14:paraId="589963A8" w14:textId="0477FAFC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503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1.13.1.</w:t>
        </w:r>
        <w:r w:rsidRPr="000C3522">
          <w:rPr>
            <w:rStyle w:val="Hyperlink"/>
            <w:b w:val="0"/>
          </w:rPr>
          <w:t xml:space="preserve"> Representação Contextual do Sistema (Diagrama de Actividades)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_Toc452369503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29</w:t>
        </w:r>
        <w:r w:rsidRPr="000C3522">
          <w:rPr>
            <w:b w:val="0"/>
            <w:webHidden/>
          </w:rPr>
          <w:fldChar w:fldCharType="end"/>
        </w:r>
      </w:hyperlink>
    </w:p>
    <w:p w14:paraId="0F90F794" w14:textId="5504B316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504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1.13.2.</w:t>
        </w:r>
        <w:r w:rsidRPr="000C3522">
          <w:rPr>
            <w:rStyle w:val="Hyperlink"/>
            <w:b w:val="0"/>
          </w:rPr>
          <w:t xml:space="preserve"> Comportamento ou Função do Sistema (Caso de uso da solução proposta)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_Toc452369504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30</w:t>
        </w:r>
        <w:r w:rsidRPr="000C3522">
          <w:rPr>
            <w:b w:val="0"/>
            <w:webHidden/>
          </w:rPr>
          <w:fldChar w:fldCharType="end"/>
        </w:r>
      </w:hyperlink>
    </w:p>
    <w:p w14:paraId="4776B08C" w14:textId="0EC576B5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505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1.14.</w:t>
        </w:r>
        <w:r w:rsidRPr="000C3522">
          <w:rPr>
            <w:rStyle w:val="Hyperlink"/>
            <w:noProof/>
          </w:rPr>
          <w:t xml:space="preserve"> Implementação ou desenvolvimento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_Toc452369505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31</w:t>
        </w:r>
        <w:r w:rsidRPr="000C3522">
          <w:rPr>
            <w:noProof/>
            <w:webHidden/>
          </w:rPr>
          <w:fldChar w:fldCharType="end"/>
        </w:r>
      </w:hyperlink>
    </w:p>
    <w:p w14:paraId="2F5FC526" w14:textId="2CA8FE53" w:rsidR="000C3522" w:rsidRPr="000C3522" w:rsidRDefault="000C3522">
      <w:pPr>
        <w:pStyle w:val="TOC3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hyperlink w:anchor="_Toc452369506" w:history="1">
        <w:r w:rsidRPr="000C3522">
          <w:rPr>
            <w:rStyle w:val="Hyperlink"/>
            <w:b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1.14.1.</w:t>
        </w:r>
        <w:r w:rsidRPr="000C3522">
          <w:rPr>
            <w:rStyle w:val="Hyperlink"/>
            <w:b w:val="0"/>
          </w:rPr>
          <w:t xml:space="preserve"> Diagrama de Classes</w:t>
        </w:r>
        <w:r w:rsidRPr="000C3522">
          <w:rPr>
            <w:b w:val="0"/>
            <w:webHidden/>
          </w:rPr>
          <w:tab/>
        </w:r>
        <w:r w:rsidRPr="000C3522">
          <w:rPr>
            <w:b w:val="0"/>
            <w:webHidden/>
          </w:rPr>
          <w:fldChar w:fldCharType="begin"/>
        </w:r>
        <w:r w:rsidRPr="000C3522">
          <w:rPr>
            <w:b w:val="0"/>
            <w:webHidden/>
          </w:rPr>
          <w:instrText xml:space="preserve"> PAGEREF _Toc452369506 \h </w:instrText>
        </w:r>
        <w:r w:rsidRPr="000C3522">
          <w:rPr>
            <w:b w:val="0"/>
            <w:webHidden/>
          </w:rPr>
        </w:r>
        <w:r w:rsidRPr="000C3522">
          <w:rPr>
            <w:b w:val="0"/>
            <w:webHidden/>
          </w:rPr>
          <w:fldChar w:fldCharType="separate"/>
        </w:r>
        <w:r w:rsidRPr="000C3522">
          <w:rPr>
            <w:b w:val="0"/>
            <w:webHidden/>
          </w:rPr>
          <w:t>31</w:t>
        </w:r>
        <w:r w:rsidRPr="000C3522">
          <w:rPr>
            <w:b w:val="0"/>
            <w:webHidden/>
          </w:rPr>
          <w:fldChar w:fldCharType="end"/>
        </w:r>
      </w:hyperlink>
    </w:p>
    <w:p w14:paraId="081B17ED" w14:textId="3519877B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507" w:history="1">
        <w:r w:rsidRPr="000C3522">
          <w:rPr>
            <w:rStyle w:val="Hyperlink"/>
          </w:rPr>
          <w:t>CAPÍTULO 5 - CONCLUSÕES E RECOMENDACÕES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_Toc452369507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39</w:t>
        </w:r>
        <w:r w:rsidRPr="000C3522">
          <w:rPr>
            <w:webHidden/>
          </w:rPr>
          <w:fldChar w:fldCharType="end"/>
        </w:r>
      </w:hyperlink>
    </w:p>
    <w:p w14:paraId="12719FC4" w14:textId="541B2291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508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1.15.</w:t>
        </w:r>
        <w:r w:rsidRPr="000C3522">
          <w:rPr>
            <w:rStyle w:val="Hyperlink"/>
            <w:noProof/>
          </w:rPr>
          <w:t xml:space="preserve"> Conclusões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_Toc452369508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39</w:t>
        </w:r>
        <w:r w:rsidRPr="000C3522">
          <w:rPr>
            <w:noProof/>
            <w:webHidden/>
          </w:rPr>
          <w:fldChar w:fldCharType="end"/>
        </w:r>
      </w:hyperlink>
    </w:p>
    <w:p w14:paraId="2C0ACC50" w14:textId="2EA62534" w:rsidR="000C3522" w:rsidRPr="000C3522" w:rsidRDefault="000C35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9509" w:history="1">
        <w:r w:rsidRPr="000C352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1.16.</w:t>
        </w:r>
        <w:r w:rsidRPr="000C3522">
          <w:rPr>
            <w:rStyle w:val="Hyperlink"/>
            <w:noProof/>
          </w:rPr>
          <w:t xml:space="preserve"> Recomendações</w:t>
        </w:r>
        <w:r w:rsidRPr="000C3522">
          <w:rPr>
            <w:noProof/>
            <w:webHidden/>
          </w:rPr>
          <w:tab/>
        </w:r>
        <w:r w:rsidRPr="000C3522">
          <w:rPr>
            <w:noProof/>
            <w:webHidden/>
          </w:rPr>
          <w:fldChar w:fldCharType="begin"/>
        </w:r>
        <w:r w:rsidRPr="000C3522">
          <w:rPr>
            <w:noProof/>
            <w:webHidden/>
          </w:rPr>
          <w:instrText xml:space="preserve"> PAGEREF _Toc452369509 \h </w:instrText>
        </w:r>
        <w:r w:rsidRPr="000C3522">
          <w:rPr>
            <w:noProof/>
            <w:webHidden/>
          </w:rPr>
        </w:r>
        <w:r w:rsidRPr="000C3522">
          <w:rPr>
            <w:noProof/>
            <w:webHidden/>
          </w:rPr>
          <w:fldChar w:fldCharType="separate"/>
        </w:r>
        <w:r w:rsidRPr="000C3522">
          <w:rPr>
            <w:noProof/>
            <w:webHidden/>
          </w:rPr>
          <w:t>40</w:t>
        </w:r>
        <w:r w:rsidRPr="000C3522">
          <w:rPr>
            <w:noProof/>
            <w:webHidden/>
          </w:rPr>
          <w:fldChar w:fldCharType="end"/>
        </w:r>
      </w:hyperlink>
    </w:p>
    <w:p w14:paraId="354CF60D" w14:textId="088820FC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510" w:history="1">
        <w:r w:rsidRPr="000C3522">
          <w:rPr>
            <w:rStyle w:val="Hyperlink"/>
          </w:rPr>
          <w:t>REFERÊNCIAS BIBLIOGRÁFICAS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_Toc452369510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41</w:t>
        </w:r>
        <w:r w:rsidRPr="000C3522">
          <w:rPr>
            <w:webHidden/>
          </w:rPr>
          <w:fldChar w:fldCharType="end"/>
        </w:r>
      </w:hyperlink>
    </w:p>
    <w:p w14:paraId="64881428" w14:textId="32821769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511" w:history="1">
        <w:r w:rsidRPr="000C3522">
          <w:rPr>
            <w:rStyle w:val="Hyperlink"/>
          </w:rPr>
          <w:t>BIBLIOGRAFIA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_Toc452369511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43</w:t>
        </w:r>
        <w:r w:rsidRPr="000C3522">
          <w:rPr>
            <w:webHidden/>
          </w:rPr>
          <w:fldChar w:fldCharType="end"/>
        </w:r>
      </w:hyperlink>
    </w:p>
    <w:p w14:paraId="537A2EA7" w14:textId="434DF6C9" w:rsidR="000C3522" w:rsidRPr="000C3522" w:rsidRDefault="000C3522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/>
        </w:rPr>
      </w:pPr>
      <w:hyperlink w:anchor="_Toc452369512" w:history="1">
        <w:r w:rsidRPr="000C3522">
          <w:rPr>
            <w:rStyle w:val="Hyperlink"/>
          </w:rPr>
          <w:t>ANEXOS</w:t>
        </w:r>
        <w:r w:rsidRPr="000C3522">
          <w:rPr>
            <w:webHidden/>
          </w:rPr>
          <w:tab/>
        </w:r>
        <w:r w:rsidRPr="000C3522">
          <w:rPr>
            <w:webHidden/>
          </w:rPr>
          <w:fldChar w:fldCharType="begin"/>
        </w:r>
        <w:r w:rsidRPr="000C3522">
          <w:rPr>
            <w:webHidden/>
          </w:rPr>
          <w:instrText xml:space="preserve"> PAGEREF _Toc452369512 \h </w:instrText>
        </w:r>
        <w:r w:rsidRPr="000C3522">
          <w:rPr>
            <w:webHidden/>
          </w:rPr>
        </w:r>
        <w:r w:rsidRPr="000C3522">
          <w:rPr>
            <w:webHidden/>
          </w:rPr>
          <w:fldChar w:fldCharType="separate"/>
        </w:r>
        <w:r w:rsidRPr="000C3522">
          <w:rPr>
            <w:webHidden/>
          </w:rPr>
          <w:t>45</w:t>
        </w:r>
        <w:r w:rsidRPr="000C3522">
          <w:rPr>
            <w:webHidden/>
          </w:rPr>
          <w:fldChar w:fldCharType="end"/>
        </w:r>
      </w:hyperlink>
    </w:p>
    <w:p w14:paraId="2B5DE333" w14:textId="7F430E9A" w:rsidR="008850C1" w:rsidRPr="000C3522" w:rsidRDefault="00756A9F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0C3522">
        <w:rPr>
          <w:rFonts w:ascii="Times New Roman" w:hAnsi="Times New Roman" w:cs="Times New Roman"/>
          <w:szCs w:val="24"/>
        </w:rPr>
        <w:fldChar w:fldCharType="end"/>
      </w:r>
    </w:p>
    <w:p w14:paraId="4BE1DD64" w14:textId="77777777" w:rsidR="008850C1" w:rsidRPr="000C3522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14:paraId="705F73B8" w14:textId="77777777" w:rsidR="004679E2" w:rsidRPr="000C3522" w:rsidRDefault="004679E2">
      <w:pPr>
        <w:spacing w:before="0" w:after="0" w:line="240" w:lineRule="auto"/>
        <w:jc w:val="left"/>
        <w:rPr>
          <w:b/>
          <w:bCs/>
          <w:caps/>
          <w:sz w:val="28"/>
          <w:szCs w:val="28"/>
        </w:rPr>
      </w:pPr>
      <w:r w:rsidRPr="000C3522">
        <w:br w:type="page"/>
      </w:r>
    </w:p>
    <w:p w14:paraId="32F71235" w14:textId="18BB9C14" w:rsidR="008850C1" w:rsidRPr="000C3522" w:rsidRDefault="008850C1">
      <w:pPr>
        <w:pStyle w:val="Heading1"/>
      </w:pPr>
      <w:bookmarkStart w:id="0" w:name="_Toc452369437"/>
      <w:r w:rsidRPr="000C3522">
        <w:lastRenderedPageBreak/>
        <w:t>AGRADECIMENTOS</w:t>
      </w:r>
      <w:bookmarkEnd w:id="0"/>
    </w:p>
    <w:p w14:paraId="4B823CAA" w14:textId="77777777" w:rsidR="008850C1" w:rsidRPr="000C3522" w:rsidRDefault="008850C1" w:rsidP="000C3522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23A34A4" w14:textId="1C7EDD51" w:rsidR="00ED05C7" w:rsidRDefault="00ED05C7" w:rsidP="000C352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ED05C7">
        <w:rPr>
          <w:rFonts w:ascii="Times New Roman" w:hAnsi="Times New Roman" w:cs="Times New Roman"/>
          <w:szCs w:val="24"/>
        </w:rPr>
        <w:t xml:space="preserve">Agradeço em primeiro </w:t>
      </w:r>
      <w:r>
        <w:rPr>
          <w:rFonts w:ascii="Times New Roman" w:hAnsi="Times New Roman" w:cs="Times New Roman"/>
          <w:szCs w:val="24"/>
        </w:rPr>
        <w:t>a</w:t>
      </w:r>
      <w:r w:rsidRPr="00ED05C7">
        <w:rPr>
          <w:rFonts w:ascii="Times New Roman" w:hAnsi="Times New Roman" w:cs="Times New Roman"/>
          <w:szCs w:val="24"/>
        </w:rPr>
        <w:t xml:space="preserve">os meus pais </w:t>
      </w:r>
      <w:r>
        <w:rPr>
          <w:rFonts w:ascii="Times New Roman" w:hAnsi="Times New Roman" w:cs="Times New Roman"/>
          <w:szCs w:val="24"/>
        </w:rPr>
        <w:t>Inácio Guirrugo e Olívia Chissambile</w:t>
      </w:r>
      <w:r w:rsidRPr="00ED05C7">
        <w:rPr>
          <w:rFonts w:ascii="Times New Roman" w:hAnsi="Times New Roman" w:cs="Times New Roman"/>
          <w:szCs w:val="24"/>
        </w:rPr>
        <w:t xml:space="preserve"> por terem-me educado e ensinado </w:t>
      </w:r>
      <w:r>
        <w:rPr>
          <w:rFonts w:ascii="Times New Roman" w:hAnsi="Times New Roman" w:cs="Times New Roman"/>
          <w:szCs w:val="24"/>
        </w:rPr>
        <w:t>tudo que podiam</w:t>
      </w:r>
      <w:r w:rsidRPr="00ED05C7">
        <w:rPr>
          <w:rFonts w:ascii="Times New Roman" w:hAnsi="Times New Roman" w:cs="Times New Roman"/>
          <w:szCs w:val="24"/>
        </w:rPr>
        <w:t xml:space="preserve">, por terem-me ensinado aspectos importantes da vida </w:t>
      </w:r>
      <w:r>
        <w:rPr>
          <w:rFonts w:ascii="Times New Roman" w:hAnsi="Times New Roman" w:cs="Times New Roman"/>
          <w:szCs w:val="24"/>
        </w:rPr>
        <w:t>como lutar para atingir os meus sonhos</w:t>
      </w:r>
      <w:r w:rsidRPr="00ED05C7">
        <w:rPr>
          <w:rFonts w:ascii="Times New Roman" w:hAnsi="Times New Roman" w:cs="Times New Roman"/>
          <w:szCs w:val="24"/>
        </w:rPr>
        <w:t xml:space="preserve">. </w:t>
      </w:r>
    </w:p>
    <w:p w14:paraId="0368737F" w14:textId="77777777" w:rsidR="00ED05C7" w:rsidRDefault="00ED05C7" w:rsidP="000C352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CB06A33" w14:textId="448FB33F" w:rsidR="00ED05C7" w:rsidRDefault="00ED05C7" w:rsidP="000C352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ED05C7">
        <w:rPr>
          <w:rFonts w:ascii="Times New Roman" w:hAnsi="Times New Roman" w:cs="Times New Roman"/>
          <w:szCs w:val="24"/>
        </w:rPr>
        <w:t>A minha família pelo suporte, c</w:t>
      </w:r>
      <w:r>
        <w:rPr>
          <w:rFonts w:ascii="Times New Roman" w:hAnsi="Times New Roman" w:cs="Times New Roman"/>
          <w:szCs w:val="24"/>
        </w:rPr>
        <w:t>ompreensão e orientações moral</w:t>
      </w:r>
      <w:r w:rsidRPr="00ED05C7">
        <w:rPr>
          <w:rFonts w:ascii="Times New Roman" w:hAnsi="Times New Roman" w:cs="Times New Roman"/>
          <w:szCs w:val="24"/>
        </w:rPr>
        <w:t>. A todos os meus</w:t>
      </w:r>
      <w:r>
        <w:rPr>
          <w:rFonts w:ascii="Times New Roman" w:hAnsi="Times New Roman" w:cs="Times New Roman"/>
          <w:szCs w:val="24"/>
        </w:rPr>
        <w:t xml:space="preserve"> </w:t>
      </w:r>
      <w:r w:rsidR="00B52780">
        <w:rPr>
          <w:rFonts w:ascii="Times New Roman" w:hAnsi="Times New Roman" w:cs="Times New Roman"/>
          <w:szCs w:val="24"/>
        </w:rPr>
        <w:t xml:space="preserve">amigos, </w:t>
      </w:r>
      <w:r w:rsidR="00B52780" w:rsidRPr="00ED05C7">
        <w:rPr>
          <w:rFonts w:ascii="Times New Roman" w:hAnsi="Times New Roman" w:cs="Times New Roman"/>
          <w:szCs w:val="24"/>
        </w:rPr>
        <w:t>colegas</w:t>
      </w:r>
      <w:r w:rsidRPr="00ED05C7">
        <w:rPr>
          <w:rFonts w:ascii="Times New Roman" w:hAnsi="Times New Roman" w:cs="Times New Roman"/>
          <w:szCs w:val="24"/>
        </w:rPr>
        <w:t xml:space="preserve"> de turma e de </w:t>
      </w:r>
      <w:r w:rsidR="00B52780" w:rsidRPr="00ED05C7">
        <w:rPr>
          <w:rFonts w:ascii="Times New Roman" w:hAnsi="Times New Roman" w:cs="Times New Roman"/>
          <w:szCs w:val="24"/>
        </w:rPr>
        <w:t>trabalho,</w:t>
      </w:r>
      <w:r w:rsidRPr="00ED05C7">
        <w:rPr>
          <w:rFonts w:ascii="Times New Roman" w:hAnsi="Times New Roman" w:cs="Times New Roman"/>
          <w:szCs w:val="24"/>
        </w:rPr>
        <w:t xml:space="preserve"> mas em especial aos citados abaixo:</w:t>
      </w:r>
    </w:p>
    <w:p w14:paraId="6AA7E2B2" w14:textId="73EEEDDC" w:rsidR="00B52780" w:rsidRDefault="00ED05C7" w:rsidP="000C352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Mércia Sopas,</w:t>
      </w:r>
      <w:r w:rsidRPr="00ED05C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Haider Noor, Marcel Saraiva, Tássio Do Rosário,</w:t>
      </w:r>
      <w:r w:rsidR="00B52780">
        <w:rPr>
          <w:rFonts w:ascii="Times New Roman" w:hAnsi="Times New Roman" w:cs="Times New Roman"/>
          <w:szCs w:val="24"/>
        </w:rPr>
        <w:t xml:space="preserve"> Ayrtom Brahimo, Danilo Carvalheiro, Erica Fernandes e Hasler Choo</w:t>
      </w:r>
      <w:r w:rsidRPr="00ED05C7">
        <w:rPr>
          <w:rFonts w:ascii="Times New Roman" w:hAnsi="Times New Roman" w:cs="Times New Roman"/>
          <w:szCs w:val="24"/>
        </w:rPr>
        <w:t xml:space="preserve">.  Aos meus Professores não só do ISUTC mas também do </w:t>
      </w:r>
      <w:r w:rsidR="00B52780">
        <w:rPr>
          <w:rFonts w:ascii="Times New Roman" w:hAnsi="Times New Roman" w:cs="Times New Roman"/>
          <w:szCs w:val="24"/>
        </w:rPr>
        <w:t>Colégio Arco Iris e Metropolitan College</w:t>
      </w:r>
      <w:r w:rsidRPr="00ED05C7">
        <w:rPr>
          <w:rFonts w:ascii="Times New Roman" w:hAnsi="Times New Roman" w:cs="Times New Roman"/>
          <w:szCs w:val="24"/>
        </w:rPr>
        <w:t xml:space="preserve">. Aos meus amigos pela amizade e momentos marcantes. A alguns nomes marcantes da minha vida profissional nomeadamente: Engº Mujahid Karim, </w:t>
      </w:r>
      <w:r w:rsidR="00B4441C" w:rsidRPr="00ED05C7">
        <w:rPr>
          <w:rFonts w:ascii="Times New Roman" w:hAnsi="Times New Roman" w:cs="Times New Roman"/>
          <w:szCs w:val="24"/>
        </w:rPr>
        <w:t>Eng.º</w:t>
      </w:r>
      <w:r w:rsidRPr="00ED05C7">
        <w:rPr>
          <w:rFonts w:ascii="Times New Roman" w:hAnsi="Times New Roman" w:cs="Times New Roman"/>
          <w:szCs w:val="24"/>
        </w:rPr>
        <w:t xml:space="preserve"> </w:t>
      </w:r>
      <w:r w:rsidR="00B52780">
        <w:rPr>
          <w:rFonts w:ascii="Times New Roman" w:hAnsi="Times New Roman" w:cs="Times New Roman"/>
          <w:szCs w:val="24"/>
        </w:rPr>
        <w:t>Edvaldo Mahesh</w:t>
      </w:r>
      <w:r w:rsidRPr="00ED05C7">
        <w:rPr>
          <w:rFonts w:ascii="Times New Roman" w:hAnsi="Times New Roman" w:cs="Times New Roman"/>
          <w:szCs w:val="24"/>
        </w:rPr>
        <w:t xml:space="preserve">, </w:t>
      </w:r>
      <w:r w:rsidR="00B4441C" w:rsidRPr="00ED05C7">
        <w:rPr>
          <w:rFonts w:ascii="Times New Roman" w:hAnsi="Times New Roman" w:cs="Times New Roman"/>
          <w:szCs w:val="24"/>
        </w:rPr>
        <w:t>Eng.º</w:t>
      </w:r>
      <w:r w:rsidR="00B4441C">
        <w:rPr>
          <w:rFonts w:ascii="Times New Roman" w:hAnsi="Times New Roman" w:cs="Times New Roman"/>
          <w:szCs w:val="24"/>
        </w:rPr>
        <w:t xml:space="preserve"> Prof</w:t>
      </w:r>
      <w:r w:rsidR="00B52780">
        <w:rPr>
          <w:rFonts w:ascii="Times New Roman" w:hAnsi="Times New Roman" w:cs="Times New Roman"/>
          <w:szCs w:val="24"/>
        </w:rPr>
        <w:t>. Dr. Mario Malagon, Eng</w:t>
      </w:r>
      <w:r w:rsidR="00B52780">
        <w:rPr>
          <w:rFonts w:ascii="Times New Roman" w:hAnsi="Times New Roman" w:cs="Times New Roman"/>
          <w:szCs w:val="24"/>
          <w:vertAlign w:val="superscript"/>
        </w:rPr>
        <w:t>a</w:t>
      </w:r>
      <w:r w:rsidRPr="00ED05C7">
        <w:rPr>
          <w:rFonts w:ascii="Times New Roman" w:hAnsi="Times New Roman" w:cs="Times New Roman"/>
          <w:szCs w:val="24"/>
        </w:rPr>
        <w:t xml:space="preserve"> </w:t>
      </w:r>
      <w:r w:rsidR="00B52780">
        <w:rPr>
          <w:rFonts w:ascii="Times New Roman" w:hAnsi="Times New Roman" w:cs="Times New Roman"/>
          <w:szCs w:val="24"/>
        </w:rPr>
        <w:t>Yicel Cabrera e</w:t>
      </w:r>
      <w:r w:rsidRPr="00ED05C7">
        <w:rPr>
          <w:rFonts w:ascii="Times New Roman" w:hAnsi="Times New Roman" w:cs="Times New Roman"/>
          <w:szCs w:val="24"/>
        </w:rPr>
        <w:t xml:space="preserve"> </w:t>
      </w:r>
      <w:r w:rsidR="00B52780">
        <w:rPr>
          <w:rFonts w:ascii="Times New Roman" w:hAnsi="Times New Roman" w:cs="Times New Roman"/>
          <w:szCs w:val="24"/>
        </w:rPr>
        <w:t>A.</w:t>
      </w:r>
      <w:r w:rsidRPr="00ED05C7">
        <w:rPr>
          <w:rFonts w:ascii="Times New Roman" w:hAnsi="Times New Roman" w:cs="Times New Roman"/>
          <w:szCs w:val="24"/>
        </w:rPr>
        <w:t xml:space="preserve"> Filia por terem colaborador fortemente para a realização deste trabalho. Ao meu supervisor </w:t>
      </w:r>
      <w:r w:rsidR="00B4441C" w:rsidRPr="00ED05C7">
        <w:rPr>
          <w:rFonts w:ascii="Times New Roman" w:hAnsi="Times New Roman" w:cs="Times New Roman"/>
          <w:szCs w:val="24"/>
        </w:rPr>
        <w:t>Eng.º</w:t>
      </w:r>
      <w:r w:rsidRPr="00ED05C7">
        <w:rPr>
          <w:rFonts w:ascii="Times New Roman" w:hAnsi="Times New Roman" w:cs="Times New Roman"/>
          <w:szCs w:val="24"/>
        </w:rPr>
        <w:t xml:space="preserve"> </w:t>
      </w:r>
      <w:r w:rsidR="00B52780">
        <w:rPr>
          <w:rFonts w:ascii="Times New Roman" w:hAnsi="Times New Roman" w:cs="Times New Roman"/>
          <w:szCs w:val="24"/>
        </w:rPr>
        <w:t>Marcel D. Saraiva</w:t>
      </w:r>
      <w:r w:rsidRPr="00ED05C7">
        <w:rPr>
          <w:rFonts w:ascii="Times New Roman" w:hAnsi="Times New Roman" w:cs="Times New Roman"/>
          <w:szCs w:val="24"/>
        </w:rPr>
        <w:t xml:space="preserve"> pela compreensão acima de tudo, mas também por todos os ensinamentos e paciência que contribuíram bastante para a elaboração deste PFC. E em geral a todos aqueles que de uma ou de outra forma contribuíram para o meu crescimento profissional e também como pessoa, por terem-me ajudado a chegar onde cheguem e por darem-me a dicas para continuar a crescer</w:t>
      </w:r>
      <w:r w:rsidR="00B52780">
        <w:rPr>
          <w:rFonts w:ascii="Times New Roman" w:hAnsi="Times New Roman" w:cs="Times New Roman"/>
          <w:szCs w:val="24"/>
        </w:rPr>
        <w:t xml:space="preserve"> dentro e fora da minha vida profissional.</w:t>
      </w:r>
    </w:p>
    <w:p w14:paraId="58332E95" w14:textId="77777777" w:rsidR="00B52780" w:rsidRDefault="00B52780" w:rsidP="000C352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F393C5C" w14:textId="2F7F8B9E" w:rsidR="00AC2AF3" w:rsidRPr="000C3522" w:rsidRDefault="00B52780" w:rsidP="000C352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 por fim também agradecer as Ferramentas tecnológicas disponíveis </w:t>
      </w:r>
      <w:r w:rsidR="00CB3211">
        <w:rPr>
          <w:rFonts w:ascii="Times New Roman" w:hAnsi="Times New Roman" w:cs="Times New Roman"/>
          <w:szCs w:val="24"/>
        </w:rPr>
        <w:t>na actualmente nomeadamente, Google, Wikipedia, Apple Inc, AsusTek e Dropbox porque sem elas atingir os meus objectivos teria se tornado uma tarefa ainda mais difícil.</w:t>
      </w:r>
    </w:p>
    <w:p w14:paraId="31CD82F8" w14:textId="6B48287A" w:rsidR="00CB3211" w:rsidRDefault="00CB3211" w:rsidP="000C3522">
      <w:pPr>
        <w:spacing w:before="0" w:after="0"/>
        <w:jc w:val="left"/>
      </w:pPr>
      <w:r>
        <w:br w:type="page"/>
      </w:r>
    </w:p>
    <w:p w14:paraId="37646A8A" w14:textId="77777777" w:rsidR="00A575F8" w:rsidRPr="000C3522" w:rsidRDefault="00FF271F">
      <w:pPr>
        <w:pStyle w:val="Heading1"/>
      </w:pPr>
      <w:bookmarkStart w:id="1" w:name="_Toc452369438"/>
      <w:r w:rsidRPr="000C3522">
        <w:lastRenderedPageBreak/>
        <w:t>DEDICATÓ</w:t>
      </w:r>
      <w:r w:rsidR="0090260F" w:rsidRPr="000C3522">
        <w:t>RIA</w:t>
      </w:r>
      <w:bookmarkEnd w:id="1"/>
    </w:p>
    <w:p w14:paraId="2257F320" w14:textId="77777777" w:rsidR="00F477E0" w:rsidRPr="000C3522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B51EEA5" w14:textId="134F097A" w:rsidR="00CB3211" w:rsidRDefault="00CB3211" w:rsidP="000C3522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  <w:r w:rsidRPr="00CB3211">
        <w:rPr>
          <w:rFonts w:ascii="Times New Roman" w:hAnsi="Times New Roman" w:cs="Times New Roman"/>
          <w:szCs w:val="24"/>
        </w:rPr>
        <w:t>Aos meus Pais por terem esforçando-se tanto para que eu fosse alguém na vida e para que eu enfrentasse o mínimo de dificuldades possíveis</w:t>
      </w:r>
      <w:r>
        <w:rPr>
          <w:rFonts w:ascii="Times New Roman" w:hAnsi="Times New Roman" w:cs="Times New Roman"/>
          <w:szCs w:val="24"/>
        </w:rPr>
        <w:t xml:space="preserve"> na minha vida.</w:t>
      </w:r>
    </w:p>
    <w:p w14:paraId="5F534014" w14:textId="109365A3" w:rsidR="00CB3211" w:rsidRDefault="00CB3211" w:rsidP="000C3522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  <w:r w:rsidRPr="00CB3211">
        <w:rPr>
          <w:rFonts w:ascii="Times New Roman" w:hAnsi="Times New Roman" w:cs="Times New Roman"/>
          <w:szCs w:val="24"/>
        </w:rPr>
        <w:t xml:space="preserve">Por </w:t>
      </w:r>
      <w:r>
        <w:rPr>
          <w:rFonts w:ascii="Times New Roman" w:hAnsi="Times New Roman" w:cs="Times New Roman"/>
          <w:szCs w:val="24"/>
        </w:rPr>
        <w:t xml:space="preserve">feito tudo no seu poder para garantir que terminasse </w:t>
      </w:r>
      <w:r w:rsidR="000C3522">
        <w:rPr>
          <w:rFonts w:ascii="Times New Roman" w:hAnsi="Times New Roman" w:cs="Times New Roman"/>
          <w:szCs w:val="24"/>
        </w:rPr>
        <w:t>os estudos</w:t>
      </w:r>
      <w:r>
        <w:rPr>
          <w:rFonts w:ascii="Times New Roman" w:hAnsi="Times New Roman" w:cs="Times New Roman"/>
          <w:szCs w:val="24"/>
        </w:rPr>
        <w:t>.</w:t>
      </w:r>
      <w:r w:rsidRPr="00CB3211">
        <w:rPr>
          <w:rFonts w:ascii="Times New Roman" w:hAnsi="Times New Roman" w:cs="Times New Roman"/>
          <w:szCs w:val="24"/>
        </w:rPr>
        <w:t xml:space="preserve"> </w:t>
      </w:r>
    </w:p>
    <w:p w14:paraId="3743FB02" w14:textId="77777777" w:rsidR="00CB3211" w:rsidRDefault="00CB3211" w:rsidP="000C3522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  <w:r w:rsidRPr="00CB3211">
        <w:rPr>
          <w:rFonts w:ascii="Times New Roman" w:hAnsi="Times New Roman" w:cs="Times New Roman"/>
          <w:szCs w:val="24"/>
        </w:rPr>
        <w:t>Por terem-me ensinado a fazer todo na minha vida com amor e dedicação.</w:t>
      </w:r>
    </w:p>
    <w:p w14:paraId="1FE089B4" w14:textId="20149FE0" w:rsidR="00570AEF" w:rsidRPr="000C3522" w:rsidRDefault="00CB3211" w:rsidP="000C3522">
      <w:pPr>
        <w:pStyle w:val="BodyText"/>
        <w:spacing w:line="360" w:lineRule="auto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Por terem sido fortes.</w:t>
      </w:r>
      <w:r w:rsidRPr="00CB3211">
        <w:rPr>
          <w:rFonts w:ascii="Times New Roman" w:hAnsi="Times New Roman" w:cs="Times New Roman"/>
          <w:szCs w:val="24"/>
        </w:rPr>
        <w:t xml:space="preserve"> </w:t>
      </w:r>
    </w:p>
    <w:p w14:paraId="2DA21D39" w14:textId="77777777" w:rsidR="004679E2" w:rsidRPr="000C3522" w:rsidRDefault="004679E2">
      <w:pPr>
        <w:spacing w:before="0" w:after="0" w:line="240" w:lineRule="auto"/>
        <w:jc w:val="left"/>
        <w:rPr>
          <w:b/>
          <w:bCs/>
          <w:caps/>
          <w:color w:val="FFFFFF" w:themeColor="background1"/>
          <w:sz w:val="28"/>
          <w:szCs w:val="28"/>
          <w:highlight w:val="lightGray"/>
        </w:rPr>
      </w:pPr>
      <w:bookmarkStart w:id="2" w:name="_Toc95113697"/>
      <w:bookmarkStart w:id="3" w:name="_Toc260760886"/>
      <w:bookmarkStart w:id="4" w:name="_Toc436653508"/>
      <w:r w:rsidRPr="000C3522">
        <w:rPr>
          <w:color w:val="FFFFFF" w:themeColor="background1"/>
          <w:highlight w:val="lightGray"/>
        </w:rPr>
        <w:br w:type="page"/>
      </w:r>
    </w:p>
    <w:p w14:paraId="040F8DF8" w14:textId="546B261E" w:rsidR="0024334E" w:rsidRPr="000C3522" w:rsidRDefault="0024334E" w:rsidP="000C3522">
      <w:pPr>
        <w:pStyle w:val="Heading1"/>
      </w:pPr>
      <w:bookmarkStart w:id="5" w:name="_Toc452369439"/>
      <w:r w:rsidRPr="000C3522">
        <w:lastRenderedPageBreak/>
        <w:t>DECLARAÇÃO DE HONRA</w:t>
      </w:r>
      <w:bookmarkEnd w:id="3"/>
      <w:bookmarkEnd w:id="4"/>
      <w:bookmarkEnd w:id="5"/>
    </w:p>
    <w:p w14:paraId="63C612D2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0CCF72D" w14:textId="77777777" w:rsidR="0024334E" w:rsidRPr="000C3522" w:rsidRDefault="0024334E" w:rsidP="0024334E">
      <w:pPr>
        <w:spacing w:before="0" w:after="0"/>
        <w:ind w:left="720"/>
      </w:pPr>
      <w:r w:rsidRPr="000C3522">
        <w:t>Eu, Rui Fernandes D’Inácio Guirrugo declaro por minha honra que o presente Projecto Final do Curso é exclusivamente de minha autoria, não constituindo cópia de nenhum trabalho realizado anteriormente e as fontes usadas para a realização do trabalho encontram-se referidas na bibliografia.</w:t>
      </w:r>
    </w:p>
    <w:p w14:paraId="123360FA" w14:textId="77777777" w:rsidR="0024334E" w:rsidRPr="000C3522" w:rsidRDefault="0024334E" w:rsidP="0024334E">
      <w:pPr>
        <w:spacing w:before="0" w:after="0"/>
        <w:ind w:left="1260" w:right="472" w:hanging="810"/>
      </w:pPr>
    </w:p>
    <w:p w14:paraId="581C1250" w14:textId="77777777" w:rsidR="0024334E" w:rsidRPr="000C3522" w:rsidRDefault="0024334E" w:rsidP="0024334E">
      <w:pPr>
        <w:spacing w:before="0" w:after="0"/>
        <w:ind w:left="1260" w:right="472" w:hanging="810"/>
      </w:pPr>
    </w:p>
    <w:p w14:paraId="47F76971" w14:textId="77777777" w:rsidR="0024334E" w:rsidRPr="000C3522" w:rsidRDefault="0024334E" w:rsidP="0024334E">
      <w:pPr>
        <w:spacing w:before="0" w:after="0"/>
        <w:ind w:left="1260" w:right="472" w:hanging="810"/>
      </w:pPr>
    </w:p>
    <w:p w14:paraId="799500D8" w14:textId="77777777" w:rsidR="0024334E" w:rsidRPr="000C3522" w:rsidRDefault="0024334E" w:rsidP="0024334E">
      <w:pPr>
        <w:spacing w:before="0" w:after="0"/>
        <w:ind w:left="1260" w:right="472" w:hanging="810"/>
      </w:pPr>
    </w:p>
    <w:p w14:paraId="644E54C7" w14:textId="77777777" w:rsidR="0024334E" w:rsidRPr="000C3522" w:rsidRDefault="0024334E" w:rsidP="0024334E">
      <w:pPr>
        <w:spacing w:before="0" w:after="0"/>
        <w:ind w:left="1260" w:right="472" w:hanging="810"/>
      </w:pPr>
    </w:p>
    <w:p w14:paraId="2C174F4E" w14:textId="77777777" w:rsidR="0024334E" w:rsidRPr="000C3522" w:rsidRDefault="0024334E" w:rsidP="0024334E">
      <w:pPr>
        <w:spacing w:before="0" w:after="0"/>
        <w:ind w:left="1260" w:right="472" w:hanging="810"/>
      </w:pPr>
    </w:p>
    <w:p w14:paraId="154A243A" w14:textId="77777777" w:rsidR="0024334E" w:rsidRPr="000C3522" w:rsidRDefault="0024334E" w:rsidP="0024334E">
      <w:pPr>
        <w:spacing w:before="0" w:after="0"/>
        <w:ind w:left="1260" w:right="472" w:hanging="810"/>
      </w:pPr>
      <w:r w:rsidRPr="000C3522">
        <w:t xml:space="preserve">         Assinatura: __________________________________</w:t>
      </w:r>
    </w:p>
    <w:p w14:paraId="585C8415" w14:textId="77777777" w:rsidR="0024334E" w:rsidRPr="000C3522" w:rsidRDefault="0024334E" w:rsidP="0024334E">
      <w:pPr>
        <w:spacing w:before="0" w:after="0"/>
        <w:ind w:left="1260" w:right="472" w:hanging="810"/>
      </w:pPr>
    </w:p>
    <w:p w14:paraId="7044109D" w14:textId="77777777" w:rsidR="0024334E" w:rsidRPr="000C3522" w:rsidRDefault="0024334E" w:rsidP="0024334E">
      <w:pPr>
        <w:spacing w:before="0" w:after="0"/>
        <w:ind w:left="1260" w:right="472" w:hanging="810"/>
      </w:pPr>
    </w:p>
    <w:p w14:paraId="7E3E41F4" w14:textId="1148CDE5" w:rsidR="00CB3211" w:rsidRDefault="00CB3211">
      <w:pPr>
        <w:spacing w:before="0" w:after="0" w:line="240" w:lineRule="auto"/>
        <w:jc w:val="left"/>
      </w:pPr>
      <w:r>
        <w:br w:type="page"/>
      </w:r>
    </w:p>
    <w:p w14:paraId="7F4CB254" w14:textId="77777777" w:rsidR="0024334E" w:rsidRPr="000C3522" w:rsidRDefault="0024334E" w:rsidP="000C3522">
      <w:pPr>
        <w:pStyle w:val="Heading1"/>
      </w:pPr>
      <w:bookmarkStart w:id="6" w:name="_Toc260760888"/>
      <w:bookmarkStart w:id="7" w:name="_Toc436653509"/>
      <w:bookmarkStart w:id="8" w:name="_Toc452369440"/>
      <w:r w:rsidRPr="000C3522">
        <w:lastRenderedPageBreak/>
        <w:t>ÍNDICE DE TABELAS</w:t>
      </w:r>
      <w:bookmarkEnd w:id="6"/>
      <w:bookmarkEnd w:id="7"/>
      <w:bookmarkEnd w:id="8"/>
    </w:p>
    <w:p w14:paraId="2F425A98" w14:textId="6BAE6602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\f G \h \z \c "Tabela" </w:instrText>
      </w:r>
      <w:r>
        <w:fldChar w:fldCharType="separate"/>
      </w:r>
      <w:hyperlink w:anchor="_Toc452367795" w:history="1">
        <w:r w:rsidRPr="00B2043E">
          <w:rPr>
            <w:rStyle w:val="Hyperlink"/>
            <w:noProof/>
          </w:rPr>
          <w:t>Tabela 1. Lista de ferramentas para informaticas BD.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9A3F47" w14:textId="4EB477C7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796" w:history="1">
        <w:r w:rsidRPr="00B2043E">
          <w:rPr>
            <w:rStyle w:val="Hyperlink"/>
            <w:noProof/>
          </w:rPr>
          <w:t xml:space="preserve">Tabela 2. Lista de ferramentas para informaticas BD. </w:t>
        </w:r>
        <w:r w:rsidRPr="00B2043E">
          <w:rPr>
            <w:rStyle w:val="Hyperlink"/>
            <w:b/>
            <w:noProof/>
          </w:rPr>
          <w:t>Fonte:Sara 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7A5A43" w14:textId="20562D23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1" w:anchor="_Toc452367797" w:history="1">
        <w:r w:rsidRPr="00B2043E">
          <w:rPr>
            <w:rStyle w:val="Hyperlink"/>
            <w:noProof/>
          </w:rPr>
          <w:t>Tabela 3.Ciclo de vida de um Base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E5A385" w14:textId="32EB4B81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798" w:history="1">
        <w:r w:rsidRPr="00B2043E">
          <w:rPr>
            <w:rStyle w:val="Hyperlink"/>
            <w:noProof/>
          </w:rPr>
          <w:t xml:space="preserve">Tabela 4. Ciclo de Vida do processo judicial </w:t>
        </w:r>
        <w:r w:rsidRPr="00B2043E">
          <w:rPr>
            <w:rStyle w:val="Hyperlink"/>
            <w:b/>
            <w:noProof/>
          </w:rPr>
          <w:t>Fonte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BEDD70" w14:textId="625C28FA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799" w:history="1">
        <w:r w:rsidRPr="00B2043E">
          <w:rPr>
            <w:rStyle w:val="Hyperlink"/>
            <w:noProof/>
          </w:rPr>
          <w:t xml:space="preserve">Tabela 5.Ferramentas de Modelação </w:t>
        </w:r>
        <w:r w:rsidRPr="00B2043E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41ED67" w14:textId="1098186A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800" w:history="1">
        <w:r w:rsidRPr="00B2043E">
          <w:rPr>
            <w:rStyle w:val="Hyperlink"/>
            <w:noProof/>
          </w:rPr>
          <w:t>Tabela 6.Tecnologias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C3D487A" w14:textId="6C87C633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801" w:history="1">
        <w:r w:rsidRPr="00B2043E">
          <w:rPr>
            <w:rStyle w:val="Hyperlink"/>
            <w:noProof/>
          </w:rPr>
          <w:t xml:space="preserve">Tabela 7.Requisitos Funcionais </w:t>
        </w:r>
        <w:r w:rsidRPr="00B2043E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6127C23" w14:textId="2BEC0E2C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802" w:history="1">
        <w:r w:rsidRPr="00B2043E">
          <w:rPr>
            <w:rStyle w:val="Hyperlink"/>
            <w:noProof/>
          </w:rPr>
          <w:t>Tabela 8.Requisitos não F</w:t>
        </w:r>
        <w:bookmarkStart w:id="9" w:name="_GoBack"/>
        <w:bookmarkEnd w:id="9"/>
        <w:r w:rsidRPr="00B2043E">
          <w:rPr>
            <w:rStyle w:val="Hyperlink"/>
            <w:noProof/>
          </w:rPr>
          <w:t xml:space="preserve">uncionais </w:t>
        </w:r>
        <w:r w:rsidRPr="00B2043E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E3130B2" w14:textId="03A4D565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803" w:history="1">
        <w:r w:rsidRPr="00B2043E">
          <w:rPr>
            <w:rStyle w:val="Hyperlink"/>
            <w:noProof/>
          </w:rPr>
          <w:t xml:space="preserve">Tabela 9. Tabela de Custos </w:t>
        </w:r>
        <w:r w:rsidRPr="00B2043E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025D84E" w14:textId="0FE50FAF" w:rsidR="00B85810" w:rsidRDefault="00B8581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804" w:history="1">
        <w:r w:rsidRPr="00B2043E">
          <w:rPr>
            <w:rStyle w:val="Hyperlink"/>
            <w:noProof/>
          </w:rPr>
          <w:t xml:space="preserve">Tabela 10.Cronograma do Projecto </w:t>
        </w:r>
        <w:r w:rsidRPr="00B2043E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5CB2023" w14:textId="0EFD355E" w:rsidR="0024334E" w:rsidRPr="000C3522" w:rsidRDefault="00B85810" w:rsidP="0024334E">
      <w:pPr>
        <w:pStyle w:val="Title"/>
        <w:spacing w:before="0" w:after="0"/>
        <w:rPr>
          <w:rFonts w:cs="Times New Roman"/>
          <w:b w:val="0"/>
          <w:sz w:val="24"/>
        </w:rPr>
      </w:pPr>
      <w:r>
        <w:rPr>
          <w:rFonts w:cs="Times New Roman"/>
          <w:sz w:val="24"/>
          <w:szCs w:val="24"/>
        </w:rPr>
        <w:fldChar w:fldCharType="end"/>
      </w:r>
    </w:p>
    <w:p w14:paraId="1675D73C" w14:textId="77777777" w:rsidR="00ED05C7" w:rsidRDefault="00ED05C7">
      <w:pPr>
        <w:spacing w:before="0" w:after="0" w:line="240" w:lineRule="auto"/>
        <w:jc w:val="left"/>
        <w:rPr>
          <w:b/>
          <w:bCs/>
          <w:caps/>
          <w:sz w:val="28"/>
          <w:szCs w:val="28"/>
        </w:rPr>
      </w:pPr>
      <w:bookmarkStart w:id="10" w:name="_Toc260760889"/>
      <w:bookmarkStart w:id="11" w:name="_Toc436653510"/>
      <w:r>
        <w:br w:type="page"/>
      </w:r>
    </w:p>
    <w:p w14:paraId="0C9CCAFD" w14:textId="3E9287F0" w:rsidR="0024334E" w:rsidRPr="000C3522" w:rsidRDefault="0024334E" w:rsidP="000C3522">
      <w:pPr>
        <w:pStyle w:val="Heading1"/>
      </w:pPr>
      <w:bookmarkStart w:id="12" w:name="_Toc452369441"/>
      <w:r w:rsidRPr="000C3522">
        <w:lastRenderedPageBreak/>
        <w:t>ÍNDICE DE FIGURAS</w:t>
      </w:r>
      <w:bookmarkEnd w:id="10"/>
      <w:bookmarkEnd w:id="11"/>
      <w:bookmarkEnd w:id="12"/>
      <w:r w:rsidRPr="000C3522">
        <w:t xml:space="preserve"> </w:t>
      </w:r>
    </w:p>
    <w:p w14:paraId="7EF9738C" w14:textId="7C49DB20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TOC \h \z \c "Figura" </w:instrText>
      </w:r>
      <w:r>
        <w:rPr>
          <w:b/>
        </w:rPr>
        <w:fldChar w:fldCharType="separate"/>
      </w:r>
      <w:hyperlink w:anchor="_Toc452367664" w:history="1">
        <w:r w:rsidRPr="00241B8D">
          <w:rPr>
            <w:rStyle w:val="Hyperlink"/>
            <w:noProof/>
          </w:rPr>
          <w:t>Figura 1. Ciclo de vida de uma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2BFD0" w14:textId="16C1C525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r:id="rId12" w:anchor="_Toc452367665" w:history="1">
        <w:r w:rsidRPr="00241B8D">
          <w:rPr>
            <w:rStyle w:val="Hyperlink"/>
            <w:noProof/>
          </w:rPr>
          <w:t>Figura 2.Organograma Organizacional do Tribunal dos Menores Da Cidade De Maputo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157571" w14:textId="0E87D150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66" w:history="1">
        <w:r w:rsidRPr="00241B8D">
          <w:rPr>
            <w:rStyle w:val="Hyperlink"/>
            <w:noProof/>
          </w:rPr>
          <w:t xml:space="preserve">Figura 3.Diagrama de Actividades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473297" w14:textId="3A93E405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67" w:history="1">
        <w:r w:rsidRPr="00241B8D">
          <w:rPr>
            <w:rStyle w:val="Hyperlink"/>
            <w:noProof/>
          </w:rPr>
          <w:t xml:space="preserve">Figura 4.Diagrama de Casos de Uso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6C89B9" w14:textId="3D52B6CC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68" w:history="1">
        <w:r w:rsidRPr="00241B8D">
          <w:rPr>
            <w:rStyle w:val="Hyperlink"/>
            <w:noProof/>
          </w:rPr>
          <w:t xml:space="preserve">Figura 5.Diagrama de Classes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0EC40E6" w14:textId="6D83D14C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69" w:history="1">
        <w:r w:rsidRPr="00241B8D">
          <w:rPr>
            <w:rStyle w:val="Hyperlink"/>
            <w:noProof/>
          </w:rPr>
          <w:t>Figura 6.Tela de Autenticação.</w:t>
        </w:r>
        <w:r w:rsidRPr="00241B8D">
          <w:rPr>
            <w:rStyle w:val="Hyperlink"/>
            <w:b/>
            <w:noProof/>
          </w:rPr>
          <w:t xml:space="preserve"> 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2825DFF" w14:textId="4E77AE08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70" w:history="1">
        <w:r w:rsidRPr="00241B8D">
          <w:rPr>
            <w:rStyle w:val="Hyperlink"/>
            <w:noProof/>
          </w:rPr>
          <w:t>Figura 7. Menu Principal</w:t>
        </w:r>
        <w:r w:rsidRPr="00241B8D">
          <w:rPr>
            <w:rStyle w:val="Hyperlink"/>
            <w:b/>
            <w:noProof/>
          </w:rPr>
          <w:t xml:space="preserve"> 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E5CBA15" w14:textId="4DD8724D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71" w:history="1">
        <w:r w:rsidRPr="00241B8D">
          <w:rPr>
            <w:rStyle w:val="Hyperlink"/>
            <w:noProof/>
          </w:rPr>
          <w:t xml:space="preserve">Figura 8.Tele de Pesquisa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65B90AE" w14:textId="0ADB35FB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72" w:history="1">
        <w:r w:rsidRPr="00241B8D">
          <w:rPr>
            <w:rStyle w:val="Hyperlink"/>
            <w:noProof/>
          </w:rPr>
          <w:t xml:space="preserve">Figura 9.Tela de registro de Correspondência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1CA34A9" w14:textId="5A3D6111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73" w:history="1">
        <w:r w:rsidRPr="00241B8D">
          <w:rPr>
            <w:rStyle w:val="Hyperlink"/>
            <w:noProof/>
          </w:rPr>
          <w:t xml:space="preserve">Figura 10.Tela Detalhes do processo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552FBE1" w14:textId="452CC461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74" w:history="1">
        <w:r w:rsidRPr="00241B8D">
          <w:rPr>
            <w:rStyle w:val="Hyperlink"/>
            <w:noProof/>
          </w:rPr>
          <w:t xml:space="preserve">Figura 11.Tela de Listagem de Correspondências.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B95C154" w14:textId="1F2C9951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75" w:history="1">
        <w:r w:rsidRPr="00241B8D">
          <w:rPr>
            <w:rStyle w:val="Hyperlink"/>
            <w:noProof/>
          </w:rPr>
          <w:t xml:space="preserve">Figura 12.Tela de Listagem de Processos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B267E24" w14:textId="33EEEC31" w:rsidR="00CB3211" w:rsidRDefault="00CB321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2367676" w:history="1">
        <w:r w:rsidRPr="00241B8D">
          <w:rPr>
            <w:rStyle w:val="Hyperlink"/>
            <w:noProof/>
          </w:rPr>
          <w:t xml:space="preserve">Figura 13.Tela de Distribuição de Processos </w:t>
        </w:r>
        <w:r w:rsidRPr="00241B8D">
          <w:rPr>
            <w:rStyle w:val="Hyperlink"/>
            <w:b/>
            <w:noProof/>
          </w:rPr>
          <w:t>Fonte: 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D5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6241184" w14:textId="54EB115B" w:rsidR="00CB3211" w:rsidRDefault="00CB3211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fldChar w:fldCharType="end"/>
      </w:r>
    </w:p>
    <w:p w14:paraId="5905B9EE" w14:textId="77777777" w:rsidR="00CB3211" w:rsidRDefault="00CB3211">
      <w:pPr>
        <w:spacing w:before="0" w:after="0" w:line="240" w:lineRule="auto"/>
        <w:jc w:val="left"/>
        <w:rPr>
          <w:bCs/>
          <w:kern w:val="28"/>
        </w:rPr>
      </w:pPr>
      <w:r>
        <w:rPr>
          <w:b/>
        </w:rPr>
        <w:br w:type="page"/>
      </w:r>
    </w:p>
    <w:p w14:paraId="3394AF8D" w14:textId="7FFD56E9" w:rsidR="0024334E" w:rsidRPr="000C3522" w:rsidRDefault="0024334E">
      <w:pPr>
        <w:pStyle w:val="Heading1"/>
      </w:pPr>
      <w:bookmarkStart w:id="13" w:name="_Toc452369442"/>
      <w:bookmarkStart w:id="14" w:name="_Toc260760891"/>
      <w:bookmarkStart w:id="15" w:name="_Toc436653512"/>
      <w:r w:rsidRPr="000C3522">
        <w:lastRenderedPageBreak/>
        <w:t>LISTA DAS ABREVIATURAS UTILIZADAS</w:t>
      </w:r>
      <w:bookmarkEnd w:id="14"/>
      <w:bookmarkEnd w:id="15"/>
      <w:bookmarkEnd w:id="13"/>
    </w:p>
    <w:p w14:paraId="6A1F81B2" w14:textId="77777777" w:rsidR="0024334E" w:rsidRPr="000C3522" w:rsidRDefault="0024334E" w:rsidP="0024334E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00"/>
        <w:gridCol w:w="6872"/>
      </w:tblGrid>
      <w:tr w:rsidR="0024334E" w:rsidRPr="000C3522" w14:paraId="46C7D075" w14:textId="77777777" w:rsidTr="004000EA">
        <w:tc>
          <w:tcPr>
            <w:tcW w:w="2200" w:type="dxa"/>
          </w:tcPr>
          <w:p w14:paraId="55BF82D2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SGBD</w:t>
            </w:r>
          </w:p>
        </w:tc>
        <w:tc>
          <w:tcPr>
            <w:tcW w:w="6872" w:type="dxa"/>
          </w:tcPr>
          <w:p w14:paraId="2F0AA77A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Sistema de Gestão de Base Dados</w:t>
            </w:r>
          </w:p>
        </w:tc>
      </w:tr>
      <w:tr w:rsidR="0024334E" w:rsidRPr="000C3522" w14:paraId="66450E65" w14:textId="77777777" w:rsidTr="004000EA">
        <w:tc>
          <w:tcPr>
            <w:tcW w:w="2200" w:type="dxa"/>
          </w:tcPr>
          <w:p w14:paraId="7A94E9DF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SO</w:t>
            </w:r>
          </w:p>
        </w:tc>
        <w:tc>
          <w:tcPr>
            <w:tcW w:w="6872" w:type="dxa"/>
          </w:tcPr>
          <w:p w14:paraId="3DDD1A41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Sistema Operativo</w:t>
            </w:r>
          </w:p>
        </w:tc>
      </w:tr>
      <w:tr w:rsidR="0024334E" w:rsidRPr="000C3522" w14:paraId="5931B840" w14:textId="77777777" w:rsidTr="004000EA">
        <w:tc>
          <w:tcPr>
            <w:tcW w:w="2200" w:type="dxa"/>
          </w:tcPr>
          <w:p w14:paraId="02463048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TI</w:t>
            </w:r>
          </w:p>
        </w:tc>
        <w:tc>
          <w:tcPr>
            <w:tcW w:w="6872" w:type="dxa"/>
          </w:tcPr>
          <w:p w14:paraId="59B6E9BC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Tecnologia de </w:t>
            </w:r>
            <w:r w:rsidR="00905010" w:rsidRPr="000C3522">
              <w:rPr>
                <w:rFonts w:ascii="Times New Roman" w:hAnsi="Times New Roman"/>
                <w:sz w:val="24"/>
                <w:szCs w:val="24"/>
                <w:lang w:val="pt-PT"/>
              </w:rPr>
              <w:t>Informação</w:t>
            </w: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 </w:t>
            </w:r>
          </w:p>
        </w:tc>
      </w:tr>
      <w:tr w:rsidR="0024334E" w:rsidRPr="000C3522" w14:paraId="134DBB34" w14:textId="77777777" w:rsidTr="004000EA">
        <w:tc>
          <w:tcPr>
            <w:tcW w:w="2200" w:type="dxa"/>
          </w:tcPr>
          <w:p w14:paraId="63764FC1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ERP</w:t>
            </w:r>
          </w:p>
        </w:tc>
        <w:tc>
          <w:tcPr>
            <w:tcW w:w="6872" w:type="dxa"/>
          </w:tcPr>
          <w:p w14:paraId="4CDE9D84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color w:val="000000"/>
                <w:sz w:val="24"/>
                <w:szCs w:val="24"/>
                <w:lang w:val="pt-PT"/>
              </w:rPr>
              <w:t>Enterprise Resources Planning</w:t>
            </w:r>
          </w:p>
        </w:tc>
      </w:tr>
      <w:tr w:rsidR="0024334E" w:rsidRPr="000C3522" w14:paraId="7FB9C5F8" w14:textId="77777777" w:rsidTr="004000EA">
        <w:tc>
          <w:tcPr>
            <w:tcW w:w="2200" w:type="dxa"/>
          </w:tcPr>
          <w:p w14:paraId="28138319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XP</w:t>
            </w:r>
          </w:p>
        </w:tc>
        <w:tc>
          <w:tcPr>
            <w:tcW w:w="6872" w:type="dxa"/>
          </w:tcPr>
          <w:p w14:paraId="0F991B52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Extreme Programming</w:t>
            </w:r>
          </w:p>
        </w:tc>
      </w:tr>
      <w:tr w:rsidR="0024334E" w:rsidRPr="000C3522" w14:paraId="736AC7A2" w14:textId="77777777" w:rsidTr="004000EA">
        <w:tc>
          <w:tcPr>
            <w:tcW w:w="2200" w:type="dxa"/>
          </w:tcPr>
          <w:p w14:paraId="14ECA93E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UML</w:t>
            </w:r>
          </w:p>
        </w:tc>
        <w:tc>
          <w:tcPr>
            <w:tcW w:w="6872" w:type="dxa"/>
          </w:tcPr>
          <w:p w14:paraId="56256399" w14:textId="77777777" w:rsidR="0024334E" w:rsidRPr="000C3522" w:rsidRDefault="0024334E" w:rsidP="004000EA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C3522">
              <w:rPr>
                <w:rFonts w:ascii="Times New Roman" w:hAnsi="Times New Roman"/>
                <w:sz w:val="24"/>
                <w:szCs w:val="24"/>
                <w:lang w:val="pt-PT"/>
              </w:rPr>
              <w:t>Unified Modelling Language</w:t>
            </w:r>
          </w:p>
        </w:tc>
      </w:tr>
      <w:tr w:rsidR="00B4441C" w:rsidRPr="00C42A3E" w14:paraId="1A14617F" w14:textId="77777777" w:rsidTr="00B4441C">
        <w:tc>
          <w:tcPr>
            <w:tcW w:w="2200" w:type="dxa"/>
          </w:tcPr>
          <w:p w14:paraId="5CD45E6D" w14:textId="19E10B04" w:rsidR="00B4441C" w:rsidRPr="00B4441C" w:rsidRDefault="00B4441C" w:rsidP="000C3522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BD</w:t>
            </w:r>
          </w:p>
        </w:tc>
        <w:tc>
          <w:tcPr>
            <w:tcW w:w="6872" w:type="dxa"/>
          </w:tcPr>
          <w:p w14:paraId="5A37646C" w14:textId="5A38E2C9" w:rsidR="00B4441C" w:rsidRPr="00B4441C" w:rsidRDefault="00B4441C" w:rsidP="000C3522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Base Dados</w:t>
            </w:r>
          </w:p>
        </w:tc>
      </w:tr>
      <w:tr w:rsidR="00B4441C" w:rsidRPr="00C42A3E" w14:paraId="12D5C947" w14:textId="77777777" w:rsidTr="00B4441C">
        <w:tc>
          <w:tcPr>
            <w:tcW w:w="2200" w:type="dxa"/>
          </w:tcPr>
          <w:p w14:paraId="1FC901CF" w14:textId="1EC47233" w:rsidR="00B4441C" w:rsidRDefault="00B4441C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HEDL</w:t>
            </w:r>
          </w:p>
        </w:tc>
        <w:tc>
          <w:tcPr>
            <w:tcW w:w="6872" w:type="dxa"/>
          </w:tcPr>
          <w:p w14:paraId="7D57228F" w14:textId="645F2B88" w:rsidR="00B4441C" w:rsidRDefault="00B4441C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Hibernate Entity Definition Language</w:t>
            </w:r>
          </w:p>
        </w:tc>
      </w:tr>
      <w:tr w:rsidR="00F2709B" w:rsidRPr="00C42A3E" w14:paraId="7CB30B65" w14:textId="77777777" w:rsidTr="00B4441C">
        <w:tc>
          <w:tcPr>
            <w:tcW w:w="2200" w:type="dxa"/>
          </w:tcPr>
          <w:p w14:paraId="1921B864" w14:textId="01F1446B" w:rsidR="00F2709B" w:rsidRDefault="00F2709B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LnF</w:t>
            </w:r>
          </w:p>
        </w:tc>
        <w:tc>
          <w:tcPr>
            <w:tcW w:w="6872" w:type="dxa"/>
          </w:tcPr>
          <w:p w14:paraId="3DABA3AD" w14:textId="0FEAECA2" w:rsidR="00F2709B" w:rsidRDefault="00F2709B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Look And Feel</w:t>
            </w:r>
          </w:p>
        </w:tc>
      </w:tr>
      <w:tr w:rsidR="00F2709B" w:rsidRPr="000C3522" w14:paraId="1484B92B" w14:textId="77777777" w:rsidTr="00B4441C">
        <w:tc>
          <w:tcPr>
            <w:tcW w:w="2200" w:type="dxa"/>
          </w:tcPr>
          <w:p w14:paraId="369C3E4E" w14:textId="16A39D47" w:rsidR="00F2709B" w:rsidRPr="000C3522" w:rsidRDefault="00F2709B" w:rsidP="000C3522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3522">
              <w:rPr>
                <w:rFonts w:ascii="Times New Roman" w:hAnsi="Times New Roman"/>
                <w:sz w:val="24"/>
                <w:lang w:val="en-US" w:eastAsia="pt-BR"/>
              </w:rPr>
              <w:t xml:space="preserve">WYSIWYG </w:t>
            </w:r>
          </w:p>
        </w:tc>
        <w:tc>
          <w:tcPr>
            <w:tcW w:w="6872" w:type="dxa"/>
          </w:tcPr>
          <w:p w14:paraId="230F1426" w14:textId="6273CA1C" w:rsidR="00F2709B" w:rsidRPr="000C3522" w:rsidRDefault="00F2709B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3522">
              <w:rPr>
                <w:rFonts w:ascii="Times New Roman" w:hAnsi="Times New Roman"/>
                <w:sz w:val="24"/>
                <w:lang w:val="en-US" w:eastAsia="pt-BR"/>
              </w:rPr>
              <w:t>What You See Is What You Get</w:t>
            </w:r>
          </w:p>
        </w:tc>
      </w:tr>
      <w:tr w:rsidR="00F2709B" w:rsidRPr="000C3522" w14:paraId="5F2206E3" w14:textId="77777777" w:rsidTr="00B4441C">
        <w:tc>
          <w:tcPr>
            <w:tcW w:w="2200" w:type="dxa"/>
          </w:tcPr>
          <w:p w14:paraId="724B7C44" w14:textId="5345DF67" w:rsidR="00F2709B" w:rsidRPr="000C3522" w:rsidRDefault="00F2709B" w:rsidP="00F2709B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en-US" w:eastAsia="pt-BR"/>
              </w:rPr>
            </w:pPr>
            <w:r>
              <w:rPr>
                <w:rFonts w:ascii="Times New Roman" w:hAnsi="Times New Roman"/>
                <w:sz w:val="24"/>
                <w:lang w:val="en-US" w:eastAsia="pt-BR"/>
              </w:rPr>
              <w:t>UI</w:t>
            </w:r>
          </w:p>
        </w:tc>
        <w:tc>
          <w:tcPr>
            <w:tcW w:w="6872" w:type="dxa"/>
          </w:tcPr>
          <w:p w14:paraId="54EB3A22" w14:textId="395D3B64" w:rsidR="00F2709B" w:rsidRPr="000C3522" w:rsidRDefault="00F2709B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en-US" w:eastAsia="pt-BR"/>
              </w:rPr>
            </w:pPr>
            <w:r>
              <w:rPr>
                <w:rFonts w:ascii="Times New Roman" w:hAnsi="Times New Roman"/>
                <w:sz w:val="24"/>
                <w:lang w:val="en-US" w:eastAsia="pt-BR"/>
              </w:rPr>
              <w:t xml:space="preserve">Interface de </w:t>
            </w:r>
            <w:r w:rsidRPr="000C3522">
              <w:rPr>
                <w:rFonts w:ascii="Times New Roman" w:hAnsi="Times New Roman"/>
                <w:sz w:val="24"/>
                <w:lang w:val="pt-PT" w:eastAsia="pt-BR"/>
              </w:rPr>
              <w:t>Usuário</w:t>
            </w:r>
          </w:p>
        </w:tc>
      </w:tr>
      <w:tr w:rsidR="00F2709B" w:rsidRPr="000C3522" w14:paraId="0F45C5AA" w14:textId="77777777" w:rsidTr="00B4441C">
        <w:tc>
          <w:tcPr>
            <w:tcW w:w="2200" w:type="dxa"/>
          </w:tcPr>
          <w:p w14:paraId="2045BF28" w14:textId="371215DB" w:rsidR="00F2709B" w:rsidRPr="000C3522" w:rsidRDefault="00F2709B" w:rsidP="00F2709B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pt-PT" w:eastAsia="pt-BR"/>
              </w:rPr>
            </w:pPr>
            <w:r w:rsidRPr="000C3522">
              <w:rPr>
                <w:rFonts w:ascii="Times New Roman" w:hAnsi="Times New Roman"/>
                <w:sz w:val="24"/>
                <w:lang w:val="pt-PT" w:eastAsia="pt-BR"/>
              </w:rPr>
              <w:t xml:space="preserve">PFC </w:t>
            </w:r>
          </w:p>
        </w:tc>
        <w:tc>
          <w:tcPr>
            <w:tcW w:w="6872" w:type="dxa"/>
          </w:tcPr>
          <w:p w14:paraId="2EC323EB" w14:textId="15BCA598" w:rsidR="00F2709B" w:rsidRPr="000C3522" w:rsidRDefault="00F2709B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pt-PT" w:eastAsia="pt-BR"/>
              </w:rPr>
            </w:pPr>
            <w:r w:rsidRPr="000C3522">
              <w:rPr>
                <w:rFonts w:ascii="Times New Roman" w:hAnsi="Times New Roman"/>
                <w:sz w:val="24"/>
                <w:lang w:val="pt-PT" w:eastAsia="pt-BR"/>
              </w:rPr>
              <w:t>Projecto Final do Curso</w:t>
            </w:r>
          </w:p>
        </w:tc>
      </w:tr>
      <w:tr w:rsidR="00F2709B" w:rsidRPr="000C3522" w14:paraId="0D37A75A" w14:textId="77777777" w:rsidTr="00B4441C">
        <w:tc>
          <w:tcPr>
            <w:tcW w:w="2200" w:type="dxa"/>
          </w:tcPr>
          <w:p w14:paraId="0407B230" w14:textId="4150E268" w:rsidR="00F2709B" w:rsidRDefault="00F2709B" w:rsidP="000C3522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en-US" w:eastAsia="pt-BR"/>
              </w:rPr>
            </w:pPr>
            <w:r w:rsidRPr="00F2709B">
              <w:rPr>
                <w:rFonts w:ascii="Times New Roman" w:hAnsi="Times New Roman"/>
                <w:sz w:val="24"/>
                <w:lang w:val="en-US" w:eastAsia="pt-BR"/>
              </w:rPr>
              <w:t xml:space="preserve">MIS </w:t>
            </w:r>
          </w:p>
        </w:tc>
        <w:tc>
          <w:tcPr>
            <w:tcW w:w="6872" w:type="dxa"/>
          </w:tcPr>
          <w:p w14:paraId="364B98F4" w14:textId="444D8D42" w:rsidR="00F2709B" w:rsidRDefault="00486BE5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en-US" w:eastAsia="pt-BR"/>
              </w:rPr>
            </w:pPr>
            <w:r w:rsidRPr="00F2709B">
              <w:rPr>
                <w:rFonts w:ascii="Times New Roman" w:hAnsi="Times New Roman"/>
                <w:sz w:val="24"/>
                <w:lang w:val="en-US" w:eastAsia="pt-BR"/>
              </w:rPr>
              <w:t>Management Information System</w:t>
            </w:r>
          </w:p>
        </w:tc>
      </w:tr>
      <w:tr w:rsidR="00486BE5" w:rsidRPr="000C3522" w14:paraId="325093D0" w14:textId="77777777" w:rsidTr="00B4441C">
        <w:tc>
          <w:tcPr>
            <w:tcW w:w="2200" w:type="dxa"/>
          </w:tcPr>
          <w:p w14:paraId="56F2F407" w14:textId="5394F440" w:rsidR="00486BE5" w:rsidRPr="00F2709B" w:rsidRDefault="00486BE5" w:rsidP="000C3522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en-US" w:eastAsia="pt-BR"/>
              </w:rPr>
            </w:pPr>
            <w:r w:rsidRPr="00486BE5">
              <w:rPr>
                <w:rFonts w:ascii="Times New Roman" w:hAnsi="Times New Roman"/>
                <w:sz w:val="24"/>
                <w:lang w:val="en-US" w:eastAsia="pt-BR"/>
              </w:rPr>
              <w:t>CAD</w:t>
            </w:r>
          </w:p>
        </w:tc>
        <w:tc>
          <w:tcPr>
            <w:tcW w:w="6872" w:type="dxa"/>
          </w:tcPr>
          <w:p w14:paraId="4188A5E2" w14:textId="1E957CB3" w:rsidR="00486BE5" w:rsidRPr="00F2709B" w:rsidRDefault="00486BE5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en-US" w:eastAsia="pt-BR"/>
              </w:rPr>
            </w:pPr>
            <w:r w:rsidRPr="00486BE5">
              <w:rPr>
                <w:rFonts w:ascii="Times New Roman" w:hAnsi="Times New Roman"/>
                <w:sz w:val="24"/>
                <w:lang w:val="en-US" w:eastAsia="pt-BR"/>
              </w:rPr>
              <w:t>Computer aided design</w:t>
            </w:r>
          </w:p>
        </w:tc>
      </w:tr>
      <w:tr w:rsidR="00486BE5" w:rsidRPr="000C3522" w14:paraId="54EF76C9" w14:textId="77777777" w:rsidTr="00B4441C">
        <w:tc>
          <w:tcPr>
            <w:tcW w:w="2200" w:type="dxa"/>
          </w:tcPr>
          <w:p w14:paraId="220464C6" w14:textId="58C6EF41" w:rsidR="00486BE5" w:rsidRPr="00486BE5" w:rsidRDefault="00486BE5" w:rsidP="00486BE5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en-US" w:eastAsia="pt-BR"/>
              </w:rPr>
            </w:pPr>
            <w:r>
              <w:rPr>
                <w:rFonts w:ascii="Times New Roman" w:hAnsi="Times New Roman"/>
                <w:sz w:val="24"/>
                <w:lang w:val="en-US" w:eastAsia="pt-BR"/>
              </w:rPr>
              <w:t>ORM</w:t>
            </w:r>
          </w:p>
        </w:tc>
        <w:tc>
          <w:tcPr>
            <w:tcW w:w="6872" w:type="dxa"/>
          </w:tcPr>
          <w:p w14:paraId="1D9AC11F" w14:textId="527B637F" w:rsidR="00486BE5" w:rsidRPr="00486BE5" w:rsidRDefault="00486BE5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en-US" w:eastAsia="pt-BR"/>
              </w:rPr>
            </w:pPr>
            <w:r w:rsidRPr="00486BE5">
              <w:rPr>
                <w:rFonts w:ascii="Times New Roman" w:hAnsi="Times New Roman"/>
                <w:sz w:val="24"/>
                <w:lang w:val="en-US" w:eastAsia="pt-BR"/>
              </w:rPr>
              <w:t>Object-Relational Mappin</w:t>
            </w:r>
            <w:r>
              <w:rPr>
                <w:rFonts w:ascii="Times New Roman" w:hAnsi="Times New Roman"/>
                <w:sz w:val="24"/>
                <w:lang w:val="en-US" w:eastAsia="pt-BR"/>
              </w:rPr>
              <w:t>g</w:t>
            </w:r>
          </w:p>
        </w:tc>
      </w:tr>
      <w:tr w:rsidR="00486BE5" w:rsidRPr="000C3522" w14:paraId="67975B96" w14:textId="77777777" w:rsidTr="00B4441C">
        <w:tc>
          <w:tcPr>
            <w:tcW w:w="2200" w:type="dxa"/>
          </w:tcPr>
          <w:p w14:paraId="48ABB778" w14:textId="0E644790" w:rsidR="00486BE5" w:rsidRPr="000C3522" w:rsidRDefault="00486BE5" w:rsidP="00486BE5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pt-PT" w:eastAsia="pt-BR"/>
              </w:rPr>
            </w:pPr>
            <w:r w:rsidRPr="000C3522">
              <w:rPr>
                <w:rFonts w:ascii="Times New Roman" w:hAnsi="Times New Roman"/>
                <w:sz w:val="24"/>
                <w:lang w:val="pt-PT" w:eastAsia="pt-BR"/>
              </w:rPr>
              <w:t>LEIT</w:t>
            </w:r>
          </w:p>
        </w:tc>
        <w:tc>
          <w:tcPr>
            <w:tcW w:w="6872" w:type="dxa"/>
          </w:tcPr>
          <w:p w14:paraId="7EAA554D" w14:textId="357F59BD" w:rsidR="00486BE5" w:rsidRPr="000C3522" w:rsidRDefault="00486BE5" w:rsidP="00B4441C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lang w:val="pt-PT" w:eastAsia="pt-BR"/>
              </w:rPr>
            </w:pPr>
            <w:r w:rsidRPr="000C3522">
              <w:rPr>
                <w:rFonts w:ascii="Times New Roman" w:hAnsi="Times New Roman"/>
                <w:sz w:val="24"/>
                <w:lang w:val="pt-PT" w:eastAsia="pt-BR"/>
              </w:rPr>
              <w:t>Licenciatura Engenharia Informática e de Telecomunicações</w:t>
            </w:r>
          </w:p>
        </w:tc>
      </w:tr>
    </w:tbl>
    <w:p w14:paraId="627996FF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DA2AC4B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4B8BC86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E251D26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0DC04AF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3AC8B29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D6378B7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C1ACFA3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B9C5ACE" w14:textId="77777777" w:rsidR="0024334E" w:rsidRPr="000C3522" w:rsidRDefault="0024334E" w:rsidP="0024334E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85492B0" w14:textId="77777777" w:rsidR="0024334E" w:rsidRPr="000C3522" w:rsidRDefault="0024334E" w:rsidP="0024334E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F8C3B89" w14:textId="77777777" w:rsidR="0024334E" w:rsidRPr="000C3522" w:rsidRDefault="0024334E" w:rsidP="0024334E">
      <w:pPr>
        <w:pStyle w:val="Title"/>
        <w:spacing w:before="0" w:after="0"/>
        <w:rPr>
          <w:rFonts w:cs="Times New Roman"/>
          <w:sz w:val="24"/>
          <w:szCs w:val="24"/>
        </w:rPr>
        <w:sectPr w:rsidR="0024334E" w:rsidRPr="000C3522" w:rsidSect="00266CFA">
          <w:headerReference w:type="default" r:id="rId13"/>
          <w:footerReference w:type="default" r:id="rId14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14:paraId="61D4C930" w14:textId="77777777" w:rsidR="0024334E" w:rsidRPr="000C3522" w:rsidRDefault="0024334E" w:rsidP="00070894">
      <w:pPr>
        <w:pStyle w:val="Heading1"/>
        <w:numPr>
          <w:ilvl w:val="0"/>
          <w:numId w:val="20"/>
        </w:numPr>
      </w:pPr>
      <w:bookmarkStart w:id="16" w:name="_Toc260760893"/>
      <w:bookmarkStart w:id="17" w:name="_Toc436653513"/>
      <w:bookmarkStart w:id="18" w:name="_Toc452369443"/>
      <w:r w:rsidRPr="000C3522">
        <w:lastRenderedPageBreak/>
        <w:t>CAPÍTULO 1</w:t>
      </w:r>
      <w:bookmarkEnd w:id="16"/>
      <w:r w:rsidRPr="000C3522">
        <w:t xml:space="preserve"> - INTRODUÇÃO</w:t>
      </w:r>
      <w:bookmarkEnd w:id="17"/>
      <w:bookmarkEnd w:id="18"/>
    </w:p>
    <w:p w14:paraId="3B372F26" w14:textId="468A37AB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O capítulo referente fará uma abordagem </w:t>
      </w:r>
      <w:r w:rsidR="00B90D27" w:rsidRPr="000C3522">
        <w:rPr>
          <w:rFonts w:ascii="Times New Roman" w:hAnsi="Times New Roman" w:cs="Times New Roman"/>
        </w:rPr>
        <w:t xml:space="preserve">nos </w:t>
      </w:r>
      <w:r w:rsidR="00ED0405" w:rsidRPr="000C3522">
        <w:rPr>
          <w:rFonts w:ascii="Times New Roman" w:hAnsi="Times New Roman" w:cs="Times New Roman"/>
        </w:rPr>
        <w:t>aspectos</w:t>
      </w:r>
      <w:r w:rsidR="00B90D27" w:rsidRPr="000C3522">
        <w:rPr>
          <w:rFonts w:ascii="Times New Roman" w:hAnsi="Times New Roman" w:cs="Times New Roman"/>
        </w:rPr>
        <w:t xml:space="preserve"> </w:t>
      </w:r>
      <w:r w:rsidR="001015CF" w:rsidRPr="000C3522">
        <w:rPr>
          <w:rFonts w:ascii="Times New Roman" w:hAnsi="Times New Roman" w:cs="Times New Roman"/>
        </w:rPr>
        <w:t>motivadores</w:t>
      </w:r>
      <w:r w:rsidRPr="000C3522">
        <w:rPr>
          <w:rFonts w:ascii="Times New Roman" w:hAnsi="Times New Roman" w:cs="Times New Roman"/>
        </w:rPr>
        <w:t xml:space="preserve"> </w:t>
      </w:r>
      <w:r w:rsidR="00B90D27" w:rsidRPr="000C3522">
        <w:rPr>
          <w:rFonts w:ascii="Times New Roman" w:hAnsi="Times New Roman" w:cs="Times New Roman"/>
        </w:rPr>
        <w:t>a</w:t>
      </w:r>
      <w:r w:rsidRPr="000C3522">
        <w:rPr>
          <w:rFonts w:ascii="Times New Roman" w:hAnsi="Times New Roman" w:cs="Times New Roman"/>
        </w:rPr>
        <w:t xml:space="preserve">o estudo do tema, fazendo uma análise geral sobre os </w:t>
      </w:r>
      <w:r w:rsidR="00ED0405" w:rsidRPr="000C3522">
        <w:rPr>
          <w:rFonts w:ascii="Times New Roman" w:hAnsi="Times New Roman" w:cs="Times New Roman"/>
        </w:rPr>
        <w:t>aspectos</w:t>
      </w:r>
      <w:r w:rsidRPr="000C3522">
        <w:rPr>
          <w:rFonts w:ascii="Times New Roman" w:hAnsi="Times New Roman" w:cs="Times New Roman"/>
        </w:rPr>
        <w:t xml:space="preserve"> relacionados assim como as metas a alcançar, </w:t>
      </w:r>
      <w:r w:rsidR="00B90D27" w:rsidRPr="000C3522">
        <w:rPr>
          <w:rFonts w:ascii="Times New Roman" w:hAnsi="Times New Roman" w:cs="Times New Roman"/>
        </w:rPr>
        <w:t xml:space="preserve">e </w:t>
      </w:r>
      <w:r w:rsidRPr="000C3522">
        <w:rPr>
          <w:rFonts w:ascii="Times New Roman" w:hAnsi="Times New Roman" w:cs="Times New Roman"/>
        </w:rPr>
        <w:t>as formas e os métodos para solucionar o problema de investigação.</w:t>
      </w:r>
    </w:p>
    <w:p w14:paraId="7C602A92" w14:textId="627FD925" w:rsidR="00905010" w:rsidRPr="000C3522" w:rsidRDefault="00905010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04E1888" w14:textId="77777777" w:rsidR="0024334E" w:rsidRPr="000C3522" w:rsidRDefault="0024334E" w:rsidP="00BB0DC9">
      <w:pPr>
        <w:pStyle w:val="Heading2"/>
      </w:pPr>
      <w:bookmarkStart w:id="19" w:name="_Toc436653514"/>
      <w:bookmarkStart w:id="20" w:name="_Toc452369444"/>
      <w:r w:rsidRPr="000C3522">
        <w:t>Justificação do tema</w:t>
      </w:r>
      <w:bookmarkEnd w:id="19"/>
      <w:bookmarkEnd w:id="20"/>
    </w:p>
    <w:p w14:paraId="1F0FC5B1" w14:textId="4311E004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O actual sistema de gestão processual no Tribunal Dos Menores da Cidade de Maputo é realizado de forma manual, onde as fases processuais são realizadas em livros, o que por vezes denota </w:t>
      </w:r>
      <w:r w:rsidR="00B90D27" w:rsidRPr="000C3522">
        <w:rPr>
          <w:rFonts w:ascii="Times New Roman" w:hAnsi="Times New Roman" w:cs="Times New Roman"/>
        </w:rPr>
        <w:t>lentidão</w:t>
      </w:r>
      <w:r w:rsidRPr="000C3522">
        <w:rPr>
          <w:rFonts w:ascii="Times New Roman" w:hAnsi="Times New Roman" w:cs="Times New Roman"/>
        </w:rPr>
        <w:t>.</w:t>
      </w:r>
    </w:p>
    <w:p w14:paraId="3B1FD830" w14:textId="1FCBDE4F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A informatização deste sistema iria aumentar a produtividade, melhoria no c</w:t>
      </w:r>
      <w:r w:rsidR="00324158" w:rsidRPr="000C3522">
        <w:rPr>
          <w:rFonts w:ascii="Times New Roman" w:hAnsi="Times New Roman" w:cs="Times New Roman"/>
        </w:rPr>
        <w:t>u</w:t>
      </w:r>
      <w:r w:rsidRPr="000C3522">
        <w:rPr>
          <w:rFonts w:ascii="Times New Roman" w:hAnsi="Times New Roman" w:cs="Times New Roman"/>
        </w:rPr>
        <w:t>mprimento de prazos Processuais e a melhor interacção entre o requerente e requerido.</w:t>
      </w:r>
    </w:p>
    <w:p w14:paraId="4FB58ED1" w14:textId="24503265" w:rsidR="0024334E" w:rsidRPr="000C3522" w:rsidRDefault="00324158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A implementação deste sistema de informação </w:t>
      </w:r>
      <w:r w:rsidR="00ED0405" w:rsidRPr="000C3522">
        <w:rPr>
          <w:rFonts w:ascii="Times New Roman" w:hAnsi="Times New Roman" w:cs="Times New Roman"/>
        </w:rPr>
        <w:t>poderá</w:t>
      </w:r>
      <w:r w:rsidR="00ED0405" w:rsidRPr="000C3522" w:rsidDel="00324158">
        <w:rPr>
          <w:rFonts w:ascii="Times New Roman" w:hAnsi="Times New Roman" w:cs="Times New Roman"/>
        </w:rPr>
        <w:t>:</w:t>
      </w:r>
    </w:p>
    <w:p w14:paraId="0334B88D" w14:textId="1948F15A" w:rsidR="0024334E" w:rsidRPr="000C3522" w:rsidRDefault="00905010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• </w:t>
      </w:r>
      <w:r w:rsidR="00324158" w:rsidRPr="000C3522">
        <w:rPr>
          <w:rFonts w:ascii="Times New Roman" w:hAnsi="Times New Roman" w:cs="Times New Roman"/>
        </w:rPr>
        <w:t xml:space="preserve">Reduzir </w:t>
      </w:r>
      <w:r w:rsidR="0024334E" w:rsidRPr="000C3522">
        <w:rPr>
          <w:rFonts w:ascii="Times New Roman" w:hAnsi="Times New Roman" w:cs="Times New Roman"/>
        </w:rPr>
        <w:t>a lentidão cumprimento de Despachos dos Autos</w:t>
      </w:r>
    </w:p>
    <w:p w14:paraId="1898BDC9" w14:textId="1E5FD321" w:rsidR="0024334E" w:rsidRPr="000C3522" w:rsidRDefault="00905010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• </w:t>
      </w:r>
      <w:r w:rsidR="00324158" w:rsidRPr="000C3522">
        <w:rPr>
          <w:rFonts w:ascii="Times New Roman" w:hAnsi="Times New Roman" w:cs="Times New Roman"/>
        </w:rPr>
        <w:t>M</w:t>
      </w:r>
      <w:r w:rsidRPr="000C3522">
        <w:rPr>
          <w:rFonts w:ascii="Times New Roman" w:hAnsi="Times New Roman" w:cs="Times New Roman"/>
        </w:rPr>
        <w:t>elhorar</w:t>
      </w:r>
      <w:r w:rsidR="0024334E" w:rsidRPr="000C3522">
        <w:rPr>
          <w:rFonts w:ascii="Times New Roman" w:hAnsi="Times New Roman" w:cs="Times New Roman"/>
        </w:rPr>
        <w:t xml:space="preserve"> o controle do ciclo de vida do Processo</w:t>
      </w:r>
    </w:p>
    <w:p w14:paraId="36B58337" w14:textId="5D334CC3" w:rsidR="0024334E" w:rsidRPr="000C3522" w:rsidRDefault="00905010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• </w:t>
      </w:r>
      <w:r w:rsidR="00324158" w:rsidRPr="000C3522">
        <w:rPr>
          <w:rFonts w:ascii="Times New Roman" w:hAnsi="Times New Roman" w:cs="Times New Roman"/>
        </w:rPr>
        <w:t>R</w:t>
      </w:r>
      <w:r w:rsidRPr="000C3522">
        <w:rPr>
          <w:rFonts w:ascii="Times New Roman" w:hAnsi="Times New Roman" w:cs="Times New Roman"/>
        </w:rPr>
        <w:t>eduzir</w:t>
      </w:r>
      <w:r w:rsidR="0024334E" w:rsidRPr="000C3522">
        <w:rPr>
          <w:rFonts w:ascii="Times New Roman" w:hAnsi="Times New Roman" w:cs="Times New Roman"/>
        </w:rPr>
        <w:t xml:space="preserve"> erros humanos</w:t>
      </w:r>
    </w:p>
    <w:p w14:paraId="6C77B27D" w14:textId="33AA117A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A importância da temática</w:t>
      </w:r>
      <w:r w:rsidR="00324158" w:rsidRPr="000C3522">
        <w:rPr>
          <w:rFonts w:ascii="Times New Roman" w:hAnsi="Times New Roman" w:cs="Times New Roman"/>
        </w:rPr>
        <w:t xml:space="preserve"> </w:t>
      </w:r>
      <w:r w:rsidRPr="000C3522">
        <w:rPr>
          <w:rFonts w:ascii="Times New Roman" w:hAnsi="Times New Roman" w:cs="Times New Roman"/>
        </w:rPr>
        <w:t xml:space="preserve">reside </w:t>
      </w:r>
      <w:r w:rsidR="00324158" w:rsidRPr="000C3522">
        <w:rPr>
          <w:rFonts w:ascii="Times New Roman" w:hAnsi="Times New Roman" w:cs="Times New Roman"/>
        </w:rPr>
        <w:t xml:space="preserve">na sensibilidade e relevância de Processos Judicias </w:t>
      </w:r>
      <w:r w:rsidRPr="000C3522">
        <w:rPr>
          <w:rFonts w:ascii="Times New Roman" w:hAnsi="Times New Roman" w:cs="Times New Roman"/>
        </w:rPr>
        <w:t xml:space="preserve">do Tribunal Dos Menores principalmente no que concerne a gestão do ciclo de vida dos Processos Judiciais. Pretende-se ainda reduzir a sobrecarga de Informação </w:t>
      </w:r>
      <w:r w:rsidR="00ED0405" w:rsidRPr="000C3522">
        <w:rPr>
          <w:rFonts w:ascii="Times New Roman" w:hAnsi="Times New Roman" w:cs="Times New Roman"/>
        </w:rPr>
        <w:t>colectada</w:t>
      </w:r>
      <w:r w:rsidRPr="000C3522">
        <w:rPr>
          <w:rFonts w:ascii="Times New Roman" w:hAnsi="Times New Roman" w:cs="Times New Roman"/>
        </w:rPr>
        <w:t xml:space="preserve"> </w:t>
      </w:r>
      <w:r w:rsidR="00324158" w:rsidRPr="000C3522">
        <w:rPr>
          <w:rFonts w:ascii="Times New Roman" w:hAnsi="Times New Roman" w:cs="Times New Roman"/>
        </w:rPr>
        <w:t xml:space="preserve">e gerida </w:t>
      </w:r>
      <w:r w:rsidRPr="000C3522">
        <w:rPr>
          <w:rFonts w:ascii="Times New Roman" w:hAnsi="Times New Roman" w:cs="Times New Roman"/>
        </w:rPr>
        <w:t>manualmente por um Escrivão</w:t>
      </w:r>
      <w:r w:rsidR="00324158" w:rsidRPr="000C3522">
        <w:rPr>
          <w:rFonts w:ascii="Times New Roman" w:hAnsi="Times New Roman" w:cs="Times New Roman"/>
        </w:rPr>
        <w:t>, Ajudante, Juiz, Assistente Social e Oficial de Diligencias</w:t>
      </w:r>
      <w:r w:rsidRPr="000C3522">
        <w:rPr>
          <w:rFonts w:ascii="Times New Roman" w:hAnsi="Times New Roman" w:cs="Times New Roman"/>
        </w:rPr>
        <w:t xml:space="preserve"> com a implementação de uma interface gráfica amigável dos mesmos livros de gestão.</w:t>
      </w:r>
    </w:p>
    <w:p w14:paraId="470759A0" w14:textId="77777777" w:rsidR="0024334E" w:rsidRPr="000C3522" w:rsidRDefault="0024334E" w:rsidP="0024334E">
      <w:pPr>
        <w:spacing w:before="0" w:after="0"/>
        <w:jc w:val="left"/>
        <w:rPr>
          <w:color w:val="FF0000"/>
        </w:rPr>
      </w:pPr>
    </w:p>
    <w:p w14:paraId="00061E7A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C3522">
        <w:rPr>
          <w:rFonts w:ascii="Times New Roman" w:hAnsi="Times New Roman" w:cs="Times New Roman"/>
          <w:szCs w:val="24"/>
        </w:rPr>
        <w:br w:type="page"/>
      </w:r>
    </w:p>
    <w:p w14:paraId="05CBEF83" w14:textId="77777777" w:rsidR="0024334E" w:rsidRPr="000C3522" w:rsidRDefault="0024334E" w:rsidP="00BB0DC9">
      <w:pPr>
        <w:pStyle w:val="Heading2"/>
      </w:pPr>
      <w:bookmarkStart w:id="21" w:name="_Toc436653515"/>
      <w:r w:rsidRPr="000C3522">
        <w:lastRenderedPageBreak/>
        <w:t xml:space="preserve"> </w:t>
      </w:r>
      <w:bookmarkStart w:id="22" w:name="_Toc452369445"/>
      <w:r w:rsidRPr="000C3522">
        <w:t>Desenho teórico</w:t>
      </w:r>
      <w:bookmarkEnd w:id="21"/>
      <w:bookmarkEnd w:id="22"/>
    </w:p>
    <w:p w14:paraId="7BB0291D" w14:textId="77777777" w:rsidR="00905010" w:rsidRPr="000C3522" w:rsidRDefault="00905010" w:rsidP="00905010">
      <w:pPr>
        <w:pStyle w:val="BodyText"/>
      </w:pPr>
    </w:p>
    <w:p w14:paraId="302631B2" w14:textId="77777777" w:rsidR="0024334E" w:rsidRPr="000C3522" w:rsidRDefault="0024334E">
      <w:pPr>
        <w:pStyle w:val="Heading3"/>
      </w:pPr>
      <w:bookmarkStart w:id="23" w:name="_Toc428791904"/>
      <w:bookmarkStart w:id="24" w:name="_Toc436653516"/>
      <w:r w:rsidRPr="000C3522">
        <w:t xml:space="preserve"> </w:t>
      </w:r>
      <w:bookmarkStart w:id="25" w:name="_Toc452369446"/>
      <w:r w:rsidRPr="000C3522">
        <w:t>Problemática</w:t>
      </w:r>
      <w:bookmarkEnd w:id="23"/>
      <w:bookmarkEnd w:id="24"/>
      <w:bookmarkEnd w:id="25"/>
    </w:p>
    <w:p w14:paraId="444D3A2D" w14:textId="33A4DA75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No estado actual, o sistema de gestão Processual em funcionamento no Tribunal de Menores na Cidade de Maputo é manual adaptado, ou seja, Informação </w:t>
      </w:r>
      <w:r w:rsidR="00324158" w:rsidRPr="000C3522">
        <w:rPr>
          <w:rFonts w:ascii="Times New Roman" w:hAnsi="Times New Roman" w:cs="Times New Roman"/>
        </w:rPr>
        <w:t xml:space="preserve">registrada </w:t>
      </w:r>
      <w:r w:rsidRPr="000C3522">
        <w:rPr>
          <w:rFonts w:ascii="Times New Roman" w:hAnsi="Times New Roman" w:cs="Times New Roman"/>
        </w:rPr>
        <w:t>em livros</w:t>
      </w:r>
      <w:r w:rsidRPr="000C3522">
        <w:rPr>
          <w:rStyle w:val="CommentReference"/>
          <w:rFonts w:ascii="Verdana" w:hAnsi="Verdana"/>
        </w:rPr>
        <w:t xml:space="preserve">, </w:t>
      </w:r>
      <w:r w:rsidRPr="000C3522">
        <w:rPr>
          <w:rFonts w:ascii="Times New Roman" w:hAnsi="Times New Roman" w:cs="Times New Roman"/>
        </w:rPr>
        <w:t xml:space="preserve">realizado manualmente e tal gestão não possui nenhuma ferramenta computorizada. Os requerentes dão entrada a um processo, especificando o problema Ex: “Prestação de alimentos”, </w:t>
      </w:r>
      <w:r w:rsidR="007C29C7" w:rsidRPr="000C3522">
        <w:rPr>
          <w:rFonts w:ascii="Times New Roman" w:hAnsi="Times New Roman" w:cs="Times New Roman"/>
        </w:rPr>
        <w:t>d</w:t>
      </w:r>
      <w:r w:rsidRPr="000C3522">
        <w:rPr>
          <w:rFonts w:ascii="Times New Roman" w:hAnsi="Times New Roman" w:cs="Times New Roman"/>
        </w:rPr>
        <w:t>etalhes pessoais provenientes do Bilhete de Identificação pessoal e informação relevante para a identificação e a notificação do Requerido.</w:t>
      </w:r>
    </w:p>
    <w:p w14:paraId="61BDB93F" w14:textId="565D84AF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</w:rPr>
      </w:pPr>
      <w:r w:rsidRPr="000C3522">
        <w:rPr>
          <w:rFonts w:ascii="Times New Roman" w:hAnsi="Times New Roman" w:cs="Times New Roman"/>
          <w:color w:val="000000"/>
        </w:rPr>
        <w:t xml:space="preserve">Sem a informatização, este sistema se dispõe a vulnerabilidades geradas por erros humanos tais como a deturpação da informação, comprometendo a confiabilidade dos dados e a segurança dos processos pondo em questão o desempenho e credibilidade do Sistema Judicial. Devido as diferentes formas de armazenamento da informação relevante o próprio Processo, o sistema esta susceptível a ocorrências de problemas que comprometem a integridade dos dados no momento de </w:t>
      </w:r>
      <w:r w:rsidR="00405517" w:rsidRPr="000C3522">
        <w:rPr>
          <w:rFonts w:ascii="Times New Roman" w:hAnsi="Times New Roman" w:cs="Times New Roman"/>
          <w:color w:val="000000"/>
        </w:rPr>
        <w:t xml:space="preserve">partilha </w:t>
      </w:r>
      <w:r w:rsidRPr="000C3522">
        <w:rPr>
          <w:rFonts w:ascii="Times New Roman" w:hAnsi="Times New Roman" w:cs="Times New Roman"/>
          <w:color w:val="000000"/>
        </w:rPr>
        <w:t>da informação nas diferentes Secções dispostas no Tribunal dos Menores, mostrando assim a necessidade de uma Sistema de Informação.</w:t>
      </w:r>
    </w:p>
    <w:p w14:paraId="46788B1D" w14:textId="610CFA61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Dado este facto, com a concepção de um sistema de gestão informatizado pode-se</w:t>
      </w:r>
      <w:r w:rsidR="00405517" w:rsidRPr="000C3522">
        <w:rPr>
          <w:rFonts w:ascii="Times New Roman" w:hAnsi="Times New Roman" w:cs="Times New Roman"/>
        </w:rPr>
        <w:t xml:space="preserve"> </w:t>
      </w:r>
      <w:r w:rsidR="00ED0405" w:rsidRPr="000C3522">
        <w:rPr>
          <w:rFonts w:ascii="Times New Roman" w:hAnsi="Times New Roman" w:cs="Times New Roman"/>
        </w:rPr>
        <w:t>melhorar a</w:t>
      </w:r>
      <w:r w:rsidRPr="000C3522">
        <w:rPr>
          <w:rFonts w:ascii="Times New Roman" w:hAnsi="Times New Roman" w:cs="Times New Roman"/>
        </w:rPr>
        <w:t xml:space="preserve"> operação influente no actual sistema de gestão de Processos no Tribunal dos Menores</w:t>
      </w:r>
      <w:r w:rsidR="00405517" w:rsidRPr="000C3522">
        <w:rPr>
          <w:rFonts w:ascii="Times New Roman" w:hAnsi="Times New Roman" w:cs="Times New Roman"/>
        </w:rPr>
        <w:t xml:space="preserve"> para que assim</w:t>
      </w:r>
      <w:r w:rsidRPr="000C3522">
        <w:rPr>
          <w:rFonts w:ascii="Times New Roman" w:hAnsi="Times New Roman" w:cs="Times New Roman"/>
        </w:rPr>
        <w:t xml:space="preserve"> se torne mais </w:t>
      </w:r>
      <w:r w:rsidRPr="000C3522">
        <w:rPr>
          <w:rFonts w:ascii="Times New Roman" w:hAnsi="Times New Roman" w:cs="Times New Roman"/>
          <w:color w:val="000000"/>
        </w:rPr>
        <w:t>ágil, organizado, confiável e fácil de identificar.</w:t>
      </w:r>
    </w:p>
    <w:p w14:paraId="197DC096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0852074C" w14:textId="77777777" w:rsidR="0024334E" w:rsidRPr="000C3522" w:rsidRDefault="0024334E">
      <w:pPr>
        <w:pStyle w:val="Heading3"/>
      </w:pPr>
      <w:bookmarkStart w:id="26" w:name="_Toc428791905"/>
      <w:bookmarkStart w:id="27" w:name="_Toc436653517"/>
      <w:bookmarkStart w:id="28" w:name="_Toc452369447"/>
      <w:r w:rsidRPr="000C3522">
        <w:t>Problema de investigação</w:t>
      </w:r>
      <w:bookmarkEnd w:id="26"/>
      <w:bookmarkEnd w:id="27"/>
      <w:bookmarkEnd w:id="28"/>
    </w:p>
    <w:p w14:paraId="4DEEA90E" w14:textId="0ACFB40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Como</w:t>
      </w:r>
      <w:r w:rsidR="007C29C7" w:rsidRPr="000C3522">
        <w:rPr>
          <w:rFonts w:ascii="Times New Roman" w:hAnsi="Times New Roman" w:cs="Times New Roman"/>
        </w:rPr>
        <w:t xml:space="preserve"> i</w:t>
      </w:r>
      <w:r w:rsidRPr="000C3522">
        <w:rPr>
          <w:rFonts w:ascii="Times New Roman" w:hAnsi="Times New Roman" w:cs="Times New Roman"/>
        </w:rPr>
        <w:t>mplementar um Sistema de Informação para a gestão de processos para auxiliar devidamente a gestão do Ciclo de vida dos Processos Judiciais.</w:t>
      </w:r>
    </w:p>
    <w:p w14:paraId="57D84BA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FDA85FB" w14:textId="77777777" w:rsidR="0024334E" w:rsidRPr="000C3522" w:rsidRDefault="0024334E">
      <w:pPr>
        <w:pStyle w:val="Heading3"/>
      </w:pPr>
      <w:bookmarkStart w:id="29" w:name="_Toc428791906"/>
      <w:bookmarkStart w:id="30" w:name="_Toc436653518"/>
      <w:r w:rsidRPr="000C3522">
        <w:t xml:space="preserve"> </w:t>
      </w:r>
      <w:bookmarkStart w:id="31" w:name="_Toc452369448"/>
      <w:r w:rsidRPr="000C3522">
        <w:t>Objecto de investigação</w:t>
      </w:r>
      <w:bookmarkEnd w:id="29"/>
      <w:bookmarkEnd w:id="30"/>
      <w:bookmarkEnd w:id="31"/>
    </w:p>
    <w:p w14:paraId="1D52B8E4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Sistema para a gestão de Processos Judicias no Tribunal dos Menores.</w:t>
      </w:r>
    </w:p>
    <w:p w14:paraId="098BB9F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506A79AC" w14:textId="77777777" w:rsidR="0024334E" w:rsidRPr="000C3522" w:rsidRDefault="0024334E">
      <w:pPr>
        <w:pStyle w:val="Heading3"/>
      </w:pPr>
      <w:bookmarkStart w:id="32" w:name="_Toc428791907"/>
      <w:bookmarkStart w:id="33" w:name="_Toc436653519"/>
      <w:bookmarkStart w:id="34" w:name="OLE_LINK3"/>
      <w:bookmarkStart w:id="35" w:name="OLE_LINK4"/>
      <w:bookmarkStart w:id="36" w:name="_Toc452369449"/>
      <w:r w:rsidRPr="000C3522">
        <w:t>Objectivo geral de investigação</w:t>
      </w:r>
      <w:bookmarkEnd w:id="32"/>
      <w:bookmarkEnd w:id="33"/>
      <w:bookmarkEnd w:id="36"/>
    </w:p>
    <w:bookmarkEnd w:id="34"/>
    <w:bookmarkEnd w:id="35"/>
    <w:p w14:paraId="1FCA8AC3" w14:textId="5D3A1448" w:rsidR="0024334E" w:rsidRPr="000C3522" w:rsidRDefault="00EA64D2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Desenvolver </w:t>
      </w:r>
      <w:r w:rsidR="0024334E" w:rsidRPr="000C3522">
        <w:rPr>
          <w:rFonts w:ascii="Times New Roman" w:hAnsi="Times New Roman" w:cs="Times New Roman"/>
        </w:rPr>
        <w:t>um Sistema de Informação para a gestão de Processos Judiciais no Tribunal dos Menores da Cidade de Maputo.</w:t>
      </w:r>
    </w:p>
    <w:p w14:paraId="383A150F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746BF76" w14:textId="77777777" w:rsidR="0024334E" w:rsidRPr="000C3522" w:rsidRDefault="0024334E" w:rsidP="00905010">
      <w:pPr>
        <w:pStyle w:val="Heading4"/>
      </w:pPr>
      <w:bookmarkStart w:id="37" w:name="_Toc428791908"/>
      <w:bookmarkStart w:id="38" w:name="_Toc436653520"/>
      <w:r w:rsidRPr="000C3522">
        <w:lastRenderedPageBreak/>
        <w:t>Objectivos específicos de investigação</w:t>
      </w:r>
      <w:bookmarkEnd w:id="37"/>
      <w:bookmarkEnd w:id="38"/>
    </w:p>
    <w:p w14:paraId="602BD1A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Com o actual projecto pretende-se:</w:t>
      </w:r>
    </w:p>
    <w:p w14:paraId="0C15FD6F" w14:textId="77777777" w:rsidR="0024334E" w:rsidRPr="000C3522" w:rsidRDefault="0024334E" w:rsidP="00A41A40">
      <w:pPr>
        <w:pStyle w:val="BodyText"/>
        <w:numPr>
          <w:ilvl w:val="0"/>
          <w:numId w:val="11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Analisar a actual metodologia de Gestão de Processos Judiciais</w:t>
      </w:r>
    </w:p>
    <w:p w14:paraId="42A84D09" w14:textId="77777777" w:rsidR="0024334E" w:rsidRPr="000C3522" w:rsidRDefault="0024334E" w:rsidP="00A41A40">
      <w:pPr>
        <w:pStyle w:val="BodyText"/>
        <w:numPr>
          <w:ilvl w:val="0"/>
          <w:numId w:val="11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Eliminar as lacunas identificadas no sistema de Gestão dos Processos Judiciais no que se relaciona com a sua Gestão do seu Ciclo de vida.</w:t>
      </w:r>
    </w:p>
    <w:p w14:paraId="4DA03792" w14:textId="182900A6" w:rsidR="0024334E" w:rsidRPr="000C3522" w:rsidRDefault="0024334E" w:rsidP="00A41A40">
      <w:pPr>
        <w:pStyle w:val="BodyText"/>
        <w:numPr>
          <w:ilvl w:val="0"/>
          <w:numId w:val="11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Implementar uma Interface gráfica para melhorar </w:t>
      </w:r>
      <w:r w:rsidR="00EA64D2" w:rsidRPr="000C3522">
        <w:rPr>
          <w:rFonts w:ascii="Times New Roman" w:hAnsi="Times New Roman" w:cs="Times New Roman"/>
        </w:rPr>
        <w:t>o</w:t>
      </w:r>
      <w:r w:rsidRPr="000C3522">
        <w:rPr>
          <w:rFonts w:ascii="Times New Roman" w:hAnsi="Times New Roman" w:cs="Times New Roman"/>
        </w:rPr>
        <w:t xml:space="preserve"> uso do mesmo sistema </w:t>
      </w:r>
    </w:p>
    <w:p w14:paraId="1680CC0F" w14:textId="77777777" w:rsidR="0024334E" w:rsidRPr="000C3522" w:rsidRDefault="0024334E" w:rsidP="00A41A40">
      <w:pPr>
        <w:pStyle w:val="BodyText"/>
        <w:numPr>
          <w:ilvl w:val="0"/>
          <w:numId w:val="11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Implantar e testar a Aplicação no Tribunal dos Menores em ambiente e âmbito de pré-produção.</w:t>
      </w:r>
    </w:p>
    <w:p w14:paraId="6621242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073E72C" w14:textId="77777777" w:rsidR="0024334E" w:rsidRPr="000C3522" w:rsidRDefault="0024334E">
      <w:pPr>
        <w:pStyle w:val="Heading3"/>
      </w:pPr>
      <w:bookmarkStart w:id="39" w:name="_Toc428791909"/>
      <w:bookmarkStart w:id="40" w:name="_Toc436653521"/>
      <w:r w:rsidRPr="000C3522">
        <w:t xml:space="preserve"> </w:t>
      </w:r>
      <w:bookmarkStart w:id="41" w:name="_Toc452369450"/>
      <w:r w:rsidRPr="000C3522">
        <w:t>Perguntas investigação</w:t>
      </w:r>
      <w:bookmarkEnd w:id="39"/>
      <w:bookmarkEnd w:id="40"/>
      <w:bookmarkEnd w:id="41"/>
    </w:p>
    <w:p w14:paraId="19784D04" w14:textId="780AA8C2" w:rsidR="0024334E" w:rsidRPr="000C3522" w:rsidRDefault="0024334E" w:rsidP="00A41A40">
      <w:pPr>
        <w:pStyle w:val="BodyText"/>
        <w:numPr>
          <w:ilvl w:val="0"/>
          <w:numId w:val="12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Como identificar lacunas existe</w:t>
      </w:r>
      <w:r w:rsidR="00EA64D2" w:rsidRPr="000C3522">
        <w:rPr>
          <w:rFonts w:ascii="Times New Roman" w:hAnsi="Times New Roman" w:cs="Times New Roman"/>
        </w:rPr>
        <w:t>ntes</w:t>
      </w:r>
      <w:r w:rsidRPr="000C3522">
        <w:rPr>
          <w:rFonts w:ascii="Times New Roman" w:hAnsi="Times New Roman" w:cs="Times New Roman"/>
        </w:rPr>
        <w:t xml:space="preserve"> no sistema de gestão de informação</w:t>
      </w:r>
    </w:p>
    <w:p w14:paraId="372F579D" w14:textId="77777777" w:rsidR="0024334E" w:rsidRPr="000C3522" w:rsidRDefault="0024334E" w:rsidP="00A41A40">
      <w:pPr>
        <w:pStyle w:val="BodyText"/>
        <w:numPr>
          <w:ilvl w:val="0"/>
          <w:numId w:val="12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Como melhorar um sistema para a gestão de processos judiciais </w:t>
      </w:r>
    </w:p>
    <w:p w14:paraId="2E40EE9D" w14:textId="77777777" w:rsidR="0024334E" w:rsidRPr="000C3522" w:rsidRDefault="0024334E" w:rsidP="00A41A40">
      <w:pPr>
        <w:pStyle w:val="BodyText"/>
        <w:numPr>
          <w:ilvl w:val="0"/>
          <w:numId w:val="12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Que normas seguir e utilizar em uma aplicação com o processo de gestão de processos</w:t>
      </w:r>
    </w:p>
    <w:p w14:paraId="0C0EC8F1" w14:textId="77777777" w:rsidR="0024334E" w:rsidRPr="000C3522" w:rsidRDefault="0024334E" w:rsidP="00A41A40">
      <w:pPr>
        <w:pStyle w:val="BodyText"/>
        <w:numPr>
          <w:ilvl w:val="0"/>
          <w:numId w:val="12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Como melhorar a segurança e integridade da gestão processual. </w:t>
      </w:r>
    </w:p>
    <w:p w14:paraId="2E3F791A" w14:textId="77777777" w:rsidR="0024334E" w:rsidRPr="000C3522" w:rsidRDefault="0024334E" w:rsidP="0024334E">
      <w:pPr>
        <w:pStyle w:val="BodyText"/>
        <w:spacing w:before="0" w:after="0" w:line="360" w:lineRule="auto"/>
      </w:pPr>
    </w:p>
    <w:p w14:paraId="5415B316" w14:textId="77777777" w:rsidR="0024334E" w:rsidRPr="000C3522" w:rsidRDefault="0024334E" w:rsidP="0024334E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color w:val="FF0000"/>
          <w:sz w:val="24"/>
          <w:szCs w:val="24"/>
        </w:rPr>
        <w:br w:type="page"/>
      </w:r>
    </w:p>
    <w:p w14:paraId="5F842842" w14:textId="77777777" w:rsidR="0024334E" w:rsidRPr="000C3522" w:rsidRDefault="0024334E" w:rsidP="00BB0DC9">
      <w:pPr>
        <w:pStyle w:val="Heading2"/>
      </w:pPr>
      <w:bookmarkStart w:id="42" w:name="_Toc436653522"/>
      <w:r w:rsidRPr="000C3522">
        <w:lastRenderedPageBreak/>
        <w:t xml:space="preserve"> </w:t>
      </w:r>
      <w:bookmarkStart w:id="43" w:name="_Toc452369451"/>
      <w:r w:rsidRPr="000C3522">
        <w:t>Metodologia</w:t>
      </w:r>
      <w:bookmarkEnd w:id="42"/>
      <w:bookmarkEnd w:id="43"/>
    </w:p>
    <w:p w14:paraId="6C0960F0" w14:textId="77777777" w:rsidR="00905010" w:rsidRPr="000C3522" w:rsidRDefault="00905010" w:rsidP="00905010">
      <w:pPr>
        <w:pStyle w:val="BodyText"/>
      </w:pPr>
    </w:p>
    <w:p w14:paraId="3ED8C5C8" w14:textId="77777777" w:rsidR="0024334E" w:rsidRPr="000C3522" w:rsidRDefault="0024334E">
      <w:pPr>
        <w:pStyle w:val="Heading3"/>
      </w:pPr>
      <w:bookmarkStart w:id="44" w:name="_Toc428791911"/>
      <w:bookmarkStart w:id="45" w:name="_Toc436653523"/>
      <w:r w:rsidRPr="000C3522">
        <w:t xml:space="preserve"> </w:t>
      </w:r>
      <w:bookmarkStart w:id="46" w:name="_Toc452369452"/>
      <w:r w:rsidRPr="000C3522">
        <w:t>Abordagem da investigação</w:t>
      </w:r>
      <w:bookmarkEnd w:id="44"/>
      <w:bookmarkEnd w:id="45"/>
      <w:bookmarkEnd w:id="46"/>
    </w:p>
    <w:p w14:paraId="1D286765" w14:textId="1BDF82C5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A abordagem que se irá aplicar para o seguinte projecto é metodológica, será uma pesquisa bibliográfica e de participação no campo, em que se ir</w:t>
      </w:r>
      <w:r w:rsidR="00EA64D2" w:rsidRPr="000C3522">
        <w:rPr>
          <w:rFonts w:ascii="Times New Roman" w:hAnsi="Times New Roman" w:cs="Times New Roman"/>
          <w:color w:val="000000"/>
          <w:szCs w:val="24"/>
        </w:rPr>
        <w:t>á</w:t>
      </w:r>
      <w:r w:rsidRPr="000C3522">
        <w:rPr>
          <w:rFonts w:ascii="Times New Roman" w:hAnsi="Times New Roman" w:cs="Times New Roman"/>
          <w:color w:val="000000"/>
          <w:szCs w:val="24"/>
        </w:rPr>
        <w:t xml:space="preserve"> identificar os problemas a melhorar. A pesquisa bibliográfica terá como ajuda identificar as ferramentas adequadas para resolver o problema que em seguida ir</w:t>
      </w:r>
      <w:r w:rsidR="00EA64D2" w:rsidRPr="000C3522">
        <w:rPr>
          <w:rFonts w:ascii="Times New Roman" w:hAnsi="Times New Roman" w:cs="Times New Roman"/>
          <w:color w:val="000000"/>
          <w:szCs w:val="24"/>
        </w:rPr>
        <w:t>á</w:t>
      </w:r>
      <w:r w:rsidR="009E33D1" w:rsidRPr="000C352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C3522">
        <w:rPr>
          <w:rFonts w:ascii="Times New Roman" w:hAnsi="Times New Roman" w:cs="Times New Roman"/>
          <w:color w:val="000000"/>
          <w:szCs w:val="24"/>
        </w:rPr>
        <w:t>realizar-se uma exper</w:t>
      </w:r>
      <w:r w:rsidR="004679E2" w:rsidRPr="000C3522">
        <w:rPr>
          <w:rFonts w:ascii="Times New Roman" w:hAnsi="Times New Roman" w:cs="Times New Roman"/>
          <w:color w:val="000000"/>
          <w:szCs w:val="24"/>
        </w:rPr>
        <w:t>iencias de campo</w:t>
      </w:r>
      <w:r w:rsidRPr="000C3522">
        <w:rPr>
          <w:rFonts w:ascii="Times New Roman" w:hAnsi="Times New Roman" w:cs="Times New Roman"/>
          <w:color w:val="000000"/>
          <w:szCs w:val="24"/>
        </w:rPr>
        <w:t xml:space="preserve"> no desenvolvimento da aplicação.</w:t>
      </w:r>
    </w:p>
    <w:p w14:paraId="32134A16" w14:textId="68A8737D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O paradigma em que esta investigação ira seguir </w:t>
      </w:r>
      <w:r w:rsidR="004679E2" w:rsidRPr="000C3522">
        <w:rPr>
          <w:rFonts w:ascii="Times New Roman" w:hAnsi="Times New Roman" w:cs="Times New Roman"/>
          <w:color w:val="000000"/>
          <w:szCs w:val="24"/>
        </w:rPr>
        <w:t>será</w:t>
      </w:r>
      <w:r w:rsidRPr="000C3522">
        <w:rPr>
          <w:rFonts w:ascii="Times New Roman" w:hAnsi="Times New Roman" w:cs="Times New Roman"/>
          <w:color w:val="000000"/>
          <w:szCs w:val="24"/>
        </w:rPr>
        <w:t xml:space="preserve"> Socio Critica, por que carrega as seguintes características:</w:t>
      </w:r>
    </w:p>
    <w:p w14:paraId="290DF0E8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b/>
          <w:color w:val="000000"/>
          <w:szCs w:val="24"/>
        </w:rPr>
        <w:t xml:space="preserve">Ontológica: </w:t>
      </w:r>
      <w:r w:rsidRPr="000C3522">
        <w:rPr>
          <w:rFonts w:ascii="Times New Roman" w:hAnsi="Times New Roman" w:cs="Times New Roman"/>
          <w:color w:val="000000"/>
          <w:szCs w:val="24"/>
        </w:rPr>
        <w:t>porque o tipo de conhecimento deve ser de explicação e pratico, e a finalidade da investigação tem como objectivo melhor, transformar, criticar e identificar mudanças.</w:t>
      </w:r>
    </w:p>
    <w:p w14:paraId="16DFAFA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b/>
          <w:color w:val="000000"/>
          <w:szCs w:val="24"/>
        </w:rPr>
        <w:t>Epistemológica:</w:t>
      </w:r>
      <w:r w:rsidRPr="000C3522">
        <w:rPr>
          <w:rFonts w:ascii="Times New Roman" w:hAnsi="Times New Roman" w:cs="Times New Roman"/>
          <w:color w:val="000000"/>
          <w:szCs w:val="24"/>
        </w:rPr>
        <w:t xml:space="preserve"> A forma de investigar é pratica, e tem o fundamento teórico critico.</w:t>
      </w:r>
    </w:p>
    <w:p w14:paraId="1E616192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b/>
          <w:color w:val="000000"/>
          <w:szCs w:val="24"/>
        </w:rPr>
        <w:t xml:space="preserve">Metodológica: </w:t>
      </w:r>
      <w:r w:rsidRPr="000C3522">
        <w:rPr>
          <w:rFonts w:ascii="Times New Roman" w:hAnsi="Times New Roman" w:cs="Times New Roman"/>
          <w:color w:val="000000"/>
          <w:szCs w:val="24"/>
        </w:rPr>
        <w:t>forma de recolha de dados é aberta, ou seja, depende do investigador.</w:t>
      </w:r>
    </w:p>
    <w:p w14:paraId="18E8ECB7" w14:textId="77777777" w:rsidR="00905010" w:rsidRPr="000C3522" w:rsidRDefault="00905010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3ACDF7AE" w14:textId="77777777" w:rsidR="0024334E" w:rsidRPr="000C3522" w:rsidRDefault="0024334E">
      <w:pPr>
        <w:pStyle w:val="Heading3"/>
      </w:pPr>
      <w:bookmarkStart w:id="47" w:name="_Toc436653524"/>
      <w:bookmarkStart w:id="48" w:name="_Toc452369453"/>
      <w:r w:rsidRPr="000C3522">
        <w:t>Hipótese / questões a ideia a defender</w:t>
      </w:r>
      <w:bookmarkEnd w:id="47"/>
      <w:bookmarkEnd w:id="48"/>
    </w:p>
    <w:p w14:paraId="0AA3A7D4" w14:textId="77777777" w:rsidR="0024334E" w:rsidRPr="000C3522" w:rsidRDefault="0024334E" w:rsidP="0024334E">
      <w:pPr>
        <w:suppressAutoHyphens/>
        <w:spacing w:before="0" w:after="0"/>
        <w:rPr>
          <w:szCs w:val="22"/>
        </w:rPr>
      </w:pPr>
      <w:r w:rsidRPr="000C3522">
        <w:rPr>
          <w:szCs w:val="22"/>
        </w:rPr>
        <w:t>Será possível melhorar a segurança, o serviço, confiabilidade e integridade com uma aplicação adequada para a gestão processual judicial?</w:t>
      </w:r>
    </w:p>
    <w:p w14:paraId="436A2CC8" w14:textId="77777777" w:rsidR="0024334E" w:rsidRPr="000C3522" w:rsidRDefault="0024334E" w:rsidP="0024334E">
      <w:pPr>
        <w:suppressAutoHyphens/>
        <w:spacing w:before="0" w:after="0"/>
        <w:rPr>
          <w:szCs w:val="22"/>
        </w:rPr>
      </w:pPr>
      <w:r w:rsidRPr="000C3522">
        <w:rPr>
          <w:szCs w:val="22"/>
        </w:rPr>
        <w:t>Será possível adquirir melhor produtividade na gestão processual no Tribunal dos menores?</w:t>
      </w:r>
    </w:p>
    <w:p w14:paraId="5B44DA68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7B7BBB3E" w14:textId="77777777" w:rsidR="0024334E" w:rsidRPr="000C3522" w:rsidRDefault="0024334E">
      <w:pPr>
        <w:pStyle w:val="Heading3"/>
      </w:pPr>
      <w:bookmarkStart w:id="49" w:name="_Toc428791916"/>
      <w:bookmarkStart w:id="50" w:name="_Toc436653525"/>
      <w:bookmarkStart w:id="51" w:name="_Toc452369454"/>
      <w:r w:rsidRPr="000C3522">
        <w:t>Métodos de investigação</w:t>
      </w:r>
      <w:bookmarkEnd w:id="49"/>
      <w:bookmarkEnd w:id="50"/>
      <w:bookmarkEnd w:id="51"/>
    </w:p>
    <w:p w14:paraId="54CB3634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2EB4C5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A Metodologia de investigação utilizada será empírica, usando as seguintes etapas:</w:t>
      </w:r>
    </w:p>
    <w:p w14:paraId="67DBC10D" w14:textId="77777777" w:rsidR="0024334E" w:rsidRPr="000C352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Entrevistas aos profissionais da área, no Tribunais dos Menores da Cidade de Maputo.</w:t>
      </w:r>
    </w:p>
    <w:p w14:paraId="7489F2B3" w14:textId="77777777" w:rsidR="0024334E" w:rsidRPr="000C352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Consultas de material bibliográfico relacionado com a matéria de investigação.</w:t>
      </w:r>
    </w:p>
    <w:p w14:paraId="6B30BB34" w14:textId="6532F408" w:rsidR="0024334E" w:rsidRPr="000C3522" w:rsidRDefault="004679E2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Análise</w:t>
      </w:r>
      <w:r w:rsidR="0024334E" w:rsidRPr="000C3522">
        <w:rPr>
          <w:rFonts w:ascii="Times New Roman" w:hAnsi="Times New Roman" w:cs="Times New Roman"/>
        </w:rPr>
        <w:t xml:space="preserve"> e estudo do processo de gestão.</w:t>
      </w:r>
    </w:p>
    <w:p w14:paraId="478AB599" w14:textId="77777777" w:rsidR="0024334E" w:rsidRPr="000C352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Utilização de ferramentas de desenvolvimento de aplicação  </w:t>
      </w:r>
    </w:p>
    <w:p w14:paraId="2F65843A" w14:textId="77777777" w:rsidR="0024334E" w:rsidRPr="000C3522" w:rsidRDefault="0024334E" w:rsidP="00A41A40">
      <w:pPr>
        <w:pStyle w:val="BodyText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Colecta de dados reais de estudo e estudo do processo judicial.</w:t>
      </w:r>
    </w:p>
    <w:p w14:paraId="648E7026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7713BC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5E0FBA5A" w14:textId="2A19D918" w:rsidR="00905010" w:rsidRPr="000C3522" w:rsidRDefault="00905010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3CAA453C" w14:textId="77777777" w:rsidR="009E33D1" w:rsidRPr="000C3522" w:rsidRDefault="009E33D1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1C6D0635" w14:textId="77777777" w:rsidR="0024334E" w:rsidRPr="000C3522" w:rsidRDefault="0024334E">
      <w:pPr>
        <w:pStyle w:val="Heading3"/>
      </w:pPr>
      <w:bookmarkStart w:id="52" w:name="_Toc436653526"/>
      <w:bookmarkStart w:id="53" w:name="_Toc452369455"/>
      <w:r w:rsidRPr="000C3522">
        <w:lastRenderedPageBreak/>
        <w:t>Tarefas da investigação</w:t>
      </w:r>
      <w:bookmarkEnd w:id="52"/>
      <w:bookmarkEnd w:id="53"/>
    </w:p>
    <w:p w14:paraId="1D93EE3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O desenho a seguir neste presente trabalho, será organizado por diversas etapas/fases.</w:t>
      </w:r>
    </w:p>
    <w:p w14:paraId="4F271224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Estas fases estarão da seguinte maneira:</w:t>
      </w:r>
    </w:p>
    <w:p w14:paraId="28EFDE9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153A6BAC" w14:textId="2EAA8189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  <w:b/>
        </w:rPr>
        <w:t>1-</w:t>
      </w:r>
      <w:r w:rsidRPr="000C3522">
        <w:rPr>
          <w:rFonts w:ascii="Times New Roman" w:hAnsi="Times New Roman" w:cs="Times New Roman"/>
        </w:rPr>
        <w:t>Far</w:t>
      </w:r>
      <w:r w:rsidR="004679E2" w:rsidRPr="000C3522">
        <w:rPr>
          <w:rFonts w:ascii="Times New Roman" w:hAnsi="Times New Roman" w:cs="Times New Roman"/>
        </w:rPr>
        <w:t>-se-a</w:t>
      </w:r>
      <w:r w:rsidRPr="000C3522">
        <w:rPr>
          <w:rFonts w:ascii="Times New Roman" w:hAnsi="Times New Roman" w:cs="Times New Roman"/>
        </w:rPr>
        <w:t xml:space="preserve"> uma investigação bibliográfica e de campo com objectivo de efectuar a consulta e analisar de maneira concisa a informação existente.</w:t>
      </w:r>
    </w:p>
    <w:p w14:paraId="7D4156C9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  <w:b/>
        </w:rPr>
        <w:t>2-</w:t>
      </w:r>
      <w:r w:rsidRPr="000C3522">
        <w:rPr>
          <w:rFonts w:ascii="Times New Roman" w:hAnsi="Times New Roman" w:cs="Times New Roman"/>
        </w:rPr>
        <w:t>Segue-se a fase de elaboração do marco teórico, o qual serão abordados os principais e mais importantes conceitos de informação teórica que contribuirão na percepção do objecto de estudo e das ferramentas para resolução dos problemas que temos a diante.</w:t>
      </w:r>
    </w:p>
    <w:p w14:paraId="4EAB4ACA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  <w:b/>
        </w:rPr>
        <w:t>3-</w:t>
      </w:r>
      <w:r w:rsidRPr="000C3522">
        <w:rPr>
          <w:rFonts w:ascii="Times New Roman" w:hAnsi="Times New Roman" w:cs="Times New Roman"/>
        </w:rPr>
        <w:t>Nesta etapa/fase uma analise do actual da Gestão de Processos Judiciais no Tribunais dos Menores será feita de forma a identificar os problemas e lacunas relacionadas com a Gestão do mesmo.</w:t>
      </w:r>
    </w:p>
    <w:p w14:paraId="1C61054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  <w:b/>
        </w:rPr>
        <w:t>4-</w:t>
      </w:r>
      <w:r w:rsidRPr="000C3522">
        <w:rPr>
          <w:rFonts w:ascii="Times New Roman" w:hAnsi="Times New Roman" w:cs="Times New Roman"/>
        </w:rPr>
        <w:t>Nesta etapa será elaborado o Sistema de informação para a gestão processual, o Desenvolvimento de métodos, classes, pacotes e atributos serão também elaborados nesta etapa.</w:t>
      </w:r>
    </w:p>
    <w:p w14:paraId="5113F26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  <w:b/>
        </w:rPr>
        <w:t>5-</w:t>
      </w:r>
      <w:r w:rsidRPr="000C3522">
        <w:rPr>
          <w:rFonts w:ascii="Times New Roman" w:hAnsi="Times New Roman" w:cs="Times New Roman"/>
        </w:rPr>
        <w:t>Como fase final será elaborado um relatório final, onde serão apresentadas as conclusões e possíveis recomendações.</w:t>
      </w:r>
    </w:p>
    <w:p w14:paraId="0546EDBA" w14:textId="77777777" w:rsidR="0024334E" w:rsidRPr="000C3522" w:rsidRDefault="0024334E" w:rsidP="0024334E">
      <w:pPr>
        <w:spacing w:before="0" w:after="0" w:line="240" w:lineRule="auto"/>
        <w:jc w:val="left"/>
      </w:pPr>
      <w:r w:rsidRPr="000C3522">
        <w:br w:type="page"/>
      </w:r>
    </w:p>
    <w:p w14:paraId="0D1AB4AB" w14:textId="77777777" w:rsidR="0024334E" w:rsidRPr="000C3522" w:rsidRDefault="0024334E" w:rsidP="0024334E">
      <w:pPr>
        <w:spacing w:before="0" w:after="0" w:line="240" w:lineRule="auto"/>
        <w:jc w:val="left"/>
        <w:rPr>
          <w:b/>
          <w:bCs/>
          <w:iCs/>
          <w:sz w:val="26"/>
          <w:szCs w:val="26"/>
        </w:rPr>
      </w:pPr>
    </w:p>
    <w:p w14:paraId="5491AB28" w14:textId="77777777" w:rsidR="0024334E" w:rsidRPr="000C3522" w:rsidRDefault="0024334E" w:rsidP="00F22D53">
      <w:pPr>
        <w:pStyle w:val="ListParagraph"/>
        <w:keepNext/>
        <w:keepLines/>
        <w:spacing w:before="0" w:after="0"/>
        <w:contextualSpacing w:val="0"/>
        <w:outlineLvl w:val="1"/>
        <w:rPr>
          <w:b/>
          <w:bCs/>
          <w:iCs/>
          <w:vanish/>
          <w:sz w:val="26"/>
          <w:szCs w:val="26"/>
        </w:rPr>
      </w:pPr>
      <w:bookmarkStart w:id="54" w:name="_Toc436600491"/>
      <w:bookmarkStart w:id="55" w:name="_Toc436653420"/>
      <w:bookmarkStart w:id="56" w:name="_Toc436653527"/>
      <w:bookmarkStart w:id="57" w:name="_Toc440445206"/>
      <w:bookmarkStart w:id="58" w:name="_Toc452369352"/>
      <w:bookmarkStart w:id="59" w:name="_Toc452369456"/>
      <w:bookmarkEnd w:id="54"/>
      <w:bookmarkEnd w:id="55"/>
      <w:bookmarkEnd w:id="56"/>
      <w:bookmarkEnd w:id="57"/>
      <w:bookmarkEnd w:id="58"/>
      <w:bookmarkEnd w:id="59"/>
    </w:p>
    <w:p w14:paraId="73600FB8" w14:textId="77777777" w:rsidR="0024334E" w:rsidRPr="000C3522" w:rsidRDefault="0024334E" w:rsidP="00BB0DC9">
      <w:pPr>
        <w:pStyle w:val="Heading2"/>
      </w:pPr>
      <w:bookmarkStart w:id="60" w:name="_Toc452369457"/>
      <w:r w:rsidRPr="000C3522">
        <w:t>Estrutura do relatório</w:t>
      </w:r>
      <w:bookmarkEnd w:id="60"/>
    </w:p>
    <w:p w14:paraId="4747FF27" w14:textId="77777777" w:rsidR="0024334E" w:rsidRPr="000C3522" w:rsidRDefault="0024334E" w:rsidP="00070894">
      <w:pPr>
        <w:pStyle w:val="ListParagraph"/>
        <w:numPr>
          <w:ilvl w:val="0"/>
          <w:numId w:val="17"/>
        </w:numPr>
        <w:rPr>
          <w:b/>
          <w:bCs/>
          <w:iCs/>
          <w:szCs w:val="26"/>
        </w:rPr>
      </w:pPr>
      <w:r w:rsidRPr="000C3522">
        <w:rPr>
          <w:b/>
          <w:bCs/>
          <w:iCs/>
          <w:szCs w:val="26"/>
        </w:rPr>
        <w:t>Capítulo 1 – Introdução</w:t>
      </w:r>
      <w:r w:rsidR="00905010" w:rsidRPr="000C3522">
        <w:rPr>
          <w:b/>
          <w:bCs/>
          <w:iCs/>
          <w:szCs w:val="26"/>
        </w:rPr>
        <w:t>:</w:t>
      </w:r>
      <w:r w:rsidR="00905010" w:rsidRPr="000C3522">
        <w:rPr>
          <w:bCs/>
          <w:iCs/>
          <w:szCs w:val="26"/>
        </w:rPr>
        <w:t xml:space="preserve"> descreve</w:t>
      </w:r>
      <w:r w:rsidRPr="000C3522">
        <w:rPr>
          <w:bCs/>
          <w:iCs/>
          <w:szCs w:val="26"/>
        </w:rPr>
        <w:t xml:space="preserve"> os objectivos específicos e gerais e como será atingido os objectivos</w:t>
      </w:r>
      <w:r w:rsidRPr="000C3522">
        <w:rPr>
          <w:b/>
          <w:bCs/>
          <w:iCs/>
          <w:szCs w:val="26"/>
        </w:rPr>
        <w:t xml:space="preserve">. </w:t>
      </w:r>
      <w:r w:rsidRPr="000C3522">
        <w:rPr>
          <w:bCs/>
          <w:iCs/>
          <w:szCs w:val="26"/>
        </w:rPr>
        <w:t>Apresenta-se a descrição do projecto no âmbito do estudo realizado, as metas que o mesmo deverá seguir, o objecto deste caso de estudo, a problemática encontrada e sua justificativa, bem como o desenho metodológico</w:t>
      </w:r>
    </w:p>
    <w:p w14:paraId="30145801" w14:textId="77777777" w:rsidR="0024334E" w:rsidRPr="000C3522" w:rsidRDefault="0024334E" w:rsidP="0024334E">
      <w:pPr>
        <w:pStyle w:val="ListParagraph"/>
        <w:rPr>
          <w:b/>
          <w:bCs/>
          <w:iCs/>
          <w:szCs w:val="26"/>
        </w:rPr>
      </w:pPr>
    </w:p>
    <w:p w14:paraId="1780FA3A" w14:textId="77777777" w:rsidR="0024334E" w:rsidRPr="000C3522" w:rsidRDefault="0024334E" w:rsidP="00070894">
      <w:pPr>
        <w:pStyle w:val="ListParagraph"/>
        <w:numPr>
          <w:ilvl w:val="0"/>
          <w:numId w:val="17"/>
        </w:numPr>
        <w:rPr>
          <w:b/>
          <w:bCs/>
          <w:iCs/>
          <w:szCs w:val="26"/>
        </w:rPr>
      </w:pPr>
      <w:r w:rsidRPr="000C3522">
        <w:rPr>
          <w:b/>
          <w:bCs/>
          <w:iCs/>
          <w:szCs w:val="26"/>
        </w:rPr>
        <w:t xml:space="preserve">Capítulo 2 – Marco teórico conceitual da investigação: </w:t>
      </w:r>
      <w:r w:rsidRPr="000C3522">
        <w:rPr>
          <w:bCs/>
          <w:iCs/>
          <w:szCs w:val="26"/>
        </w:rPr>
        <w:t>explica todos os conceitos abordados no projecto e explica fundamentos teóricos tanto para as tecnologias e métodos usados para a elaboração do projecto.</w:t>
      </w:r>
      <w:r w:rsidRPr="000C3522">
        <w:t xml:space="preserve"> A</w:t>
      </w:r>
      <w:r w:rsidRPr="000C3522">
        <w:rPr>
          <w:bCs/>
          <w:iCs/>
          <w:szCs w:val="26"/>
        </w:rPr>
        <w:t xml:space="preserve">presenta-se os fundamentos teóricos relacionados com Software e tecnologias de gestão processual. </w:t>
      </w:r>
    </w:p>
    <w:p w14:paraId="4A0C5112" w14:textId="77777777" w:rsidR="0024334E" w:rsidRPr="000C3522" w:rsidRDefault="0024334E" w:rsidP="0024334E">
      <w:pPr>
        <w:rPr>
          <w:b/>
          <w:bCs/>
          <w:iCs/>
          <w:szCs w:val="26"/>
        </w:rPr>
      </w:pPr>
    </w:p>
    <w:p w14:paraId="558EFCC0" w14:textId="77777777" w:rsidR="0024334E" w:rsidRPr="000C3522" w:rsidRDefault="0024334E" w:rsidP="00070894">
      <w:pPr>
        <w:pStyle w:val="ListParagraph"/>
        <w:numPr>
          <w:ilvl w:val="0"/>
          <w:numId w:val="17"/>
        </w:numPr>
        <w:rPr>
          <w:bCs/>
          <w:iCs/>
          <w:szCs w:val="26"/>
        </w:rPr>
      </w:pPr>
      <w:r w:rsidRPr="000C3522">
        <w:rPr>
          <w:b/>
          <w:bCs/>
          <w:iCs/>
          <w:szCs w:val="26"/>
        </w:rPr>
        <w:t xml:space="preserve">Capítulo 3 – Marco contextual da Investigação: </w:t>
      </w:r>
      <w:r w:rsidRPr="000C3522">
        <w:rPr>
          <w:bCs/>
          <w:iCs/>
          <w:szCs w:val="26"/>
        </w:rPr>
        <w:t>descreve o contexto em que o actual objecto se encontra, assim como explica a estrutura do Tribunal dos menores. Em curto apresenta-se a descrição do caso de estudo.</w:t>
      </w:r>
    </w:p>
    <w:p w14:paraId="69832A17" w14:textId="77777777" w:rsidR="0024334E" w:rsidRPr="000C3522" w:rsidRDefault="0024334E" w:rsidP="0024334E">
      <w:pPr>
        <w:rPr>
          <w:bCs/>
          <w:iCs/>
          <w:szCs w:val="26"/>
        </w:rPr>
      </w:pPr>
    </w:p>
    <w:p w14:paraId="67F2941D" w14:textId="77777777" w:rsidR="0024334E" w:rsidRPr="000C3522" w:rsidRDefault="0024334E" w:rsidP="00070894">
      <w:pPr>
        <w:pStyle w:val="ListParagraph"/>
        <w:numPr>
          <w:ilvl w:val="0"/>
          <w:numId w:val="17"/>
        </w:numPr>
        <w:rPr>
          <w:b/>
          <w:bCs/>
          <w:iCs/>
          <w:szCs w:val="26"/>
        </w:rPr>
      </w:pPr>
      <w:r w:rsidRPr="000C3522">
        <w:rPr>
          <w:b/>
          <w:bCs/>
          <w:iCs/>
          <w:szCs w:val="26"/>
        </w:rPr>
        <w:t xml:space="preserve">Capítulo 4 – Metodologia: </w:t>
      </w:r>
      <w:r w:rsidRPr="000C3522">
        <w:rPr>
          <w:bCs/>
          <w:iCs/>
          <w:szCs w:val="26"/>
        </w:rPr>
        <w:t>resolução do problema e</w:t>
      </w:r>
      <w:r w:rsidRPr="000C3522">
        <w:rPr>
          <w:b/>
          <w:bCs/>
          <w:iCs/>
          <w:szCs w:val="26"/>
        </w:rPr>
        <w:t xml:space="preserve"> </w:t>
      </w:r>
      <w:r w:rsidRPr="000C3522">
        <w:rPr>
          <w:bCs/>
          <w:iCs/>
          <w:szCs w:val="26"/>
        </w:rPr>
        <w:t>apresentação dos resultados. Apresenta-se as diferentes fases de desenvolvimento referentes a concepção de um Software.</w:t>
      </w:r>
    </w:p>
    <w:p w14:paraId="6028FB9E" w14:textId="77777777" w:rsidR="0024334E" w:rsidRPr="000C3522" w:rsidRDefault="0024334E" w:rsidP="0024334E">
      <w:pPr>
        <w:rPr>
          <w:b/>
          <w:bCs/>
          <w:iCs/>
          <w:szCs w:val="26"/>
        </w:rPr>
      </w:pPr>
    </w:p>
    <w:p w14:paraId="1F49C97F" w14:textId="77777777" w:rsidR="0024334E" w:rsidRPr="000C3522" w:rsidRDefault="0024334E" w:rsidP="00070894">
      <w:pPr>
        <w:pStyle w:val="ListParagraph"/>
        <w:numPr>
          <w:ilvl w:val="0"/>
          <w:numId w:val="17"/>
        </w:numPr>
        <w:rPr>
          <w:b/>
          <w:bCs/>
          <w:iCs/>
          <w:sz w:val="26"/>
          <w:szCs w:val="26"/>
        </w:rPr>
      </w:pPr>
      <w:r w:rsidRPr="000C3522">
        <w:rPr>
          <w:b/>
          <w:bCs/>
          <w:iCs/>
          <w:szCs w:val="26"/>
        </w:rPr>
        <w:t>Capítulo 5</w:t>
      </w:r>
      <w:r w:rsidRPr="000C3522">
        <w:rPr>
          <w:bCs/>
          <w:iCs/>
          <w:szCs w:val="26"/>
        </w:rPr>
        <w:t xml:space="preserve"> – </w:t>
      </w:r>
      <w:r w:rsidRPr="000C3522">
        <w:rPr>
          <w:b/>
          <w:bCs/>
          <w:iCs/>
          <w:szCs w:val="26"/>
        </w:rPr>
        <w:t xml:space="preserve">Conclusões e recomendações: </w:t>
      </w:r>
      <w:r w:rsidRPr="000C3522">
        <w:rPr>
          <w:bCs/>
          <w:iCs/>
        </w:rPr>
        <w:t>serão descritas as conclusões atingidas pelo projecto e as possíveis recomendações. Apresenta-se os resultados obtidos com o desenvolvimento do referido software, onde em forma de conclusão serão mencionadas algumas recomendações no âmbito deste projecto de software.</w:t>
      </w:r>
    </w:p>
    <w:p w14:paraId="2F72F9AC" w14:textId="6907E3F3" w:rsidR="0024334E" w:rsidRPr="00F22D53" w:rsidRDefault="00284A43" w:rsidP="00F22D53">
      <w:pPr>
        <w:spacing w:before="0" w:after="0" w:line="240" w:lineRule="auto"/>
        <w:jc w:val="left"/>
        <w:rPr>
          <w:b/>
          <w:bCs/>
          <w:iCs/>
          <w:sz w:val="26"/>
          <w:szCs w:val="26"/>
        </w:rPr>
      </w:pPr>
      <w:r w:rsidRPr="000C3522">
        <w:br w:type="page"/>
      </w:r>
    </w:p>
    <w:p w14:paraId="68E0F70D" w14:textId="77777777" w:rsidR="0024334E" w:rsidRPr="000C3522" w:rsidRDefault="0024334E">
      <w:pPr>
        <w:pStyle w:val="Heading1"/>
      </w:pPr>
      <w:bookmarkStart w:id="61" w:name="_Toc260760894"/>
      <w:bookmarkStart w:id="62" w:name="_Toc436653528"/>
      <w:bookmarkStart w:id="63" w:name="_Toc452369458"/>
      <w:r w:rsidRPr="000C3522">
        <w:t>CApítulo 2</w:t>
      </w:r>
      <w:bookmarkEnd w:id="61"/>
      <w:r w:rsidRPr="000C3522">
        <w:t xml:space="preserve"> - </w:t>
      </w:r>
      <w:r w:rsidR="00B60D98" w:rsidRPr="000C3522">
        <w:t xml:space="preserve"> </w:t>
      </w:r>
      <w:r w:rsidRPr="000C3522">
        <w:t>MARCO TEÓRICO-</w:t>
      </w:r>
      <w:r w:rsidR="00B60D98" w:rsidRPr="000C3522">
        <w:t xml:space="preserve"> </w:t>
      </w:r>
      <w:r w:rsidRPr="000C3522">
        <w:t xml:space="preserve">CONCEITUAL DA </w:t>
      </w:r>
      <w:r w:rsidR="00B60D98" w:rsidRPr="000C3522">
        <w:t>i</w:t>
      </w:r>
      <w:r w:rsidRPr="000C3522">
        <w:t>NVESTIGAÇÃO</w:t>
      </w:r>
      <w:bookmarkEnd w:id="62"/>
      <w:bookmarkEnd w:id="63"/>
    </w:p>
    <w:p w14:paraId="1972971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Este capítulo fornecerá os fundamentos teóricos gerais de modo a facilitar a compreensão sobre os procedimentos seguidos na elaboração deste projecto.</w:t>
      </w:r>
    </w:p>
    <w:p w14:paraId="5C1A7636" w14:textId="625ECD76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Contudo será feita uma revisão bibliográfica para elucidar o conhecimento de alguns conceitos referentes ao desenvolvimento de um Software para a gestão processual, assim como as soluções que mais se </w:t>
      </w:r>
      <w:r w:rsidR="00CE71C6" w:rsidRPr="000C3522">
        <w:rPr>
          <w:rFonts w:ascii="Times New Roman" w:hAnsi="Times New Roman" w:cs="Times New Roman"/>
        </w:rPr>
        <w:t>adaptam</w:t>
      </w:r>
      <w:r w:rsidR="00852D06" w:rsidRPr="000C3522">
        <w:rPr>
          <w:rFonts w:ascii="Times New Roman" w:hAnsi="Times New Roman" w:cs="Times New Roman"/>
        </w:rPr>
        <w:t xml:space="preserve"> ao</w:t>
      </w:r>
      <w:r w:rsidRPr="000C3522">
        <w:rPr>
          <w:rFonts w:ascii="Times New Roman" w:hAnsi="Times New Roman" w:cs="Times New Roman"/>
        </w:rPr>
        <w:t xml:space="preserve"> caso de estudo.</w:t>
      </w:r>
    </w:p>
    <w:p w14:paraId="7E35EC4D" w14:textId="77777777" w:rsidR="0024334E" w:rsidRPr="000C3522" w:rsidRDefault="0024334E" w:rsidP="0024334E">
      <w:pPr>
        <w:spacing w:before="0" w:after="0"/>
        <w:rPr>
          <w:color w:val="000000"/>
        </w:rPr>
      </w:pPr>
    </w:p>
    <w:p w14:paraId="75B73B62" w14:textId="77777777" w:rsidR="0024334E" w:rsidRPr="000C3522" w:rsidRDefault="0024334E" w:rsidP="00BB0DC9">
      <w:pPr>
        <w:pStyle w:val="Heading2"/>
      </w:pPr>
      <w:bookmarkStart w:id="64" w:name="_Toc436653529"/>
      <w:r w:rsidRPr="000C3522">
        <w:t xml:space="preserve"> </w:t>
      </w:r>
      <w:bookmarkStart w:id="65" w:name="_Toc452369459"/>
      <w:r w:rsidRPr="000C3522">
        <w:t>Antecedentes do objecto e do problema de investigação</w:t>
      </w:r>
      <w:bookmarkEnd w:id="64"/>
      <w:bookmarkEnd w:id="65"/>
    </w:p>
    <w:p w14:paraId="116E10B8" w14:textId="77777777" w:rsidR="00905010" w:rsidRPr="000C3522" w:rsidRDefault="00905010" w:rsidP="00905010">
      <w:pPr>
        <w:pStyle w:val="BodyText"/>
      </w:pPr>
    </w:p>
    <w:p w14:paraId="46842EE5" w14:textId="77777777" w:rsidR="0024334E" w:rsidRPr="000C3522" w:rsidRDefault="0024334E">
      <w:pPr>
        <w:pStyle w:val="Heading3"/>
      </w:pPr>
      <w:bookmarkStart w:id="66" w:name="_Toc452369460"/>
      <w:r w:rsidRPr="000C3522">
        <w:t>Gestão de processos (Workflow)</w:t>
      </w:r>
      <w:bookmarkEnd w:id="66"/>
    </w:p>
    <w:p w14:paraId="5807EF0A" w14:textId="5E3838FD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0C3522">
        <w:rPr>
          <w:rFonts w:ascii="Times New Roman" w:hAnsi="Times New Roman" w:cs="Times New Roman"/>
          <w:szCs w:val="24"/>
        </w:rPr>
        <w:t>“</w:t>
      </w:r>
      <w:r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>O</w:t>
      </w:r>
      <w:r w:rsidRPr="000C3522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0C3522">
        <w:rPr>
          <w:rStyle w:val="Strong"/>
          <w:rFonts w:ascii="Times New Roman" w:hAnsi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Workflow</w:t>
      </w:r>
      <w:r w:rsidRPr="000C3522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="00A5004A"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>é </w:t>
      </w:r>
      <w:r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>um serviço que reúne um conjunto de ferramentas para a</w:t>
      </w:r>
      <w:r w:rsidRPr="000C3522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0C3522">
        <w:rPr>
          <w:rStyle w:val="Strong"/>
          <w:rFonts w:ascii="Times New Roman" w:hAnsi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automação de fluxos de trabalho</w:t>
      </w:r>
      <w:r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. Ele garante a integração dos departamentos envolvidos em processos com vários documentos, permitindo o </w:t>
      </w:r>
      <w:r w:rsidR="00905010"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>correcto</w:t>
      </w:r>
      <w:r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andamento dos pro</w:t>
      </w:r>
      <w:r w:rsidR="00A5004A"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>cessos e o seu acompanhamento, </w:t>
      </w:r>
      <w:r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garantindo a execução das tarefas pelas pessoas </w:t>
      </w:r>
      <w:r w:rsidR="00ED0405"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>correctas</w:t>
      </w:r>
      <w:r w:rsidRPr="000C3522">
        <w:rPr>
          <w:rFonts w:ascii="Times New Roman" w:hAnsi="Times New Roman" w:cs="Times New Roman"/>
          <w:color w:val="333333"/>
          <w:szCs w:val="24"/>
          <w:shd w:val="clear" w:color="auto" w:fill="FFFFFF"/>
        </w:rPr>
        <w:t xml:space="preserve"> no tempo previamente definido.”</w:t>
      </w:r>
    </w:p>
    <w:p w14:paraId="436A496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14:paraId="5F8E7DB5" w14:textId="77777777" w:rsidR="0024334E" w:rsidRPr="000C3522" w:rsidRDefault="00A5004A" w:rsidP="00FE7521">
      <w:pPr>
        <w:pStyle w:val="Heading4"/>
      </w:pPr>
      <w:r w:rsidRPr="000C3522">
        <w:t>T</w:t>
      </w:r>
      <w:r w:rsidR="0024334E" w:rsidRPr="000C3522">
        <w:t>ipos de gestão de processos organizacionais</w:t>
      </w:r>
    </w:p>
    <w:p w14:paraId="787976AC" w14:textId="77777777" w:rsidR="0024334E" w:rsidRPr="000C3522" w:rsidRDefault="0024334E" w:rsidP="0024334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0C3522">
        <w:rPr>
          <w:color w:val="333333"/>
        </w:rPr>
        <w:t>“</w:t>
      </w:r>
      <w:r w:rsidR="00FE7521" w:rsidRPr="000C3522">
        <w:rPr>
          <w:color w:val="333333"/>
        </w:rPr>
        <w:t>Actualmente</w:t>
      </w:r>
      <w:r w:rsidRPr="000C3522">
        <w:rPr>
          <w:color w:val="333333"/>
        </w:rPr>
        <w:t xml:space="preserve"> existem dois principais sistemas de</w:t>
      </w:r>
      <w:r w:rsidRPr="000C3522">
        <w:rPr>
          <w:rStyle w:val="apple-converted-space"/>
          <w:color w:val="333333"/>
        </w:rPr>
        <w:t> </w:t>
      </w:r>
      <w:r w:rsidRPr="000C3522">
        <w:rPr>
          <w:rStyle w:val="Strong"/>
          <w:color w:val="333333"/>
        </w:rPr>
        <w:t>gestão de processos organizacionais</w:t>
      </w:r>
      <w:r w:rsidRPr="000C3522">
        <w:rPr>
          <w:color w:val="333333"/>
        </w:rPr>
        <w:t>, o</w:t>
      </w:r>
      <w:r w:rsidRPr="000C3522">
        <w:rPr>
          <w:rStyle w:val="apple-converted-space"/>
          <w:color w:val="333333"/>
        </w:rPr>
        <w:t> </w:t>
      </w:r>
      <w:r w:rsidRPr="000C3522">
        <w:rPr>
          <w:rStyle w:val="Strong"/>
          <w:color w:val="333333"/>
        </w:rPr>
        <w:t>hierárquico funcional</w:t>
      </w:r>
      <w:r w:rsidRPr="000C3522">
        <w:rPr>
          <w:rStyle w:val="apple-converted-space"/>
          <w:color w:val="333333"/>
        </w:rPr>
        <w:t> </w:t>
      </w:r>
      <w:r w:rsidRPr="000C3522">
        <w:rPr>
          <w:color w:val="333333"/>
        </w:rPr>
        <w:t>e o</w:t>
      </w:r>
      <w:r w:rsidRPr="000C3522">
        <w:rPr>
          <w:rStyle w:val="apple-converted-space"/>
          <w:color w:val="333333"/>
        </w:rPr>
        <w:t> </w:t>
      </w:r>
      <w:r w:rsidR="00FE7521" w:rsidRPr="000C3522">
        <w:rPr>
          <w:rStyle w:val="Strong"/>
          <w:color w:val="333333"/>
        </w:rPr>
        <w:t>sistémico</w:t>
      </w:r>
      <w:r w:rsidRPr="000C3522">
        <w:rPr>
          <w:rStyle w:val="Strong"/>
          <w:color w:val="333333"/>
        </w:rPr>
        <w:t xml:space="preserve"> integrado</w:t>
      </w:r>
      <w:r w:rsidRPr="000C3522">
        <w:rPr>
          <w:color w:val="333333"/>
        </w:rPr>
        <w:t>.”</w:t>
      </w:r>
      <w:r w:rsidRPr="000C3522">
        <w:rPr>
          <w:noProof/>
          <w:color w:val="000000"/>
        </w:rPr>
        <w:t xml:space="preserve"> (Pressman 2005)</w:t>
      </w:r>
    </w:p>
    <w:p w14:paraId="66CA903B" w14:textId="77777777" w:rsidR="0024334E" w:rsidRPr="000C3522" w:rsidRDefault="0024334E" w:rsidP="0024334E">
      <w:pPr>
        <w:pStyle w:val="BodyText"/>
        <w:rPr>
          <w:rFonts w:ascii="Times New Roman" w:hAnsi="Times New Roman" w:cs="Times New Roman"/>
          <w:b/>
        </w:rPr>
      </w:pPr>
    </w:p>
    <w:p w14:paraId="040C0912" w14:textId="77777777" w:rsidR="00FE7521" w:rsidRPr="000C3522" w:rsidRDefault="0024334E" w:rsidP="00BB0DC9">
      <w:pPr>
        <w:pStyle w:val="Heading2"/>
      </w:pPr>
      <w:bookmarkStart w:id="67" w:name="_Toc436653530"/>
      <w:bookmarkStart w:id="68" w:name="_Toc452369461"/>
      <w:r w:rsidRPr="000C3522">
        <w:t>Bases teóricas da investigação</w:t>
      </w:r>
      <w:bookmarkEnd w:id="67"/>
      <w:bookmarkEnd w:id="68"/>
    </w:p>
    <w:p w14:paraId="5CC49EA6" w14:textId="023C9B9B" w:rsidR="0024334E" w:rsidRPr="000C3522" w:rsidRDefault="0024334E">
      <w:pPr>
        <w:pStyle w:val="Heading3"/>
      </w:pPr>
      <w:bookmarkStart w:id="69" w:name="_Toc452369462"/>
      <w:r w:rsidRPr="000C3522">
        <w:t>Software</w:t>
      </w:r>
      <w:bookmarkEnd w:id="69"/>
      <w:r w:rsidRPr="000C3522">
        <w:t xml:space="preserve"> </w:t>
      </w:r>
    </w:p>
    <w:p w14:paraId="7E073F76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”</w:t>
      </w:r>
      <w:r w:rsidRPr="000C3522">
        <w:t xml:space="preserve"> </w:t>
      </w:r>
      <w:r w:rsidRPr="000C3522">
        <w:rPr>
          <w:rFonts w:ascii="Times New Roman" w:hAnsi="Times New Roman" w:cs="Times New Roman"/>
          <w:color w:val="000000"/>
          <w:szCs w:val="24"/>
        </w:rPr>
        <w:t xml:space="preserve">Software são: instruções (programas de computador) que, quando executadas, produzem a função e o desempenho desejados; estruturas de dados que possibilitam que os programas manipulem adequadamente a informação; e documentos que descrevem a operação e o uso dos programas.” </w:t>
      </w:r>
      <w:r w:rsidRPr="000C352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14:paraId="771A870D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FBC0139" w14:textId="77777777" w:rsidR="0024334E" w:rsidRPr="000C3522" w:rsidRDefault="0024334E">
      <w:pPr>
        <w:pStyle w:val="Heading3"/>
      </w:pPr>
      <w:bookmarkStart w:id="70" w:name="_Toc452369463"/>
      <w:r w:rsidRPr="000C3522">
        <w:t>Tipos de software</w:t>
      </w:r>
      <w:bookmarkEnd w:id="70"/>
    </w:p>
    <w:p w14:paraId="7A87B927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“As seguintes áreas de software indicam a amplitude das aplicações potenciais:</w:t>
      </w:r>
    </w:p>
    <w:p w14:paraId="28F58C31" w14:textId="77777777" w:rsidR="0024334E" w:rsidRPr="000C3522" w:rsidRDefault="0024334E" w:rsidP="00FE7521">
      <w:pPr>
        <w:pStyle w:val="Heading4"/>
      </w:pPr>
      <w:r w:rsidRPr="000C3522">
        <w:lastRenderedPageBreak/>
        <w:t>Software básico</w:t>
      </w:r>
    </w:p>
    <w:p w14:paraId="6F100C5D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É uma selecção de programas escritos para dar apoio a outros programas.</w:t>
      </w:r>
    </w:p>
    <w:p w14:paraId="55B7407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Alguns tipos de software básicos (por exemplo, compiladores, editores e utilitários de gerenciamento de arquivos) processam estruturas de informação complexas, mas determinadas. </w:t>
      </w:r>
    </w:p>
    <w:p w14:paraId="72304E92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2432C3A" w14:textId="77777777" w:rsidR="0024334E" w:rsidRPr="000C3522" w:rsidRDefault="0024334E" w:rsidP="00905010">
      <w:pPr>
        <w:pStyle w:val="Heading4"/>
      </w:pPr>
      <w:r w:rsidRPr="000C3522">
        <w:t>Software em tempo real</w:t>
      </w:r>
    </w:p>
    <w:p w14:paraId="26048A3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Um software que monitora, analisa e controla eventos do mundo real é chamado de software de tempo real. Deve-se notar que um termo “tempo real” difere de “interactivo” ou time-sharing (tempo compartilhado). </w:t>
      </w:r>
    </w:p>
    <w:p w14:paraId="1736E4A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FEDB201" w14:textId="77777777" w:rsidR="0024334E" w:rsidRPr="000C3522" w:rsidRDefault="0024334E" w:rsidP="00FE7521">
      <w:pPr>
        <w:pStyle w:val="Heading4"/>
      </w:pPr>
      <w:r w:rsidRPr="000C3522">
        <w:t>Software científico e de engenharia</w:t>
      </w:r>
    </w:p>
    <w:p w14:paraId="4CD2AF12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O software científico e de engenharia tem sido caracterizado por algoritmos de processamento de números. As aplicações variam da astronomia a vulcanologia, da análise de fadiga mecânica de automóveis à manufactura automatizada (CAM). </w:t>
      </w:r>
    </w:p>
    <w:p w14:paraId="49933628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F917699" w14:textId="77777777" w:rsidR="0024334E" w:rsidRPr="000C3522" w:rsidRDefault="0024334E" w:rsidP="00C373CE">
      <w:pPr>
        <w:pStyle w:val="Heading4"/>
      </w:pPr>
      <w:r w:rsidRPr="000C3522">
        <w:t>Software de computador pessoal</w:t>
      </w:r>
    </w:p>
    <w:p w14:paraId="7A7F8BC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Software para o processamento de textos, planilhas electrónicas, computação gráfica, diversões, gerenciamento de dados, aplicações financeiras pessoais e comerciais, redes externas ou acesso a bancos de dados são apenas algumas das centenas de aplicações. </w:t>
      </w:r>
    </w:p>
    <w:p w14:paraId="0A22DE24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76B0B410" w14:textId="77777777" w:rsidR="0024334E" w:rsidRPr="000C3522" w:rsidRDefault="0024334E" w:rsidP="00FE7521">
      <w:pPr>
        <w:pStyle w:val="Heading4"/>
      </w:pPr>
      <w:r w:rsidRPr="000C3522">
        <w:t>Software de gestão empresarial</w:t>
      </w:r>
    </w:p>
    <w:p w14:paraId="73F8B15C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São softwares que integram todas as funções organizacionais na empresa (privada ou pública), contendo bases de dados únicas, manipulando e gerando informações operacionais e gerenciais para todas as organizações. No mercado também são chamados de ERP (Enterprise Resources Planning) Systems.</w:t>
      </w:r>
    </w:p>
    <w:p w14:paraId="26B917D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5D3C7CE" w14:textId="77777777" w:rsidR="0024334E" w:rsidRPr="000C3522" w:rsidRDefault="0024334E">
      <w:pPr>
        <w:pStyle w:val="Heading3"/>
      </w:pPr>
      <w:bookmarkStart w:id="71" w:name="_Toc452369464"/>
      <w:r w:rsidRPr="000C3522">
        <w:lastRenderedPageBreak/>
        <w:t>Software modelo espiral</w:t>
      </w:r>
      <w:bookmarkEnd w:id="71"/>
    </w:p>
    <w:p w14:paraId="48A4EE9F" w14:textId="77777777" w:rsidR="0024334E" w:rsidRPr="000C3522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O modelo espiral para a Engenharia de Software foi desenvolvido para abranger as melhores características do ciclo de vida e prototípico, acrescentando a análise de riscos, e, considerando as actividades: </w:t>
      </w:r>
    </w:p>
    <w:p w14:paraId="7A6319DB" w14:textId="77777777" w:rsidR="0024334E" w:rsidRPr="000C3522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b/>
          <w:color w:val="000000"/>
          <w:szCs w:val="24"/>
        </w:rPr>
        <w:t>planeamento</w:t>
      </w:r>
      <w:r w:rsidRPr="000C3522">
        <w:rPr>
          <w:rFonts w:ascii="Times New Roman" w:hAnsi="Times New Roman" w:cs="Times New Roman"/>
          <w:color w:val="000000"/>
          <w:szCs w:val="24"/>
        </w:rPr>
        <w:t xml:space="preserve">: determinação dos objectivos, alternativas e restrições; </w:t>
      </w:r>
    </w:p>
    <w:p w14:paraId="46E3ED6E" w14:textId="77777777" w:rsidR="0024334E" w:rsidRPr="000C3522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b/>
          <w:color w:val="000000"/>
          <w:szCs w:val="24"/>
        </w:rPr>
        <w:t>análise dos riscos</w:t>
      </w:r>
      <w:r w:rsidRPr="000C3522">
        <w:rPr>
          <w:rFonts w:ascii="Times New Roman" w:hAnsi="Times New Roman" w:cs="Times New Roman"/>
          <w:color w:val="000000"/>
          <w:szCs w:val="24"/>
        </w:rPr>
        <w:t>: análise de alternativas e identificação ou resolução dos riscos;</w:t>
      </w:r>
    </w:p>
    <w:p w14:paraId="31186D01" w14:textId="77777777" w:rsidR="0024334E" w:rsidRPr="000C3522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b/>
          <w:color w:val="000000"/>
          <w:szCs w:val="24"/>
        </w:rPr>
        <w:t>engenharia</w:t>
      </w:r>
      <w:r w:rsidRPr="000C3522">
        <w:rPr>
          <w:rFonts w:ascii="Times New Roman" w:hAnsi="Times New Roman" w:cs="Times New Roman"/>
          <w:color w:val="000000"/>
          <w:szCs w:val="24"/>
        </w:rPr>
        <w:t>: desenvolvimento do produto;</w:t>
      </w:r>
    </w:p>
    <w:p w14:paraId="111A8340" w14:textId="77777777" w:rsidR="0024334E" w:rsidRPr="000C3522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0C3522">
        <w:rPr>
          <w:rFonts w:ascii="Times New Roman" w:hAnsi="Times New Roman" w:cs="Times New Roman"/>
          <w:b/>
          <w:color w:val="000000"/>
          <w:szCs w:val="24"/>
        </w:rPr>
        <w:t>avaliação feita pelo cliente ou usuário</w:t>
      </w:r>
      <w:r w:rsidRPr="000C3522">
        <w:rPr>
          <w:rFonts w:ascii="Times New Roman" w:hAnsi="Times New Roman" w:cs="Times New Roman"/>
          <w:color w:val="000000"/>
          <w:szCs w:val="24"/>
        </w:rPr>
        <w:t xml:space="preserve">: avaliação dos resultados da engenharia. </w:t>
      </w:r>
    </w:p>
    <w:p w14:paraId="4129F77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020708BE" w14:textId="77777777" w:rsidR="0024334E" w:rsidRPr="000C3522" w:rsidRDefault="0024334E">
      <w:pPr>
        <w:pStyle w:val="Heading3"/>
      </w:pPr>
      <w:bookmarkStart w:id="72" w:name="_Toc452369465"/>
      <w:r w:rsidRPr="000C3522">
        <w:t>Software SIG – Sistema de informações gerenciais</w:t>
      </w:r>
      <w:bookmarkEnd w:id="72"/>
    </w:p>
    <w:p w14:paraId="62E70E34" w14:textId="7522EF6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São softwares que fornecem informações para a tomada de decisões, no sentido piramidal, onde as informações básicas e detalhadas estão na base e o usuário principal chama-se gestor, que pode utilizar as informações de forma agrupada, considera</w:t>
      </w:r>
      <w:r w:rsidR="00560276" w:rsidRPr="000C3522">
        <w:rPr>
          <w:rFonts w:ascii="Times New Roman" w:hAnsi="Times New Roman" w:cs="Times New Roman"/>
          <w:color w:val="000000"/>
          <w:szCs w:val="24"/>
        </w:rPr>
        <w:t>ndo, inclusive, o meio ambiente.</w:t>
      </w:r>
    </w:p>
    <w:p w14:paraId="5518CF09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14:paraId="33CB7D90" w14:textId="77777777" w:rsidR="0024334E" w:rsidRPr="000C3522" w:rsidRDefault="0024334E">
      <w:pPr>
        <w:pStyle w:val="Heading3"/>
      </w:pPr>
      <w:bookmarkStart w:id="73" w:name="_Toc452369466"/>
      <w:r w:rsidRPr="000C3522">
        <w:t>Software SAD – Sistemas de Apoio a Decisões</w:t>
      </w:r>
      <w:bookmarkEnd w:id="73"/>
    </w:p>
    <w:p w14:paraId="209CC95E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São softwares que, por meio de tecnologias de sistemas gerenciadores de banco de dados e respectivas ferramentas, fornecem diversas informações para serem utilizadas pelos usuários. Frequentemente aparecem em organizações que necessitam gerar simulações e cenários futuros.</w:t>
      </w:r>
    </w:p>
    <w:p w14:paraId="39E5DCA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24E299D" w14:textId="77777777" w:rsidR="0024334E" w:rsidRPr="000C3522" w:rsidRDefault="0024334E">
      <w:pPr>
        <w:pStyle w:val="Heading3"/>
      </w:pPr>
      <w:bookmarkStart w:id="74" w:name="_Toc452369467"/>
      <w:r w:rsidRPr="000C3522">
        <w:t>Software EIS – Executive Information System</w:t>
      </w:r>
      <w:bookmarkEnd w:id="74"/>
    </w:p>
    <w:p w14:paraId="4B9F420D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É um software de consulta às bases de dados para a apresentação de informações de forma simples e amigável, atendendo às necessidades dos executivos de alto nível, permitindo o acompanhamento diário de resultados e tabulando dados de todas as funções da organização para depois exibi-los de forma, simplificada e gráfica” </w:t>
      </w:r>
      <w:r w:rsidRPr="000C352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14:paraId="37B5DAA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5691B153" w14:textId="77777777" w:rsidR="0024334E" w:rsidRPr="000C3522" w:rsidRDefault="0024334E">
      <w:pPr>
        <w:pStyle w:val="Heading3"/>
      </w:pPr>
      <w:bookmarkStart w:id="75" w:name="_Toc452369468"/>
      <w:r w:rsidRPr="000C3522">
        <w:t>Processo de software</w:t>
      </w:r>
      <w:bookmarkEnd w:id="75"/>
    </w:p>
    <w:p w14:paraId="2E4C9EA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(Sommerville 2003) “Um processo de software é um conjunto de actividades e resultados associados que levam à produção de um produto de software.”</w:t>
      </w:r>
    </w:p>
    <w:p w14:paraId="4C6E92C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900D127" w14:textId="77777777" w:rsidR="0024334E" w:rsidRPr="000C3522" w:rsidRDefault="0024334E">
      <w:pPr>
        <w:pStyle w:val="Heading3"/>
      </w:pPr>
      <w:bookmarkStart w:id="76" w:name="_Toc452369469"/>
      <w:r w:rsidRPr="000C3522">
        <w:t>Técnicas de Orientação a Objecto (OO)</w:t>
      </w:r>
      <w:bookmarkEnd w:id="76"/>
    </w:p>
    <w:p w14:paraId="3F64933E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” Técnicas OO mudam a visão que os analistas têm do mundo. Em vez de pensarem em processos e na sua decomposição, eles pensam em objectos e no comportamento destes.”</w:t>
      </w:r>
    </w:p>
    <w:p w14:paraId="107195B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lastRenderedPageBreak/>
        <w:t xml:space="preserve"> </w:t>
      </w:r>
      <w:r w:rsidRPr="000C3522">
        <w:rPr>
          <w:rFonts w:ascii="Times New Roman" w:hAnsi="Times New Roman" w:cs="Times New Roman"/>
          <w:noProof/>
          <w:color w:val="000000"/>
          <w:szCs w:val="24"/>
        </w:rPr>
        <w:t>(Odell, J. Martin &amp; J. 1995)</w:t>
      </w:r>
    </w:p>
    <w:p w14:paraId="5036B6CE" w14:textId="77777777" w:rsidR="0024334E" w:rsidRPr="000C3522" w:rsidRDefault="0024334E">
      <w:pPr>
        <w:pStyle w:val="Heading3"/>
      </w:pPr>
      <w:bookmarkStart w:id="77" w:name="_Toc452369470"/>
      <w:r w:rsidRPr="000C3522">
        <w:t>Sistemas de gestão de base de dados</w:t>
      </w:r>
      <w:bookmarkEnd w:id="77"/>
      <w:r w:rsidRPr="000C3522">
        <w:t xml:space="preserve"> </w:t>
      </w:r>
    </w:p>
    <w:p w14:paraId="5E0FD879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“Os sistemas de gestão de base de dados são programas que permitem criar e manipular bases de dados, em que dados estão estruturados com independência relativamente aos programas de aplicação que os manipulam.</w:t>
      </w:r>
    </w:p>
    <w:p w14:paraId="20F0796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46EC11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Tem 3 níveis de arquitectura de qualquer SGBD:</w:t>
      </w:r>
    </w:p>
    <w:p w14:paraId="67F219D8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4DD65DC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0C3522">
        <w:rPr>
          <w:rFonts w:ascii="Times New Roman" w:hAnsi="Times New Roman" w:cs="Times New Roman"/>
          <w:b/>
          <w:color w:val="000000"/>
          <w:szCs w:val="24"/>
        </w:rPr>
        <w:t>Nível físico:</w:t>
      </w:r>
    </w:p>
    <w:p w14:paraId="33D904EC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Os ficheiros são guardados em suportes de armazenamento informático e, a partir daí são manipulados pelo SGBD em execução no computador;</w:t>
      </w:r>
    </w:p>
    <w:p w14:paraId="279E92D9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·        </w:t>
      </w:r>
      <w:r w:rsidRPr="000C3522">
        <w:rPr>
          <w:rFonts w:ascii="Times New Roman" w:hAnsi="Times New Roman" w:cs="Times New Roman"/>
          <w:b/>
          <w:color w:val="000000"/>
          <w:szCs w:val="24"/>
        </w:rPr>
        <w:t>Nível Conceptual:</w:t>
      </w:r>
    </w:p>
    <w:p w14:paraId="097462C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Organização da informação em tabelas e relacionamentos;</w:t>
      </w:r>
    </w:p>
    <w:p w14:paraId="50FD4A5F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0C3522">
        <w:rPr>
          <w:rFonts w:ascii="Times New Roman" w:hAnsi="Times New Roman" w:cs="Times New Roman"/>
          <w:b/>
          <w:color w:val="000000"/>
          <w:szCs w:val="24"/>
        </w:rPr>
        <w:t>Nível de visualização:</w:t>
      </w:r>
    </w:p>
    <w:p w14:paraId="201B0A90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Corresponde à forma como os dados são apresentados aos utilizadores finais, através de interfaces gráficos proporcionados pelo SGBD.</w:t>
      </w:r>
    </w:p>
    <w:p w14:paraId="4870E6F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E5880F8" w14:textId="77777777" w:rsidR="0024334E" w:rsidRPr="000C3522" w:rsidRDefault="0024334E" w:rsidP="00FE7521">
      <w:pPr>
        <w:pStyle w:val="Heading4"/>
      </w:pPr>
      <w:r w:rsidRPr="000C3522">
        <w:t xml:space="preserve"> Operações típicas de trabalho com Base de dados</w:t>
      </w:r>
    </w:p>
    <w:p w14:paraId="145886A2" w14:textId="1168D571" w:rsidR="0024334E" w:rsidRPr="000C3522" w:rsidRDefault="0024334E" w:rsidP="00070894">
      <w:pPr>
        <w:pStyle w:val="ListParagraph"/>
        <w:numPr>
          <w:ilvl w:val="0"/>
          <w:numId w:val="29"/>
        </w:numPr>
      </w:pPr>
      <w:r w:rsidRPr="000C3522">
        <w:t>Operações de definição e alteração da estrutura de uma base de dado</w:t>
      </w:r>
    </w:p>
    <w:p w14:paraId="2331B4D8" w14:textId="5A2799F8" w:rsidR="0024334E" w:rsidRPr="000C3522" w:rsidRDefault="0024334E" w:rsidP="00070894">
      <w:pPr>
        <w:pStyle w:val="ListParagraph"/>
        <w:numPr>
          <w:ilvl w:val="0"/>
          <w:numId w:val="29"/>
        </w:numPr>
      </w:pPr>
      <w:r w:rsidRPr="000C3522">
        <w:t>Operações de manipulação de dados, sem alteração da estrutura da ase de dado</w:t>
      </w:r>
    </w:p>
    <w:p w14:paraId="44F37A97" w14:textId="1788DB97" w:rsidR="0024334E" w:rsidRPr="000C3522" w:rsidRDefault="0024334E" w:rsidP="00070894">
      <w:pPr>
        <w:pStyle w:val="ListParagraph"/>
        <w:numPr>
          <w:ilvl w:val="0"/>
          <w:numId w:val="29"/>
        </w:numPr>
      </w:pPr>
      <w:r w:rsidRPr="000C3522">
        <w:t xml:space="preserve">Operações de controlo dos dados </w:t>
      </w:r>
    </w:p>
    <w:p w14:paraId="4BB2CE9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25AB771B" w14:textId="77777777" w:rsidR="0024334E" w:rsidRPr="000C3522" w:rsidRDefault="0024334E" w:rsidP="00FE7521">
      <w:pPr>
        <w:pStyle w:val="Heading4"/>
      </w:pPr>
      <w:r w:rsidRPr="000C3522">
        <w:t>Modelos de Base de dados</w:t>
      </w:r>
    </w:p>
    <w:p w14:paraId="3E0505E6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Os modelos que são utilizados para a criação de bases de dados podem ser classificados em dois agrupamentos principais:</w:t>
      </w:r>
    </w:p>
    <w:p w14:paraId="61C02025" w14:textId="2058D0BB" w:rsidR="0024334E" w:rsidRPr="000C3522" w:rsidRDefault="0024334E" w:rsidP="00070894">
      <w:pPr>
        <w:pStyle w:val="ListParagraph"/>
        <w:numPr>
          <w:ilvl w:val="0"/>
          <w:numId w:val="28"/>
        </w:numPr>
      </w:pPr>
      <w:r w:rsidRPr="000C3522">
        <w:t>Modelos baseados em objectos</w:t>
      </w:r>
    </w:p>
    <w:p w14:paraId="229E123F" w14:textId="0A4C6416" w:rsidR="0024334E" w:rsidRPr="000C3522" w:rsidRDefault="0024334E" w:rsidP="00070894">
      <w:pPr>
        <w:pStyle w:val="ListParagraph"/>
        <w:numPr>
          <w:ilvl w:val="0"/>
          <w:numId w:val="28"/>
        </w:numPr>
      </w:pPr>
      <w:r w:rsidRPr="000C3522">
        <w:t>Modelos baseados em registos</w:t>
      </w:r>
    </w:p>
    <w:p w14:paraId="252EB67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Os </w:t>
      </w:r>
      <w:r w:rsidRPr="000C3522">
        <w:rPr>
          <w:rFonts w:ascii="Times New Roman" w:hAnsi="Times New Roman"/>
          <w:b/>
          <w:bCs/>
          <w:color w:val="000000"/>
        </w:rPr>
        <w:t>modelos baseados em objectos</w:t>
      </w:r>
      <w:r w:rsidRPr="000C3522">
        <w:rPr>
          <w:rFonts w:ascii="Times New Roman" w:hAnsi="Times New Roman"/>
          <w:color w:val="000000"/>
        </w:rPr>
        <w:t> têm o comum facto de procurarem representar a realidade através de objectos – este são aqui entendidos e podem ser transpostas para o campo da programação, contendo informação relevante sobre as entidades reais que representam</w:t>
      </w:r>
    </w:p>
    <w:p w14:paraId="0C1A697E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lastRenderedPageBreak/>
        <w:t>Os </w:t>
      </w:r>
      <w:r w:rsidRPr="000C3522">
        <w:rPr>
          <w:rFonts w:ascii="Times New Roman" w:hAnsi="Times New Roman"/>
          <w:b/>
          <w:bCs/>
          <w:color w:val="000000"/>
        </w:rPr>
        <w:t>modelos baseados em registos</w:t>
      </w:r>
      <w:r w:rsidRPr="000C3522">
        <w:rPr>
          <w:rFonts w:ascii="Times New Roman" w:hAnsi="Times New Roman"/>
          <w:color w:val="000000"/>
        </w:rPr>
        <w:t> têm o comum facto de procurarem representar a realidade através de registos. Estes registos equivalem aos registos utilizado em programação contendo informação estruturada com formato de campos.</w:t>
      </w:r>
    </w:p>
    <w:p w14:paraId="6C4DC91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Dentro deste agrupamento de modelos de base de dados incluem-se, tradicionalmente, 3 modelos:</w:t>
      </w:r>
    </w:p>
    <w:p w14:paraId="7F282150" w14:textId="2FA864C7" w:rsidR="0024334E" w:rsidRPr="000C3522" w:rsidRDefault="0024334E" w:rsidP="00070894">
      <w:pPr>
        <w:pStyle w:val="BodyText"/>
        <w:numPr>
          <w:ilvl w:val="0"/>
          <w:numId w:val="30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Modelo hierárquico</w:t>
      </w:r>
    </w:p>
    <w:p w14:paraId="4192EF7A" w14:textId="6A2EF664" w:rsidR="0024334E" w:rsidRPr="000C3522" w:rsidRDefault="0024334E" w:rsidP="00070894">
      <w:pPr>
        <w:pStyle w:val="BodyText"/>
        <w:numPr>
          <w:ilvl w:val="0"/>
          <w:numId w:val="30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Modelo de rede</w:t>
      </w:r>
    </w:p>
    <w:p w14:paraId="3CF9E713" w14:textId="26AF3AD6" w:rsidR="0024334E" w:rsidRPr="000C3522" w:rsidRDefault="0024334E" w:rsidP="00070894">
      <w:pPr>
        <w:pStyle w:val="BodyText"/>
        <w:numPr>
          <w:ilvl w:val="0"/>
          <w:numId w:val="30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Modelo relacional</w:t>
      </w:r>
    </w:p>
    <w:p w14:paraId="5A228FE1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14:paraId="7AF68B9E" w14:textId="77777777" w:rsidR="0024334E" w:rsidRPr="000C3522" w:rsidRDefault="0024334E" w:rsidP="00FE7521">
      <w:pPr>
        <w:pStyle w:val="Heading4"/>
      </w:pPr>
      <w:r w:rsidRPr="000C3522">
        <w:t>Vantagens de uma base de dados</w:t>
      </w:r>
    </w:p>
    <w:p w14:paraId="5F572747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- Pouco espaço físico ocupado</w:t>
      </w:r>
    </w:p>
    <w:p w14:paraId="2D8ACACD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- Eliminação da redundância de utilização</w:t>
      </w:r>
    </w:p>
    <w:p w14:paraId="4092E58D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- Facilidade E rapidez de manipulação da informação armazenada</w:t>
      </w:r>
    </w:p>
    <w:p w14:paraId="5E7D2C36" w14:textId="2B70FBC9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- Menor deterioração do suporte utilizado (</w:t>
      </w:r>
      <w:r w:rsidR="00ED0405" w:rsidRPr="000C3522">
        <w:rPr>
          <w:rFonts w:ascii="Times New Roman" w:hAnsi="Times New Roman"/>
          <w:color w:val="000000"/>
        </w:rPr>
        <w:t>microficha</w:t>
      </w:r>
      <w:r w:rsidRPr="000C3522">
        <w:rPr>
          <w:rFonts w:ascii="Times New Roman" w:hAnsi="Times New Roman"/>
          <w:color w:val="000000"/>
        </w:rPr>
        <w:t>, magnético, óptico)</w:t>
      </w:r>
    </w:p>
    <w:p w14:paraId="0315F33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0C3522">
        <w:rPr>
          <w:rFonts w:ascii="Times New Roman" w:hAnsi="Times New Roman"/>
          <w:color w:val="000000"/>
        </w:rPr>
        <w:t>- Mais verdade na combinação dos dados, mais informação</w:t>
      </w:r>
    </w:p>
    <w:p w14:paraId="7C20C937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14:paraId="10D43853" w14:textId="77777777" w:rsidR="0024334E" w:rsidRPr="000C3522" w:rsidRDefault="0024334E" w:rsidP="00FE7521">
      <w:pPr>
        <w:pStyle w:val="Heading4"/>
      </w:pPr>
      <w:r w:rsidRPr="000C3522">
        <w:t>Ferramentas para informatizar uma base de dados:</w:t>
      </w:r>
    </w:p>
    <w:p w14:paraId="4A885864" w14:textId="63EFB687" w:rsidR="00067AA4" w:rsidRDefault="00067AA4" w:rsidP="000C3522">
      <w:pPr>
        <w:pStyle w:val="Caption"/>
        <w:keepNext/>
      </w:pPr>
      <w:bookmarkStart w:id="78" w:name="_Toc452367795"/>
      <w:r>
        <w:t xml:space="preserve">Tabela </w:t>
      </w:r>
      <w:r w:rsidR="00B83417">
        <w:fldChar w:fldCharType="begin"/>
      </w:r>
      <w:r w:rsidR="00B83417">
        <w:instrText xml:space="preserve"> SEQ Tabela \* ARABIC </w:instrText>
      </w:r>
      <w:r w:rsidR="00B83417">
        <w:fldChar w:fldCharType="separate"/>
      </w:r>
      <w:r w:rsidR="000C3522">
        <w:rPr>
          <w:noProof/>
        </w:rPr>
        <w:t>1</w:t>
      </w:r>
      <w:r w:rsidR="00B83417">
        <w:fldChar w:fldCharType="end"/>
      </w:r>
      <w:r>
        <w:t>. Lista de ferramentas para informaticas BD.</w:t>
      </w:r>
      <w:bookmarkEnd w:id="78"/>
    </w:p>
    <w:tbl>
      <w:tblPr>
        <w:tblW w:w="2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24334E" w:rsidRPr="000C3522" w14:paraId="2ACD909D" w14:textId="77777777" w:rsidTr="004000EA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AFFFF"/>
            <w:vAlign w:val="center"/>
            <w:hideMark/>
          </w:tcPr>
          <w:p w14:paraId="38817D94" w14:textId="77777777" w:rsidR="0024334E" w:rsidRPr="000C352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0C3522">
              <w:rPr>
                <w:rFonts w:ascii="Times New Roman" w:hAnsi="Times New Roman"/>
                <w:color w:val="000000"/>
              </w:rPr>
              <w:t xml:space="preserve">      </w:t>
            </w:r>
            <w:r w:rsidRPr="000C3522">
              <w:rPr>
                <w:rFonts w:ascii="Times New Roman" w:hAnsi="Times New Roman"/>
                <w:color w:val="000000"/>
                <w:lang w:val="en-US"/>
              </w:rPr>
              <w:t>Microsoft Access</w:t>
            </w:r>
          </w:p>
          <w:p w14:paraId="5ABB5DCC" w14:textId="77777777" w:rsidR="0024334E" w:rsidRPr="000C352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0C3522">
              <w:rPr>
                <w:rFonts w:ascii="Times New Roman" w:hAnsi="Times New Roman"/>
                <w:color w:val="000000"/>
                <w:lang w:val="en-US"/>
              </w:rPr>
              <w:t>      FileMaker</w:t>
            </w:r>
          </w:p>
          <w:p w14:paraId="610A3C71" w14:textId="77777777" w:rsidR="0024334E" w:rsidRPr="000C352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0C3522">
              <w:rPr>
                <w:rFonts w:ascii="Times New Roman" w:hAnsi="Times New Roman"/>
                <w:color w:val="000000"/>
                <w:lang w:val="en-US"/>
              </w:rPr>
              <w:t>      Microsoft SQL</w:t>
            </w:r>
          </w:p>
          <w:p w14:paraId="60BD9304" w14:textId="77777777" w:rsidR="0024334E" w:rsidRPr="000C352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0C3522">
              <w:rPr>
                <w:rFonts w:ascii="Times New Roman" w:hAnsi="Times New Roman"/>
                <w:color w:val="000000"/>
                <w:lang w:val="en-US"/>
              </w:rPr>
              <w:t>      Oracle</w:t>
            </w:r>
          </w:p>
          <w:p w14:paraId="63BDE3BB" w14:textId="77777777" w:rsidR="0024334E" w:rsidRPr="000C352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0C3522">
              <w:rPr>
                <w:rFonts w:ascii="Times New Roman" w:hAnsi="Times New Roman"/>
                <w:color w:val="000000"/>
                <w:lang w:val="en-US"/>
              </w:rPr>
              <w:t xml:space="preserve">      </w:t>
            </w:r>
            <w:r w:rsidRPr="000C3522">
              <w:rPr>
                <w:rFonts w:ascii="Times New Roman" w:hAnsi="Times New Roman"/>
                <w:color w:val="000000"/>
              </w:rPr>
              <w:t>Informix</w:t>
            </w:r>
          </w:p>
          <w:p w14:paraId="06D670A0" w14:textId="77777777" w:rsidR="0024334E" w:rsidRPr="000C352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0C3522">
              <w:rPr>
                <w:rFonts w:ascii="Times New Roman" w:hAnsi="Times New Roman"/>
                <w:color w:val="000000"/>
              </w:rPr>
              <w:t>      DB2</w:t>
            </w:r>
          </w:p>
          <w:p w14:paraId="6BAB6EFB" w14:textId="77777777" w:rsidR="0024334E" w:rsidRPr="000C3522" w:rsidRDefault="0024334E" w:rsidP="004000EA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0C3522">
              <w:rPr>
                <w:rFonts w:ascii="Times New Roman" w:hAnsi="Times New Roman"/>
                <w:color w:val="000000"/>
              </w:rPr>
              <w:t>      Etc.</w:t>
            </w:r>
          </w:p>
        </w:tc>
      </w:tr>
    </w:tbl>
    <w:p w14:paraId="7713BDE7" w14:textId="61C3C302" w:rsidR="00067AA4" w:rsidRPr="000C3522" w:rsidRDefault="00067AA4" w:rsidP="000C3522">
      <w:pPr>
        <w:pStyle w:val="Caption"/>
        <w:keepNext/>
        <w:rPr>
          <w:b/>
        </w:rPr>
      </w:pPr>
      <w:bookmarkStart w:id="79" w:name="_Toc452367796"/>
      <w:r>
        <w:t xml:space="preserve">Tabela </w:t>
      </w:r>
      <w:r w:rsidR="00B83417">
        <w:fldChar w:fldCharType="begin"/>
      </w:r>
      <w:r w:rsidR="00B83417">
        <w:instrText xml:space="preserve"> SEQ Tabela \* ARABIC </w:instrText>
      </w:r>
      <w:r w:rsidR="00B83417">
        <w:fldChar w:fldCharType="separate"/>
      </w:r>
      <w:r w:rsidR="000C3522">
        <w:rPr>
          <w:noProof/>
        </w:rPr>
        <w:t>2</w:t>
      </w:r>
      <w:r w:rsidR="00B83417">
        <w:fldChar w:fldCharType="end"/>
      </w:r>
      <w:r>
        <w:t xml:space="preserve">. Lista de ferramentas para informaticas BD. </w:t>
      </w:r>
      <w:r>
        <w:rPr>
          <w:b/>
        </w:rPr>
        <w:t>Fonte:Sara M.</w:t>
      </w:r>
      <w:bookmarkEnd w:id="79"/>
    </w:p>
    <w:p w14:paraId="2B31B393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”</w:t>
      </w:r>
    </w:p>
    <w:p w14:paraId="2CC2CE6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noProof/>
          <w:color w:val="000000"/>
          <w:szCs w:val="24"/>
        </w:rPr>
        <w:t xml:space="preserve"> (Sara M. 2007)</w:t>
      </w:r>
    </w:p>
    <w:p w14:paraId="4874B0D0" w14:textId="194E270D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3FAFF746" w14:textId="287811E8" w:rsidR="0024334E" w:rsidRPr="000C3522" w:rsidRDefault="0024334E" w:rsidP="0024334E">
      <w:pPr>
        <w:pStyle w:val="Caption"/>
        <w:spacing w:before="0" w:after="0"/>
      </w:pPr>
      <w:bookmarkStart w:id="80" w:name="_Toc423639942"/>
      <w:bookmarkStart w:id="81" w:name="_Toc452367664"/>
      <w:r w:rsidRPr="000C3522">
        <w:t xml:space="preserve">Figura </w:t>
      </w:r>
      <w:r w:rsidRPr="000C3522">
        <w:fldChar w:fldCharType="begin"/>
      </w:r>
      <w:r w:rsidRPr="000C3522">
        <w:instrText xml:space="preserve"> SEQ Figura \* ARABIC </w:instrText>
      </w:r>
      <w:r w:rsidRPr="000C3522">
        <w:fldChar w:fldCharType="separate"/>
      </w:r>
      <w:r w:rsidR="000C3522">
        <w:rPr>
          <w:noProof/>
        </w:rPr>
        <w:t>1</w:t>
      </w:r>
      <w:r w:rsidRPr="000C3522">
        <w:fldChar w:fldCharType="end"/>
      </w:r>
      <w:r w:rsidRPr="000C3522">
        <w:t>. Ciclo de vida de uma base de dados</w:t>
      </w:r>
      <w:bookmarkEnd w:id="80"/>
      <w:bookmarkEnd w:id="81"/>
    </w:p>
    <w:p w14:paraId="5CAE1EDB" w14:textId="242612A5" w:rsidR="0024334E" w:rsidRPr="000C3522" w:rsidRDefault="00067AA4" w:rsidP="0024334E">
      <w:pPr>
        <w:spacing w:before="0" w:after="0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C2FE357" wp14:editId="32F8B3A8">
                <wp:simplePos x="0" y="0"/>
                <wp:positionH relativeFrom="column">
                  <wp:posOffset>-349885</wp:posOffset>
                </wp:positionH>
                <wp:positionV relativeFrom="paragraph">
                  <wp:posOffset>6136640</wp:posOffset>
                </wp:positionV>
                <wp:extent cx="6463665" cy="635"/>
                <wp:effectExtent l="0" t="0" r="0" b="1841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FBF7A" w14:textId="2722DC1D" w:rsidR="000C3522" w:rsidRDefault="000C3522" w:rsidP="000C3522">
                            <w:pPr>
                              <w:pStyle w:val="Caption"/>
                              <w:spacing w:line="240" w:lineRule="auto"/>
                            </w:pPr>
                            <w:bookmarkStart w:id="82" w:name="_Toc452367797"/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.Ciclo de vida de um Base Dados.</w:t>
                            </w:r>
                            <w:bookmarkEnd w:id="82"/>
                            <w:r>
                              <w:t xml:space="preserve"> </w:t>
                            </w:r>
                          </w:p>
                          <w:p w14:paraId="79358DE4" w14:textId="78159741" w:rsidR="000C3522" w:rsidRPr="000C3522" w:rsidRDefault="000C3522" w:rsidP="000C3522">
                            <w:pPr>
                              <w:pStyle w:val="Caption"/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Fonte:</w:t>
                            </w:r>
                            <w:r w:rsidRPr="00067AA4">
                              <w:rPr>
                                <w:i w:val="0"/>
                              </w:rPr>
                              <w:t xml:space="preserve"> </w:t>
                            </w:r>
                            <w:hyperlink r:id="rId15" w:history="1">
                              <w:r w:rsidRPr="00A1116E">
                                <w:rPr>
                                  <w:rStyle w:val="Hyperlink"/>
                                </w:rPr>
                                <w:t>http://www.notapositiva.com/trab_estudantes/trab_estudantes/tic/tic_trabalhos/sistgestbd.htm</w:t>
                              </w:r>
                            </w:hyperlink>
                            <w:r>
                              <w:rPr>
                                <w:b/>
                              </w:rPr>
                              <w:t xml:space="preserve"> (Sara M.)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FE357" id="Text Box 41" o:spid="_x0000_s1032" type="#_x0000_t202" style="position:absolute;left:0;text-align:left;margin-left:-27.55pt;margin-top:483.2pt;width:508.95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" stroked="f">
                <v:textbox style="mso-fit-shape-to-text:t" inset="0,0,0,0">
                  <w:txbxContent>
                    <w:p w14:paraId="182FBF7A" w14:textId="2722DC1D" w:rsidR="000C3522" w:rsidRDefault="000C3522" w:rsidP="000C3522">
                      <w:pPr>
                        <w:pStyle w:val="Caption"/>
                        <w:spacing w:line="240" w:lineRule="auto"/>
                      </w:pPr>
                      <w:bookmarkStart w:id="83" w:name="_Toc452367797"/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.Ciclo de vida de um Base Dados.</w:t>
                      </w:r>
                      <w:bookmarkEnd w:id="83"/>
                      <w:r>
                        <w:t xml:space="preserve"> </w:t>
                      </w:r>
                    </w:p>
                    <w:p w14:paraId="79358DE4" w14:textId="78159741" w:rsidR="000C3522" w:rsidRPr="000C3522" w:rsidRDefault="000C3522" w:rsidP="000C3522">
                      <w:pPr>
                        <w:pStyle w:val="Caption"/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Fonte:</w:t>
                      </w:r>
                      <w:r w:rsidRPr="00067AA4">
                        <w:rPr>
                          <w:i w:val="0"/>
                        </w:rPr>
                        <w:t xml:space="preserve"> </w:t>
                      </w:r>
                      <w:hyperlink r:id="rId16" w:history="1">
                        <w:r w:rsidRPr="00A1116E">
                          <w:rPr>
                            <w:rStyle w:val="Hyperlink"/>
                          </w:rPr>
                          <w:t>http://www.notapositiva.com/trab_estudantes/trab_estudantes/tic/tic_trabalhos/sistgestbd.htm</w:t>
                        </w:r>
                      </w:hyperlink>
                      <w:r>
                        <w:rPr>
                          <w:b/>
                        </w:rPr>
                        <w:t xml:space="preserve"> (Sara M.)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A43" w:rsidRPr="000C3522">
        <w:rPr>
          <w:noProof/>
        </w:rPr>
        <w:drawing>
          <wp:anchor distT="0" distB="0" distL="114300" distR="114300" simplePos="0" relativeHeight="251661824" behindDoc="0" locked="0" layoutInCell="1" allowOverlap="1" wp14:anchorId="3D3E9440" wp14:editId="0A10FAD8">
            <wp:simplePos x="0" y="0"/>
            <wp:positionH relativeFrom="page">
              <wp:posOffset>1275715</wp:posOffset>
            </wp:positionH>
            <wp:positionV relativeFrom="paragraph">
              <wp:posOffset>161290</wp:posOffset>
            </wp:positionV>
            <wp:extent cx="5373370" cy="6463665"/>
            <wp:effectExtent l="7302" t="0" r="6033" b="6032"/>
            <wp:wrapSquare wrapText="bothSides"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373370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A11B2" w14:textId="77777777" w:rsidR="00284A43" w:rsidRPr="000C3522" w:rsidRDefault="00284A43" w:rsidP="0024334E">
      <w:pPr>
        <w:spacing w:before="0" w:after="0"/>
        <w:rPr>
          <w:i/>
        </w:rPr>
      </w:pPr>
    </w:p>
    <w:p w14:paraId="18CD2104" w14:textId="16087EB2" w:rsidR="00284A43" w:rsidRPr="000C3522" w:rsidRDefault="0024334E" w:rsidP="0024334E">
      <w:pPr>
        <w:spacing w:before="0" w:after="0"/>
        <w:rPr>
          <w:noProof/>
        </w:rPr>
      </w:pPr>
      <w:r w:rsidRPr="000C3522">
        <w:rPr>
          <w:noProof/>
        </w:rPr>
        <w:t>(Sara M. 2007)</w:t>
      </w:r>
    </w:p>
    <w:p w14:paraId="5EF12EE8" w14:textId="77777777" w:rsidR="00284A43" w:rsidRPr="000C3522" w:rsidRDefault="00284A43">
      <w:pPr>
        <w:spacing w:before="0" w:after="0" w:line="240" w:lineRule="auto"/>
        <w:jc w:val="left"/>
        <w:rPr>
          <w:noProof/>
        </w:rPr>
      </w:pPr>
      <w:r w:rsidRPr="000C3522">
        <w:rPr>
          <w:noProof/>
        </w:rPr>
        <w:br w:type="page"/>
      </w:r>
    </w:p>
    <w:p w14:paraId="10785206" w14:textId="77777777" w:rsidR="0024334E" w:rsidRPr="000C3522" w:rsidRDefault="0024334E" w:rsidP="00FE7521">
      <w:pPr>
        <w:pStyle w:val="Heading4"/>
      </w:pPr>
      <w:r w:rsidRPr="000C3522">
        <w:lastRenderedPageBreak/>
        <w:t>Características de um Sistema</w:t>
      </w:r>
    </w:p>
    <w:p w14:paraId="72EF732A" w14:textId="77777777" w:rsidR="0024334E" w:rsidRPr="000C3522" w:rsidRDefault="0024334E" w:rsidP="00070894">
      <w:pPr>
        <w:pStyle w:val="ListParagraph"/>
        <w:numPr>
          <w:ilvl w:val="0"/>
          <w:numId w:val="31"/>
        </w:numPr>
      </w:pPr>
      <w:r w:rsidRPr="000C3522">
        <w:t>“</w:t>
      </w:r>
      <w:r w:rsidRPr="000C3522">
        <w:rPr>
          <w:b/>
        </w:rPr>
        <w:t>Objectivo</w:t>
      </w:r>
      <w:r w:rsidRPr="000C3522">
        <w:t>: proposta fundamental que justifica o sistema, pode ter mais do que um objectivo;</w:t>
      </w:r>
    </w:p>
    <w:p w14:paraId="6721FAEE" w14:textId="77777777" w:rsidR="0024334E" w:rsidRPr="000C3522" w:rsidRDefault="0024334E" w:rsidP="00070894">
      <w:pPr>
        <w:pStyle w:val="ListParagraph"/>
        <w:numPr>
          <w:ilvl w:val="0"/>
          <w:numId w:val="31"/>
        </w:numPr>
      </w:pPr>
      <w:r w:rsidRPr="000C3522">
        <w:rPr>
          <w:b/>
        </w:rPr>
        <w:t>Componentes</w:t>
      </w:r>
      <w:r w:rsidRPr="000C3522">
        <w:t>: partes do sistema que funcionam em conjunto para alcançar os resultados pretendidos (objectivos);</w:t>
      </w:r>
    </w:p>
    <w:p w14:paraId="1DA4733A" w14:textId="77777777" w:rsidR="0024334E" w:rsidRPr="000C3522" w:rsidRDefault="0024334E" w:rsidP="00070894">
      <w:pPr>
        <w:pStyle w:val="ListParagraph"/>
        <w:numPr>
          <w:ilvl w:val="0"/>
          <w:numId w:val="31"/>
        </w:numPr>
      </w:pPr>
      <w:r w:rsidRPr="000C3522">
        <w:rPr>
          <w:b/>
        </w:rPr>
        <w:t>Estrutura</w:t>
      </w:r>
      <w:r w:rsidRPr="000C3522">
        <w:t>: relação ou relações entre os componentes; responsável pela definição de fronteira entre o sistema e o meio envolvente;</w:t>
      </w:r>
    </w:p>
    <w:p w14:paraId="48E527B9" w14:textId="77777777" w:rsidR="0024334E" w:rsidRPr="000C3522" w:rsidRDefault="0024334E" w:rsidP="00070894">
      <w:pPr>
        <w:pStyle w:val="ListParagraph"/>
        <w:numPr>
          <w:ilvl w:val="0"/>
          <w:numId w:val="31"/>
        </w:numPr>
      </w:pPr>
      <w:r w:rsidRPr="000C3522">
        <w:rPr>
          <w:b/>
        </w:rPr>
        <w:t>Comportamento</w:t>
      </w:r>
      <w:r w:rsidRPr="000C3522">
        <w:t>: é determinado pelos processos desenvolvidos para, no sistema, se alcançarem os resultados pretendidos;</w:t>
      </w:r>
    </w:p>
    <w:p w14:paraId="1A31D221" w14:textId="77777777" w:rsidR="0024334E" w:rsidRPr="000C3522" w:rsidRDefault="0024334E" w:rsidP="00070894">
      <w:pPr>
        <w:pStyle w:val="ListParagraph"/>
        <w:numPr>
          <w:ilvl w:val="0"/>
          <w:numId w:val="31"/>
        </w:numPr>
      </w:pPr>
      <w:r w:rsidRPr="000C3522">
        <w:rPr>
          <w:b/>
        </w:rPr>
        <w:t>Ciclo vital</w:t>
      </w:r>
      <w:r w:rsidRPr="000C3522">
        <w:t>: ocorre em qualquer sistema e inclui fenómenos de evolução, desgaste, desadequação, envelhecimento, substituição, reparação e «morte» do sistema.</w:t>
      </w:r>
    </w:p>
    <w:p w14:paraId="04570160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14:paraId="18DC7AFF" w14:textId="77777777" w:rsidR="0024334E" w:rsidRPr="000C3522" w:rsidRDefault="0024334E">
      <w:pPr>
        <w:pStyle w:val="Heading3"/>
      </w:pPr>
      <w:bookmarkStart w:id="84" w:name="_Toc452369471"/>
      <w:r w:rsidRPr="000C3522">
        <w:t>Sistemas De Informação Baseados Em Computador</w:t>
      </w:r>
      <w:bookmarkEnd w:id="84"/>
    </w:p>
    <w:p w14:paraId="5D67482D" w14:textId="77777777" w:rsidR="0024334E" w:rsidRPr="000C3522" w:rsidRDefault="0024334E" w:rsidP="0024334E">
      <w:pPr>
        <w:pStyle w:val="BodyText"/>
        <w:spacing w:before="0" w:after="0" w:line="360" w:lineRule="auto"/>
        <w:ind w:left="360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Sistemas de informação que dependem de computadores (hardware e software) e redes para processar e disseminar dados e informação. Um sistema deste tipo envolve cinco elementos: os objectivos de negócio, hardware, software, procedimentos e pessoas.</w:t>
      </w:r>
    </w:p>
    <w:p w14:paraId="5E48C162" w14:textId="77777777" w:rsidR="0024334E" w:rsidRPr="000C352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14:paraId="282FC10B" w14:textId="77777777" w:rsidR="0024334E" w:rsidRPr="000C3522" w:rsidRDefault="0024334E" w:rsidP="00FE7521">
      <w:pPr>
        <w:pStyle w:val="Heading4"/>
      </w:pPr>
      <w:r w:rsidRPr="000C3522">
        <w:t>Funções do Sistema de Informação</w:t>
      </w:r>
    </w:p>
    <w:p w14:paraId="4B0D80D0" w14:textId="77777777" w:rsidR="0024334E" w:rsidRPr="000C3522" w:rsidRDefault="0024334E" w:rsidP="00070894">
      <w:pPr>
        <w:pStyle w:val="ListParagraph"/>
        <w:numPr>
          <w:ilvl w:val="0"/>
          <w:numId w:val="32"/>
        </w:numPr>
      </w:pPr>
      <w:r w:rsidRPr="000C3522">
        <w:t>Recolha da informação</w:t>
      </w:r>
    </w:p>
    <w:p w14:paraId="60137FC8" w14:textId="77777777" w:rsidR="0024334E" w:rsidRPr="000C3522" w:rsidRDefault="0024334E" w:rsidP="00070894">
      <w:pPr>
        <w:pStyle w:val="ListParagraph"/>
        <w:numPr>
          <w:ilvl w:val="0"/>
          <w:numId w:val="32"/>
        </w:numPr>
      </w:pPr>
      <w:r w:rsidRPr="000C3522">
        <w:t>Armazenamento da informação</w:t>
      </w:r>
    </w:p>
    <w:p w14:paraId="6719FBCA" w14:textId="77777777" w:rsidR="0024334E" w:rsidRPr="000C3522" w:rsidRDefault="0024334E" w:rsidP="00070894">
      <w:pPr>
        <w:pStyle w:val="ListParagraph"/>
        <w:numPr>
          <w:ilvl w:val="0"/>
          <w:numId w:val="32"/>
        </w:numPr>
      </w:pPr>
      <w:r w:rsidRPr="000C3522">
        <w:t>Processamento da informação</w:t>
      </w:r>
    </w:p>
    <w:p w14:paraId="6ADD4FF1" w14:textId="77777777" w:rsidR="0024334E" w:rsidRPr="000C3522" w:rsidRDefault="0024334E" w:rsidP="00070894">
      <w:pPr>
        <w:pStyle w:val="ListParagraph"/>
        <w:numPr>
          <w:ilvl w:val="0"/>
          <w:numId w:val="32"/>
        </w:numPr>
      </w:pPr>
      <w:r w:rsidRPr="000C3522">
        <w:t>Distribuição da informação</w:t>
      </w:r>
    </w:p>
    <w:p w14:paraId="4750CF67" w14:textId="77777777" w:rsidR="0024334E" w:rsidRPr="000C3522" w:rsidRDefault="0024334E" w:rsidP="00070894">
      <w:pPr>
        <w:pStyle w:val="ListParagraph"/>
        <w:numPr>
          <w:ilvl w:val="0"/>
          <w:numId w:val="32"/>
        </w:numPr>
      </w:pPr>
      <w:r w:rsidRPr="000C3522">
        <w:t>Maior competitividade</w:t>
      </w:r>
    </w:p>
    <w:p w14:paraId="02319031" w14:textId="77777777" w:rsidR="0024334E" w:rsidRPr="000C3522" w:rsidRDefault="0024334E" w:rsidP="00070894">
      <w:pPr>
        <w:pStyle w:val="ListParagraph"/>
        <w:numPr>
          <w:ilvl w:val="0"/>
          <w:numId w:val="32"/>
        </w:numPr>
      </w:pPr>
      <w:r w:rsidRPr="000C3522">
        <w:t>Melhores negócios</w:t>
      </w:r>
    </w:p>
    <w:p w14:paraId="42755F3F" w14:textId="77777777" w:rsidR="0024334E" w:rsidRPr="000C3522" w:rsidRDefault="0024334E" w:rsidP="00070894">
      <w:pPr>
        <w:pStyle w:val="ListParagraph"/>
        <w:numPr>
          <w:ilvl w:val="0"/>
          <w:numId w:val="32"/>
        </w:numPr>
      </w:pPr>
      <w:r w:rsidRPr="000C3522">
        <w:t>Número maior de clientes</w:t>
      </w:r>
    </w:p>
    <w:p w14:paraId="2BD3DD9D" w14:textId="77777777" w:rsidR="0024334E" w:rsidRPr="000C3522" w:rsidRDefault="0024334E" w:rsidP="00070894">
      <w:pPr>
        <w:pStyle w:val="ListParagraph"/>
        <w:numPr>
          <w:ilvl w:val="0"/>
          <w:numId w:val="32"/>
        </w:numPr>
      </w:pPr>
      <w:r w:rsidRPr="000C3522">
        <w:t>Agilidade nos processos</w:t>
      </w:r>
    </w:p>
    <w:p w14:paraId="79E9A5D3" w14:textId="77777777" w:rsidR="0024334E" w:rsidRPr="000C3522" w:rsidRDefault="0024334E" w:rsidP="00FE7521">
      <w:pPr>
        <w:pStyle w:val="Heading4"/>
      </w:pPr>
      <w:r w:rsidRPr="000C3522">
        <w:t>Desvantagens SI</w:t>
      </w:r>
    </w:p>
    <w:p w14:paraId="138B8F09" w14:textId="77777777" w:rsidR="0024334E" w:rsidRPr="000C3522" w:rsidRDefault="0024334E" w:rsidP="00070894">
      <w:pPr>
        <w:pStyle w:val="ListParagraph"/>
        <w:numPr>
          <w:ilvl w:val="0"/>
          <w:numId w:val="33"/>
        </w:numPr>
      </w:pPr>
      <w:r w:rsidRPr="000C3522">
        <w:t>Dificuldade de implantação</w:t>
      </w:r>
    </w:p>
    <w:p w14:paraId="6BFAF7A7" w14:textId="77777777" w:rsidR="0024334E" w:rsidRPr="000C3522" w:rsidRDefault="0024334E" w:rsidP="00070894">
      <w:pPr>
        <w:pStyle w:val="ListParagraph"/>
        <w:numPr>
          <w:ilvl w:val="0"/>
          <w:numId w:val="33"/>
        </w:numPr>
      </w:pPr>
      <w:r w:rsidRPr="000C3522">
        <w:t>Altos investimentos em tecnologias</w:t>
      </w:r>
    </w:p>
    <w:p w14:paraId="15FBA207" w14:textId="77777777" w:rsidR="0024334E" w:rsidRPr="000C3522" w:rsidRDefault="0024334E" w:rsidP="00070894">
      <w:pPr>
        <w:pStyle w:val="ListParagraph"/>
        <w:numPr>
          <w:ilvl w:val="0"/>
          <w:numId w:val="33"/>
        </w:numPr>
      </w:pPr>
      <w:r w:rsidRPr="000C3522">
        <w:t>Necessidade de hardwares potentes”</w:t>
      </w:r>
      <w:r w:rsidRPr="000C3522">
        <w:rPr>
          <w:noProof/>
        </w:rPr>
        <w:t xml:space="preserve"> (A. L Mülbert, e N. M. Ayres 2005)</w:t>
      </w:r>
    </w:p>
    <w:p w14:paraId="7183B0CB" w14:textId="77777777" w:rsidR="0024334E" w:rsidRPr="000C3522" w:rsidRDefault="0024334E">
      <w:pPr>
        <w:pStyle w:val="Heading3"/>
      </w:pPr>
      <w:bookmarkStart w:id="85" w:name="_Toc452369472"/>
      <w:r w:rsidRPr="000C3522">
        <w:lastRenderedPageBreak/>
        <w:t>Interfaces gráficas em Java</w:t>
      </w:r>
      <w:bookmarkEnd w:id="85"/>
      <w:r w:rsidRPr="000C3522">
        <w:t xml:space="preserve"> </w:t>
      </w:r>
    </w:p>
    <w:p w14:paraId="64225C2C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0C3522">
        <w:rPr>
          <w:rFonts w:ascii="Times New Roman" w:hAnsi="Times New Roman" w:cs="Times New Roman"/>
          <w:color w:val="000000"/>
          <w:szCs w:val="24"/>
        </w:rPr>
        <w:t>“AWT e Swing são bibliotecas gráficas oficiais inclusas em qualquer JRE ou JDK. Além destas, existem algumas outras bibliotecas de terceiros, sendo a mais famosa, o SWT - desenvolvida pela IBM e utilizada no Eclipse e em vários outros produtos.</w:t>
      </w:r>
    </w:p>
    <w:p w14:paraId="1536EAB7" w14:textId="77777777" w:rsidR="0024334E" w:rsidRPr="000C352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14:paraId="76D72314" w14:textId="77777777" w:rsidR="0024334E" w:rsidRPr="000C3522" w:rsidRDefault="0024334E">
      <w:pPr>
        <w:pStyle w:val="Heading3"/>
      </w:pPr>
      <w:bookmarkStart w:id="86" w:name="_Toc452369473"/>
      <w:r w:rsidRPr="000C3522">
        <w:t>Look And Feel</w:t>
      </w:r>
      <w:bookmarkEnd w:id="86"/>
    </w:p>
    <w:p w14:paraId="3669A3BD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bCs/>
          <w:color w:val="000000"/>
        </w:rPr>
        <w:t>Look-and-Feel</w:t>
      </w:r>
      <w:r w:rsidRPr="000C3522">
        <w:rPr>
          <w:rFonts w:ascii="Times New Roman" w:hAnsi="Times New Roman"/>
          <w:color w:val="000000"/>
        </w:rPr>
        <w:t> (ou LaF) é o nome que se dá à "cara" da aplicação (suas cores, formatos e etc.). Por padrão, o Java vem com um look-and-feel próprio, que se comporta exactamente da mesma forma em todas as plataformas suportadas.”</w:t>
      </w:r>
      <w:r w:rsidRPr="000C3522">
        <w:rPr>
          <w:rFonts w:ascii="Times New Roman" w:hAnsi="Times New Roman"/>
          <w:noProof/>
          <w:color w:val="000000"/>
        </w:rPr>
        <w:t xml:space="preserve"> (Caelum 2009)</w:t>
      </w:r>
    </w:p>
    <w:p w14:paraId="0DBB4BAD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14:paraId="6552E04C" w14:textId="77777777" w:rsidR="0024334E" w:rsidRPr="000C3522" w:rsidRDefault="0024334E">
      <w:pPr>
        <w:pStyle w:val="Heading3"/>
        <w:rPr>
          <w:noProof/>
        </w:rPr>
      </w:pPr>
      <w:bookmarkStart w:id="87" w:name="_Toc452369474"/>
      <w:r w:rsidRPr="000C3522">
        <w:rPr>
          <w:noProof/>
        </w:rPr>
        <w:t>UML (Unified Modelling Language)</w:t>
      </w:r>
      <w:bookmarkEnd w:id="87"/>
    </w:p>
    <w:p w14:paraId="3773A325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“A Unified Modelling Language (UML) é uma linguagem ou notação de diagramas para especificar, visualizar e documentar modelos de 'software' orientados por objetos</w:t>
      </w:r>
    </w:p>
    <w:p w14:paraId="6A468C9E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noProof/>
          <w:color w:val="000000"/>
        </w:rPr>
        <w:t xml:space="preserve">Os seguintes tipos de diagramas são suportados pelo Umbrello UML Modeller: </w:t>
      </w:r>
    </w:p>
    <w:p w14:paraId="2F8D82DC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i/>
          <w:iCs/>
          <w:noProof/>
          <w:color w:val="000000"/>
        </w:rPr>
        <w:t>Diagrama de Caso de Uso</w:t>
      </w:r>
      <w:r w:rsidRPr="000C3522">
        <w:rPr>
          <w:rFonts w:ascii="Times New Roman" w:hAnsi="Times New Roman"/>
          <w:noProof/>
          <w:color w:val="000000"/>
        </w:rPr>
        <w:t xml:space="preserve"> mostra atores (pessoas ou outros usuários do sistema), casos de uso (os cenários onde eles usam o sistema), e seus relacionamentos</w:t>
      </w:r>
    </w:p>
    <w:p w14:paraId="62E1F641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i/>
          <w:iCs/>
          <w:noProof/>
          <w:color w:val="000000"/>
        </w:rPr>
        <w:t>Diagrama de Classe</w:t>
      </w:r>
      <w:r w:rsidRPr="000C3522">
        <w:rPr>
          <w:rFonts w:ascii="Times New Roman" w:hAnsi="Times New Roman"/>
          <w:noProof/>
          <w:color w:val="000000"/>
        </w:rPr>
        <w:t xml:space="preserve"> mostra classes e os relacionamentos entre elas</w:t>
      </w:r>
    </w:p>
    <w:p w14:paraId="11B10EA2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i/>
          <w:iCs/>
          <w:noProof/>
          <w:color w:val="000000"/>
        </w:rPr>
        <w:t>Diagrama de Sequência</w:t>
      </w:r>
      <w:r w:rsidRPr="000C3522">
        <w:rPr>
          <w:rFonts w:ascii="Times New Roman" w:hAnsi="Times New Roman"/>
          <w:noProof/>
          <w:color w:val="000000"/>
        </w:rPr>
        <w:t xml:space="preserve"> mostra objetos e uma sequência das chamadas do método feitas para outros objetos.</w:t>
      </w:r>
    </w:p>
    <w:p w14:paraId="508B095C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i/>
          <w:iCs/>
          <w:noProof/>
          <w:color w:val="000000"/>
        </w:rPr>
        <w:t>Diagrama de Colaboração</w:t>
      </w:r>
      <w:r w:rsidRPr="000C3522">
        <w:rPr>
          <w:rFonts w:ascii="Times New Roman" w:hAnsi="Times New Roman"/>
          <w:noProof/>
          <w:color w:val="000000"/>
        </w:rPr>
        <w:t xml:space="preserve"> mostra objetos e seus relacionamentos, colocando ênfase nos objetos que participam na troca de mensagens</w:t>
      </w:r>
    </w:p>
    <w:p w14:paraId="00F2E438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i/>
          <w:iCs/>
          <w:noProof/>
          <w:color w:val="000000"/>
        </w:rPr>
        <w:t>Diagrama de Estado</w:t>
      </w:r>
      <w:r w:rsidRPr="000C3522">
        <w:rPr>
          <w:rFonts w:ascii="Times New Roman" w:hAnsi="Times New Roman"/>
          <w:noProof/>
          <w:color w:val="000000"/>
        </w:rPr>
        <w:t xml:space="preserve"> mostra estados, mudanças de estado e eventos num objeto ou uma parte do sistema</w:t>
      </w:r>
    </w:p>
    <w:p w14:paraId="0129EB00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i/>
          <w:iCs/>
          <w:noProof/>
          <w:color w:val="000000"/>
        </w:rPr>
        <w:t>Diagrama de Atividade</w:t>
      </w:r>
      <w:r w:rsidRPr="000C3522">
        <w:rPr>
          <w:rFonts w:ascii="Times New Roman" w:hAnsi="Times New Roman"/>
          <w:noProof/>
          <w:color w:val="000000"/>
        </w:rPr>
        <w:t xml:space="preserve"> mostra atividades e as mudanças de uma atividade para outra com os eventos ocorridos em alguma parte do sistema</w:t>
      </w:r>
    </w:p>
    <w:p w14:paraId="40290A63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i/>
          <w:iCs/>
          <w:noProof/>
          <w:color w:val="000000"/>
        </w:rPr>
        <w:t>Diagrama de Componente</w:t>
      </w:r>
      <w:r w:rsidRPr="000C3522">
        <w:rPr>
          <w:rFonts w:ascii="Times New Roman" w:hAnsi="Times New Roman"/>
          <w:b/>
          <w:noProof/>
          <w:color w:val="000000"/>
        </w:rPr>
        <w:t xml:space="preserve"> </w:t>
      </w:r>
      <w:r w:rsidRPr="000C3522">
        <w:rPr>
          <w:rFonts w:ascii="Times New Roman" w:hAnsi="Times New Roman"/>
          <w:noProof/>
          <w:color w:val="000000"/>
        </w:rPr>
        <w:t>mostra os componentes de programação de alto nível (como KParts ou Java Beans).</w:t>
      </w:r>
    </w:p>
    <w:p w14:paraId="01803D76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b/>
          <w:i/>
          <w:iCs/>
          <w:noProof/>
          <w:color w:val="000000"/>
        </w:rPr>
        <w:t>Diagrama de Distribuição</w:t>
      </w:r>
      <w:r w:rsidRPr="000C3522">
        <w:rPr>
          <w:rFonts w:ascii="Times New Roman" w:hAnsi="Times New Roman"/>
          <w:noProof/>
          <w:color w:val="000000"/>
        </w:rPr>
        <w:t xml:space="preserve"> mostra as instâncias dos componentes e seus relacionamentos.</w:t>
      </w:r>
    </w:p>
    <w:p w14:paraId="2FC299A8" w14:textId="77777777" w:rsidR="0024334E" w:rsidRPr="000C3522" w:rsidRDefault="0024334E" w:rsidP="00A41A40">
      <w:pPr>
        <w:pStyle w:val="BodyText"/>
        <w:numPr>
          <w:ilvl w:val="0"/>
          <w:numId w:val="13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noProof/>
          <w:color w:val="000000"/>
        </w:rPr>
        <w:t xml:space="preserve">Os </w:t>
      </w:r>
      <w:r w:rsidRPr="000C3522">
        <w:rPr>
          <w:rFonts w:ascii="Times New Roman" w:hAnsi="Times New Roman"/>
          <w:b/>
          <w:i/>
          <w:iCs/>
          <w:noProof/>
          <w:color w:val="000000"/>
        </w:rPr>
        <w:t>Diagramas de Entidade-Associação</w:t>
      </w:r>
      <w:r w:rsidRPr="000C3522">
        <w:rPr>
          <w:rFonts w:ascii="Times New Roman" w:hAnsi="Times New Roman"/>
          <w:noProof/>
          <w:color w:val="000000"/>
        </w:rPr>
        <w:t xml:space="preserve"> mostram os dados e as relações e as restrições entre os dados.</w:t>
      </w:r>
    </w:p>
    <w:p w14:paraId="578D87F0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C3522">
        <w:rPr>
          <w:rFonts w:ascii="Times New Roman" w:hAnsi="Times New Roman"/>
          <w:noProof/>
          <w:color w:val="000000"/>
        </w:rPr>
        <w:t>”</w:t>
      </w:r>
      <w:sdt>
        <w:sdtPr>
          <w:rPr>
            <w:rFonts w:ascii="Times New Roman" w:hAnsi="Times New Roman"/>
            <w:noProof/>
            <w:color w:val="000000"/>
          </w:rPr>
          <w:id w:val="-661005854"/>
          <w:citation/>
        </w:sdtPr>
        <w:sdtContent>
          <w:r w:rsidRPr="000C3522">
            <w:rPr>
              <w:rFonts w:ascii="Times New Roman" w:hAnsi="Times New Roman"/>
              <w:noProof/>
              <w:color w:val="000000"/>
            </w:rPr>
            <w:fldChar w:fldCharType="begin"/>
          </w:r>
          <w:r w:rsidRPr="000C3522">
            <w:rPr>
              <w:rFonts w:ascii="Times New Roman" w:hAnsi="Times New Roman"/>
              <w:noProof/>
              <w:color w:val="000000"/>
            </w:rPr>
            <w:instrText xml:space="preserve"> CITATION Mar15 \l 1033 </w:instrText>
          </w:r>
          <w:r w:rsidRPr="000C3522">
            <w:rPr>
              <w:rFonts w:ascii="Times New Roman" w:hAnsi="Times New Roman"/>
              <w:noProof/>
              <w:color w:val="000000"/>
            </w:rPr>
            <w:fldChar w:fldCharType="separate"/>
          </w:r>
          <w:r w:rsidRPr="000C3522">
            <w:rPr>
              <w:rFonts w:ascii="Times New Roman" w:hAnsi="Times New Roman"/>
              <w:noProof/>
              <w:color w:val="000000"/>
            </w:rPr>
            <w:t xml:space="preserve"> (Gama n.d.)</w:t>
          </w:r>
          <w:r w:rsidRPr="000C3522">
            <w:rPr>
              <w:rFonts w:ascii="Times New Roman" w:hAnsi="Times New Roman"/>
              <w:noProof/>
              <w:color w:val="000000"/>
            </w:rPr>
            <w:fldChar w:fldCharType="end"/>
          </w:r>
        </w:sdtContent>
      </w:sdt>
    </w:p>
    <w:p w14:paraId="6BA4F995" w14:textId="77777777" w:rsidR="0024334E" w:rsidRPr="000C3522" w:rsidRDefault="0024334E" w:rsidP="0024334E">
      <w:pPr>
        <w:spacing w:before="0" w:after="0"/>
        <w:rPr>
          <w:noProof/>
          <w:color w:val="000000"/>
        </w:rPr>
      </w:pPr>
    </w:p>
    <w:p w14:paraId="3307C729" w14:textId="77777777" w:rsidR="0024334E" w:rsidRPr="000C3522" w:rsidRDefault="0024334E" w:rsidP="00B91703">
      <w:pPr>
        <w:pStyle w:val="Heading4"/>
        <w:rPr>
          <w:noProof/>
        </w:rPr>
      </w:pPr>
      <w:r w:rsidRPr="000C3522">
        <w:rPr>
          <w:noProof/>
        </w:rPr>
        <w:lastRenderedPageBreak/>
        <w:t>Diagrama de casos de uso</w:t>
      </w:r>
    </w:p>
    <w:p w14:paraId="4C703773" w14:textId="77777777" w:rsidR="0024334E" w:rsidRPr="000C3522" w:rsidRDefault="0024334E" w:rsidP="0024334E">
      <w:pPr>
        <w:spacing w:before="0" w:after="0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 xml:space="preserve">“O Diagrama de </w:t>
      </w:r>
      <w:r w:rsidRPr="000C3522">
        <w:rPr>
          <w:rFonts w:eastAsia="Batang"/>
          <w:i/>
          <w:iCs/>
          <w:color w:val="000000"/>
        </w:rPr>
        <w:t>Casos de Uso</w:t>
      </w:r>
      <w:r w:rsidRPr="000C3522">
        <w:rPr>
          <w:rFonts w:eastAsia="Batang"/>
          <w:color w:val="000000"/>
        </w:rPr>
        <w:t xml:space="preserve"> tem o objectivo de auxiliar a comunicação entre os analistas e o cliente.</w:t>
      </w:r>
    </w:p>
    <w:p w14:paraId="080C2287" w14:textId="77777777" w:rsidR="0024334E" w:rsidRPr="000C3522" w:rsidRDefault="0024334E" w:rsidP="0024334E">
      <w:pPr>
        <w:spacing w:before="0" w:after="0"/>
        <w:jc w:val="left"/>
        <w:rPr>
          <w:rFonts w:eastAsia="Batang"/>
          <w:color w:val="000000"/>
        </w:rPr>
      </w:pPr>
      <w:r w:rsidRPr="000C3522">
        <w:rPr>
          <w:rFonts w:eastAsia="Batang"/>
          <w:b/>
          <w:bCs/>
          <w:color w:val="000000"/>
        </w:rPr>
        <w:t>Notação</w:t>
      </w:r>
    </w:p>
    <w:p w14:paraId="54955029" w14:textId="77777777" w:rsidR="0024334E" w:rsidRPr="000C3522" w:rsidRDefault="0024334E" w:rsidP="0024334E">
      <w:pPr>
        <w:spacing w:before="0" w:after="0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>O diagrama de Caso de Uso é representado por:</w:t>
      </w:r>
    </w:p>
    <w:p w14:paraId="7F311ACB" w14:textId="77777777" w:rsidR="0024334E" w:rsidRPr="000C3522" w:rsidRDefault="0024334E" w:rsidP="00A41A40">
      <w:pPr>
        <w:numPr>
          <w:ilvl w:val="0"/>
          <w:numId w:val="4"/>
        </w:numPr>
        <w:spacing w:before="0" w:after="0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>actores;</w:t>
      </w:r>
    </w:p>
    <w:p w14:paraId="19DDDF26" w14:textId="77777777" w:rsidR="0024334E" w:rsidRPr="000C3522" w:rsidRDefault="0024334E" w:rsidP="00A41A40">
      <w:pPr>
        <w:numPr>
          <w:ilvl w:val="0"/>
          <w:numId w:val="4"/>
        </w:numPr>
        <w:spacing w:before="0" w:after="0"/>
        <w:jc w:val="left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>casos de uso;</w:t>
      </w:r>
    </w:p>
    <w:p w14:paraId="6FC682F4" w14:textId="77777777" w:rsidR="0024334E" w:rsidRPr="000C3522" w:rsidRDefault="0024334E" w:rsidP="00A41A40">
      <w:pPr>
        <w:numPr>
          <w:ilvl w:val="0"/>
          <w:numId w:val="4"/>
        </w:numPr>
        <w:spacing w:before="0" w:after="0"/>
        <w:jc w:val="left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 xml:space="preserve">relacionamentos entre estes elementos. </w:t>
      </w:r>
    </w:p>
    <w:p w14:paraId="2D9AB5CA" w14:textId="77777777" w:rsidR="0024334E" w:rsidRPr="000C3522" w:rsidRDefault="0024334E" w:rsidP="0024334E">
      <w:pPr>
        <w:spacing w:before="0" w:after="0"/>
        <w:jc w:val="left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>Estes relacionamentos podem ser:</w:t>
      </w:r>
    </w:p>
    <w:p w14:paraId="233CD6A2" w14:textId="77777777" w:rsidR="0024334E" w:rsidRPr="000C3522" w:rsidRDefault="0024334E" w:rsidP="00A41A40">
      <w:pPr>
        <w:numPr>
          <w:ilvl w:val="0"/>
          <w:numId w:val="5"/>
        </w:numPr>
        <w:spacing w:before="0" w:after="0"/>
        <w:jc w:val="left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>associações entre actores e casos de uso;</w:t>
      </w:r>
    </w:p>
    <w:p w14:paraId="7002CCEE" w14:textId="77777777" w:rsidR="0024334E" w:rsidRPr="000C3522" w:rsidRDefault="0024334E" w:rsidP="00A41A40">
      <w:pPr>
        <w:numPr>
          <w:ilvl w:val="0"/>
          <w:numId w:val="5"/>
        </w:numPr>
        <w:spacing w:before="0" w:after="0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>generalizações entre os actores;</w:t>
      </w:r>
    </w:p>
    <w:p w14:paraId="367CBCA0" w14:textId="77777777" w:rsidR="0024334E" w:rsidRPr="000C3522" w:rsidRDefault="0024334E" w:rsidP="00A41A40">
      <w:pPr>
        <w:numPr>
          <w:ilvl w:val="0"/>
          <w:numId w:val="5"/>
        </w:numPr>
        <w:spacing w:before="0" w:after="0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 xml:space="preserve">generalizações, </w:t>
      </w:r>
      <w:r w:rsidRPr="000C3522">
        <w:rPr>
          <w:rFonts w:eastAsia="Batang"/>
          <w:i/>
          <w:iCs/>
          <w:color w:val="000000"/>
        </w:rPr>
        <w:t>extends</w:t>
      </w:r>
      <w:r w:rsidRPr="000C3522">
        <w:rPr>
          <w:rFonts w:eastAsia="Batang"/>
          <w:color w:val="000000"/>
        </w:rPr>
        <w:t xml:space="preserve"> e </w:t>
      </w:r>
      <w:r w:rsidRPr="000C3522">
        <w:rPr>
          <w:rFonts w:eastAsia="Batang"/>
          <w:i/>
          <w:iCs/>
          <w:color w:val="000000"/>
        </w:rPr>
        <w:t>includes</w:t>
      </w:r>
      <w:r w:rsidRPr="000C3522">
        <w:rPr>
          <w:rFonts w:eastAsia="Batang"/>
          <w:color w:val="000000"/>
        </w:rPr>
        <w:t xml:space="preserve"> entre os casos de uso. </w:t>
      </w:r>
    </w:p>
    <w:p w14:paraId="6A5D0AD5" w14:textId="77777777" w:rsidR="0024334E" w:rsidRPr="000C3522" w:rsidRDefault="0024334E" w:rsidP="0024334E">
      <w:pPr>
        <w:spacing w:before="0" w:after="0"/>
        <w:jc w:val="left"/>
        <w:rPr>
          <w:rFonts w:eastAsia="Batang"/>
          <w:color w:val="000000"/>
        </w:rPr>
      </w:pPr>
      <w:r w:rsidRPr="000C3522">
        <w:rPr>
          <w:rFonts w:eastAsia="Batang"/>
          <w:b/>
          <w:bCs/>
          <w:color w:val="000000"/>
        </w:rPr>
        <w:t>Em maiores detalhes:</w:t>
      </w:r>
    </w:p>
    <w:p w14:paraId="0E757CE0" w14:textId="77777777" w:rsidR="0024334E" w:rsidRPr="000C3522" w:rsidRDefault="0024334E" w:rsidP="00A41A40">
      <w:pPr>
        <w:numPr>
          <w:ilvl w:val="0"/>
          <w:numId w:val="6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eastAsia="Batang"/>
          <w:color w:val="000000"/>
        </w:rPr>
      </w:pPr>
      <w:r w:rsidRPr="000C3522">
        <w:rPr>
          <w:rFonts w:eastAsia="Batang"/>
          <w:b/>
          <w:bCs/>
          <w:i/>
          <w:iCs/>
          <w:color w:val="000000"/>
        </w:rPr>
        <w:t>Actores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570"/>
      </w:tblGrid>
      <w:tr w:rsidR="0024334E" w:rsidRPr="000C3522" w14:paraId="436A8A4B" w14:textId="77777777" w:rsidTr="004000EA">
        <w:trPr>
          <w:tblCellSpacing w:w="0" w:type="dxa"/>
          <w:jc w:val="center"/>
        </w:trPr>
        <w:tc>
          <w:tcPr>
            <w:tcW w:w="1260" w:type="dxa"/>
            <w:shd w:val="clear" w:color="auto" w:fill="auto"/>
            <w:hideMark/>
          </w:tcPr>
          <w:p w14:paraId="4C445BA4" w14:textId="77777777" w:rsidR="0024334E" w:rsidRPr="000C3522" w:rsidRDefault="0024334E" w:rsidP="004000EA">
            <w:pPr>
              <w:spacing w:before="0" w:after="0"/>
              <w:jc w:val="left"/>
              <w:rPr>
                <w:rFonts w:eastAsia="Batang"/>
                <w:color w:val="000000"/>
              </w:rPr>
            </w:pPr>
            <w:r w:rsidRPr="000C3522">
              <w:rPr>
                <w:rFonts w:eastAsia="Batang"/>
                <w:noProof/>
                <w:color w:val="000000"/>
              </w:rPr>
              <w:drawing>
                <wp:inline distT="0" distB="0" distL="0" distR="0" wp14:anchorId="7DDC2278" wp14:editId="4873D688">
                  <wp:extent cx="581025" cy="866775"/>
                  <wp:effectExtent l="0" t="0" r="0" b="0"/>
                  <wp:docPr id="4" name="Picture 4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hideMark/>
          </w:tcPr>
          <w:p w14:paraId="757C7A3E" w14:textId="77777777" w:rsidR="0024334E" w:rsidRPr="000C3522" w:rsidRDefault="0024334E" w:rsidP="004000EA">
            <w:pPr>
              <w:spacing w:before="0" w:after="0"/>
              <w:jc w:val="left"/>
              <w:rPr>
                <w:rFonts w:eastAsia="Batang"/>
                <w:color w:val="000000"/>
              </w:rPr>
            </w:pPr>
            <w:r w:rsidRPr="000C3522">
              <w:rPr>
                <w:rFonts w:eastAsia="Batang"/>
                <w:color w:val="000000"/>
              </w:rPr>
              <w:t>Um actor é um usuário do sistema, que pode ser um usuário humano ou um outro sistema computacional.</w:t>
            </w:r>
          </w:p>
        </w:tc>
      </w:tr>
    </w:tbl>
    <w:p w14:paraId="69483D21" w14:textId="77777777" w:rsidR="0024334E" w:rsidRPr="000C3522" w:rsidRDefault="0024334E" w:rsidP="00A41A40">
      <w:pPr>
        <w:numPr>
          <w:ilvl w:val="0"/>
          <w:numId w:val="7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eastAsia="Batang"/>
          <w:color w:val="000000"/>
        </w:rPr>
      </w:pPr>
      <w:r w:rsidRPr="000C3522">
        <w:rPr>
          <w:rFonts w:eastAsia="Batang"/>
          <w:b/>
          <w:bCs/>
          <w:i/>
          <w:iCs/>
          <w:color w:val="000000"/>
        </w:rPr>
        <w:t>Caso de uso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585"/>
      </w:tblGrid>
      <w:tr w:rsidR="0024334E" w:rsidRPr="000C3522" w14:paraId="186A73FB" w14:textId="77777777" w:rsidTr="004000EA">
        <w:trPr>
          <w:tblCellSpacing w:w="0" w:type="dxa"/>
          <w:jc w:val="center"/>
        </w:trPr>
        <w:tc>
          <w:tcPr>
            <w:tcW w:w="1245" w:type="dxa"/>
            <w:shd w:val="clear" w:color="auto" w:fill="auto"/>
            <w:hideMark/>
          </w:tcPr>
          <w:p w14:paraId="135E0BAF" w14:textId="77777777" w:rsidR="0024334E" w:rsidRPr="000C3522" w:rsidRDefault="0024334E" w:rsidP="004000EA">
            <w:pPr>
              <w:spacing w:before="0" w:after="0"/>
              <w:jc w:val="left"/>
              <w:rPr>
                <w:rFonts w:eastAsia="Batang"/>
                <w:color w:val="000000"/>
              </w:rPr>
            </w:pPr>
            <w:r w:rsidRPr="000C3522">
              <w:rPr>
                <w:rFonts w:eastAsia="Batang"/>
                <w:noProof/>
                <w:color w:val="000000"/>
              </w:rPr>
              <w:drawing>
                <wp:inline distT="0" distB="0" distL="0" distR="0" wp14:anchorId="426BB29F" wp14:editId="1EFA03BD">
                  <wp:extent cx="752475" cy="609600"/>
                  <wp:effectExtent l="0" t="0" r="0" b="0"/>
                  <wp:docPr id="5" name="Picture 5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  <w:hideMark/>
          </w:tcPr>
          <w:p w14:paraId="19F2F33F" w14:textId="77777777" w:rsidR="0024334E" w:rsidRPr="000C3522" w:rsidRDefault="0024334E" w:rsidP="004000EA">
            <w:pPr>
              <w:spacing w:before="0" w:after="0"/>
              <w:jc w:val="left"/>
              <w:rPr>
                <w:rFonts w:eastAsia="Batang"/>
                <w:color w:val="000000"/>
              </w:rPr>
            </w:pPr>
            <w:r w:rsidRPr="000C3522">
              <w:rPr>
                <w:rFonts w:eastAsia="Batang"/>
                <w:color w:val="000000"/>
              </w:rPr>
              <w:t xml:space="preserve">Um </w:t>
            </w:r>
            <w:r w:rsidRPr="000C3522">
              <w:rPr>
                <w:rFonts w:eastAsia="Batang"/>
                <w:i/>
                <w:iCs/>
                <w:color w:val="000000"/>
              </w:rPr>
              <w:t>caso de uso</w:t>
            </w:r>
            <w:r w:rsidRPr="000C3522">
              <w:rPr>
                <w:rFonts w:eastAsia="Batang"/>
                <w:color w:val="000000"/>
              </w:rPr>
              <w:t xml:space="preserve"> define uma grande função do sistema. A implicação é que uma função pode ser estruturada em outras funções e, portanto, um </w:t>
            </w:r>
            <w:r w:rsidRPr="000C3522">
              <w:rPr>
                <w:rFonts w:eastAsia="Batang"/>
                <w:i/>
                <w:color w:val="000000"/>
              </w:rPr>
              <w:t>caso de uso</w:t>
            </w:r>
            <w:r w:rsidRPr="000C3522">
              <w:rPr>
                <w:rFonts w:eastAsia="Batang"/>
                <w:color w:val="000000"/>
              </w:rPr>
              <w:t xml:space="preserve"> pode ser estruturado.</w:t>
            </w:r>
          </w:p>
        </w:tc>
      </w:tr>
    </w:tbl>
    <w:p w14:paraId="46F03196" w14:textId="77777777" w:rsidR="0024334E" w:rsidRPr="000C3522" w:rsidRDefault="0024334E" w:rsidP="00A41A40">
      <w:pPr>
        <w:numPr>
          <w:ilvl w:val="0"/>
          <w:numId w:val="8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eastAsia="Batang"/>
          <w:color w:val="000000"/>
        </w:rPr>
      </w:pPr>
      <w:r w:rsidRPr="000C3522">
        <w:rPr>
          <w:rFonts w:eastAsia="Batang"/>
          <w:b/>
          <w:bCs/>
          <w:i/>
          <w:iCs/>
          <w:color w:val="000000"/>
        </w:rPr>
        <w:t>Relacionamentos</w:t>
      </w:r>
    </w:p>
    <w:p w14:paraId="07AB1353" w14:textId="77777777" w:rsidR="0024334E" w:rsidRPr="000C3522" w:rsidRDefault="0024334E" w:rsidP="00A41A40">
      <w:pPr>
        <w:numPr>
          <w:ilvl w:val="1"/>
          <w:numId w:val="8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 xml:space="preserve">Ajudam a descrever </w:t>
      </w:r>
      <w:r w:rsidRPr="000C3522">
        <w:rPr>
          <w:rFonts w:eastAsia="Batang"/>
          <w:i/>
          <w:iCs/>
          <w:color w:val="000000"/>
        </w:rPr>
        <w:t>casos de uso</w:t>
      </w:r>
      <w:r w:rsidRPr="000C3522">
        <w:rPr>
          <w:rFonts w:eastAsia="Batang"/>
          <w:color w:val="000000"/>
        </w:rPr>
        <w:t xml:space="preserve"> </w:t>
      </w:r>
    </w:p>
    <w:p w14:paraId="491103BC" w14:textId="77777777" w:rsidR="0024334E" w:rsidRPr="000C3522" w:rsidRDefault="0024334E" w:rsidP="00A41A40">
      <w:pPr>
        <w:numPr>
          <w:ilvl w:val="1"/>
          <w:numId w:val="8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 xml:space="preserve">Entre um actor e um </w:t>
      </w:r>
      <w:r w:rsidRPr="000C3522">
        <w:rPr>
          <w:rFonts w:eastAsia="Batang"/>
          <w:i/>
          <w:iCs/>
          <w:color w:val="000000"/>
        </w:rPr>
        <w:t>caso de uso</w:t>
      </w:r>
    </w:p>
    <w:p w14:paraId="2CC9200F" w14:textId="77777777" w:rsidR="0024334E" w:rsidRPr="000C3522" w:rsidRDefault="0024334E" w:rsidP="00A41A40">
      <w:pPr>
        <w:numPr>
          <w:ilvl w:val="2"/>
          <w:numId w:val="8"/>
        </w:numPr>
        <w:tabs>
          <w:tab w:val="clear" w:pos="2160"/>
          <w:tab w:val="num" w:pos="1800"/>
        </w:tabs>
        <w:spacing w:before="0" w:after="0"/>
        <w:ind w:left="1800"/>
        <w:jc w:val="left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720"/>
      </w:tblGrid>
      <w:tr w:rsidR="0024334E" w:rsidRPr="000C3522" w14:paraId="7D575D30" w14:textId="77777777" w:rsidTr="004000EA">
        <w:trPr>
          <w:tblCellSpacing w:w="0" w:type="dxa"/>
          <w:jc w:val="center"/>
        </w:trPr>
        <w:tc>
          <w:tcPr>
            <w:tcW w:w="3271" w:type="dxa"/>
            <w:shd w:val="clear" w:color="auto" w:fill="auto"/>
            <w:hideMark/>
          </w:tcPr>
          <w:p w14:paraId="3ADFB458" w14:textId="77777777" w:rsidR="0024334E" w:rsidRPr="000C3522" w:rsidRDefault="0024334E" w:rsidP="004000EA">
            <w:pPr>
              <w:spacing w:before="0" w:after="0"/>
              <w:jc w:val="left"/>
              <w:rPr>
                <w:rFonts w:eastAsia="Batang"/>
                <w:color w:val="000000"/>
              </w:rPr>
            </w:pPr>
            <w:r w:rsidRPr="000C3522">
              <w:rPr>
                <w:rFonts w:eastAsia="Batang"/>
                <w:noProof/>
                <w:color w:val="000000"/>
              </w:rPr>
              <w:drawing>
                <wp:inline distT="0" distB="0" distL="0" distR="0" wp14:anchorId="5D23CE5A" wp14:editId="786E2573">
                  <wp:extent cx="2076450" cy="714375"/>
                  <wp:effectExtent l="0" t="0" r="0" b="0"/>
                  <wp:docPr id="6" name="Picture 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shd w:val="clear" w:color="auto" w:fill="auto"/>
            <w:hideMark/>
          </w:tcPr>
          <w:p w14:paraId="33166617" w14:textId="77777777" w:rsidR="0024334E" w:rsidRPr="000C3522" w:rsidRDefault="0024334E" w:rsidP="004000EA">
            <w:pPr>
              <w:spacing w:before="0" w:after="0"/>
              <w:jc w:val="left"/>
              <w:rPr>
                <w:rFonts w:eastAsia="Batang"/>
                <w:color w:val="000000"/>
              </w:rPr>
            </w:pPr>
            <w:r w:rsidRPr="000C3522">
              <w:rPr>
                <w:rFonts w:eastAsia="Batang"/>
                <w:color w:val="000000"/>
              </w:rPr>
              <w:t>Define uma funcionalidade do sistema do ponto de vista do usuário.</w:t>
            </w:r>
          </w:p>
        </w:tc>
      </w:tr>
    </w:tbl>
    <w:p w14:paraId="1B9EFCAA" w14:textId="77777777" w:rsidR="0024334E" w:rsidRPr="000C3522" w:rsidRDefault="0024334E" w:rsidP="00A41A40">
      <w:pPr>
        <w:numPr>
          <w:ilvl w:val="0"/>
          <w:numId w:val="9"/>
        </w:numPr>
        <w:spacing w:before="0" w:after="0"/>
        <w:jc w:val="left"/>
        <w:rPr>
          <w:rFonts w:eastAsia="Batang"/>
          <w:color w:val="000000"/>
        </w:rPr>
      </w:pPr>
      <w:r w:rsidRPr="000C3522">
        <w:rPr>
          <w:rFonts w:eastAsia="Batang"/>
          <w:b/>
          <w:i/>
          <w:color w:val="000000"/>
        </w:rPr>
        <w:t>Sistema</w:t>
      </w:r>
    </w:p>
    <w:p w14:paraId="3D4FD3E9" w14:textId="77777777" w:rsidR="0024334E" w:rsidRPr="000C3522" w:rsidRDefault="0024334E" w:rsidP="00A41A40">
      <w:pPr>
        <w:numPr>
          <w:ilvl w:val="0"/>
          <w:numId w:val="10"/>
        </w:numPr>
        <w:spacing w:before="0" w:after="0"/>
        <w:ind w:left="1440"/>
        <w:jc w:val="left"/>
        <w:rPr>
          <w:rFonts w:eastAsia="Batang"/>
          <w:color w:val="000000"/>
        </w:rPr>
      </w:pPr>
      <w:r w:rsidRPr="000C3522">
        <w:rPr>
          <w:rFonts w:eastAsia="Batang"/>
          <w:color w:val="000000"/>
        </w:rPr>
        <w:t xml:space="preserve">Limites do sistema: representado por um rectângulo envolvendo os </w:t>
      </w:r>
      <w:r w:rsidRPr="000C3522">
        <w:rPr>
          <w:rFonts w:eastAsia="Batang"/>
          <w:i/>
          <w:color w:val="000000"/>
        </w:rPr>
        <w:t>casos de uso</w:t>
      </w:r>
      <w:r w:rsidRPr="000C3522">
        <w:rPr>
          <w:rFonts w:eastAsia="Batang"/>
          <w:color w:val="000000"/>
        </w:rPr>
        <w:t xml:space="preserve"> que compõem o sistema.</w:t>
      </w:r>
    </w:p>
    <w:p w14:paraId="3A81566E" w14:textId="77777777" w:rsidR="0024334E" w:rsidRPr="000C3522" w:rsidRDefault="0024334E" w:rsidP="00A41A40">
      <w:pPr>
        <w:numPr>
          <w:ilvl w:val="0"/>
          <w:numId w:val="10"/>
        </w:numPr>
        <w:spacing w:before="0" w:after="0"/>
        <w:ind w:left="1440"/>
        <w:jc w:val="left"/>
        <w:rPr>
          <w:noProof/>
          <w:color w:val="000000"/>
        </w:rPr>
      </w:pPr>
      <w:r w:rsidRPr="000C3522">
        <w:rPr>
          <w:rFonts w:eastAsia="Batang"/>
          <w:color w:val="000000"/>
        </w:rPr>
        <w:t>Nome do sistema: Localizado dentro do rectângulo. </w:t>
      </w:r>
      <w:r w:rsidRPr="000C3522">
        <w:rPr>
          <w:noProof/>
          <w:color w:val="000000"/>
        </w:rPr>
        <w:t>”(Sampaio 2007)</w:t>
      </w:r>
    </w:p>
    <w:p w14:paraId="0EDD8A10" w14:textId="77777777" w:rsidR="0024334E" w:rsidRPr="000C3522" w:rsidRDefault="0024334E">
      <w:pPr>
        <w:pStyle w:val="Heading3"/>
        <w:rPr>
          <w:noProof/>
        </w:rPr>
      </w:pPr>
      <w:bookmarkStart w:id="88" w:name="_Toc452369475"/>
      <w:r w:rsidRPr="000C3522">
        <w:rPr>
          <w:noProof/>
        </w:rPr>
        <w:lastRenderedPageBreak/>
        <w:t>Prototipagem</w:t>
      </w:r>
      <w:bookmarkEnd w:id="88"/>
    </w:p>
    <w:p w14:paraId="640641F4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“Implementação concreta mas parcial do desenho do sistema.</w:t>
      </w:r>
    </w:p>
    <w:p w14:paraId="5F1D2C0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7D2F8C3E" w14:textId="77777777" w:rsidR="0024334E" w:rsidRPr="000C3522" w:rsidRDefault="0024334E" w:rsidP="00B91703">
      <w:pPr>
        <w:pStyle w:val="Heading4"/>
        <w:rPr>
          <w:noProof/>
        </w:rPr>
      </w:pPr>
      <w:r w:rsidRPr="000C3522">
        <w:rPr>
          <w:noProof/>
        </w:rPr>
        <w:t>Categorias de prototipos</w:t>
      </w:r>
    </w:p>
    <w:p w14:paraId="24241618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b/>
          <w:noProof/>
          <w:color w:val="000000"/>
        </w:rPr>
        <w:t>Físicos</w:t>
      </w:r>
      <w:r w:rsidRPr="000C3522">
        <w:rPr>
          <w:rFonts w:ascii="Times New Roman" w:hAnsi="Times New Roman" w:cs="Times New Roman"/>
          <w:noProof/>
          <w:color w:val="000000"/>
        </w:rPr>
        <w:t xml:space="preserve"> </w:t>
      </w:r>
    </w:p>
    <w:p w14:paraId="17705C08" w14:textId="77777777" w:rsidR="0024334E" w:rsidRPr="000C3522" w:rsidRDefault="0024334E" w:rsidP="00A41A40">
      <w:pPr>
        <w:pStyle w:val="BodyText"/>
        <w:numPr>
          <w:ilvl w:val="0"/>
          <w:numId w:val="1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 xml:space="preserve">Modelo de madeira ou plasticina (p.ex. PalmPilot) </w:t>
      </w:r>
    </w:p>
    <w:p w14:paraId="4C87530E" w14:textId="77777777" w:rsidR="0024334E" w:rsidRPr="000C3522" w:rsidRDefault="0024334E" w:rsidP="00A41A40">
      <w:pPr>
        <w:pStyle w:val="BodyText"/>
        <w:numPr>
          <w:ilvl w:val="0"/>
          <w:numId w:val="1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 xml:space="preserve">Simulacro de cartão ou cartolina </w:t>
      </w:r>
    </w:p>
    <w:p w14:paraId="7E8A2A1B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0C3522">
        <w:rPr>
          <w:rFonts w:ascii="Times New Roman" w:hAnsi="Times New Roman" w:cs="Times New Roman"/>
          <w:b/>
          <w:noProof/>
          <w:color w:val="000000"/>
        </w:rPr>
        <w:t>Funcionais</w:t>
      </w:r>
    </w:p>
    <w:p w14:paraId="157E4ED7" w14:textId="77777777" w:rsidR="0024334E" w:rsidRPr="000C3522" w:rsidRDefault="0024334E" w:rsidP="00A41A40">
      <w:pPr>
        <w:pStyle w:val="BodyText"/>
        <w:numPr>
          <w:ilvl w:val="0"/>
          <w:numId w:val="15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Programa com funcionalidade limitada</w:t>
      </w:r>
    </w:p>
    <w:p w14:paraId="29A3397E" w14:textId="77777777" w:rsidR="0024334E" w:rsidRPr="000C3522" w:rsidRDefault="0024334E" w:rsidP="0024334E">
      <w:pPr>
        <w:pStyle w:val="BodyText"/>
        <w:spacing w:before="0" w:after="0" w:line="360" w:lineRule="auto"/>
        <w:ind w:left="427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265552758"/>
          <w:citation/>
        </w:sdtPr>
        <w:sdtContent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instrText xml:space="preserve"> CITATION Jor94 \l 1033 </w:instrText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t xml:space="preserve"> (Jorge 1994)</w:t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75E150C4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</w:p>
    <w:p w14:paraId="5FE45FAB" w14:textId="77777777" w:rsidR="0024334E" w:rsidRPr="000C3522" w:rsidRDefault="0024334E">
      <w:pPr>
        <w:pStyle w:val="Heading3"/>
        <w:rPr>
          <w:noProof/>
        </w:rPr>
      </w:pPr>
      <w:bookmarkStart w:id="89" w:name="_Toc452369476"/>
      <w:r w:rsidRPr="000C3522">
        <w:rPr>
          <w:noProof/>
        </w:rPr>
        <w:t>Digitalização</w:t>
      </w:r>
      <w:bookmarkEnd w:id="89"/>
      <w:r w:rsidRPr="000C3522">
        <w:rPr>
          <w:noProof/>
        </w:rPr>
        <w:t xml:space="preserve"> </w:t>
      </w:r>
    </w:p>
    <w:p w14:paraId="573715AF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De acordo com Conselho Nacional de Arquivos – CONARQ”</w:t>
      </w:r>
      <w:r w:rsidRPr="000C3522">
        <w:t xml:space="preserve"> </w:t>
      </w:r>
      <w:r w:rsidRPr="000C3522">
        <w:rPr>
          <w:rFonts w:ascii="Times New Roman" w:hAnsi="Times New Roman" w:cs="Times New Roman"/>
          <w:noProof/>
          <w:color w:val="000000"/>
        </w:rPr>
        <w:t>Entendemos a digitalização como um processo de conversão dos documentos arquivísticos em formato digital, que consiste em unidades de dados binários, denominadas de bits - que são 0 (zero) e 1 (um)</w:t>
      </w:r>
    </w:p>
    <w:p w14:paraId="7747D05C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358738890"/>
          <w:citation/>
        </w:sdtPr>
        <w:sdtContent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instrText xml:space="preserve"> CITATION Con10 \l 1033 </w:instrText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t xml:space="preserve"> (Conselho Nacional de Arquivos - CONARQ 2010)</w:t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191147F2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4701BF64" w14:textId="77777777" w:rsidR="0024334E" w:rsidRPr="000C3522" w:rsidRDefault="0024334E">
      <w:pPr>
        <w:pStyle w:val="Heading3"/>
        <w:rPr>
          <w:noProof/>
        </w:rPr>
      </w:pPr>
      <w:bookmarkStart w:id="90" w:name="_Toc452369477"/>
      <w:r w:rsidRPr="000C3522">
        <w:rPr>
          <w:noProof/>
        </w:rPr>
        <w:t>Metodologias de Desenvolvimento</w:t>
      </w:r>
      <w:bookmarkEnd w:id="90"/>
    </w:p>
    <w:p w14:paraId="29184D2D" w14:textId="77777777" w:rsidR="0024334E" w:rsidRPr="000C3522" w:rsidRDefault="0024334E" w:rsidP="00B91703">
      <w:pPr>
        <w:pStyle w:val="Heading4"/>
        <w:rPr>
          <w:noProof/>
        </w:rPr>
      </w:pPr>
      <w:r w:rsidRPr="000C3522">
        <w:rPr>
          <w:noProof/>
        </w:rPr>
        <w:t>Metodologias Tradicionais</w:t>
      </w:r>
    </w:p>
    <w:p w14:paraId="245575C4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“As metodologias tradicionais são também chamadas de pesadas ou orientadas a documentação. Essas metodologias surgiram em um contexto de desenvolvimento de software muito diferente do atual, baseado apenas em um mainframe e terminais”</w:t>
      </w:r>
      <w:sdt>
        <w:sdtPr>
          <w:rPr>
            <w:rFonts w:ascii="Times New Roman" w:hAnsi="Times New Roman" w:cs="Times New Roman"/>
            <w:noProof/>
            <w:color w:val="000000"/>
          </w:rPr>
          <w:id w:val="-837387843"/>
          <w:citation/>
        </w:sdtPr>
        <w:sdtContent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instrText xml:space="preserve"> CITATION WWR70 \l 1033 </w:instrText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t xml:space="preserve"> (Royce 1970)</w:t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7D939F70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23589795" w14:textId="77777777" w:rsidR="0024334E" w:rsidRPr="000C3522" w:rsidRDefault="0024334E" w:rsidP="00B91703">
      <w:pPr>
        <w:pStyle w:val="Heading4"/>
        <w:rPr>
          <w:noProof/>
        </w:rPr>
      </w:pPr>
      <w:r w:rsidRPr="000C3522">
        <w:rPr>
          <w:noProof/>
        </w:rPr>
        <w:t>Metodologias Ágeis</w:t>
      </w:r>
    </w:p>
    <w:p w14:paraId="18BBE767" w14:textId="77777777" w:rsidR="00905010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“O termo “Metodologias Ágeis” tornou-se popular em 2001 quando dezessete especialistas em processos de desenvolvimento de software representando os métodos Scrum”</w:t>
      </w:r>
    </w:p>
    <w:p w14:paraId="7BA91DB3" w14:textId="77777777" w:rsidR="0024334E" w:rsidRPr="000C3522" w:rsidRDefault="004679E2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sdt>
        <w:sdtPr>
          <w:rPr>
            <w:rFonts w:ascii="Times New Roman" w:hAnsi="Times New Roman" w:cs="Times New Roman"/>
            <w:noProof/>
            <w:color w:val="000000"/>
          </w:rPr>
          <w:id w:val="-1563250892"/>
          <w:citation/>
        </w:sdtPr>
        <w:sdtContent>
          <w:r w:rsidR="0024334E" w:rsidRPr="000C352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24334E" w:rsidRPr="000C3522">
            <w:rPr>
              <w:rFonts w:ascii="Times New Roman" w:hAnsi="Times New Roman" w:cs="Times New Roman"/>
              <w:noProof/>
              <w:color w:val="000000"/>
            </w:rPr>
            <w:instrText xml:space="preserve"> CITATION MSc02 \l 1033 </w:instrText>
          </w:r>
          <w:r w:rsidR="0024334E" w:rsidRPr="000C352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24334E" w:rsidRPr="000C3522">
            <w:rPr>
              <w:rFonts w:ascii="Times New Roman" w:hAnsi="Times New Roman" w:cs="Times New Roman"/>
              <w:noProof/>
              <w:color w:val="000000"/>
            </w:rPr>
            <w:t xml:space="preserve"> (M. Schwaber 2002)</w:t>
          </w:r>
          <w:r w:rsidR="0024334E" w:rsidRPr="000C352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21E56094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77B6CDAD" w14:textId="77777777" w:rsidR="0024334E" w:rsidRPr="000C3522" w:rsidRDefault="0024334E" w:rsidP="00B91703">
      <w:pPr>
        <w:pStyle w:val="Heading4"/>
        <w:rPr>
          <w:noProof/>
        </w:rPr>
      </w:pPr>
      <w:r w:rsidRPr="000C3522">
        <w:rPr>
          <w:noProof/>
        </w:rPr>
        <w:lastRenderedPageBreak/>
        <w:t>Extreme Programming</w:t>
      </w:r>
    </w:p>
    <w:p w14:paraId="3AFD63BA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“A Extreme Programming (XP) é uma metodologia ágil para equipes pequenas e médias que desenvolvem software baseado em requisitos vagos e que se modiﬁcam rapidamente.</w:t>
      </w:r>
    </w:p>
    <w:p w14:paraId="25E7B668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0C3522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016374979"/>
          <w:citation/>
        </w:sdtPr>
        <w:sdtContent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instrText xml:space="preserve"> CITATION KBe99 \l 1033 </w:instrText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t xml:space="preserve"> (Beck 1999)</w:t>
          </w:r>
          <w:r w:rsidRPr="000C352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14:paraId="454D7378" w14:textId="77777777" w:rsidR="0024334E" w:rsidRPr="000C352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14:paraId="4753AB91" w14:textId="77777777" w:rsidR="0024334E" w:rsidRPr="000C3522" w:rsidRDefault="0024334E" w:rsidP="00BB0DC9">
      <w:pPr>
        <w:pStyle w:val="Heading2"/>
      </w:pPr>
      <w:bookmarkStart w:id="91" w:name="_Toc436653531"/>
      <w:bookmarkStart w:id="92" w:name="_Toc452369478"/>
      <w:r w:rsidRPr="000C3522">
        <w:t>Definição conceitual e operacional das variáveis de investigação</w:t>
      </w:r>
      <w:bookmarkEnd w:id="91"/>
      <w:bookmarkEnd w:id="92"/>
    </w:p>
    <w:p w14:paraId="6FE9C5DF" w14:textId="77777777" w:rsidR="00095208" w:rsidRPr="000C3522" w:rsidRDefault="00095208" w:rsidP="00095208">
      <w:pPr>
        <w:pStyle w:val="BodyText"/>
      </w:pPr>
    </w:p>
    <w:p w14:paraId="7658E0F0" w14:textId="77777777" w:rsidR="0024334E" w:rsidRPr="000C3522" w:rsidRDefault="0024334E">
      <w:pPr>
        <w:pStyle w:val="Heading3"/>
      </w:pPr>
      <w:bookmarkStart w:id="93" w:name="_Toc452369479"/>
      <w:r w:rsidRPr="000C3522">
        <w:t>Segurança</w:t>
      </w:r>
      <w:bookmarkEnd w:id="93"/>
      <w:r w:rsidRPr="000C3522">
        <w:t xml:space="preserve"> </w:t>
      </w:r>
    </w:p>
    <w:p w14:paraId="4ABA4ACD" w14:textId="77777777" w:rsidR="0024334E" w:rsidRPr="000C3522" w:rsidRDefault="0024334E" w:rsidP="00912A27">
      <w:pPr>
        <w:pStyle w:val="BodyText"/>
        <w:spacing w:before="0" w:after="0" w:line="360" w:lineRule="auto"/>
        <w:rPr>
          <w:rFonts w:ascii="Times New Roman" w:hAnsi="Times New Roman" w:cs="Times New Roman"/>
          <w:color w:val="252525"/>
          <w:szCs w:val="21"/>
          <w:shd w:val="clear" w:color="auto" w:fill="FFFFFF"/>
        </w:rPr>
      </w:pPr>
      <w:r w:rsidRPr="000C3522">
        <w:rPr>
          <w:rFonts w:ascii="Times New Roman" w:hAnsi="Times New Roman" w:cs="Times New Roman"/>
          <w:color w:val="252525"/>
          <w:szCs w:val="21"/>
          <w:shd w:val="clear" w:color="auto" w:fill="FFFFFF"/>
        </w:rPr>
        <w:t>“A</w:t>
      </w:r>
      <w:r w:rsidRPr="000C3522">
        <w:rPr>
          <w:rStyle w:val="apple-converted-space"/>
          <w:rFonts w:ascii="Times New Roman" w:hAnsi="Times New Roman" w:cs="Times New Roman"/>
          <w:color w:val="252525"/>
          <w:szCs w:val="21"/>
          <w:shd w:val="clear" w:color="auto" w:fill="FFFFFF"/>
        </w:rPr>
        <w:t> </w:t>
      </w:r>
      <w:r w:rsidRPr="000C3522">
        <w:rPr>
          <w:rFonts w:ascii="Times New Roman" w:hAnsi="Times New Roman" w:cs="Times New Roman"/>
          <w:b/>
          <w:bCs/>
          <w:color w:val="252525"/>
          <w:szCs w:val="21"/>
          <w:shd w:val="clear" w:color="auto" w:fill="FFFFFF"/>
        </w:rPr>
        <w:t>segurança da informação</w:t>
      </w:r>
      <w:r w:rsidRPr="000C3522">
        <w:rPr>
          <w:rStyle w:val="apple-converted-space"/>
          <w:rFonts w:ascii="Times New Roman" w:hAnsi="Times New Roman" w:cs="Times New Roman"/>
          <w:color w:val="252525"/>
          <w:szCs w:val="21"/>
          <w:shd w:val="clear" w:color="auto" w:fill="FFFFFF"/>
        </w:rPr>
        <w:t> </w:t>
      </w:r>
      <w:r w:rsidRPr="000C3522">
        <w:rPr>
          <w:rFonts w:ascii="Times New Roman" w:hAnsi="Times New Roman" w:cs="Times New Roman"/>
          <w:color w:val="252525"/>
          <w:szCs w:val="21"/>
          <w:shd w:val="clear" w:color="auto" w:fill="FFFFFF"/>
        </w:rPr>
        <w:t xml:space="preserve">está </w:t>
      </w:r>
      <w:r w:rsidR="00905010" w:rsidRPr="000C3522">
        <w:rPr>
          <w:rFonts w:ascii="Times New Roman" w:hAnsi="Times New Roman" w:cs="Times New Roman"/>
          <w:color w:val="252525"/>
          <w:szCs w:val="21"/>
          <w:shd w:val="clear" w:color="auto" w:fill="FFFFFF"/>
        </w:rPr>
        <w:t>directamente</w:t>
      </w:r>
      <w:r w:rsidRPr="000C3522">
        <w:rPr>
          <w:rFonts w:ascii="Times New Roman" w:hAnsi="Times New Roman" w:cs="Times New Roman"/>
          <w:color w:val="252525"/>
          <w:szCs w:val="21"/>
          <w:shd w:val="clear" w:color="auto" w:fill="FFFFFF"/>
        </w:rPr>
        <w:t xml:space="preserve"> relacionada com </w:t>
      </w:r>
      <w:r w:rsidR="00905010" w:rsidRPr="000C3522">
        <w:rPr>
          <w:rFonts w:ascii="Times New Roman" w:hAnsi="Times New Roman" w:cs="Times New Roman"/>
          <w:color w:val="252525"/>
          <w:szCs w:val="21"/>
          <w:shd w:val="clear" w:color="auto" w:fill="FFFFFF"/>
        </w:rPr>
        <w:t>protecção</w:t>
      </w:r>
      <w:r w:rsidRPr="000C3522">
        <w:rPr>
          <w:rFonts w:ascii="Times New Roman" w:hAnsi="Times New Roman" w:cs="Times New Roman"/>
          <w:color w:val="252525"/>
          <w:szCs w:val="21"/>
          <w:shd w:val="clear" w:color="auto" w:fill="FFFFFF"/>
        </w:rPr>
        <w:t xml:space="preserve"> de um conjunto de informações, no sentido de preservar o valor que possuem para um indivíduo ou uma organização.”</w:t>
      </w:r>
      <w:r w:rsidRPr="000C3522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559011018"/>
          <w:citation/>
        </w:sdtPr>
        <w:sdtContent>
          <w:r w:rsidRPr="000C3522">
            <w:rPr>
              <w:rFonts w:ascii="Times New Roman" w:hAnsi="Times New Roman"/>
            </w:rPr>
            <w:fldChar w:fldCharType="begin"/>
          </w:r>
          <w:r w:rsidRPr="000C3522">
            <w:rPr>
              <w:rFonts w:ascii="Times New Roman" w:hAnsi="Times New Roman"/>
            </w:rPr>
            <w:instrText xml:space="preserve"> CITATION Cre14 \l 1033 </w:instrText>
          </w:r>
          <w:r w:rsidRPr="000C3522">
            <w:rPr>
              <w:rFonts w:ascii="Times New Roman" w:hAnsi="Times New Roman"/>
            </w:rPr>
            <w:fldChar w:fldCharType="separate"/>
          </w:r>
          <w:r w:rsidRPr="000C3522">
            <w:rPr>
              <w:rFonts w:ascii="Times New Roman" w:hAnsi="Times New Roman"/>
              <w:noProof/>
            </w:rPr>
            <w:t xml:space="preserve"> (Commons 2014)</w:t>
          </w:r>
          <w:r w:rsidRPr="000C3522">
            <w:rPr>
              <w:rFonts w:ascii="Times New Roman" w:hAnsi="Times New Roman"/>
            </w:rPr>
            <w:fldChar w:fldCharType="end"/>
          </w:r>
        </w:sdtContent>
      </w:sdt>
    </w:p>
    <w:p w14:paraId="67D47ECD" w14:textId="77777777" w:rsidR="0024334E" w:rsidRPr="000C3522" w:rsidRDefault="0024334E" w:rsidP="00912A27">
      <w:pPr>
        <w:pStyle w:val="BodyText"/>
        <w:spacing w:before="0" w:after="0" w:line="360" w:lineRule="auto"/>
        <w:rPr>
          <w:rFonts w:ascii="Times New Roman" w:hAnsi="Times New Roman" w:cs="Times New Roman"/>
          <w:b/>
          <w:sz w:val="32"/>
        </w:rPr>
      </w:pPr>
    </w:p>
    <w:p w14:paraId="5E1160A1" w14:textId="77777777" w:rsidR="0024334E" w:rsidRPr="000C3522" w:rsidRDefault="0024334E">
      <w:pPr>
        <w:pStyle w:val="Heading3"/>
      </w:pPr>
      <w:bookmarkStart w:id="94" w:name="_Toc452369480"/>
      <w:r w:rsidRPr="000C3522">
        <w:t>Integridade</w:t>
      </w:r>
      <w:bookmarkEnd w:id="94"/>
    </w:p>
    <w:p w14:paraId="5BB4D861" w14:textId="77777777" w:rsidR="0024334E" w:rsidRPr="000C3522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  <w:r w:rsidRPr="000C3522">
        <w:rPr>
          <w:rFonts w:ascii="Times New Roman" w:hAnsi="Times New Roman"/>
        </w:rPr>
        <w:t>“Verificar a integridade dos dados consiste em determinar se os dados não foram alterados durante a comunicação (de maneira fortuita ou intencional).”</w:t>
      </w:r>
      <w:sdt>
        <w:sdtPr>
          <w:rPr>
            <w:rFonts w:ascii="Times New Roman" w:hAnsi="Times New Roman"/>
          </w:rPr>
          <w:id w:val="292409352"/>
          <w:citation/>
        </w:sdtPr>
        <w:sdtContent>
          <w:r w:rsidRPr="000C3522">
            <w:rPr>
              <w:rFonts w:ascii="Times New Roman" w:hAnsi="Times New Roman"/>
            </w:rPr>
            <w:fldChar w:fldCharType="begin"/>
          </w:r>
          <w:r w:rsidRPr="000C3522">
            <w:rPr>
              <w:rFonts w:ascii="Times New Roman" w:hAnsi="Times New Roman"/>
            </w:rPr>
            <w:instrText xml:space="preserve"> CITATION Cre14 \l 1033 </w:instrText>
          </w:r>
          <w:r w:rsidRPr="000C3522">
            <w:rPr>
              <w:rFonts w:ascii="Times New Roman" w:hAnsi="Times New Roman"/>
            </w:rPr>
            <w:fldChar w:fldCharType="separate"/>
          </w:r>
          <w:r w:rsidRPr="000C3522">
            <w:rPr>
              <w:rFonts w:ascii="Times New Roman" w:hAnsi="Times New Roman"/>
              <w:noProof/>
            </w:rPr>
            <w:t xml:space="preserve"> (Commons 2014)</w:t>
          </w:r>
          <w:r w:rsidRPr="000C3522">
            <w:rPr>
              <w:rFonts w:ascii="Times New Roman" w:hAnsi="Times New Roman"/>
            </w:rPr>
            <w:fldChar w:fldCharType="end"/>
          </w:r>
        </w:sdtContent>
      </w:sdt>
    </w:p>
    <w:p w14:paraId="43DDDD8D" w14:textId="77777777" w:rsidR="0024334E" w:rsidRPr="000C3522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</w:p>
    <w:p w14:paraId="31893BAC" w14:textId="77777777" w:rsidR="0024334E" w:rsidRPr="000C3522" w:rsidRDefault="0024334E">
      <w:pPr>
        <w:pStyle w:val="Heading3"/>
      </w:pPr>
      <w:bookmarkStart w:id="95" w:name="_Toc452369481"/>
      <w:r w:rsidRPr="000C3522">
        <w:t>Confidencialidade</w:t>
      </w:r>
      <w:bookmarkEnd w:id="95"/>
    </w:p>
    <w:p w14:paraId="78C2F9F7" w14:textId="77777777" w:rsidR="0024334E" w:rsidRPr="000C3522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  <w:r w:rsidRPr="000C3522">
        <w:rPr>
          <w:rFonts w:ascii="Times New Roman" w:hAnsi="Times New Roman"/>
        </w:rPr>
        <w:t>“A confidencialidade consiste em tornar a informação inteligível para outras pessoas além dos actores da transacção.”</w:t>
      </w:r>
      <w:sdt>
        <w:sdtPr>
          <w:rPr>
            <w:rFonts w:ascii="Times New Roman" w:hAnsi="Times New Roman"/>
          </w:rPr>
          <w:id w:val="-1941361460"/>
          <w:citation/>
        </w:sdtPr>
        <w:sdtContent>
          <w:r w:rsidRPr="000C3522">
            <w:rPr>
              <w:rFonts w:ascii="Times New Roman" w:hAnsi="Times New Roman"/>
            </w:rPr>
            <w:fldChar w:fldCharType="begin"/>
          </w:r>
          <w:r w:rsidRPr="000C3522">
            <w:rPr>
              <w:rFonts w:ascii="Times New Roman" w:hAnsi="Times New Roman"/>
            </w:rPr>
            <w:instrText xml:space="preserve"> CITATION Cre14 \l 1033 </w:instrText>
          </w:r>
          <w:r w:rsidRPr="000C3522">
            <w:rPr>
              <w:rFonts w:ascii="Times New Roman" w:hAnsi="Times New Roman"/>
            </w:rPr>
            <w:fldChar w:fldCharType="separate"/>
          </w:r>
          <w:r w:rsidRPr="000C3522">
            <w:rPr>
              <w:rFonts w:ascii="Times New Roman" w:hAnsi="Times New Roman"/>
              <w:noProof/>
            </w:rPr>
            <w:t xml:space="preserve"> (Commons 2014)</w:t>
          </w:r>
          <w:r w:rsidRPr="000C3522">
            <w:rPr>
              <w:rFonts w:ascii="Times New Roman" w:hAnsi="Times New Roman"/>
            </w:rPr>
            <w:fldChar w:fldCharType="end"/>
          </w:r>
        </w:sdtContent>
      </w:sdt>
    </w:p>
    <w:p w14:paraId="6AFC79AE" w14:textId="77777777" w:rsidR="0024334E" w:rsidRPr="000C3522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</w:p>
    <w:p w14:paraId="72D4F946" w14:textId="77777777" w:rsidR="0024334E" w:rsidRPr="000C3522" w:rsidRDefault="0024334E">
      <w:pPr>
        <w:pStyle w:val="Heading3"/>
      </w:pPr>
      <w:bookmarkStart w:id="96" w:name="_Toc452369482"/>
      <w:r w:rsidRPr="000C3522">
        <w:t>Disponibilidade</w:t>
      </w:r>
      <w:bookmarkEnd w:id="96"/>
    </w:p>
    <w:p w14:paraId="6F6BF660" w14:textId="77777777" w:rsidR="0024334E" w:rsidRPr="000C3522" w:rsidRDefault="0024334E" w:rsidP="00912A27">
      <w:pPr>
        <w:pStyle w:val="BodyText"/>
        <w:spacing w:before="0" w:after="0" w:line="360" w:lineRule="auto"/>
        <w:rPr>
          <w:rFonts w:ascii="Times New Roman" w:hAnsi="Times New Roman"/>
        </w:rPr>
      </w:pPr>
      <w:r w:rsidRPr="000C3522">
        <w:rPr>
          <w:rFonts w:ascii="Times New Roman" w:hAnsi="Times New Roman"/>
        </w:rPr>
        <w:t>“Prevenir que a informação seja retida de forma não autorizada, e que possa ser acedida a qualquer momento”</w:t>
      </w:r>
      <w:sdt>
        <w:sdtPr>
          <w:rPr>
            <w:rFonts w:ascii="Times New Roman" w:hAnsi="Times New Roman"/>
          </w:rPr>
          <w:id w:val="-102269743"/>
          <w:citation/>
        </w:sdtPr>
        <w:sdtContent>
          <w:r w:rsidRPr="000C3522">
            <w:rPr>
              <w:rFonts w:ascii="Times New Roman" w:hAnsi="Times New Roman"/>
            </w:rPr>
            <w:fldChar w:fldCharType="begin"/>
          </w:r>
          <w:r w:rsidRPr="000C3522">
            <w:rPr>
              <w:rFonts w:ascii="Times New Roman" w:hAnsi="Times New Roman"/>
            </w:rPr>
            <w:instrText xml:space="preserve"> CITATION Cre14 \l 1033 </w:instrText>
          </w:r>
          <w:r w:rsidRPr="000C3522">
            <w:rPr>
              <w:rFonts w:ascii="Times New Roman" w:hAnsi="Times New Roman"/>
            </w:rPr>
            <w:fldChar w:fldCharType="separate"/>
          </w:r>
          <w:r w:rsidRPr="000C3522">
            <w:rPr>
              <w:rFonts w:ascii="Times New Roman" w:hAnsi="Times New Roman"/>
              <w:noProof/>
            </w:rPr>
            <w:t xml:space="preserve"> (Commons 2014)</w:t>
          </w:r>
          <w:r w:rsidRPr="000C3522">
            <w:rPr>
              <w:rFonts w:ascii="Times New Roman" w:hAnsi="Times New Roman"/>
            </w:rPr>
            <w:fldChar w:fldCharType="end"/>
          </w:r>
        </w:sdtContent>
      </w:sdt>
    </w:p>
    <w:p w14:paraId="1BD7BC22" w14:textId="4F3E696A" w:rsidR="00284A43" w:rsidRPr="000C3522" w:rsidRDefault="00284A43">
      <w:pPr>
        <w:spacing w:before="0" w:after="0" w:line="240" w:lineRule="auto"/>
        <w:jc w:val="left"/>
      </w:pPr>
      <w:r w:rsidRPr="000C3522">
        <w:br w:type="page"/>
      </w:r>
    </w:p>
    <w:p w14:paraId="285EF954" w14:textId="77777777" w:rsidR="00B31911" w:rsidRPr="000C3522" w:rsidRDefault="00B31911" w:rsidP="00912A27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E59368C" w14:textId="77777777" w:rsidR="00B31911" w:rsidRPr="000C3522" w:rsidRDefault="00B31911">
      <w:pPr>
        <w:pStyle w:val="Heading1"/>
      </w:pPr>
      <w:bookmarkStart w:id="97" w:name="_Toc452369483"/>
      <w:r w:rsidRPr="000C3522">
        <w:t>CApítulo 3</w:t>
      </w:r>
      <w:r w:rsidR="00E1122F" w:rsidRPr="000C3522">
        <w:t xml:space="preserve"> </w:t>
      </w:r>
      <w:r w:rsidR="005F12E3" w:rsidRPr="000C3522">
        <w:t xml:space="preserve">- </w:t>
      </w:r>
      <w:r w:rsidRPr="000C3522">
        <w:t>MARCO CONTEXTUAL DA INVESTIGAÇÃO</w:t>
      </w:r>
      <w:bookmarkEnd w:id="97"/>
    </w:p>
    <w:p w14:paraId="7F8E7CA9" w14:textId="77777777" w:rsidR="00B60D98" w:rsidRPr="000C3522" w:rsidRDefault="00B60D98" w:rsidP="00B60D98">
      <w:pPr>
        <w:pStyle w:val="BodyText"/>
      </w:pPr>
    </w:p>
    <w:p w14:paraId="18515D80" w14:textId="63A6177C" w:rsidR="00F477E0" w:rsidRPr="000C3522" w:rsidRDefault="008752CE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>Este cap</w:t>
      </w:r>
      <w:r w:rsidR="00284A43" w:rsidRPr="000C3522">
        <w:rPr>
          <w:rFonts w:ascii="Times New Roman" w:hAnsi="Times New Roman" w:cs="Times New Roman"/>
        </w:rPr>
        <w:t>í</w:t>
      </w:r>
      <w:r w:rsidRPr="000C3522">
        <w:rPr>
          <w:rFonts w:ascii="Times New Roman" w:hAnsi="Times New Roman" w:cs="Times New Roman"/>
        </w:rPr>
        <w:t xml:space="preserve">tulo tem como objectivo apresentar o contexto da actual investigação, onde em uma fase inicial </w:t>
      </w:r>
      <w:r w:rsidR="001627C1" w:rsidRPr="000C3522">
        <w:rPr>
          <w:rFonts w:ascii="Times New Roman" w:hAnsi="Times New Roman" w:cs="Times New Roman"/>
        </w:rPr>
        <w:t>será</w:t>
      </w:r>
      <w:r w:rsidRPr="000C3522">
        <w:rPr>
          <w:rFonts w:ascii="Times New Roman" w:hAnsi="Times New Roman" w:cs="Times New Roman"/>
        </w:rPr>
        <w:t xml:space="preserve"> feita uma breve descrição do caso de estudo, informações ou aspectos gerais de forma a</w:t>
      </w:r>
      <w:r w:rsidR="004000EA" w:rsidRPr="000C3522">
        <w:rPr>
          <w:rFonts w:ascii="Times New Roman" w:hAnsi="Times New Roman" w:cs="Times New Roman"/>
        </w:rPr>
        <w:t xml:space="preserve"> melhor</w:t>
      </w:r>
      <w:r w:rsidRPr="000C3522">
        <w:rPr>
          <w:rFonts w:ascii="Times New Roman" w:hAnsi="Times New Roman" w:cs="Times New Roman"/>
        </w:rPr>
        <w:t xml:space="preserve"> conhecer o Tribunal dos Menores da Cidade de Maputo.</w:t>
      </w:r>
    </w:p>
    <w:p w14:paraId="047CC5F4" w14:textId="77777777" w:rsidR="008752CE" w:rsidRPr="000C3522" w:rsidRDefault="008752CE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Em seguida, também </w:t>
      </w:r>
      <w:r w:rsidR="001627C1" w:rsidRPr="000C3522">
        <w:rPr>
          <w:rFonts w:ascii="Times New Roman" w:hAnsi="Times New Roman" w:cs="Times New Roman"/>
        </w:rPr>
        <w:t>será</w:t>
      </w:r>
      <w:r w:rsidRPr="000C3522">
        <w:rPr>
          <w:rFonts w:ascii="Times New Roman" w:hAnsi="Times New Roman" w:cs="Times New Roman"/>
        </w:rPr>
        <w:t xml:space="preserve"> feita um</w:t>
      </w:r>
      <w:r w:rsidR="004000EA" w:rsidRPr="000C3522">
        <w:rPr>
          <w:rFonts w:ascii="Times New Roman" w:hAnsi="Times New Roman" w:cs="Times New Roman"/>
        </w:rPr>
        <w:t>a</w:t>
      </w:r>
      <w:r w:rsidRPr="000C3522">
        <w:rPr>
          <w:rFonts w:ascii="Times New Roman" w:hAnsi="Times New Roman" w:cs="Times New Roman"/>
        </w:rPr>
        <w:t xml:space="preserve"> descrição em como </w:t>
      </w:r>
      <w:r w:rsidR="004000EA" w:rsidRPr="000C3522">
        <w:rPr>
          <w:rFonts w:ascii="Times New Roman" w:hAnsi="Times New Roman" w:cs="Times New Roman"/>
        </w:rPr>
        <w:t xml:space="preserve">é gerido </w:t>
      </w:r>
      <w:r w:rsidRPr="000C3522">
        <w:rPr>
          <w:rFonts w:ascii="Times New Roman" w:hAnsi="Times New Roman" w:cs="Times New Roman"/>
        </w:rPr>
        <w:t>o actual ciclo de</w:t>
      </w:r>
      <w:r w:rsidR="004000EA" w:rsidRPr="000C3522">
        <w:rPr>
          <w:rFonts w:ascii="Times New Roman" w:hAnsi="Times New Roman" w:cs="Times New Roman"/>
        </w:rPr>
        <w:t xml:space="preserve"> vida do Processo Judicial.</w:t>
      </w:r>
    </w:p>
    <w:p w14:paraId="41C2DBEF" w14:textId="77777777" w:rsidR="00A03A72" w:rsidRPr="000C3522" w:rsidRDefault="00A03A7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6B7C45CD" w14:textId="75DFDE30" w:rsidR="00665BB7" w:rsidRPr="000C3522" w:rsidRDefault="00AF642E" w:rsidP="00BB0DC9">
      <w:pPr>
        <w:pStyle w:val="Heading2"/>
      </w:pPr>
      <w:bookmarkStart w:id="98" w:name="_Toc452369484"/>
      <w:r w:rsidRPr="000C3522">
        <w:t>Caracterização sócio - histórica, geográfica, política,</w:t>
      </w:r>
      <w:r w:rsidR="00284A43" w:rsidRPr="000C3522">
        <w:t xml:space="preserve"> </w:t>
      </w:r>
      <w:r w:rsidRPr="000C3522">
        <w:t>do objecto de investigação</w:t>
      </w:r>
      <w:bookmarkEnd w:id="98"/>
    </w:p>
    <w:p w14:paraId="198EAB7B" w14:textId="77777777" w:rsidR="00665BB7" w:rsidRPr="000C3522" w:rsidRDefault="00665BB7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5557A4" w14:textId="77777777" w:rsidR="00665BB7" w:rsidRPr="000C3522" w:rsidRDefault="000A3C7E">
      <w:pPr>
        <w:pStyle w:val="Heading3"/>
      </w:pPr>
      <w:bookmarkStart w:id="99" w:name="_Toc452369485"/>
      <w:r w:rsidRPr="000C3522">
        <w:t>Tribunal dos Menores da Cidade de Maputo</w:t>
      </w:r>
      <w:bookmarkEnd w:id="99"/>
    </w:p>
    <w:p w14:paraId="120FECC6" w14:textId="77777777" w:rsidR="000A3C7E" w:rsidRPr="000C3522" w:rsidRDefault="000A3C7E" w:rsidP="000A3C7E">
      <w:r w:rsidRPr="000C3522">
        <w:rPr>
          <w:lang w:eastAsia="pt-BR"/>
        </w:rPr>
        <w:t xml:space="preserve">O Tribunal de Menores da Cidade de Maputo </w:t>
      </w:r>
      <w:r w:rsidRPr="000C3522">
        <w:t>é, na verdade, criado em Moçambique somente em 1971 pelo Decreto 471/71, de 29 de Setembro (Estatuto de Assistência Jurisdicional de Menores), estando até a presente data funcionando apenas na Cidade de Maputo. Nas demais províncias do país, encontram-se apenas secções de menores funcionando nos tribunais comuns.</w:t>
      </w:r>
    </w:p>
    <w:p w14:paraId="07FB1245" w14:textId="77777777" w:rsidR="00912A27" w:rsidRPr="000C3522" w:rsidRDefault="00912A27" w:rsidP="000A3C7E"/>
    <w:p w14:paraId="45F8863B" w14:textId="285BD817" w:rsidR="000A3C7E" w:rsidRPr="000C3522" w:rsidRDefault="001627C1">
      <w:pPr>
        <w:pStyle w:val="Heading3"/>
      </w:pPr>
      <w:bookmarkStart w:id="100" w:name="_Toc452369486"/>
      <w:r w:rsidRPr="000C3522">
        <w:t>Missão</w:t>
      </w:r>
      <w:r w:rsidR="000A3C7E" w:rsidRPr="000C3522">
        <w:t xml:space="preserve"> do Tribunal dos </w:t>
      </w:r>
      <w:r w:rsidR="00284A43" w:rsidRPr="000C3522">
        <w:t>M</w:t>
      </w:r>
      <w:r w:rsidR="000A3C7E" w:rsidRPr="000C3522">
        <w:t>eno</w:t>
      </w:r>
      <w:r w:rsidR="00284A43" w:rsidRPr="000C3522">
        <w:t>re</w:t>
      </w:r>
      <w:r w:rsidR="000A3C7E" w:rsidRPr="000C3522">
        <w:t>s</w:t>
      </w:r>
      <w:bookmarkEnd w:id="100"/>
    </w:p>
    <w:p w14:paraId="6A4262DE" w14:textId="77777777" w:rsidR="00912A27" w:rsidRPr="000C3522" w:rsidRDefault="00912A27" w:rsidP="00912A27">
      <w:pPr>
        <w:spacing w:after="0"/>
        <w:rPr>
          <w:lang w:eastAsia="pt-BR"/>
        </w:rPr>
      </w:pPr>
      <w:r w:rsidRPr="000C3522">
        <w:rPr>
          <w:lang w:eastAsia="pt-BR"/>
        </w:rPr>
        <w:t>O Tribunal dos Menores da Cidade de Maputo tem como missão proteger os interesses superiores dos menores. Obrigando aos progenitores, dentre outras obrigações, as</w:t>
      </w:r>
      <w:r w:rsidRPr="000C3522">
        <w:rPr>
          <w:color w:val="FF0000"/>
          <w:lang w:eastAsia="pt-BR"/>
        </w:rPr>
        <w:t xml:space="preserve"> </w:t>
      </w:r>
      <w:r w:rsidRPr="000C3522">
        <w:rPr>
          <w:lang w:eastAsia="pt-BR"/>
        </w:rPr>
        <w:t xml:space="preserve">de proverem o sustento, habitação, educação, assistência médica e medicamentosa, entre outros deveres/direitos típicos do poder parental, que corroboram para o desenvolvimento das crianças, conforme estabelece a Lei 8/2008 de 15 de Julho.  </w:t>
      </w:r>
    </w:p>
    <w:p w14:paraId="0FD7CBE6" w14:textId="77777777" w:rsidR="00912A27" w:rsidRPr="000C3522" w:rsidRDefault="00912A27" w:rsidP="00912A27">
      <w:pPr>
        <w:spacing w:after="0"/>
        <w:rPr>
          <w:lang w:eastAsia="pt-BR"/>
        </w:rPr>
      </w:pPr>
    </w:p>
    <w:p w14:paraId="64B5E396" w14:textId="77777777" w:rsidR="000A3C7E" w:rsidRPr="000C3522" w:rsidRDefault="00912A27">
      <w:pPr>
        <w:pStyle w:val="Heading3"/>
      </w:pPr>
      <w:bookmarkStart w:id="101" w:name="_Toc452369487"/>
      <w:r w:rsidRPr="000C3522">
        <w:t>Estrutura Orgânica do Tribunal dos Menores</w:t>
      </w:r>
      <w:bookmarkEnd w:id="101"/>
    </w:p>
    <w:p w14:paraId="30E8D1B4" w14:textId="667DBF8C" w:rsidR="00B91703" w:rsidRPr="000C3522" w:rsidRDefault="00B91703" w:rsidP="00B91703">
      <w:pPr>
        <w:spacing w:after="0"/>
        <w:rPr>
          <w:lang w:eastAsia="pt-BR"/>
        </w:rPr>
      </w:pPr>
      <w:r w:rsidRPr="000C3522">
        <w:rPr>
          <w:lang w:eastAsia="pt-BR"/>
        </w:rPr>
        <w:t xml:space="preserve">Para fazer face à sua missão, a organização está dividida em secções ou cartórios, em número de três, 3 magistrados judiciais para cada cartório, 3 magistrados do ministério público (Curadores de Menores), uma secretária-geral e uma administração judicial, segundo o organograma demonstrado na </w:t>
      </w:r>
      <w:r w:rsidR="00D47314">
        <w:rPr>
          <w:lang w:eastAsia="pt-BR"/>
        </w:rPr>
        <w:t>figura abaixo</w:t>
      </w:r>
      <w:r w:rsidRPr="000C3522">
        <w:rPr>
          <w:color w:val="FF0000"/>
          <w:lang w:eastAsia="pt-BR"/>
        </w:rPr>
        <w:t>.</w:t>
      </w:r>
    </w:p>
    <w:p w14:paraId="6EC1A28E" w14:textId="0FB3167A" w:rsidR="000A3C7E" w:rsidRPr="000C3522" w:rsidRDefault="00D47314" w:rsidP="000A3C7E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64720BA1" wp14:editId="349FAB08">
                <wp:simplePos x="0" y="0"/>
                <wp:positionH relativeFrom="column">
                  <wp:posOffset>-453390</wp:posOffset>
                </wp:positionH>
                <wp:positionV relativeFrom="paragraph">
                  <wp:posOffset>3931920</wp:posOffset>
                </wp:positionV>
                <wp:extent cx="67627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B74F8" w14:textId="21843B61" w:rsidR="000C3522" w:rsidRDefault="000C3522" w:rsidP="000C3522">
                            <w:pPr>
                              <w:pStyle w:val="Caption"/>
                            </w:pPr>
                            <w:bookmarkStart w:id="102" w:name="_Toc45236766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.Organograma Organizacional do Tribunal dos Menores Da Cidade De Maputo</w:t>
                            </w:r>
                            <w:bookmarkEnd w:id="102"/>
                          </w:p>
                          <w:p w14:paraId="79B735E2" w14:textId="36136598" w:rsidR="000C3522" w:rsidRPr="000C3522" w:rsidRDefault="000C3522" w:rsidP="000C3522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Fonte: Autor</w:t>
                            </w:r>
                          </w:p>
                          <w:p w14:paraId="007126F4" w14:textId="14E4C3D7" w:rsidR="000C3522" w:rsidRPr="000C3522" w:rsidRDefault="000C3522" w:rsidP="000C352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20BA1" id="Text Box 42" o:spid="_x0000_s1033" type="#_x0000_t202" style="position:absolute;left:0;text-align:left;margin-left:-35.7pt;margin-top:309.6pt;width:532.5pt;height: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OLLwIAAGYEAAAOAAAAZHJzL2Uyb0RvYy54bWysVMFu2zAMvQ/YPwi6L06yNS2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" stroked="f">
                <v:textbox style="mso-fit-shape-to-text:t" inset="0,0,0,0">
                  <w:txbxContent>
                    <w:p w14:paraId="1FAB74F8" w14:textId="21843B61" w:rsidR="000C3522" w:rsidRDefault="000C3522" w:rsidP="000C3522">
                      <w:pPr>
                        <w:pStyle w:val="Caption"/>
                      </w:pPr>
                      <w:bookmarkStart w:id="103" w:name="_Toc45236766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.Organograma Organizacional do Tribunal dos Menores Da Cidade De Maputo</w:t>
                      </w:r>
                      <w:bookmarkEnd w:id="103"/>
                    </w:p>
                    <w:p w14:paraId="79B735E2" w14:textId="36136598" w:rsidR="000C3522" w:rsidRPr="000C3522" w:rsidRDefault="000C3522" w:rsidP="000C3522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Fonte: Autor</w:t>
                      </w:r>
                    </w:p>
                    <w:p w14:paraId="007126F4" w14:textId="14E4C3D7" w:rsidR="000C3522" w:rsidRPr="000C3522" w:rsidRDefault="000C3522" w:rsidP="000C3522"/>
                  </w:txbxContent>
                </v:textbox>
                <w10:wrap type="tight"/>
              </v:shape>
            </w:pict>
          </mc:Fallback>
        </mc:AlternateContent>
      </w:r>
      <w:r w:rsidR="00284A43" w:rsidRPr="000C3522">
        <w:rPr>
          <w:noProof/>
        </w:rPr>
        <w:drawing>
          <wp:anchor distT="0" distB="0" distL="114300" distR="114300" simplePos="0" relativeHeight="251673088" behindDoc="1" locked="0" layoutInCell="1" allowOverlap="1" wp14:anchorId="20138526" wp14:editId="6C712E4A">
            <wp:simplePos x="0" y="0"/>
            <wp:positionH relativeFrom="margin">
              <wp:posOffset>-453390</wp:posOffset>
            </wp:positionH>
            <wp:positionV relativeFrom="paragraph">
              <wp:posOffset>83820</wp:posOffset>
            </wp:positionV>
            <wp:extent cx="6762750" cy="3790950"/>
            <wp:effectExtent l="0" t="0" r="57150" b="0"/>
            <wp:wrapTight wrapText="bothSides">
              <wp:wrapPolygon edited="0">
                <wp:start x="9614" y="2714"/>
                <wp:lineTo x="9553" y="4667"/>
                <wp:lineTo x="0" y="5861"/>
                <wp:lineTo x="0" y="12157"/>
                <wp:lineTo x="2312" y="13351"/>
                <wp:lineTo x="2373" y="15087"/>
                <wp:lineTo x="0" y="15847"/>
                <wp:lineTo x="0" y="18344"/>
                <wp:lineTo x="122" y="18886"/>
                <wp:lineTo x="21722" y="18886"/>
                <wp:lineTo x="21722" y="16281"/>
                <wp:lineTo x="21296" y="15956"/>
                <wp:lineTo x="19288" y="15087"/>
                <wp:lineTo x="19288" y="13351"/>
                <wp:lineTo x="20018" y="13351"/>
                <wp:lineTo x="21722" y="12157"/>
                <wp:lineTo x="21722" y="8141"/>
                <wp:lineTo x="21600" y="6078"/>
                <wp:lineTo x="20140" y="5753"/>
                <wp:lineTo x="12047" y="4667"/>
                <wp:lineTo x="11986" y="3365"/>
                <wp:lineTo x="11743" y="2714"/>
                <wp:lineTo x="9614" y="2714"/>
              </wp:wrapPolygon>
            </wp:wrapTight>
            <wp:docPr id="7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</w:p>
    <w:p w14:paraId="15861C52" w14:textId="59D97571" w:rsidR="00B91703" w:rsidRPr="000C3522" w:rsidRDefault="00B91703" w:rsidP="000A3C7E">
      <w:pPr>
        <w:pStyle w:val="BodyText"/>
      </w:pPr>
    </w:p>
    <w:p w14:paraId="54F93DA5" w14:textId="633065CC" w:rsidR="00B91703" w:rsidRPr="000C3522" w:rsidRDefault="00B91703" w:rsidP="00B91703">
      <w:pPr>
        <w:spacing w:after="0"/>
        <w:ind w:firstLine="706"/>
        <w:rPr>
          <w:lang w:eastAsia="pt-BR"/>
        </w:rPr>
      </w:pPr>
    </w:p>
    <w:p w14:paraId="78BEC432" w14:textId="77777777" w:rsidR="00665BB7" w:rsidRPr="000C3522" w:rsidRDefault="00665BB7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79A986" w14:textId="77777777" w:rsidR="00CA5553" w:rsidRPr="000C3522" w:rsidRDefault="00CA5553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B696128" w14:textId="77777777" w:rsidR="00CA5553" w:rsidRPr="000C3522" w:rsidRDefault="00CA5553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4C10F73" w14:textId="77777777" w:rsidR="00CA5553" w:rsidRPr="000C3522" w:rsidRDefault="00CA5553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D7A9967" w14:textId="77777777" w:rsidR="00CA5553" w:rsidRPr="000C3522" w:rsidRDefault="00CA5553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35BCA2D" w14:textId="77777777" w:rsidR="00CA5553" w:rsidRPr="000C3522" w:rsidRDefault="00CA5553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1E2C8D" w14:textId="77777777" w:rsidR="00CA5553" w:rsidRPr="000C3522" w:rsidRDefault="00CA5553" w:rsidP="000C3522">
      <w:pPr>
        <w:spacing w:after="0"/>
        <w:ind w:firstLine="706"/>
      </w:pPr>
    </w:p>
    <w:p w14:paraId="4D9FD9B0" w14:textId="3C8C90D3" w:rsidR="00DB57F3" w:rsidRPr="000C3522" w:rsidRDefault="00DB57F3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>Para além dos juízes que superintendem os cartórios, há os escrivães de direito que respondem directamente aos anteriores</w:t>
      </w:r>
      <w:r w:rsidR="001627C1" w:rsidRPr="000C3522">
        <w:rPr>
          <w:rFonts w:cs="Times New Roman"/>
          <w:b w:val="0"/>
          <w:sz w:val="24"/>
          <w:szCs w:val="24"/>
        </w:rPr>
        <w:t xml:space="preserve"> e por volta estes </w:t>
      </w:r>
      <w:r w:rsidR="004131B5" w:rsidRPr="000C3522">
        <w:rPr>
          <w:rFonts w:cs="Times New Roman"/>
          <w:b w:val="0"/>
          <w:sz w:val="24"/>
          <w:szCs w:val="24"/>
        </w:rPr>
        <w:t>superintendem</w:t>
      </w:r>
      <w:r w:rsidR="001627C1" w:rsidRPr="000C3522">
        <w:rPr>
          <w:rFonts w:cs="Times New Roman"/>
          <w:b w:val="0"/>
          <w:sz w:val="24"/>
          <w:szCs w:val="24"/>
        </w:rPr>
        <w:t xml:space="preserve"> 3 ajudantes </w:t>
      </w:r>
      <w:r w:rsidR="00284A43" w:rsidRPr="000C3522">
        <w:rPr>
          <w:rFonts w:cs="Times New Roman"/>
          <w:b w:val="0"/>
          <w:sz w:val="24"/>
          <w:szCs w:val="24"/>
        </w:rPr>
        <w:t>respectivamente</w:t>
      </w:r>
      <w:r w:rsidRPr="000C3522">
        <w:rPr>
          <w:rFonts w:cs="Times New Roman"/>
          <w:b w:val="0"/>
          <w:sz w:val="24"/>
          <w:szCs w:val="24"/>
        </w:rPr>
        <w:t>.</w:t>
      </w:r>
    </w:p>
    <w:p w14:paraId="2AF2334C" w14:textId="53B067DC" w:rsidR="00AF642E" w:rsidRPr="000C3522" w:rsidRDefault="008365AB" w:rsidP="00BB0DC9">
      <w:pPr>
        <w:pStyle w:val="Heading2"/>
      </w:pPr>
      <w:r w:rsidRPr="000C3522">
        <w:br w:type="page"/>
      </w:r>
      <w:r w:rsidR="00AF642E" w:rsidRPr="000C3522">
        <w:lastRenderedPageBreak/>
        <w:t xml:space="preserve"> </w:t>
      </w:r>
      <w:bookmarkStart w:id="104" w:name="_Toc452369488"/>
      <w:r w:rsidR="00AF642E" w:rsidRPr="000C3522">
        <w:t>Estado actual do objecto da investigação (descrição e evidencias empíricas do contexto de investigação)</w:t>
      </w:r>
      <w:bookmarkEnd w:id="104"/>
    </w:p>
    <w:p w14:paraId="200AAA1E" w14:textId="77777777" w:rsidR="0009742F" w:rsidRPr="000C3522" w:rsidRDefault="00C96FEB">
      <w:pPr>
        <w:pStyle w:val="Heading3"/>
      </w:pPr>
      <w:bookmarkStart w:id="105" w:name="_Toc452369489"/>
      <w:r w:rsidRPr="000C3522">
        <w:t>Ciclo de Vida do processo judicial</w:t>
      </w:r>
      <w:bookmarkEnd w:id="105"/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3256"/>
        <w:gridCol w:w="3256"/>
        <w:gridCol w:w="3256"/>
      </w:tblGrid>
      <w:tr w:rsidR="001D136D" w:rsidRPr="000C3522" w14:paraId="3E6AC4BD" w14:textId="77777777" w:rsidTr="000C3522">
        <w:trPr>
          <w:trHeight w:val="462"/>
        </w:trPr>
        <w:tc>
          <w:tcPr>
            <w:tcW w:w="3256" w:type="dxa"/>
          </w:tcPr>
          <w:p w14:paraId="542CFB7E" w14:textId="77777777" w:rsidR="001D136D" w:rsidRPr="000C3522" w:rsidRDefault="001D136D" w:rsidP="001D136D">
            <w:pPr>
              <w:pStyle w:val="BodyText"/>
              <w:rPr>
                <w:rFonts w:ascii="Times New Roman" w:hAnsi="Times New Roman" w:cs="Times New Roman"/>
                <w:b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sz w:val="22"/>
                <w:lang w:eastAsia="pt-BR"/>
              </w:rPr>
              <w:t xml:space="preserve">Fase </w:t>
            </w:r>
          </w:p>
        </w:tc>
        <w:tc>
          <w:tcPr>
            <w:tcW w:w="3256" w:type="dxa"/>
          </w:tcPr>
          <w:p w14:paraId="5CB8EC42" w14:textId="77777777" w:rsidR="001D136D" w:rsidRPr="000C3522" w:rsidRDefault="00905010" w:rsidP="001D136D">
            <w:pPr>
              <w:pStyle w:val="BodyText"/>
              <w:rPr>
                <w:rFonts w:ascii="Times New Roman" w:hAnsi="Times New Roman" w:cs="Times New Roman"/>
                <w:b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sz w:val="22"/>
                <w:lang w:eastAsia="pt-BR"/>
              </w:rPr>
              <w:t>Descrição</w:t>
            </w:r>
            <w:r w:rsidR="001D136D" w:rsidRPr="000C3522">
              <w:rPr>
                <w:rFonts w:ascii="Times New Roman" w:hAnsi="Times New Roman" w:cs="Times New Roman"/>
                <w:b/>
                <w:sz w:val="22"/>
                <w:lang w:eastAsia="pt-BR"/>
              </w:rPr>
              <w:t xml:space="preserve"> </w:t>
            </w:r>
          </w:p>
        </w:tc>
        <w:tc>
          <w:tcPr>
            <w:tcW w:w="3256" w:type="dxa"/>
          </w:tcPr>
          <w:p w14:paraId="3D4C97DD" w14:textId="77777777" w:rsidR="001D136D" w:rsidRPr="000C3522" w:rsidRDefault="001D136D" w:rsidP="001D136D">
            <w:pPr>
              <w:pStyle w:val="BodyText"/>
              <w:rPr>
                <w:rFonts w:ascii="Times New Roman" w:hAnsi="Times New Roman" w:cs="Times New Roman"/>
                <w:b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sz w:val="22"/>
                <w:lang w:eastAsia="pt-BR"/>
              </w:rPr>
              <w:t>Actores</w:t>
            </w:r>
          </w:p>
        </w:tc>
      </w:tr>
      <w:tr w:rsidR="001D136D" w:rsidRPr="000C3522" w14:paraId="6C5ABB97" w14:textId="77777777" w:rsidTr="000C3522">
        <w:trPr>
          <w:trHeight w:val="448"/>
        </w:trPr>
        <w:tc>
          <w:tcPr>
            <w:tcW w:w="3256" w:type="dxa"/>
          </w:tcPr>
          <w:p w14:paraId="210A5D21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1</w:t>
            </w:r>
          </w:p>
        </w:tc>
        <w:tc>
          <w:tcPr>
            <w:tcW w:w="3256" w:type="dxa"/>
          </w:tcPr>
          <w:p w14:paraId="25A385FE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Receber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Petição</w:t>
            </w: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</w:t>
            </w:r>
          </w:p>
        </w:tc>
        <w:tc>
          <w:tcPr>
            <w:tcW w:w="3256" w:type="dxa"/>
          </w:tcPr>
          <w:p w14:paraId="0BDB04FB" w14:textId="1421425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Secretaria Geral</w:t>
            </w:r>
          </w:p>
        </w:tc>
      </w:tr>
      <w:tr w:rsidR="001D136D" w:rsidRPr="000C3522" w14:paraId="3564E1A2" w14:textId="77777777" w:rsidTr="000C3522">
        <w:trPr>
          <w:trHeight w:val="798"/>
        </w:trPr>
        <w:tc>
          <w:tcPr>
            <w:tcW w:w="3256" w:type="dxa"/>
          </w:tcPr>
          <w:p w14:paraId="6FDB88B6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2</w:t>
            </w:r>
          </w:p>
        </w:tc>
        <w:tc>
          <w:tcPr>
            <w:tcW w:w="3256" w:type="dxa"/>
          </w:tcPr>
          <w:p w14:paraId="5418ADDE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Registro da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Petição</w:t>
            </w: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no Livro de Registos</w:t>
            </w:r>
          </w:p>
        </w:tc>
        <w:tc>
          <w:tcPr>
            <w:tcW w:w="3256" w:type="dxa"/>
          </w:tcPr>
          <w:p w14:paraId="51D31250" w14:textId="77777777" w:rsidR="001D136D" w:rsidRPr="000C3522" w:rsidRDefault="0090501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  <w:r w:rsidR="001D136D"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</w:t>
            </w:r>
          </w:p>
          <w:p w14:paraId="22EB3BE1" w14:textId="6DA627E3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Ajudante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</w:p>
        </w:tc>
      </w:tr>
      <w:tr w:rsidR="001D136D" w:rsidRPr="000C3522" w14:paraId="23E83DAA" w14:textId="77777777" w:rsidTr="000C3522">
        <w:trPr>
          <w:trHeight w:val="812"/>
        </w:trPr>
        <w:tc>
          <w:tcPr>
            <w:tcW w:w="3256" w:type="dxa"/>
          </w:tcPr>
          <w:p w14:paraId="7A30D4D9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3</w:t>
            </w:r>
          </w:p>
        </w:tc>
        <w:tc>
          <w:tcPr>
            <w:tcW w:w="3256" w:type="dxa"/>
          </w:tcPr>
          <w:p w14:paraId="3E62703C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Autuação do Processo e registro no livro de porta </w:t>
            </w:r>
          </w:p>
        </w:tc>
        <w:tc>
          <w:tcPr>
            <w:tcW w:w="3256" w:type="dxa"/>
          </w:tcPr>
          <w:p w14:paraId="61787ABF" w14:textId="77777777" w:rsidR="001D136D" w:rsidRPr="000C3522" w:rsidRDefault="0090501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</w:p>
          <w:p w14:paraId="6609E021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Ajudante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 </w:t>
            </w:r>
          </w:p>
        </w:tc>
      </w:tr>
      <w:tr w:rsidR="001D136D" w:rsidRPr="000C3522" w14:paraId="1814F57F" w14:textId="77777777" w:rsidTr="000C3522">
        <w:trPr>
          <w:trHeight w:val="1499"/>
        </w:trPr>
        <w:tc>
          <w:tcPr>
            <w:tcW w:w="3256" w:type="dxa"/>
          </w:tcPr>
          <w:p w14:paraId="1F9256E9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4</w:t>
            </w:r>
          </w:p>
        </w:tc>
        <w:tc>
          <w:tcPr>
            <w:tcW w:w="3256" w:type="dxa"/>
          </w:tcPr>
          <w:p w14:paraId="4C1CEC4E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Abertura de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Conclusão</w:t>
            </w: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e registro no Livro de conclusão </w:t>
            </w:r>
          </w:p>
        </w:tc>
        <w:tc>
          <w:tcPr>
            <w:tcW w:w="3256" w:type="dxa"/>
          </w:tcPr>
          <w:p w14:paraId="0CA24701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Juiz </w:t>
            </w:r>
          </w:p>
          <w:p w14:paraId="488A9C99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Ajudante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  <w:r w:rsidR="002F31E9" w:rsidRPr="000C3522">
              <w:rPr>
                <w:rFonts w:ascii="Times New Roman" w:hAnsi="Times New Roman" w:cs="Times New Roman"/>
                <w:sz w:val="22"/>
                <w:lang w:eastAsia="pt-BR"/>
              </w:rPr>
              <w:t>/</w:t>
            </w:r>
          </w:p>
          <w:p w14:paraId="08A66C02" w14:textId="77777777" w:rsidR="002F31E9" w:rsidRPr="000C3522" w:rsidRDefault="0090501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Escriturário</w:t>
            </w:r>
            <w:r w:rsidR="002F31E9" w:rsidRPr="000C3522">
              <w:rPr>
                <w:rFonts w:ascii="Times New Roman" w:hAnsi="Times New Roman" w:cs="Times New Roman"/>
                <w:sz w:val="22"/>
                <w:lang w:eastAsia="pt-BR"/>
              </w:rPr>
              <w:t>/</w:t>
            </w:r>
          </w:p>
          <w:p w14:paraId="738A34B5" w14:textId="77777777" w:rsidR="002F31E9" w:rsidRPr="000C3522" w:rsidRDefault="0090501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</w:p>
        </w:tc>
      </w:tr>
      <w:tr w:rsidR="001D136D" w:rsidRPr="000C3522" w14:paraId="51F49C66" w14:textId="77777777" w:rsidTr="000C3522">
        <w:trPr>
          <w:trHeight w:val="511"/>
        </w:trPr>
        <w:tc>
          <w:tcPr>
            <w:tcW w:w="3256" w:type="dxa"/>
          </w:tcPr>
          <w:p w14:paraId="771AD8C8" w14:textId="77777777" w:rsidR="001D136D" w:rsidRPr="000C3522" w:rsidRDefault="001D136D" w:rsidP="000C3522">
            <w:pPr>
              <w:pStyle w:val="BodyText"/>
              <w:spacing w:before="0" w:after="0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5</w:t>
            </w:r>
          </w:p>
        </w:tc>
        <w:tc>
          <w:tcPr>
            <w:tcW w:w="3256" w:type="dxa"/>
          </w:tcPr>
          <w:p w14:paraId="5BFB7414" w14:textId="77777777" w:rsidR="001D136D" w:rsidRPr="000C3522" w:rsidRDefault="001D136D" w:rsidP="000C3522">
            <w:pPr>
              <w:pStyle w:val="BodyText"/>
              <w:spacing w:before="0" w:after="0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Despacho do processo </w:t>
            </w:r>
          </w:p>
        </w:tc>
        <w:tc>
          <w:tcPr>
            <w:tcW w:w="3256" w:type="dxa"/>
          </w:tcPr>
          <w:p w14:paraId="58A1142E" w14:textId="77777777" w:rsidR="001D136D" w:rsidRPr="000C3522" w:rsidRDefault="001D136D" w:rsidP="000C3522">
            <w:pPr>
              <w:pStyle w:val="BodyText"/>
              <w:spacing w:before="0" w:after="0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Juiz</w:t>
            </w:r>
          </w:p>
          <w:p w14:paraId="36901EA6" w14:textId="77777777" w:rsidR="001D136D" w:rsidRPr="000C3522" w:rsidRDefault="001D136D" w:rsidP="000C3522">
            <w:pPr>
              <w:pStyle w:val="BodyText"/>
              <w:spacing w:before="0" w:after="0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</w:p>
        </w:tc>
      </w:tr>
      <w:tr w:rsidR="001D136D" w:rsidRPr="000C3522" w14:paraId="7CA211AD" w14:textId="77777777" w:rsidTr="000C3522">
        <w:trPr>
          <w:trHeight w:val="938"/>
        </w:trPr>
        <w:tc>
          <w:tcPr>
            <w:tcW w:w="3256" w:type="dxa"/>
          </w:tcPr>
          <w:p w14:paraId="3020C395" w14:textId="77777777" w:rsidR="001D136D" w:rsidRPr="000C3522" w:rsidRDefault="001D136D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6</w:t>
            </w:r>
          </w:p>
        </w:tc>
        <w:tc>
          <w:tcPr>
            <w:tcW w:w="3256" w:type="dxa"/>
          </w:tcPr>
          <w:p w14:paraId="73FBEC63" w14:textId="77777777" w:rsidR="001D136D" w:rsidRPr="000C3522" w:rsidRDefault="0090501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Actualização</w:t>
            </w:r>
            <w:r w:rsidR="002F31E9"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no Livro de Porta/transcrição do Despacho (Dar Baixa)</w:t>
            </w:r>
          </w:p>
        </w:tc>
        <w:tc>
          <w:tcPr>
            <w:tcW w:w="3256" w:type="dxa"/>
          </w:tcPr>
          <w:p w14:paraId="22A89A30" w14:textId="77777777" w:rsidR="001D136D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Ajudante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</w:t>
            </w:r>
          </w:p>
          <w:p w14:paraId="392FDF9B" w14:textId="77777777" w:rsidR="002F31E9" w:rsidRPr="000C3522" w:rsidRDefault="0090501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</w:p>
        </w:tc>
      </w:tr>
      <w:tr w:rsidR="002F31E9" w:rsidRPr="000C3522" w14:paraId="76ABD0FA" w14:textId="77777777" w:rsidTr="000C3522">
        <w:trPr>
          <w:trHeight w:val="798"/>
        </w:trPr>
        <w:tc>
          <w:tcPr>
            <w:tcW w:w="3256" w:type="dxa"/>
          </w:tcPr>
          <w:p w14:paraId="708D07EA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7.1 Caso haja promoção</w:t>
            </w:r>
          </w:p>
        </w:tc>
        <w:tc>
          <w:tcPr>
            <w:tcW w:w="3256" w:type="dxa"/>
          </w:tcPr>
          <w:p w14:paraId="6D7595C4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Registro no livro de Vista </w:t>
            </w:r>
          </w:p>
        </w:tc>
        <w:tc>
          <w:tcPr>
            <w:tcW w:w="3256" w:type="dxa"/>
          </w:tcPr>
          <w:p w14:paraId="52FF607C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Curador Menor</w:t>
            </w:r>
          </w:p>
          <w:p w14:paraId="2A255E9F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Ajudante escrivão</w:t>
            </w:r>
          </w:p>
        </w:tc>
      </w:tr>
      <w:tr w:rsidR="002F31E9" w:rsidRPr="000C3522" w14:paraId="38546440" w14:textId="77777777" w:rsidTr="000C3522">
        <w:trPr>
          <w:trHeight w:val="1148"/>
        </w:trPr>
        <w:tc>
          <w:tcPr>
            <w:tcW w:w="3256" w:type="dxa"/>
          </w:tcPr>
          <w:p w14:paraId="387CF125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7.2 Caso Notifique-se</w:t>
            </w:r>
          </w:p>
        </w:tc>
        <w:tc>
          <w:tcPr>
            <w:tcW w:w="3256" w:type="dxa"/>
          </w:tcPr>
          <w:p w14:paraId="2C3BE8B1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Registro no Livro de Mandado</w:t>
            </w:r>
          </w:p>
        </w:tc>
        <w:tc>
          <w:tcPr>
            <w:tcW w:w="3256" w:type="dxa"/>
          </w:tcPr>
          <w:p w14:paraId="115A9663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Requerido</w:t>
            </w:r>
          </w:p>
          <w:p w14:paraId="5B47FD66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Ajudante escriturário</w:t>
            </w:r>
          </w:p>
          <w:p w14:paraId="73D11D0D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Oficial de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diligências</w:t>
            </w:r>
          </w:p>
        </w:tc>
      </w:tr>
      <w:tr w:rsidR="002F31E9" w:rsidRPr="000C3522" w14:paraId="1F10FC5A" w14:textId="77777777" w:rsidTr="000C3522">
        <w:trPr>
          <w:trHeight w:val="812"/>
        </w:trPr>
        <w:tc>
          <w:tcPr>
            <w:tcW w:w="3256" w:type="dxa"/>
          </w:tcPr>
          <w:p w14:paraId="1896ADB7" w14:textId="77777777" w:rsidR="002F31E9" w:rsidRPr="000C3522" w:rsidRDefault="002F31E9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7.3 Caso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Inquérito</w:t>
            </w: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de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Condições</w:t>
            </w:r>
          </w:p>
        </w:tc>
        <w:tc>
          <w:tcPr>
            <w:tcW w:w="3256" w:type="dxa"/>
          </w:tcPr>
          <w:p w14:paraId="6792FD60" w14:textId="77777777" w:rsidR="002F31E9" w:rsidRPr="000C3522" w:rsidRDefault="00C7066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Faz-se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Inquérito</w:t>
            </w: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Social </w:t>
            </w:r>
          </w:p>
        </w:tc>
        <w:tc>
          <w:tcPr>
            <w:tcW w:w="3256" w:type="dxa"/>
          </w:tcPr>
          <w:p w14:paraId="0D0F390D" w14:textId="77777777" w:rsidR="002F31E9" w:rsidRPr="000C3522" w:rsidRDefault="00C7066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Ajudante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Escriturário</w:t>
            </w:r>
          </w:p>
          <w:p w14:paraId="1C0C4DCA" w14:textId="77777777" w:rsidR="00C70660" w:rsidRPr="000C3522" w:rsidRDefault="00C7066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Assistente social</w:t>
            </w:r>
          </w:p>
        </w:tc>
      </w:tr>
      <w:tr w:rsidR="00C70660" w:rsidRPr="000C3522" w14:paraId="691E0493" w14:textId="77777777" w:rsidTr="000C3522">
        <w:trPr>
          <w:trHeight w:val="925"/>
        </w:trPr>
        <w:tc>
          <w:tcPr>
            <w:tcW w:w="3256" w:type="dxa"/>
          </w:tcPr>
          <w:p w14:paraId="69ADC47C" w14:textId="77777777" w:rsidR="00C70660" w:rsidRPr="000C3522" w:rsidRDefault="00C7066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8</w:t>
            </w:r>
          </w:p>
        </w:tc>
        <w:tc>
          <w:tcPr>
            <w:tcW w:w="3256" w:type="dxa"/>
          </w:tcPr>
          <w:p w14:paraId="4A57C74D" w14:textId="77777777" w:rsidR="00C70660" w:rsidRPr="000C3522" w:rsidRDefault="00C7066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Recebimento da Resposta na Fase 7</w:t>
            </w:r>
            <w:r w:rsidR="00240E55"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e registro no Livro de Porta novamente</w:t>
            </w:r>
          </w:p>
        </w:tc>
        <w:tc>
          <w:tcPr>
            <w:tcW w:w="3256" w:type="dxa"/>
          </w:tcPr>
          <w:p w14:paraId="2485B149" w14:textId="77777777" w:rsidR="00240E55" w:rsidRPr="000C3522" w:rsidRDefault="0090501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  <w:r w:rsidR="00C70660"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</w:t>
            </w:r>
          </w:p>
          <w:p w14:paraId="37EF0EF8" w14:textId="77777777" w:rsidR="00C70660" w:rsidRPr="000C3522" w:rsidRDefault="00240E55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A</w:t>
            </w:r>
            <w:r w:rsidR="00C70660" w:rsidRPr="000C3522">
              <w:rPr>
                <w:rFonts w:ascii="Times New Roman" w:hAnsi="Times New Roman" w:cs="Times New Roman"/>
                <w:sz w:val="22"/>
                <w:lang w:eastAsia="pt-BR"/>
              </w:rPr>
              <w:t>judante escrivão</w:t>
            </w:r>
          </w:p>
        </w:tc>
      </w:tr>
      <w:tr w:rsidR="00C70660" w:rsidRPr="000C3522" w14:paraId="4BE6D491" w14:textId="77777777" w:rsidTr="000C3522">
        <w:trPr>
          <w:trHeight w:val="1148"/>
        </w:trPr>
        <w:tc>
          <w:tcPr>
            <w:tcW w:w="3256" w:type="dxa"/>
          </w:tcPr>
          <w:p w14:paraId="3FA27C5B" w14:textId="77777777" w:rsidR="00C70660" w:rsidRPr="000C3522" w:rsidRDefault="00240E55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9.1. Caso o juiz de uma Sentença </w:t>
            </w:r>
          </w:p>
        </w:tc>
        <w:tc>
          <w:tcPr>
            <w:tcW w:w="3256" w:type="dxa"/>
          </w:tcPr>
          <w:p w14:paraId="578979B0" w14:textId="77777777" w:rsidR="00C70660" w:rsidRPr="000C3522" w:rsidRDefault="00240E55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Fecho do Processo</w:t>
            </w:r>
          </w:p>
        </w:tc>
        <w:tc>
          <w:tcPr>
            <w:tcW w:w="3256" w:type="dxa"/>
          </w:tcPr>
          <w:p w14:paraId="500E2B7B" w14:textId="77777777" w:rsidR="00240E55" w:rsidRPr="000C3522" w:rsidRDefault="00240E55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Juiz </w:t>
            </w:r>
          </w:p>
          <w:p w14:paraId="4AA6DFA8" w14:textId="77777777" w:rsidR="00C70660" w:rsidRPr="000C3522" w:rsidRDefault="00240E55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Ajudante escrivão</w:t>
            </w:r>
          </w:p>
          <w:p w14:paraId="7EDEFEED" w14:textId="77777777" w:rsidR="00240E55" w:rsidRPr="000C3522" w:rsidRDefault="00905010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</w:p>
        </w:tc>
      </w:tr>
      <w:tr w:rsidR="00240E55" w:rsidRPr="000C3522" w14:paraId="47326C41" w14:textId="77777777" w:rsidTr="000C3522">
        <w:trPr>
          <w:trHeight w:val="798"/>
        </w:trPr>
        <w:tc>
          <w:tcPr>
            <w:tcW w:w="3256" w:type="dxa"/>
          </w:tcPr>
          <w:p w14:paraId="71758BED" w14:textId="77777777" w:rsidR="00240E55" w:rsidRPr="000C3522" w:rsidRDefault="00240E55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9.2 Caso o Juiz de um novo despacho </w:t>
            </w:r>
          </w:p>
        </w:tc>
        <w:tc>
          <w:tcPr>
            <w:tcW w:w="3256" w:type="dxa"/>
          </w:tcPr>
          <w:p w14:paraId="4585E75A" w14:textId="1282A5A7" w:rsidR="00240E55" w:rsidRPr="000C3522" w:rsidRDefault="00284A43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Repetição da faze 6 adiante</w:t>
            </w:r>
          </w:p>
        </w:tc>
        <w:tc>
          <w:tcPr>
            <w:tcW w:w="3256" w:type="dxa"/>
          </w:tcPr>
          <w:p w14:paraId="3D094309" w14:textId="77777777" w:rsidR="00240E55" w:rsidRPr="000C3522" w:rsidRDefault="00240E55" w:rsidP="000C3522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Ajudante </w:t>
            </w:r>
            <w:r w:rsidR="00905010"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 xml:space="preserve"> </w:t>
            </w:r>
          </w:p>
          <w:p w14:paraId="275D73DB" w14:textId="77777777" w:rsidR="00240E55" w:rsidRPr="000C3522" w:rsidRDefault="00905010" w:rsidP="000C3522">
            <w:pPr>
              <w:pStyle w:val="BodyText"/>
              <w:keepNext/>
              <w:jc w:val="left"/>
              <w:rPr>
                <w:rFonts w:ascii="Times New Roman" w:hAnsi="Times New Roman" w:cs="Times New Roman"/>
                <w:sz w:val="22"/>
                <w:lang w:eastAsia="pt-BR"/>
              </w:rPr>
            </w:pPr>
            <w:r w:rsidRPr="000C3522">
              <w:rPr>
                <w:rFonts w:ascii="Times New Roman" w:hAnsi="Times New Roman" w:cs="Times New Roman"/>
                <w:sz w:val="22"/>
                <w:lang w:eastAsia="pt-BR"/>
              </w:rPr>
              <w:t>Escrivão</w:t>
            </w:r>
          </w:p>
        </w:tc>
      </w:tr>
    </w:tbl>
    <w:p w14:paraId="50F11B1F" w14:textId="5707CC2C" w:rsidR="00D47314" w:rsidRPr="000C3522" w:rsidRDefault="00D47314" w:rsidP="000C3522">
      <w:pPr>
        <w:pStyle w:val="Caption"/>
        <w:rPr>
          <w:b/>
        </w:rPr>
      </w:pPr>
      <w:bookmarkStart w:id="106" w:name="_Toc452367798"/>
      <w:r>
        <w:t xml:space="preserve">Tabela </w:t>
      </w:r>
      <w:r w:rsidR="00B83417">
        <w:fldChar w:fldCharType="begin"/>
      </w:r>
      <w:r w:rsidR="00B83417">
        <w:instrText xml:space="preserve"> SEQ Tabela \* ARABIC </w:instrText>
      </w:r>
      <w:r w:rsidR="00B83417">
        <w:fldChar w:fldCharType="separate"/>
      </w:r>
      <w:r w:rsidR="000C3522">
        <w:rPr>
          <w:noProof/>
        </w:rPr>
        <w:t>4</w:t>
      </w:r>
      <w:r w:rsidR="00B83417">
        <w:fldChar w:fldCharType="end"/>
      </w:r>
      <w:r>
        <w:t>.</w:t>
      </w:r>
      <w:r w:rsidRPr="00D80A05">
        <w:t xml:space="preserve"> Ciclo de Vida do processo judicial</w:t>
      </w:r>
      <w:r>
        <w:t xml:space="preserve"> </w:t>
      </w:r>
      <w:r>
        <w:rPr>
          <w:b/>
        </w:rPr>
        <w:t>Fonte Autor</w:t>
      </w:r>
      <w:bookmarkEnd w:id="106"/>
    </w:p>
    <w:p w14:paraId="7CC8A195" w14:textId="5AFABFEC" w:rsidR="008365AB" w:rsidRPr="000C3522" w:rsidRDefault="008365AB">
      <w:pPr>
        <w:spacing w:before="0" w:after="0" w:line="240" w:lineRule="auto"/>
        <w:jc w:val="left"/>
        <w:rPr>
          <w:bCs/>
          <w:kern w:val="28"/>
        </w:rPr>
      </w:pPr>
    </w:p>
    <w:p w14:paraId="37EBCC80" w14:textId="61D9182A" w:rsidR="00AF642E" w:rsidRPr="000C3522" w:rsidRDefault="009C17D2">
      <w:pPr>
        <w:pStyle w:val="Heading3"/>
      </w:pPr>
      <w:bookmarkStart w:id="107" w:name="_Toc452369490"/>
      <w:r w:rsidRPr="000C3522">
        <w:t xml:space="preserve">Deficiências do actual sistema de gestão de </w:t>
      </w:r>
      <w:r w:rsidR="00FD0799" w:rsidRPr="000C3522">
        <w:t>Processos Judiciais</w:t>
      </w:r>
      <w:bookmarkEnd w:id="107"/>
    </w:p>
    <w:p w14:paraId="6C111401" w14:textId="3831EA82" w:rsidR="00665BB7" w:rsidRPr="000C3522" w:rsidRDefault="00FD0799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 xml:space="preserve">O actual Sistema de </w:t>
      </w:r>
      <w:r w:rsidR="00415264" w:rsidRPr="000C3522">
        <w:rPr>
          <w:rFonts w:cs="Times New Roman"/>
          <w:b w:val="0"/>
          <w:sz w:val="24"/>
          <w:szCs w:val="24"/>
        </w:rPr>
        <w:t>Gestão</w:t>
      </w:r>
      <w:r w:rsidRPr="000C3522">
        <w:rPr>
          <w:rFonts w:cs="Times New Roman"/>
          <w:b w:val="0"/>
          <w:sz w:val="24"/>
          <w:szCs w:val="24"/>
        </w:rPr>
        <w:t xml:space="preserve"> de Processos Judiciais apresenta as seguintes deficiências:</w:t>
      </w:r>
    </w:p>
    <w:p w14:paraId="4A3CD365" w14:textId="10DF9DA2" w:rsidR="00FD0799" w:rsidRPr="000C3522" w:rsidRDefault="00FD0799" w:rsidP="00FD0799">
      <w:pPr>
        <w:pStyle w:val="Title"/>
        <w:numPr>
          <w:ilvl w:val="0"/>
          <w:numId w:val="15"/>
        </w:numPr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>Falta de segurança em aspectos relacionados com integridade da informação do Processo Judicial, isso porque, a informação é neste momento armazenada em Livros</w:t>
      </w:r>
      <w:r w:rsidR="00CE0C11" w:rsidRPr="000C3522">
        <w:rPr>
          <w:rFonts w:cs="Times New Roman"/>
          <w:b w:val="0"/>
          <w:sz w:val="24"/>
          <w:szCs w:val="24"/>
        </w:rPr>
        <w:t xml:space="preserve"> que tem as suas limitações em termos de quantidade de conteúdo.</w:t>
      </w:r>
    </w:p>
    <w:p w14:paraId="6DAF06EC" w14:textId="60A1A30A" w:rsidR="00CE0C11" w:rsidRPr="000C3522" w:rsidRDefault="00CE0C11" w:rsidP="00FD0799">
      <w:pPr>
        <w:pStyle w:val="Title"/>
        <w:numPr>
          <w:ilvl w:val="0"/>
          <w:numId w:val="15"/>
        </w:numPr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 xml:space="preserve">Falta de um </w:t>
      </w:r>
      <w:r w:rsidR="00A107E4" w:rsidRPr="000C3522">
        <w:rPr>
          <w:rFonts w:cs="Times New Roman"/>
          <w:b w:val="0"/>
          <w:sz w:val="24"/>
          <w:szCs w:val="24"/>
        </w:rPr>
        <w:t xml:space="preserve">mecanismo </w:t>
      </w:r>
      <w:r w:rsidR="00415264" w:rsidRPr="000C3522">
        <w:rPr>
          <w:rFonts w:cs="Times New Roman"/>
          <w:b w:val="0"/>
          <w:sz w:val="24"/>
          <w:szCs w:val="24"/>
        </w:rPr>
        <w:t>sofisticado</w:t>
      </w:r>
      <w:r w:rsidR="00A107E4" w:rsidRPr="000C3522">
        <w:rPr>
          <w:rFonts w:cs="Times New Roman"/>
          <w:b w:val="0"/>
          <w:sz w:val="24"/>
          <w:szCs w:val="24"/>
        </w:rPr>
        <w:t xml:space="preserve"> de pesquisa, isto pois a informação não é organizada em ordem alfabética e a quantidade de processos judiciais excede um n</w:t>
      </w:r>
      <w:r w:rsidR="00C43E9B" w:rsidRPr="000C3522">
        <w:rPr>
          <w:rFonts w:cs="Times New Roman"/>
          <w:b w:val="0"/>
          <w:sz w:val="24"/>
          <w:szCs w:val="24"/>
        </w:rPr>
        <w:t>ú</w:t>
      </w:r>
      <w:r w:rsidR="00A107E4" w:rsidRPr="000C3522">
        <w:rPr>
          <w:rFonts w:cs="Times New Roman"/>
          <w:b w:val="0"/>
          <w:sz w:val="24"/>
          <w:szCs w:val="24"/>
        </w:rPr>
        <w:t>mero compreensível para uma pesquisa manual adaptada.</w:t>
      </w:r>
    </w:p>
    <w:p w14:paraId="1FC7289E" w14:textId="33F89C76" w:rsidR="00A107E4" w:rsidRPr="000C3522" w:rsidRDefault="00A107E4" w:rsidP="00FD0799">
      <w:pPr>
        <w:pStyle w:val="Title"/>
        <w:numPr>
          <w:ilvl w:val="0"/>
          <w:numId w:val="15"/>
        </w:numPr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>Falta de segurança no sistema de controle dos Processos Judiciais, para al</w:t>
      </w:r>
      <w:r w:rsidR="00C43E9B" w:rsidRPr="000C3522">
        <w:rPr>
          <w:rFonts w:cs="Times New Roman"/>
          <w:b w:val="0"/>
          <w:sz w:val="24"/>
          <w:szCs w:val="24"/>
        </w:rPr>
        <w:t>é</w:t>
      </w:r>
      <w:r w:rsidRPr="000C3522">
        <w:rPr>
          <w:rFonts w:cs="Times New Roman"/>
          <w:b w:val="0"/>
          <w:sz w:val="24"/>
          <w:szCs w:val="24"/>
        </w:rPr>
        <w:t xml:space="preserve">m dos livros que fazem o controle da </w:t>
      </w:r>
      <w:r w:rsidRPr="000C3522">
        <w:rPr>
          <w:rFonts w:cs="Times New Roman"/>
          <w:sz w:val="24"/>
          <w:szCs w:val="24"/>
        </w:rPr>
        <w:t xml:space="preserve">localização </w:t>
      </w:r>
      <w:r w:rsidRPr="000C3522">
        <w:rPr>
          <w:rFonts w:cs="Times New Roman"/>
          <w:b w:val="0"/>
          <w:sz w:val="24"/>
          <w:szCs w:val="24"/>
        </w:rPr>
        <w:t xml:space="preserve">e </w:t>
      </w:r>
      <w:r w:rsidRPr="000C3522">
        <w:rPr>
          <w:rFonts w:cs="Times New Roman"/>
          <w:sz w:val="24"/>
          <w:szCs w:val="24"/>
        </w:rPr>
        <w:t>estado de autuação</w:t>
      </w:r>
      <w:r w:rsidR="00415264" w:rsidRPr="000C3522">
        <w:rPr>
          <w:rFonts w:cs="Times New Roman"/>
          <w:sz w:val="24"/>
          <w:szCs w:val="24"/>
        </w:rPr>
        <w:t xml:space="preserve">, </w:t>
      </w:r>
      <w:r w:rsidR="00415264" w:rsidRPr="000C3522">
        <w:rPr>
          <w:rFonts w:cs="Times New Roman"/>
          <w:b w:val="0"/>
          <w:sz w:val="24"/>
          <w:szCs w:val="24"/>
        </w:rPr>
        <w:t>estes são armazenados em armários que são de fácil acesso a qualquer funcionário não representante dos Cartórios.</w:t>
      </w:r>
    </w:p>
    <w:p w14:paraId="31F7041C" w14:textId="77777777" w:rsidR="00415264" w:rsidRPr="000C3522" w:rsidRDefault="00415264" w:rsidP="00415264">
      <w:pPr>
        <w:pStyle w:val="Title"/>
        <w:spacing w:before="0" w:after="0"/>
        <w:ind w:left="787"/>
        <w:jc w:val="both"/>
        <w:rPr>
          <w:rFonts w:cs="Times New Roman"/>
          <w:b w:val="0"/>
          <w:sz w:val="24"/>
          <w:szCs w:val="24"/>
        </w:rPr>
      </w:pPr>
    </w:p>
    <w:p w14:paraId="4AF19ABB" w14:textId="77777777" w:rsidR="00FD0799" w:rsidRPr="000C3522" w:rsidRDefault="00FD0799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6394B78" w14:textId="77777777" w:rsidR="00665BB7" w:rsidRPr="000C3522" w:rsidRDefault="00665BB7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F112405" w14:textId="77777777" w:rsidR="00665BB7" w:rsidRPr="000C3522" w:rsidRDefault="00665BB7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F9F9D19" w14:textId="77777777" w:rsidR="00665BB7" w:rsidRPr="000C3522" w:rsidRDefault="00665BB7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95A9448" w14:textId="77777777" w:rsidR="00DF35F4" w:rsidRPr="000C3522" w:rsidRDefault="00DF35F4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2F783F2" w14:textId="77777777" w:rsidR="00665BB7" w:rsidRPr="000C3522" w:rsidRDefault="00665BB7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C8DA313" w14:textId="77777777" w:rsidR="00C23C1D" w:rsidRPr="000C3522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30B5C04F" w14:textId="77777777" w:rsidR="00C23C1D" w:rsidRPr="000C3522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79F5736" w14:textId="77777777" w:rsidR="00C23C1D" w:rsidRPr="000C3522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6E19B84" w14:textId="77777777" w:rsidR="00DF35F4" w:rsidRPr="000C3522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5817FC2E" w14:textId="77777777" w:rsidR="00DF35F4" w:rsidRPr="000C3522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B3259C3" w14:textId="77777777" w:rsidR="00DF35F4" w:rsidRPr="000C3522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5AA5AA4" w14:textId="77777777" w:rsidR="00DF35F4" w:rsidRPr="000C3522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33642663" w14:textId="77777777" w:rsidR="00DF35F4" w:rsidRPr="000C3522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4217185" w14:textId="77777777" w:rsidR="00DF35F4" w:rsidRPr="000C3522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320CAEB8" w14:textId="77777777" w:rsidR="00752894" w:rsidRPr="000C3522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B97938D" w14:textId="77777777" w:rsidR="00752894" w:rsidRPr="000C3522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71043F5E" w14:textId="77777777" w:rsidR="00752894" w:rsidRPr="000C3522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4AFFED5D" w14:textId="77777777" w:rsidR="00C6703D" w:rsidRPr="000C3522" w:rsidRDefault="00C6703D">
      <w:pPr>
        <w:pStyle w:val="Heading1"/>
      </w:pPr>
      <w:bookmarkStart w:id="108" w:name="_Toc260760895"/>
      <w:bookmarkStart w:id="109" w:name="_Toc452369491"/>
      <w:r w:rsidRPr="000C3522">
        <w:lastRenderedPageBreak/>
        <w:t>C</w:t>
      </w:r>
      <w:r w:rsidR="000E0510" w:rsidRPr="000C3522">
        <w:t>A</w:t>
      </w:r>
      <w:r w:rsidRPr="000C3522">
        <w:t>p</w:t>
      </w:r>
      <w:r w:rsidR="000E0510" w:rsidRPr="000C3522">
        <w:t>Í</w:t>
      </w:r>
      <w:r w:rsidRPr="000C3522">
        <w:t xml:space="preserve">tulo </w:t>
      </w:r>
      <w:bookmarkEnd w:id="108"/>
      <w:r w:rsidR="008B34E5" w:rsidRPr="000C3522">
        <w:t>4</w:t>
      </w:r>
      <w:r w:rsidR="00E1122F" w:rsidRPr="000C3522">
        <w:t xml:space="preserve"> </w:t>
      </w:r>
      <w:r w:rsidR="005F12E3" w:rsidRPr="000C3522">
        <w:t xml:space="preserve">- </w:t>
      </w:r>
      <w:r w:rsidR="008B34E5" w:rsidRPr="000C3522">
        <w:t>METODOLOGIA DE RESOLUÇÃO DO PROBLEMA E APRESENTAÇÃO DE RESULTADOS</w:t>
      </w:r>
      <w:bookmarkEnd w:id="109"/>
    </w:p>
    <w:p w14:paraId="13C7F6C3" w14:textId="0F278110" w:rsidR="00AC3FED" w:rsidRPr="000C3522" w:rsidRDefault="00AC3FED" w:rsidP="00BB0DC9">
      <w:pPr>
        <w:pStyle w:val="Heading2"/>
        <w:numPr>
          <w:ilvl w:val="0"/>
          <w:numId w:val="0"/>
        </w:numPr>
      </w:pPr>
    </w:p>
    <w:p w14:paraId="66F98013" w14:textId="48A252FB" w:rsidR="00AC3FED" w:rsidRPr="000C3522" w:rsidRDefault="00E24307" w:rsidP="00BB0DC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C3522">
        <w:rPr>
          <w:rFonts w:ascii="Times New Roman" w:hAnsi="Times New Roman" w:cs="Times New Roman"/>
        </w:rPr>
        <w:t xml:space="preserve">Neste capítulo, apresenta-se a proposta </w:t>
      </w:r>
      <w:r w:rsidR="00E633AF" w:rsidRPr="000C3522">
        <w:rPr>
          <w:rFonts w:ascii="Times New Roman" w:hAnsi="Times New Roman" w:cs="Times New Roman"/>
        </w:rPr>
        <w:t>de</w:t>
      </w:r>
      <w:r w:rsidRPr="000C3522">
        <w:rPr>
          <w:rFonts w:ascii="Times New Roman" w:hAnsi="Times New Roman" w:cs="Times New Roman"/>
        </w:rPr>
        <w:t xml:space="preserve"> </w:t>
      </w:r>
      <w:r w:rsidR="00846678" w:rsidRPr="000C3522">
        <w:rPr>
          <w:rFonts w:ascii="Times New Roman" w:hAnsi="Times New Roman" w:cs="Times New Roman"/>
        </w:rPr>
        <w:t xml:space="preserve">um protótipo </w:t>
      </w:r>
      <w:r w:rsidR="00765336" w:rsidRPr="000C3522">
        <w:rPr>
          <w:rFonts w:ascii="Times New Roman" w:hAnsi="Times New Roman" w:cs="Times New Roman"/>
        </w:rPr>
        <w:t>baseado em sistemas de informação</w:t>
      </w:r>
      <w:r w:rsidR="00E633AF" w:rsidRPr="000C3522">
        <w:rPr>
          <w:rFonts w:ascii="Times New Roman" w:hAnsi="Times New Roman" w:cs="Times New Roman"/>
        </w:rPr>
        <w:t xml:space="preserve"> para a gestão de Processos</w:t>
      </w:r>
      <w:r w:rsidR="00F72755" w:rsidRPr="000C3522">
        <w:rPr>
          <w:rFonts w:ascii="Times New Roman" w:hAnsi="Times New Roman" w:cs="Times New Roman"/>
        </w:rPr>
        <w:t xml:space="preserve"> Judiciais</w:t>
      </w:r>
      <w:r w:rsidRPr="000C3522">
        <w:rPr>
          <w:rFonts w:ascii="Times New Roman" w:hAnsi="Times New Roman" w:cs="Times New Roman"/>
        </w:rPr>
        <w:t xml:space="preserve">. Para tal, foi feito um estudo da </w:t>
      </w:r>
      <w:r w:rsidR="00DC58AE" w:rsidRPr="000C3522">
        <w:rPr>
          <w:rFonts w:ascii="Times New Roman" w:hAnsi="Times New Roman" w:cs="Times New Roman"/>
        </w:rPr>
        <w:t>gestão processual</w:t>
      </w:r>
      <w:r w:rsidRPr="000C3522">
        <w:rPr>
          <w:rFonts w:ascii="Times New Roman" w:hAnsi="Times New Roman" w:cs="Times New Roman"/>
        </w:rPr>
        <w:t xml:space="preserve"> já existente</w:t>
      </w:r>
      <w:r w:rsidR="000414C6" w:rsidRPr="000C3522">
        <w:rPr>
          <w:rFonts w:ascii="Times New Roman" w:hAnsi="Times New Roman" w:cs="Times New Roman"/>
        </w:rPr>
        <w:t>.</w:t>
      </w:r>
      <w:r w:rsidR="00C6152B" w:rsidRPr="000C3522">
        <w:rPr>
          <w:rFonts w:ascii="Times New Roman" w:hAnsi="Times New Roman" w:cs="Times New Roman"/>
        </w:rPr>
        <w:t xml:space="preserve"> Para o</w:t>
      </w:r>
      <w:r w:rsidR="009D39A0" w:rsidRPr="000C3522">
        <w:rPr>
          <w:rFonts w:ascii="Times New Roman" w:hAnsi="Times New Roman" w:cs="Times New Roman"/>
        </w:rPr>
        <w:t xml:space="preserve"> presente projecto certos aspecto</w:t>
      </w:r>
      <w:r w:rsidR="007F613A" w:rsidRPr="000C3522">
        <w:rPr>
          <w:rFonts w:ascii="Times New Roman" w:hAnsi="Times New Roman" w:cs="Times New Roman"/>
        </w:rPr>
        <w:t xml:space="preserve">s foram </w:t>
      </w:r>
      <w:r w:rsidRPr="000C3522">
        <w:rPr>
          <w:rFonts w:ascii="Times New Roman" w:hAnsi="Times New Roman" w:cs="Times New Roman"/>
        </w:rPr>
        <w:t>tomados em conta para um melhor desenvolvimento do tema de estudo proposto</w:t>
      </w:r>
      <w:r w:rsidR="00825929" w:rsidRPr="000C3522">
        <w:rPr>
          <w:rFonts w:ascii="Times New Roman" w:hAnsi="Times New Roman" w:cs="Times New Roman"/>
        </w:rPr>
        <w:t>.</w:t>
      </w:r>
      <w:r w:rsidR="00E070D8" w:rsidRPr="000C3522">
        <w:rPr>
          <w:rFonts w:ascii="Times New Roman" w:hAnsi="Times New Roman" w:cs="Times New Roman"/>
        </w:rPr>
        <w:t xml:space="preserve"> De</w:t>
      </w:r>
      <w:r w:rsidR="00037B83" w:rsidRPr="000C3522">
        <w:rPr>
          <w:rFonts w:ascii="Times New Roman" w:hAnsi="Times New Roman" w:cs="Times New Roman"/>
        </w:rPr>
        <w:t xml:space="preserve"> seguida serão apresentados </w:t>
      </w:r>
      <w:r w:rsidR="004F2BB7" w:rsidRPr="000C3522">
        <w:rPr>
          <w:rFonts w:ascii="Times New Roman" w:hAnsi="Times New Roman" w:cs="Times New Roman"/>
        </w:rPr>
        <w:t xml:space="preserve">resultados desta investigação </w:t>
      </w:r>
      <w:r w:rsidR="005E7443" w:rsidRPr="000C3522">
        <w:rPr>
          <w:rFonts w:ascii="Times New Roman" w:hAnsi="Times New Roman" w:cs="Times New Roman"/>
        </w:rPr>
        <w:t>bem como teorias</w:t>
      </w:r>
      <w:r w:rsidR="00383013" w:rsidRPr="000C3522">
        <w:rPr>
          <w:rFonts w:ascii="Times New Roman" w:hAnsi="Times New Roman" w:cs="Times New Roman"/>
        </w:rPr>
        <w:t>,</w:t>
      </w:r>
      <w:r w:rsidR="009C17D2" w:rsidRPr="000C3522">
        <w:rPr>
          <w:rFonts w:ascii="Times New Roman" w:hAnsi="Times New Roman" w:cs="Times New Roman"/>
        </w:rPr>
        <w:t xml:space="preserve"> </w:t>
      </w:r>
      <w:r w:rsidR="00383013" w:rsidRPr="000C3522">
        <w:rPr>
          <w:rFonts w:ascii="Times New Roman" w:hAnsi="Times New Roman" w:cs="Times New Roman"/>
        </w:rPr>
        <w:t>ferramentas utilizadas</w:t>
      </w:r>
      <w:r w:rsidR="000B1DF9" w:rsidRPr="000C3522">
        <w:rPr>
          <w:rFonts w:ascii="Times New Roman" w:hAnsi="Times New Roman" w:cs="Times New Roman"/>
        </w:rPr>
        <w:t xml:space="preserve"> para alcançar os resultados.</w:t>
      </w:r>
    </w:p>
    <w:p w14:paraId="0E9B014C" w14:textId="77777777" w:rsidR="00BB0DC9" w:rsidRPr="000C3522" w:rsidRDefault="00BB0DC9" w:rsidP="00BB0DC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F53D36B" w14:textId="77FA0B1C" w:rsidR="00BB0DC9" w:rsidRPr="000C3522" w:rsidRDefault="00A05ACD" w:rsidP="00BB0DC9">
      <w:pPr>
        <w:pStyle w:val="Heading2"/>
      </w:pPr>
      <w:bookmarkStart w:id="110" w:name="_Toc452369492"/>
      <w:r w:rsidRPr="000C3522">
        <w:t>Metodologias</w:t>
      </w:r>
      <w:r w:rsidR="00C029ED" w:rsidRPr="000C3522">
        <w:t xml:space="preserve"> de desenvolvimento</w:t>
      </w:r>
      <w:bookmarkEnd w:id="110"/>
      <w:r w:rsidR="00C029ED" w:rsidRPr="000C3522">
        <w:t xml:space="preserve"> </w:t>
      </w:r>
    </w:p>
    <w:p w14:paraId="6A1EF35B" w14:textId="39F07F62" w:rsidR="00BB0DC9" w:rsidRPr="000C3522" w:rsidRDefault="00BB0DC9" w:rsidP="000C3522">
      <w:r w:rsidRPr="000C3522">
        <w:t xml:space="preserve">Durante a resolução deste problema que consistiu em </w:t>
      </w:r>
      <w:r w:rsidR="00CF18EF" w:rsidRPr="000C3522">
        <w:t>desenvolver um</w:t>
      </w:r>
      <w:r w:rsidRPr="000C3522">
        <w:t xml:space="preserve"> protótipo da aplicação de gestão de Processos Judiciais foi utilizada a metodologia de desenvolvimento ágil </w:t>
      </w:r>
      <w:r w:rsidR="009D040A" w:rsidRPr="000C3522">
        <w:t>assim como</w:t>
      </w:r>
      <w:r w:rsidRPr="000C3522">
        <w:t xml:space="preserve"> a </w:t>
      </w:r>
      <w:r w:rsidR="009D040A" w:rsidRPr="000C3522">
        <w:t>L</w:t>
      </w:r>
      <w:r w:rsidRPr="000C3522">
        <w:t xml:space="preserve">inguagem de modelação UML. </w:t>
      </w:r>
    </w:p>
    <w:p w14:paraId="263F65CA" w14:textId="77777777" w:rsidR="00BB0DC9" w:rsidRPr="000C3522" w:rsidRDefault="00BB0DC9" w:rsidP="00BB0DC9">
      <w:pPr>
        <w:pStyle w:val="BodyText"/>
      </w:pPr>
    </w:p>
    <w:p w14:paraId="481E2CF8" w14:textId="67A75DD8" w:rsidR="00BB0DC9" w:rsidRPr="000C3522" w:rsidRDefault="009D040A">
      <w:pPr>
        <w:pStyle w:val="Heading3"/>
      </w:pPr>
      <w:bookmarkStart w:id="111" w:name="_Toc452369493"/>
      <w:r w:rsidRPr="000C3522">
        <w:t>Motivações da escolha</w:t>
      </w:r>
      <w:bookmarkEnd w:id="111"/>
    </w:p>
    <w:p w14:paraId="478B94BB" w14:textId="3D83AA6B" w:rsidR="00BB0DC9" w:rsidRPr="000C3522" w:rsidRDefault="00BB0DC9" w:rsidP="000C3522">
      <w:r w:rsidRPr="000C3522">
        <w:t xml:space="preserve"> A metodologia de desenvolvimento ágil foi </w:t>
      </w:r>
      <w:r w:rsidR="00C2210F" w:rsidRPr="000C3522">
        <w:t>desejada pois o</w:t>
      </w:r>
      <w:r w:rsidRPr="000C3522">
        <w:t xml:space="preserve"> desta metodologia </w:t>
      </w:r>
      <w:r w:rsidR="00C2210F" w:rsidRPr="000C3522">
        <w:t>é a</w:t>
      </w:r>
      <w:r w:rsidRPr="000C3522">
        <w:t xml:space="preserve"> comunicação entre a equipe </w:t>
      </w:r>
      <w:r w:rsidR="00C2210F" w:rsidRPr="000C3522">
        <w:t xml:space="preserve">o </w:t>
      </w:r>
      <w:r w:rsidR="00842C75" w:rsidRPr="000C3522">
        <w:t>desenvolvedor</w:t>
      </w:r>
      <w:r w:rsidRPr="000C3522">
        <w:t xml:space="preserve"> e a parte interessada</w:t>
      </w:r>
      <w:r w:rsidR="00C2210F" w:rsidRPr="000C3522">
        <w:t xml:space="preserve"> (Cliente)</w:t>
      </w:r>
      <w:r w:rsidRPr="000C3522">
        <w:t>. Outro motivo que levou a escolha é o tamanho de equipa de desenvolvimento que neste projecto foi composta por apenas um elemento, e visto que a metodologia de desenvolvimento ágil é a mais adequada para equipes pequenas ou medias esta tornou-se uma das mais adequadas.  Para auxiliar a modelação da solução foi utilizada a linguagem de modelação UML, mais especificamente os seguintes diagramas:</w:t>
      </w:r>
    </w:p>
    <w:p w14:paraId="349FB382" w14:textId="7D30A1A3" w:rsidR="00BB0DC9" w:rsidRPr="000C3522" w:rsidRDefault="00BB0DC9" w:rsidP="000C3522">
      <w:r w:rsidRPr="000C3522">
        <w:t xml:space="preserve"> - Diagrama de actividades;</w:t>
      </w:r>
    </w:p>
    <w:p w14:paraId="2CD429AE" w14:textId="77777777" w:rsidR="00BB0DC9" w:rsidRPr="000C3522" w:rsidRDefault="00BB0DC9" w:rsidP="000C3522">
      <w:r w:rsidRPr="000C3522">
        <w:t xml:space="preserve"> - Diagrama de caso de uso; </w:t>
      </w:r>
    </w:p>
    <w:p w14:paraId="53D248CA" w14:textId="5CCD23DC" w:rsidR="00BB0DC9" w:rsidRPr="000C3522" w:rsidRDefault="00BB0DC9" w:rsidP="000C3522">
      <w:r w:rsidRPr="000C3522">
        <w:t xml:space="preserve">Os dois diagramas </w:t>
      </w:r>
      <w:r w:rsidR="00842C75" w:rsidRPr="000C3522">
        <w:t>foram</w:t>
      </w:r>
      <w:r w:rsidRPr="000C3522">
        <w:t xml:space="preserve"> utilizados durante a fase de levantamento de requisitos.  </w:t>
      </w:r>
    </w:p>
    <w:p w14:paraId="634765CC" w14:textId="5F3CA134" w:rsidR="00CD06D3" w:rsidRPr="000C3522" w:rsidRDefault="00CD06D3">
      <w:pPr>
        <w:spacing w:before="0" w:after="0" w:line="240" w:lineRule="auto"/>
        <w:jc w:val="left"/>
        <w:rPr>
          <w:rFonts w:ascii="Arial" w:hAnsi="Arial" w:cs="Verdana"/>
          <w:szCs w:val="22"/>
        </w:rPr>
      </w:pPr>
      <w:r w:rsidRPr="000C3522">
        <w:br w:type="page"/>
      </w:r>
    </w:p>
    <w:p w14:paraId="54BDE399" w14:textId="5E825EB5" w:rsidR="0083060D" w:rsidRPr="000C3522" w:rsidRDefault="00E816D4" w:rsidP="00BB0DC9">
      <w:pPr>
        <w:pStyle w:val="Heading2"/>
      </w:pPr>
      <w:bookmarkStart w:id="112" w:name="_Toc452369494"/>
      <w:r w:rsidRPr="000C3522">
        <w:lastRenderedPageBreak/>
        <w:t>Ferramentas e tecnologias utilizadas</w:t>
      </w:r>
      <w:bookmarkEnd w:id="112"/>
      <w:r w:rsidRPr="000C3522">
        <w:t xml:space="preserve"> </w:t>
      </w:r>
    </w:p>
    <w:p w14:paraId="608AD911" w14:textId="3E2EB80F" w:rsidR="00234285" w:rsidRPr="000C3522" w:rsidRDefault="000E5BD5" w:rsidP="000E5BD5">
      <w:pPr>
        <w:pStyle w:val="BodyText"/>
      </w:pPr>
      <w:r w:rsidRPr="000C3522">
        <w:rPr>
          <w:rFonts w:ascii="Times New Roman" w:hAnsi="Times New Roman" w:cs="Times New Roman"/>
        </w:rPr>
        <w:t>Neste ponto serão indicadas todas as ferramentas e tecnologias utilizadas para a resolver o actual problema</w:t>
      </w:r>
      <w:r w:rsidR="001C21BF" w:rsidRPr="000C3522">
        <w:rPr>
          <w:rFonts w:ascii="Times New Roman" w:hAnsi="Times New Roman" w:cs="Times New Roman"/>
        </w:rPr>
        <w:t xml:space="preserve"> e atingir os objectivos da investigação</w:t>
      </w:r>
      <w:r w:rsidRPr="000C3522">
        <w:rPr>
          <w:rFonts w:ascii="Times New Roman" w:hAnsi="Times New Roman" w:cs="Times New Roman"/>
        </w:rPr>
        <w:t>.</w:t>
      </w:r>
    </w:p>
    <w:p w14:paraId="4E633B1F" w14:textId="5DD2D826" w:rsidR="00544FAC" w:rsidRPr="000C3522" w:rsidRDefault="000A4248">
      <w:pPr>
        <w:pStyle w:val="Heading3"/>
      </w:pPr>
      <w:bookmarkStart w:id="113" w:name="_Toc452369495"/>
      <w:r w:rsidRPr="000C3522">
        <w:t>Ferramentas de modelação</w:t>
      </w:r>
      <w:bookmarkEnd w:id="113"/>
    </w:p>
    <w:p w14:paraId="188D9CF5" w14:textId="51AD67D7" w:rsidR="00AB55D4" w:rsidRPr="000C3522" w:rsidRDefault="00AB55D4" w:rsidP="004C406B">
      <w:pPr>
        <w:pStyle w:val="BodyText"/>
        <w:rPr>
          <w:rFonts w:ascii="Times New Roman" w:hAnsi="Times New Roman" w:cs="Times New Roman"/>
          <w:b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27B3" w:rsidRPr="000C3522" w14:paraId="2C615806" w14:textId="77777777" w:rsidTr="009A27B3">
        <w:tc>
          <w:tcPr>
            <w:tcW w:w="9062" w:type="dxa"/>
          </w:tcPr>
          <w:p w14:paraId="0E1E0031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r w:rsidRPr="000C3522">
              <w:rPr>
                <w:rFonts w:ascii="Times New Roman" w:hAnsi="Times New Roman" w:cs="Times New Roman"/>
                <w:lang w:eastAsia="pt-BR"/>
              </w:rPr>
              <w:t>StarUML</w:t>
            </w:r>
          </w:p>
          <w:p w14:paraId="2FFA0E46" w14:textId="5A53B668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Modelação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UML</w:t>
            </w:r>
          </w:p>
          <w:p w14:paraId="27026F4B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Pr="000C3522">
              <w:rPr>
                <w:rFonts w:ascii="Times New Roman" w:hAnsi="Times New Roman" w:cs="Times New Roman"/>
                <w:lang w:eastAsia="pt-BR"/>
              </w:rPr>
              <w:t>2.5.1.</w:t>
            </w:r>
          </w:p>
          <w:p w14:paraId="23745E40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MKLab </w:t>
            </w:r>
          </w:p>
          <w:p w14:paraId="42507419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Criação dos diagramas UML</w:t>
            </w:r>
          </w:p>
          <w:p w14:paraId="2382BB6D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r w:rsidRPr="000C3522">
              <w:rPr>
                <w:rFonts w:ascii="Times New Roman" w:hAnsi="Times New Roman" w:cs="Times New Roman"/>
                <w:lang w:eastAsia="pt-BR"/>
              </w:rPr>
              <w:t>VP-UML, Gliffy, Violet UML</w:t>
            </w:r>
          </w:p>
          <w:p w14:paraId="695CFDFE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2F88D85C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Grande comunidade de suporte técnico</w:t>
            </w:r>
          </w:p>
          <w:p w14:paraId="2FE10828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Abrange quase todos digramas UML disponíveis </w:t>
            </w:r>
          </w:p>
          <w:p w14:paraId="6702ABFD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Todos os diagramas Utilizados neste Projecto estão disponíveis de graça na aplicação </w:t>
            </w:r>
          </w:p>
          <w:p w14:paraId="6C8CF15C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Altamente útil para o Levantamento de requisitos</w:t>
            </w:r>
          </w:p>
          <w:p w14:paraId="0962BFB6" w14:textId="77777777" w:rsidR="009A27B3" w:rsidRPr="000C3522" w:rsidRDefault="009A27B3" w:rsidP="00C55B7B">
            <w:pPr>
              <w:pStyle w:val="BodyText"/>
              <w:rPr>
                <w:b/>
                <w:lang w:eastAsia="pt-BR"/>
              </w:rPr>
            </w:pPr>
          </w:p>
        </w:tc>
      </w:tr>
      <w:tr w:rsidR="009A27B3" w:rsidRPr="000C3522" w14:paraId="56433CE3" w14:textId="77777777" w:rsidTr="009A27B3">
        <w:tc>
          <w:tcPr>
            <w:tcW w:w="9062" w:type="dxa"/>
          </w:tcPr>
          <w:p w14:paraId="5DA159EB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MySQL Workbench versão 6.0 </w:t>
            </w:r>
            <w:r w:rsidRPr="000C3522">
              <w:rPr>
                <w:rFonts w:ascii="Times New Roman" w:hAnsi="Times New Roman" w:cs="Times New Roman"/>
                <w:lang w:eastAsia="pt-BR"/>
              </w:rPr>
              <w:t>é uma ferramenta que permite a modelação de dados, assim como sendo um software de gestão de base dados.</w:t>
            </w:r>
          </w:p>
          <w:p w14:paraId="1203671D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r w:rsidRPr="000C3522">
              <w:rPr>
                <w:rFonts w:ascii="Times New Roman" w:hAnsi="Times New Roman" w:cs="Times New Roman"/>
                <w:lang w:eastAsia="pt-BR"/>
              </w:rPr>
              <w:t>MySQL Workbench</w:t>
            </w:r>
          </w:p>
          <w:p w14:paraId="279775BD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Modelação de Dados</w:t>
            </w:r>
          </w:p>
          <w:p w14:paraId="788CA1F5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Pr="000C3522">
              <w:rPr>
                <w:rFonts w:ascii="Times New Roman" w:hAnsi="Times New Roman" w:cs="Times New Roman"/>
                <w:lang w:eastAsia="pt-BR"/>
              </w:rPr>
              <w:t>6.0</w:t>
            </w:r>
          </w:p>
          <w:p w14:paraId="462E2D17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74849335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Gestão de Dados</w:t>
            </w:r>
          </w:p>
          <w:p w14:paraId="1D105FE0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MSAccess, informix, ADABAS, Microsoft SQL server </w:t>
            </w:r>
          </w:p>
          <w:p w14:paraId="183AE586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268414A8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Grande comunidade de suporte técnico</w:t>
            </w:r>
          </w:p>
          <w:p w14:paraId="341935BE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Open Source</w:t>
            </w:r>
          </w:p>
          <w:p w14:paraId="462F8327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Sistema de Gestão de Base Dados mais popular  </w:t>
            </w:r>
          </w:p>
          <w:p w14:paraId="2D7AACC8" w14:textId="77777777" w:rsidR="009A27B3" w:rsidRPr="00D47314" w:rsidRDefault="009A27B3" w:rsidP="000C3522">
            <w:pPr>
              <w:pStyle w:val="BodyText"/>
              <w:keepNext/>
              <w:rPr>
                <w:b/>
                <w:lang w:eastAsia="pt-BR"/>
              </w:rPr>
            </w:pPr>
          </w:p>
        </w:tc>
      </w:tr>
    </w:tbl>
    <w:p w14:paraId="10A00C01" w14:textId="726A303D" w:rsidR="00C55B7B" w:rsidRPr="000C3522" w:rsidRDefault="00D47314" w:rsidP="000C3522">
      <w:pPr>
        <w:pStyle w:val="Caption"/>
        <w:rPr>
          <w:b/>
        </w:rPr>
      </w:pPr>
      <w:bookmarkStart w:id="114" w:name="_Toc452367799"/>
      <w:r>
        <w:t xml:space="preserve">Tabela </w:t>
      </w:r>
      <w:r w:rsidR="00B83417">
        <w:fldChar w:fldCharType="begin"/>
      </w:r>
      <w:r w:rsidR="00B83417">
        <w:instrText xml:space="preserve"> SEQ Tabela \* ARABIC </w:instrText>
      </w:r>
      <w:r w:rsidR="00B83417">
        <w:fldChar w:fldCharType="separate"/>
      </w:r>
      <w:r w:rsidR="000C3522">
        <w:rPr>
          <w:noProof/>
        </w:rPr>
        <w:t>5</w:t>
      </w:r>
      <w:r w:rsidR="00B83417">
        <w:fldChar w:fldCharType="end"/>
      </w:r>
      <w:r>
        <w:t xml:space="preserve">.Ferramentas de Modelação </w:t>
      </w:r>
      <w:r>
        <w:rPr>
          <w:b/>
        </w:rPr>
        <w:t>Fonte: Autor</w:t>
      </w:r>
      <w:bookmarkEnd w:id="114"/>
    </w:p>
    <w:p w14:paraId="551ADF72" w14:textId="77777777" w:rsidR="00D47314" w:rsidRPr="000C3522" w:rsidRDefault="00D47314" w:rsidP="000C3522"/>
    <w:p w14:paraId="11A114B5" w14:textId="13477CCF" w:rsidR="00544FAC" w:rsidRPr="000C3522" w:rsidRDefault="00544FAC">
      <w:pPr>
        <w:pStyle w:val="Heading3"/>
      </w:pPr>
      <w:bookmarkStart w:id="115" w:name="_Toc452369496"/>
      <w:r w:rsidRPr="000C3522">
        <w:lastRenderedPageBreak/>
        <w:t>Tecnologias de desenvolvimento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27B3" w:rsidRPr="000C3522" w14:paraId="3EE267C8" w14:textId="77777777" w:rsidTr="000C3522">
        <w:trPr>
          <w:trHeight w:val="4400"/>
        </w:trPr>
        <w:tc>
          <w:tcPr>
            <w:tcW w:w="9167" w:type="dxa"/>
          </w:tcPr>
          <w:p w14:paraId="5DE56939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r w:rsidRPr="000C3522">
              <w:rPr>
                <w:rFonts w:ascii="Times New Roman" w:hAnsi="Times New Roman" w:cs="Times New Roman"/>
                <w:lang w:eastAsia="pt-BR"/>
              </w:rPr>
              <w:t>Eclipse</w:t>
            </w:r>
          </w:p>
          <w:p w14:paraId="45029A08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Ambiente de Desenvolvimento</w:t>
            </w:r>
          </w:p>
          <w:p w14:paraId="0FDBF515" w14:textId="5D169AF3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="009E33D1" w:rsidRPr="000C3522">
              <w:rPr>
                <w:rFonts w:ascii="Times New Roman" w:hAnsi="Times New Roman" w:cs="Times New Roman"/>
                <w:lang w:eastAsia="pt-BR"/>
              </w:rPr>
              <w:t xml:space="preserve">Mars </w:t>
            </w:r>
            <w:r w:rsidRPr="000C3522">
              <w:rPr>
                <w:rFonts w:ascii="Times New Roman" w:hAnsi="Times New Roman" w:cs="Times New Roman"/>
                <w:lang w:eastAsia="pt-BR"/>
              </w:rPr>
              <w:t>Service Release 2 (</w:t>
            </w:r>
            <w:r w:rsidR="009E33D1" w:rsidRPr="000C3522">
              <w:rPr>
                <w:rFonts w:ascii="Times New Roman" w:hAnsi="Times New Roman" w:cs="Times New Roman"/>
                <w:lang w:eastAsia="pt-BR"/>
              </w:rPr>
              <w:t>5.0</w:t>
            </w:r>
            <w:r w:rsidRPr="000C3522">
              <w:rPr>
                <w:rFonts w:ascii="Times New Roman" w:hAnsi="Times New Roman" w:cs="Times New Roman"/>
                <w:lang w:eastAsia="pt-BR"/>
              </w:rPr>
              <w:t>.2)</w:t>
            </w:r>
          </w:p>
          <w:p w14:paraId="0455E7BF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6EA837F1" w14:textId="2FBA620E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Ferramenta de Desenvolvimento, Compilador de </w:t>
            </w:r>
            <w:r w:rsidR="00ED0405" w:rsidRPr="00ED0405">
              <w:rPr>
                <w:rFonts w:ascii="Times New Roman" w:hAnsi="Times New Roman" w:cs="Times New Roman"/>
                <w:lang w:eastAsia="pt-BR"/>
              </w:rPr>
              <w:t>Código</w:t>
            </w:r>
            <w:r w:rsidRPr="00ED0405">
              <w:rPr>
                <w:rFonts w:ascii="Times New Roman" w:hAnsi="Times New Roman" w:cs="Times New Roman"/>
                <w:lang w:eastAsia="pt-BR"/>
              </w:rPr>
              <w:t>, Editor de Texto</w:t>
            </w:r>
          </w:p>
          <w:p w14:paraId="4677032C" w14:textId="1C508CC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NetBeans,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Dr. Java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  <w:p w14:paraId="5EC19B1B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446838C5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Versatilidade </w:t>
            </w:r>
          </w:p>
          <w:p w14:paraId="6D56AEDC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Alta compatibilidade com diferentes linguagens de programação </w:t>
            </w:r>
          </w:p>
          <w:p w14:paraId="14669803" w14:textId="5935720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Alto suporte para diferentes plugins.</w:t>
            </w:r>
          </w:p>
        </w:tc>
      </w:tr>
      <w:tr w:rsidR="009A27B3" w:rsidRPr="000C3522" w14:paraId="3465BA46" w14:textId="77777777" w:rsidTr="000C3522">
        <w:trPr>
          <w:trHeight w:val="4414"/>
        </w:trPr>
        <w:tc>
          <w:tcPr>
            <w:tcW w:w="9167" w:type="dxa"/>
          </w:tcPr>
          <w:p w14:paraId="4A9C2BF1" w14:textId="47434554" w:rsidR="009A27B3" w:rsidRPr="000C3522" w:rsidRDefault="009A27B3" w:rsidP="000C3522">
            <w:pPr>
              <w:pStyle w:val="BodyText"/>
              <w:spacing w:after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r w:rsidR="009E33D1" w:rsidRPr="000C3522">
              <w:rPr>
                <w:rFonts w:ascii="Times New Roman" w:hAnsi="Times New Roman" w:cs="Times New Roman"/>
                <w:lang w:eastAsia="pt-BR"/>
              </w:rPr>
              <w:t>ZK Studio</w:t>
            </w:r>
          </w:p>
          <w:p w14:paraId="644E89BA" w14:textId="77777777" w:rsidR="009A27B3" w:rsidRPr="000C3522" w:rsidRDefault="009A27B3" w:rsidP="000C3522">
            <w:pPr>
              <w:pStyle w:val="BodyText"/>
              <w:spacing w:after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Plugin de Desenvolvimento</w:t>
            </w:r>
          </w:p>
          <w:p w14:paraId="340681DB" w14:textId="7AC77450" w:rsidR="009A27B3" w:rsidRPr="000C3522" w:rsidRDefault="009A27B3" w:rsidP="000C3522">
            <w:pPr>
              <w:pStyle w:val="BodyText"/>
              <w:spacing w:after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="009E33D1" w:rsidRPr="000C3522">
              <w:rPr>
                <w:rFonts w:ascii="Times New Roman" w:hAnsi="Times New Roman" w:cs="Times New Roman"/>
                <w:lang w:eastAsia="pt-BR"/>
              </w:rPr>
              <w:t>2.0.</w:t>
            </w:r>
            <w:r w:rsidRPr="000C3522">
              <w:rPr>
                <w:rFonts w:ascii="Times New Roman" w:hAnsi="Times New Roman" w:cs="Times New Roman"/>
                <w:lang w:eastAsia="pt-BR"/>
              </w:rPr>
              <w:t>r44x201506110824</w:t>
            </w:r>
            <w:r w:rsidRPr="000C3522">
              <w:rPr>
                <w:rFonts w:ascii="Times New Roman" w:hAnsi="Times New Roman" w:cs="Times New Roman"/>
                <w:lang w:eastAsia="pt-BR"/>
              </w:rPr>
              <w:tab/>
            </w:r>
          </w:p>
          <w:p w14:paraId="78B08DDD" w14:textId="77777777" w:rsidR="009A27B3" w:rsidRPr="000C3522" w:rsidRDefault="009A27B3" w:rsidP="000C3522">
            <w:pPr>
              <w:pStyle w:val="BodyText"/>
              <w:spacing w:after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283F594A" w14:textId="7264582C" w:rsidR="009A27B3" w:rsidRPr="000C3522" w:rsidRDefault="009A27B3" w:rsidP="000C3522">
            <w:pPr>
              <w:pStyle w:val="BodyText"/>
              <w:spacing w:after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Editor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Gráfico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para Framework Swing</w:t>
            </w:r>
          </w:p>
          <w:p w14:paraId="2151250E" w14:textId="77777777" w:rsidR="009A27B3" w:rsidRPr="000C3522" w:rsidRDefault="009A27B3" w:rsidP="000C3522">
            <w:pPr>
              <w:pStyle w:val="BodyText"/>
              <w:spacing w:after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NetBeans </w:t>
            </w:r>
          </w:p>
          <w:p w14:paraId="41075444" w14:textId="77777777" w:rsidR="009A27B3" w:rsidRPr="000C3522" w:rsidRDefault="009A27B3" w:rsidP="000C3522">
            <w:pPr>
              <w:pStyle w:val="BodyText"/>
              <w:spacing w:after="0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513887CC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Baixo consumo de recursos</w:t>
            </w:r>
          </w:p>
          <w:p w14:paraId="00BE87D0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Alta compatibilidade com eclipse </w:t>
            </w:r>
          </w:p>
          <w:p w14:paraId="0EB44272" w14:textId="0E9783D4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spacing w:after="0"/>
              <w:rPr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Alto suporte para diferentes plugins.</w:t>
            </w:r>
          </w:p>
        </w:tc>
      </w:tr>
      <w:tr w:rsidR="009A27B3" w:rsidRPr="000C3522" w14:paraId="6D175476" w14:textId="77777777" w:rsidTr="000C3522">
        <w:trPr>
          <w:trHeight w:val="4019"/>
        </w:trPr>
        <w:tc>
          <w:tcPr>
            <w:tcW w:w="9167" w:type="dxa"/>
          </w:tcPr>
          <w:p w14:paraId="0F56C531" w14:textId="67C1E1D3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r w:rsidRPr="000C3522">
              <w:rPr>
                <w:rFonts w:ascii="Times New Roman" w:hAnsi="Times New Roman" w:cs="Times New Roman"/>
                <w:lang w:eastAsia="pt-BR"/>
              </w:rPr>
              <w:t>Spring</w:t>
            </w:r>
          </w:p>
          <w:p w14:paraId="0ED79AA2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Plugin de Desenvolvimento</w:t>
            </w:r>
          </w:p>
          <w:p w14:paraId="0053E450" w14:textId="456A70FB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Pr="000C3522">
              <w:rPr>
                <w:rFonts w:ascii="Times New Roman" w:hAnsi="Times New Roman" w:cs="Times New Roman"/>
                <w:lang w:eastAsia="pt-BR"/>
              </w:rPr>
              <w:t>3.0.4</w:t>
            </w:r>
            <w:r w:rsidRPr="000C3522">
              <w:rPr>
                <w:rFonts w:ascii="Times New Roman" w:hAnsi="Times New Roman" w:cs="Times New Roman"/>
                <w:lang w:eastAsia="pt-BR"/>
              </w:rPr>
              <w:tab/>
            </w:r>
          </w:p>
          <w:p w14:paraId="2D6A9207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6C70DC86" w14:textId="65A90899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Editor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Gráfico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para Framework Swing</w:t>
            </w:r>
          </w:p>
          <w:p w14:paraId="40C901EE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NetBeans </w:t>
            </w:r>
          </w:p>
          <w:p w14:paraId="7A5BEE09" w14:textId="77777777" w:rsidR="009A27B3" w:rsidRPr="000C3522" w:rsidRDefault="009A27B3" w:rsidP="009A27B3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33C7C2A9" w14:textId="77777777" w:rsidR="009A27B3" w:rsidRPr="000C3522" w:rsidRDefault="009A27B3" w:rsidP="00070894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Baixo consumo de recursos</w:t>
            </w:r>
          </w:p>
          <w:p w14:paraId="11839CBF" w14:textId="77777777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Alta compatibilidade com eclipse </w:t>
            </w:r>
          </w:p>
          <w:p w14:paraId="3DA7E55F" w14:textId="534D3E0E" w:rsidR="009A27B3" w:rsidRPr="000C3522" w:rsidRDefault="009A27B3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Alto suporte para diferentes plugins.</w:t>
            </w:r>
          </w:p>
        </w:tc>
      </w:tr>
      <w:tr w:rsidR="009E33D1" w:rsidRPr="000C3522" w14:paraId="243B3609" w14:textId="77777777" w:rsidTr="000C3522">
        <w:trPr>
          <w:trHeight w:val="4809"/>
        </w:trPr>
        <w:tc>
          <w:tcPr>
            <w:tcW w:w="9167" w:type="dxa"/>
          </w:tcPr>
          <w:p w14:paraId="5A109A3F" w14:textId="65927335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lastRenderedPageBreak/>
              <w:t xml:space="preserve">Nome: </w:t>
            </w:r>
            <w:r w:rsidRPr="000C3522">
              <w:rPr>
                <w:rFonts w:ascii="Times New Roman" w:hAnsi="Times New Roman" w:cs="Times New Roman"/>
                <w:lang w:eastAsia="pt-BR"/>
              </w:rPr>
              <w:t>Web4theJob</w:t>
            </w:r>
          </w:p>
          <w:p w14:paraId="49FA3CF3" w14:textId="6347B05F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Ambiente de Desenvolvimento ZK</w:t>
            </w:r>
          </w:p>
          <w:p w14:paraId="20011CDB" w14:textId="0176BB91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Pr="000C3522">
              <w:rPr>
                <w:rFonts w:ascii="Times New Roman" w:hAnsi="Times New Roman" w:cs="Times New Roman"/>
                <w:lang w:eastAsia="pt-BR"/>
              </w:rPr>
              <w:t>1.3.4-SNAPSHOT</w:t>
            </w:r>
          </w:p>
          <w:p w14:paraId="65BCCA95" w14:textId="2FC794EF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web4thejob.Project</w:t>
            </w:r>
          </w:p>
          <w:p w14:paraId="16B4ABD8" w14:textId="20BBB258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Ferramenta de Desenvolvimento, Compilador de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Código</w:t>
            </w:r>
            <w:r w:rsidRPr="000C3522">
              <w:rPr>
                <w:rFonts w:ascii="Times New Roman" w:hAnsi="Times New Roman" w:cs="Times New Roman"/>
                <w:lang w:eastAsia="pt-BR"/>
              </w:rPr>
              <w:t>, Editor de Texto</w:t>
            </w:r>
          </w:p>
          <w:p w14:paraId="2C313EA8" w14:textId="5BB5AEDC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NetBeans,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Dr. Java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, WindowsBuilder </w:t>
            </w:r>
          </w:p>
          <w:p w14:paraId="783D8DEB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6C7A56DF" w14:textId="77777777" w:rsidR="009E33D1" w:rsidRPr="000C3522" w:rsidRDefault="009E33D1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Versatilidade </w:t>
            </w:r>
          </w:p>
          <w:p w14:paraId="2C63956F" w14:textId="77777777" w:rsidR="009E33D1" w:rsidRPr="000C3522" w:rsidRDefault="009E33D1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Alta compatibilidade com diferentes linguagens de programação </w:t>
            </w:r>
          </w:p>
          <w:p w14:paraId="036896E0" w14:textId="4278E355" w:rsidR="009E33D1" w:rsidRPr="000C3522" w:rsidRDefault="009E33D1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Alto suporte para diferentes plugins.</w:t>
            </w:r>
          </w:p>
          <w:p w14:paraId="32B60A6C" w14:textId="416B945C" w:rsidR="009E33D1" w:rsidRPr="000C3522" w:rsidRDefault="009E33D1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val="en-US" w:eastAsia="pt-BR"/>
              </w:rPr>
            </w:pPr>
            <w:r w:rsidRPr="000C3522">
              <w:rPr>
                <w:rFonts w:ascii="Times New Roman" w:hAnsi="Times New Roman" w:cs="Times New Roman"/>
                <w:lang w:val="en-US" w:eastAsia="pt-BR"/>
              </w:rPr>
              <w:t>Único WYSIWYG</w:t>
            </w:r>
            <w:r w:rsidR="006C2FA8" w:rsidRPr="000C3522">
              <w:rPr>
                <w:rFonts w:ascii="Times New Roman" w:hAnsi="Times New Roman" w:cs="Times New Roman"/>
                <w:lang w:val="en-US" w:eastAsia="pt-BR"/>
              </w:rPr>
              <w:t xml:space="preserve"> (What You See Is What You Get)</w:t>
            </w:r>
            <w:r w:rsidRPr="000C3522">
              <w:rPr>
                <w:rFonts w:ascii="Times New Roman" w:hAnsi="Times New Roman" w:cs="Times New Roman"/>
                <w:lang w:val="en-US" w:eastAsia="pt-BR"/>
              </w:rPr>
              <w:t xml:space="preserve"> editor para ZUML.</w:t>
            </w:r>
          </w:p>
          <w:p w14:paraId="5E70B0CB" w14:textId="77777777" w:rsidR="009E33D1" w:rsidRPr="000C3522" w:rsidRDefault="009E33D1" w:rsidP="000C3522">
            <w:pPr>
              <w:pStyle w:val="BodyText"/>
              <w:rPr>
                <w:lang w:val="en-US" w:eastAsia="pt-BR"/>
              </w:rPr>
            </w:pPr>
          </w:p>
        </w:tc>
      </w:tr>
      <w:tr w:rsidR="009E33D1" w:rsidRPr="000C3522" w14:paraId="3D1B6901" w14:textId="77777777" w:rsidTr="000C3522">
        <w:trPr>
          <w:trHeight w:val="4019"/>
        </w:trPr>
        <w:tc>
          <w:tcPr>
            <w:tcW w:w="9167" w:type="dxa"/>
          </w:tcPr>
          <w:p w14:paraId="0E94CC64" w14:textId="64022668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val="en-US" w:eastAsia="pt-BR"/>
              </w:rPr>
            </w:pPr>
            <w:r w:rsidRPr="000C3522">
              <w:rPr>
                <w:rFonts w:ascii="Times New Roman" w:hAnsi="Times New Roman" w:cs="Times New Roman"/>
                <w:b/>
                <w:lang w:val="en-US" w:eastAsia="pt-BR"/>
              </w:rPr>
              <w:t xml:space="preserve">Nome: </w:t>
            </w:r>
            <w:r w:rsidR="00ED0405" w:rsidRPr="000C3522">
              <w:rPr>
                <w:rFonts w:ascii="Times New Roman" w:hAnsi="Times New Roman" w:cs="Times New Roman"/>
                <w:lang w:val="en-US" w:eastAsia="pt-BR"/>
              </w:rPr>
              <w:t>HEDL (</w:t>
            </w:r>
            <w:r w:rsidR="006C2FA8" w:rsidRPr="000C3522">
              <w:rPr>
                <w:rFonts w:ascii="Times New Roman" w:hAnsi="Times New Roman" w:cs="Times New Roman"/>
                <w:lang w:val="en-US" w:eastAsia="pt-BR"/>
              </w:rPr>
              <w:t>Hibernate Entity Definition Language)</w:t>
            </w:r>
          </w:p>
          <w:p w14:paraId="7D71D8FD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Plugin de Desenvolvimento</w:t>
            </w:r>
          </w:p>
          <w:p w14:paraId="139E58C0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Pr="000C3522">
              <w:rPr>
                <w:rFonts w:ascii="Times New Roman" w:hAnsi="Times New Roman" w:cs="Times New Roman"/>
                <w:lang w:eastAsia="pt-BR"/>
              </w:rPr>
              <w:t>2.0.r44x201506110824</w:t>
            </w:r>
            <w:r w:rsidRPr="000C3522">
              <w:rPr>
                <w:rFonts w:ascii="Times New Roman" w:hAnsi="Times New Roman" w:cs="Times New Roman"/>
                <w:lang w:eastAsia="pt-BR"/>
              </w:rPr>
              <w:tab/>
            </w:r>
          </w:p>
          <w:p w14:paraId="3CBF7486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17E60A0E" w14:textId="625DDCC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</w:t>
            </w:r>
            <w:r w:rsidR="006C2FA8" w:rsidRPr="000C3522">
              <w:rPr>
                <w:rFonts w:ascii="Times New Roman" w:hAnsi="Times New Roman" w:cs="Times New Roman"/>
                <w:lang w:eastAsia="pt-BR"/>
              </w:rPr>
              <w:t>Plugin de Definição de Entidade</w:t>
            </w:r>
          </w:p>
          <w:p w14:paraId="6F1C7899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Ferramenta Similar: 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NetBeans </w:t>
            </w:r>
          </w:p>
          <w:p w14:paraId="324B8AA8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1713194A" w14:textId="4188409E" w:rsidR="009E33D1" w:rsidRPr="000C3522" w:rsidRDefault="006C2FA8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Auto implementação de Classes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DAO (</w:t>
            </w:r>
            <w:r w:rsidRPr="000C3522">
              <w:rPr>
                <w:rFonts w:ascii="Times New Roman" w:hAnsi="Times New Roman" w:cs="Times New Roman"/>
                <w:lang w:eastAsia="pt-BR"/>
              </w:rPr>
              <w:t>Objectos de acesso a Dados)</w:t>
            </w:r>
          </w:p>
          <w:p w14:paraId="52BDDF95" w14:textId="77777777" w:rsidR="009E33D1" w:rsidRPr="000C3522" w:rsidRDefault="009E33D1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Alta compatibilidade com eclipse </w:t>
            </w:r>
          </w:p>
          <w:p w14:paraId="374715C8" w14:textId="2323C943" w:rsidR="009E33D1" w:rsidRPr="000C3522" w:rsidRDefault="009E33D1" w:rsidP="00070894">
            <w:pPr>
              <w:pStyle w:val="BodyText"/>
              <w:numPr>
                <w:ilvl w:val="0"/>
                <w:numId w:val="21"/>
              </w:numPr>
              <w:rPr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Alto suporte para diferentes plugins.</w:t>
            </w:r>
          </w:p>
        </w:tc>
      </w:tr>
      <w:tr w:rsidR="009E33D1" w:rsidRPr="000C3522" w14:paraId="45EF894A" w14:textId="77777777" w:rsidTr="000C3522">
        <w:trPr>
          <w:trHeight w:val="3639"/>
        </w:trPr>
        <w:tc>
          <w:tcPr>
            <w:tcW w:w="9167" w:type="dxa"/>
          </w:tcPr>
          <w:p w14:paraId="5F9832EA" w14:textId="18537FE8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Nome: </w:t>
            </w:r>
            <w:r w:rsidR="006C2FA8" w:rsidRPr="000C3522">
              <w:rPr>
                <w:rFonts w:ascii="Times New Roman" w:hAnsi="Times New Roman" w:cs="Times New Roman"/>
                <w:lang w:eastAsia="pt-BR"/>
              </w:rPr>
              <w:t>Hibernate Tools for Eclipse</w:t>
            </w:r>
          </w:p>
          <w:p w14:paraId="6CE615E5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Tipo de Ferramenta: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Plugin de Desenvolvimento</w:t>
            </w:r>
          </w:p>
          <w:p w14:paraId="51E2D8B1" w14:textId="2EECDD5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Versão: </w:t>
            </w:r>
            <w:r w:rsidR="006C2FA8" w:rsidRPr="000C3522">
              <w:rPr>
                <w:rFonts w:ascii="Times New Roman" w:hAnsi="Times New Roman" w:cs="Times New Roman"/>
                <w:lang w:eastAsia="pt-BR"/>
              </w:rPr>
              <w:t>5.0.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1. Final</w:t>
            </w:r>
            <w:r w:rsidR="006C2FA8" w:rsidRPr="000C3522">
              <w:rPr>
                <w:rFonts w:ascii="Times New Roman" w:hAnsi="Times New Roman" w:cs="Times New Roman"/>
                <w:lang w:eastAsia="pt-BR"/>
              </w:rPr>
              <w:t>-v20160331-1852-B88</w:t>
            </w:r>
          </w:p>
          <w:p w14:paraId="069FEABA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 xml:space="preserve">Autor/Companhia: </w:t>
            </w:r>
            <w:r w:rsidRPr="000C3522">
              <w:rPr>
                <w:rFonts w:ascii="Times New Roman" w:hAnsi="Times New Roman" w:cs="Times New Roman"/>
                <w:lang w:eastAsia="pt-BR"/>
              </w:rPr>
              <w:t>Oracle</w:t>
            </w:r>
          </w:p>
          <w:p w14:paraId="3FFC8EAD" w14:textId="370B42F4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Função: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Framework </w:t>
            </w:r>
          </w:p>
          <w:p w14:paraId="5FC24696" w14:textId="77777777" w:rsidR="009E33D1" w:rsidRPr="000C3522" w:rsidRDefault="009E33D1" w:rsidP="000C3522">
            <w:pPr>
              <w:pStyle w:val="BodyText"/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b/>
                <w:lang w:eastAsia="pt-BR"/>
              </w:rPr>
              <w:t>Motivações de escolha:</w:t>
            </w:r>
          </w:p>
          <w:p w14:paraId="3B1AE39A" w14:textId="77777777" w:rsidR="009E33D1" w:rsidRPr="000C3522" w:rsidRDefault="009E33D1" w:rsidP="00070894">
            <w:pPr>
              <w:pStyle w:val="BodyText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Baixo consumo de recursos</w:t>
            </w:r>
          </w:p>
          <w:p w14:paraId="119A4F22" w14:textId="77777777" w:rsidR="009E33D1" w:rsidRPr="000C3522" w:rsidRDefault="009E33D1" w:rsidP="0007089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Alta compatibilidade com eclipse </w:t>
            </w:r>
          </w:p>
          <w:p w14:paraId="67DA8A10" w14:textId="77777777" w:rsidR="009E33D1" w:rsidRPr="000C3522" w:rsidRDefault="009E33D1" w:rsidP="00070894">
            <w:pPr>
              <w:pStyle w:val="BodyText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Alto suporte para diferentes plugins.</w:t>
            </w:r>
          </w:p>
        </w:tc>
      </w:tr>
    </w:tbl>
    <w:p w14:paraId="168489F6" w14:textId="7493918E" w:rsidR="00B83417" w:rsidRDefault="00B83417" w:rsidP="000C3522">
      <w:pPr>
        <w:pStyle w:val="Caption"/>
        <w:rPr>
          <w:b/>
          <w:szCs w:val="22"/>
          <w:lang w:eastAsia="pt-BR"/>
        </w:rPr>
      </w:pPr>
      <w:bookmarkStart w:id="116" w:name="_Toc45236780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3522">
        <w:rPr>
          <w:noProof/>
        </w:rPr>
        <w:t>6</w:t>
      </w:r>
      <w:r>
        <w:fldChar w:fldCharType="end"/>
      </w:r>
      <w:r>
        <w:t>.Tecnologias de Desenvolvimento</w:t>
      </w:r>
      <w:bookmarkEnd w:id="116"/>
    </w:p>
    <w:p w14:paraId="29068A7D" w14:textId="14829556" w:rsidR="00CD06D3" w:rsidRPr="000C3522" w:rsidRDefault="00544FAC">
      <w:pPr>
        <w:pStyle w:val="Heading3"/>
      </w:pPr>
      <w:bookmarkStart w:id="117" w:name="_Toc452369497"/>
      <w:r w:rsidRPr="000C3522">
        <w:lastRenderedPageBreak/>
        <w:t xml:space="preserve">Ambientes de </w:t>
      </w:r>
      <w:r w:rsidR="00CF18EF">
        <w:t>Desenvolvimento</w:t>
      </w:r>
      <w:bookmarkEnd w:id="117"/>
      <w:r w:rsidR="00CF18EF" w:rsidRPr="000C3522">
        <w:t xml:space="preserve"> </w:t>
      </w:r>
    </w:p>
    <w:p w14:paraId="17320A1A" w14:textId="50C6283C" w:rsidR="00544FAC" w:rsidRPr="000C3522" w:rsidRDefault="00CD06D3" w:rsidP="004679E2">
      <w:r w:rsidRPr="000C3522">
        <w:t>O ambiente de desenvolvimento utilizado ao longo da realização do projecto é composto por duas máquinas com as seguintes características: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06D3" w:rsidRPr="000C3522" w14:paraId="2ED16D91" w14:textId="77777777" w:rsidTr="00CD06D3">
        <w:tc>
          <w:tcPr>
            <w:tcW w:w="9062" w:type="dxa"/>
          </w:tcPr>
          <w:p w14:paraId="2F857B21" w14:textId="5DF1CA95" w:rsidR="00CD06D3" w:rsidRPr="000C3522" w:rsidRDefault="00CD06D3">
            <w:pPr>
              <w:rPr>
                <w:b/>
              </w:rPr>
            </w:pPr>
            <w:r w:rsidRPr="000C3522">
              <w:rPr>
                <w:b/>
              </w:rPr>
              <w:t>Maquina Principal de Desenvolvimento</w:t>
            </w:r>
          </w:p>
        </w:tc>
      </w:tr>
      <w:tr w:rsidR="00F80731" w:rsidRPr="000C3522" w14:paraId="3A78CE0B" w14:textId="77777777" w:rsidTr="00E86BDC">
        <w:tc>
          <w:tcPr>
            <w:tcW w:w="9062" w:type="dxa"/>
          </w:tcPr>
          <w:p w14:paraId="4F81B599" w14:textId="70A7C654" w:rsidR="00F80731" w:rsidRPr="000C3522" w:rsidRDefault="00F80731" w:rsidP="00070894">
            <w:pPr>
              <w:pStyle w:val="ListParagraph"/>
              <w:numPr>
                <w:ilvl w:val="0"/>
                <w:numId w:val="23"/>
              </w:numPr>
              <w:jc w:val="left"/>
              <w:rPr>
                <w:lang w:val="en-US"/>
              </w:rPr>
            </w:pPr>
            <w:r w:rsidRPr="000C3522">
              <w:rPr>
                <w:b/>
                <w:lang w:val="en-US"/>
              </w:rPr>
              <w:t>Sistema Operativo</w:t>
            </w:r>
            <w:r w:rsidRPr="000C3522">
              <w:rPr>
                <w:lang w:val="en-US"/>
              </w:rPr>
              <w:t xml:space="preserve">: Windows 10 Home 64-bit (10.0, Build </w:t>
            </w:r>
            <w:r w:rsidR="00ED0405" w:rsidRPr="000C3522">
              <w:rPr>
                <w:lang w:val="en-US"/>
              </w:rPr>
              <w:t>10586) (</w:t>
            </w:r>
            <w:r w:rsidRPr="000C3522">
              <w:rPr>
                <w:lang w:val="en-US"/>
              </w:rPr>
              <w:t>10586.th2_release.151029-1700)</w:t>
            </w:r>
          </w:p>
          <w:p w14:paraId="3E209289" w14:textId="5FF3CD85" w:rsidR="00F80731" w:rsidRPr="000C3522" w:rsidRDefault="00F80731" w:rsidP="00070894">
            <w:pPr>
              <w:pStyle w:val="ListParagraph"/>
              <w:numPr>
                <w:ilvl w:val="0"/>
                <w:numId w:val="23"/>
              </w:numPr>
              <w:jc w:val="left"/>
              <w:rPr>
                <w:lang w:val="en-US"/>
              </w:rPr>
            </w:pPr>
            <w:r w:rsidRPr="000C3522">
              <w:rPr>
                <w:b/>
                <w:lang w:val="en-US"/>
              </w:rPr>
              <w:t>Linguagem:</w:t>
            </w:r>
            <w:r w:rsidRPr="000C3522">
              <w:rPr>
                <w:lang w:val="en-US"/>
              </w:rPr>
              <w:t xml:space="preserve"> English (Regional Setting: English)</w:t>
            </w:r>
          </w:p>
          <w:p w14:paraId="02A27774" w14:textId="6A7E2057" w:rsidR="00F80731" w:rsidRPr="000C3522" w:rsidRDefault="00A547CF" w:rsidP="00070894">
            <w:pPr>
              <w:pStyle w:val="ListParagraph"/>
              <w:numPr>
                <w:ilvl w:val="0"/>
                <w:numId w:val="23"/>
              </w:numPr>
              <w:jc w:val="left"/>
            </w:pPr>
            <w:r w:rsidRPr="000C3522">
              <w:rPr>
                <w:b/>
              </w:rPr>
              <w:t>Fabricante</w:t>
            </w:r>
            <w:r w:rsidR="00F80731" w:rsidRPr="000C3522">
              <w:t>: ASUSTeK COMPUTER INC.</w:t>
            </w:r>
          </w:p>
          <w:p w14:paraId="2DCD3CE9" w14:textId="75B9D139" w:rsidR="00F80731" w:rsidRPr="000C3522" w:rsidRDefault="00A547CF" w:rsidP="00070894">
            <w:pPr>
              <w:pStyle w:val="ListParagraph"/>
              <w:numPr>
                <w:ilvl w:val="0"/>
                <w:numId w:val="23"/>
              </w:numPr>
              <w:jc w:val="left"/>
            </w:pPr>
            <w:r w:rsidRPr="000C3522">
              <w:rPr>
                <w:b/>
              </w:rPr>
              <w:t>Modelo</w:t>
            </w:r>
            <w:r w:rsidR="00F80731" w:rsidRPr="000C3522">
              <w:rPr>
                <w:b/>
              </w:rPr>
              <w:t>:</w:t>
            </w:r>
            <w:r w:rsidR="00F80731" w:rsidRPr="000C3522">
              <w:t xml:space="preserve"> X551MA</w:t>
            </w:r>
          </w:p>
          <w:p w14:paraId="35A69116" w14:textId="0D5B8B97" w:rsidR="00F80731" w:rsidRPr="000C3522" w:rsidRDefault="00F80731" w:rsidP="00070894">
            <w:pPr>
              <w:pStyle w:val="ListParagraph"/>
              <w:numPr>
                <w:ilvl w:val="0"/>
                <w:numId w:val="23"/>
              </w:numPr>
              <w:jc w:val="left"/>
            </w:pPr>
            <w:r w:rsidRPr="000C3522">
              <w:rPr>
                <w:b/>
              </w:rPr>
              <w:t>BIOS</w:t>
            </w:r>
            <w:r w:rsidRPr="000C3522">
              <w:t>: X551MA.213</w:t>
            </w:r>
          </w:p>
          <w:p w14:paraId="5218CCB0" w14:textId="20C789AE" w:rsidR="00F80731" w:rsidRPr="000C3522" w:rsidRDefault="00F80731" w:rsidP="00070894">
            <w:pPr>
              <w:pStyle w:val="ListParagraph"/>
              <w:numPr>
                <w:ilvl w:val="0"/>
                <w:numId w:val="23"/>
              </w:numPr>
              <w:jc w:val="left"/>
            </w:pPr>
            <w:r w:rsidRPr="000C3522">
              <w:rPr>
                <w:b/>
              </w:rPr>
              <w:t>Process</w:t>
            </w:r>
            <w:r w:rsidR="00ED0405">
              <w:rPr>
                <w:b/>
              </w:rPr>
              <w:t>ado</w:t>
            </w:r>
            <w:r w:rsidRPr="000C3522">
              <w:rPr>
                <w:b/>
              </w:rPr>
              <w:t>r</w:t>
            </w:r>
            <w:r w:rsidRPr="000C3522">
              <w:t xml:space="preserve">: Intel(R) Celeron(R) </w:t>
            </w:r>
            <w:r w:rsidR="00ED0405" w:rsidRPr="000C3522">
              <w:t>CPU N2815 @</w:t>
            </w:r>
            <w:r w:rsidRPr="000C3522">
              <w:t xml:space="preserve"> 1.86GHz (2 CPUs), ~1.9GHz</w:t>
            </w:r>
          </w:p>
          <w:p w14:paraId="26E5018A" w14:textId="21F9AAA2" w:rsidR="00F80731" w:rsidRPr="000C3522" w:rsidRDefault="00ED0405" w:rsidP="00070894">
            <w:pPr>
              <w:pStyle w:val="ListParagraph"/>
              <w:numPr>
                <w:ilvl w:val="0"/>
                <w:numId w:val="23"/>
              </w:numPr>
              <w:jc w:val="left"/>
            </w:pPr>
            <w:r w:rsidRPr="000C3522">
              <w:rPr>
                <w:b/>
              </w:rPr>
              <w:t>Memoria</w:t>
            </w:r>
            <w:r w:rsidR="00F80731" w:rsidRPr="000C3522">
              <w:t>: 4096MB RAM</w:t>
            </w:r>
          </w:p>
        </w:tc>
      </w:tr>
    </w:tbl>
    <w:p w14:paraId="52F50A5C" w14:textId="4823F3BD" w:rsidR="00CD06D3" w:rsidRPr="000C3522" w:rsidRDefault="00CD06D3" w:rsidP="004679E2"/>
    <w:p w14:paraId="117F91BE" w14:textId="77777777" w:rsidR="00CD06D3" w:rsidRPr="000C3522" w:rsidRDefault="00CD06D3" w:rsidP="004679E2">
      <w:pPr>
        <w:pStyle w:val="BodyText"/>
      </w:pPr>
    </w:p>
    <w:p w14:paraId="5B5668CB" w14:textId="5101DFD0" w:rsidR="00184871" w:rsidRPr="000C3522" w:rsidRDefault="00184871" w:rsidP="00BB0DC9">
      <w:pPr>
        <w:pStyle w:val="Heading2"/>
      </w:pPr>
      <w:bookmarkStart w:id="118" w:name="_Toc452369498"/>
      <w:r w:rsidRPr="000C3522">
        <w:t>Engenharia de requisitos</w:t>
      </w:r>
      <w:bookmarkEnd w:id="118"/>
      <w:r w:rsidRPr="000C3522">
        <w:t xml:space="preserve"> </w:t>
      </w:r>
    </w:p>
    <w:p w14:paraId="4FF41FDA" w14:textId="0396D8C4" w:rsidR="00D0345A" w:rsidRPr="000C3522" w:rsidRDefault="00D0345A" w:rsidP="004679E2">
      <w:pPr>
        <w:pStyle w:val="Heading3"/>
      </w:pPr>
      <w:bookmarkStart w:id="119" w:name="_Toc452369499"/>
      <w:r w:rsidRPr="000C3522">
        <w:t>Modelo de Desenvolvimento de software</w:t>
      </w:r>
      <w:bookmarkEnd w:id="119"/>
    </w:p>
    <w:p w14:paraId="246AA1A4" w14:textId="77777777" w:rsidR="003E5A53" w:rsidRDefault="003E5A53" w:rsidP="000C3522">
      <w:pPr>
        <w:pStyle w:val="Heading4"/>
        <w:rPr>
          <w:lang w:eastAsia="pt-BR"/>
        </w:rPr>
      </w:pPr>
      <w:r w:rsidRPr="003E5A53">
        <w:rPr>
          <w:lang w:eastAsia="pt-BR"/>
        </w:rPr>
        <w:t xml:space="preserve">Metodologias ágeis de desenvolvimento </w:t>
      </w:r>
    </w:p>
    <w:p w14:paraId="7E6C8F09" w14:textId="3A45C2AC" w:rsidR="00D47314" w:rsidRPr="000C3522" w:rsidRDefault="00D47314" w:rsidP="000C3522">
      <w:pPr>
        <w:rPr>
          <w:lang w:eastAsia="pt-BR"/>
        </w:rPr>
      </w:pPr>
      <w:r w:rsidRPr="00CF18EF">
        <w:rPr>
          <w:lang w:eastAsia="pt-BR"/>
        </w:rPr>
        <w:t xml:space="preserve">São as metodologias mais perfeitas, são as que melhor se enquadram a qualquer tipo de </w:t>
      </w:r>
      <w:r w:rsidR="003E5A53" w:rsidRPr="00CF18EF">
        <w:rPr>
          <w:lang w:eastAsia="pt-BR"/>
        </w:rPr>
        <w:t>projecto</w:t>
      </w:r>
      <w:r w:rsidRPr="00CF18EF">
        <w:rPr>
          <w:lang w:eastAsia="pt-BR"/>
        </w:rPr>
        <w:t xml:space="preserve"> </w:t>
      </w:r>
      <w:r w:rsidR="003E5A53">
        <w:rPr>
          <w:lang w:eastAsia="pt-BR"/>
        </w:rPr>
        <w:t>e a</w:t>
      </w:r>
      <w:r w:rsidRPr="00CF18EF">
        <w:rPr>
          <w:lang w:eastAsia="pt-BR"/>
        </w:rPr>
        <w:t xml:space="preserve"> documentação não é um parâmetro para medir o progresso.</w:t>
      </w:r>
    </w:p>
    <w:p w14:paraId="25B84535" w14:textId="77777777" w:rsidR="00CF18EF" w:rsidRPr="00CF18EF" w:rsidRDefault="00CF18EF" w:rsidP="000C3522">
      <w:pPr>
        <w:rPr>
          <w:lang w:val="en-US" w:eastAsia="pt-BR"/>
        </w:rPr>
      </w:pPr>
      <w:r w:rsidRPr="00CF18EF">
        <w:rPr>
          <w:lang w:eastAsia="pt-BR"/>
        </w:rPr>
        <w:t>Baseiam-se em princípios</w:t>
      </w:r>
    </w:p>
    <w:p w14:paraId="2943BC53" w14:textId="38286C10" w:rsidR="00CF18EF" w:rsidRPr="000C3522" w:rsidRDefault="00CF18EF" w:rsidP="00070894">
      <w:pPr>
        <w:pStyle w:val="ListParagraph"/>
        <w:numPr>
          <w:ilvl w:val="1"/>
          <w:numId w:val="34"/>
        </w:numPr>
        <w:spacing w:line="240" w:lineRule="auto"/>
        <w:rPr>
          <w:lang w:eastAsia="pt-BR"/>
        </w:rPr>
      </w:pPr>
      <w:r w:rsidRPr="00CF18EF">
        <w:rPr>
          <w:lang w:eastAsia="pt-BR"/>
        </w:rPr>
        <w:t xml:space="preserve">valoriza a </w:t>
      </w:r>
      <w:r w:rsidR="00ED0405" w:rsidRPr="00CF18EF">
        <w:rPr>
          <w:lang w:eastAsia="pt-BR"/>
        </w:rPr>
        <w:t>interacção</w:t>
      </w:r>
      <w:r w:rsidRPr="00CF18EF">
        <w:rPr>
          <w:lang w:eastAsia="pt-BR"/>
        </w:rPr>
        <w:t xml:space="preserve"> entre as pessoas </w:t>
      </w:r>
    </w:p>
    <w:p w14:paraId="269C8D3A" w14:textId="355A6612" w:rsidR="00CF18EF" w:rsidRPr="000C3522" w:rsidRDefault="00CF18EF" w:rsidP="00070894">
      <w:pPr>
        <w:pStyle w:val="ListParagraph"/>
        <w:numPr>
          <w:ilvl w:val="1"/>
          <w:numId w:val="34"/>
        </w:numPr>
        <w:spacing w:line="240" w:lineRule="auto"/>
        <w:rPr>
          <w:lang w:eastAsia="pt-BR"/>
        </w:rPr>
      </w:pPr>
      <w:r w:rsidRPr="00CF18EF">
        <w:rPr>
          <w:lang w:eastAsia="pt-BR"/>
        </w:rPr>
        <w:t>aceita mudanças do que seguir um plano</w:t>
      </w:r>
    </w:p>
    <w:p w14:paraId="5EE2B213" w14:textId="25AF7DFA" w:rsidR="00CF18EF" w:rsidRPr="000C3522" w:rsidRDefault="00CF18EF" w:rsidP="00070894">
      <w:pPr>
        <w:pStyle w:val="ListParagraph"/>
        <w:numPr>
          <w:ilvl w:val="1"/>
          <w:numId w:val="34"/>
        </w:numPr>
        <w:spacing w:line="240" w:lineRule="auto"/>
        <w:rPr>
          <w:lang w:eastAsia="pt-BR"/>
        </w:rPr>
      </w:pPr>
      <w:r w:rsidRPr="00CF18EF">
        <w:rPr>
          <w:lang w:eastAsia="pt-BR"/>
        </w:rPr>
        <w:t xml:space="preserve">software em funcionamento do que a documentação abrangente  </w:t>
      </w:r>
    </w:p>
    <w:p w14:paraId="39D67219" w14:textId="3B9C7E83" w:rsidR="00CF18EF" w:rsidRPr="000C3522" w:rsidRDefault="00CF18EF" w:rsidP="00070894">
      <w:pPr>
        <w:pStyle w:val="ListParagraph"/>
        <w:numPr>
          <w:ilvl w:val="1"/>
          <w:numId w:val="34"/>
        </w:numPr>
        <w:spacing w:line="240" w:lineRule="auto"/>
        <w:rPr>
          <w:lang w:eastAsia="pt-BR"/>
        </w:rPr>
      </w:pPr>
      <w:r w:rsidRPr="00CF18EF">
        <w:rPr>
          <w:lang w:eastAsia="pt-BR"/>
        </w:rPr>
        <w:t>Colaboração com cliente acima de contracto</w:t>
      </w:r>
    </w:p>
    <w:p w14:paraId="72E3F1D6" w14:textId="77777777" w:rsidR="00D47314" w:rsidRPr="000C3522" w:rsidRDefault="00D47314" w:rsidP="000C3522">
      <w:pPr>
        <w:pStyle w:val="Heading5"/>
        <w:spacing w:line="360" w:lineRule="auto"/>
        <w:rPr>
          <w:lang w:val="en-US" w:eastAsia="pt-BR"/>
        </w:rPr>
      </w:pPr>
      <w:r w:rsidRPr="000C3522">
        <w:rPr>
          <w:lang w:eastAsia="pt-BR"/>
        </w:rPr>
        <w:t xml:space="preserve">Vantagem </w:t>
      </w:r>
    </w:p>
    <w:p w14:paraId="2DC186E5" w14:textId="77777777" w:rsidR="00D47314" w:rsidRPr="000C3522" w:rsidRDefault="00D47314" w:rsidP="000C3522">
      <w:pPr>
        <w:rPr>
          <w:lang w:eastAsia="pt-BR"/>
        </w:rPr>
      </w:pPr>
      <w:r w:rsidRPr="00CF18EF">
        <w:rPr>
          <w:lang w:eastAsia="pt-BR"/>
        </w:rPr>
        <w:t>Adapta se onde os requisitos mudam continuamente</w:t>
      </w:r>
    </w:p>
    <w:p w14:paraId="3F7BFBB8" w14:textId="77777777" w:rsidR="00D47314" w:rsidRPr="00CF18EF" w:rsidRDefault="00D47314" w:rsidP="000C3522">
      <w:pPr>
        <w:pStyle w:val="Heading5"/>
        <w:spacing w:line="360" w:lineRule="auto"/>
        <w:rPr>
          <w:lang w:val="en-US" w:eastAsia="pt-BR"/>
        </w:rPr>
      </w:pPr>
      <w:r w:rsidRPr="00CF18EF">
        <w:rPr>
          <w:lang w:eastAsia="pt-BR"/>
        </w:rPr>
        <w:t>Desvantagem</w:t>
      </w:r>
    </w:p>
    <w:p w14:paraId="339FB3E9" w14:textId="05651E9F" w:rsidR="00C33A41" w:rsidRPr="000C3522" w:rsidRDefault="00D47314" w:rsidP="000C3522">
      <w:pPr>
        <w:spacing w:before="0" w:after="0"/>
        <w:jc w:val="left"/>
        <w:rPr>
          <w:rFonts w:ascii="Arial" w:hAnsi="Arial" w:cs="Verdana"/>
          <w:szCs w:val="22"/>
          <w:lang w:eastAsia="pt-BR"/>
        </w:rPr>
      </w:pPr>
      <w:r w:rsidRPr="00CF18EF">
        <w:rPr>
          <w:lang w:eastAsia="pt-BR"/>
        </w:rPr>
        <w:t>São pobres documentação</w:t>
      </w:r>
      <w:r w:rsidR="003E5A53">
        <w:rPr>
          <w:lang w:eastAsia="pt-BR"/>
        </w:rPr>
        <w:t xml:space="preserve"> e q</w:t>
      </w:r>
      <w:r w:rsidRPr="00CF18EF">
        <w:rPr>
          <w:lang w:eastAsia="pt-BR"/>
        </w:rPr>
        <w:t xml:space="preserve">uanto mais pessoas ter o </w:t>
      </w:r>
      <w:r w:rsidR="00ED0405" w:rsidRPr="00CF18EF">
        <w:rPr>
          <w:lang w:eastAsia="pt-BR"/>
        </w:rPr>
        <w:t>Projecto</w:t>
      </w:r>
      <w:r w:rsidRPr="00CF18EF">
        <w:rPr>
          <w:lang w:eastAsia="pt-BR"/>
        </w:rPr>
        <w:t xml:space="preserve"> maior dificuldade na comunicação entre os membros</w:t>
      </w:r>
      <w:r w:rsidR="00B83417">
        <w:rPr>
          <w:lang w:eastAsia="pt-BR"/>
        </w:rPr>
        <w:t>.</w:t>
      </w:r>
      <w:r w:rsidRPr="00CF18EF">
        <w:rPr>
          <w:lang w:eastAsia="pt-BR"/>
        </w:rPr>
        <w:t xml:space="preserve"> </w:t>
      </w:r>
    </w:p>
    <w:p w14:paraId="05F1B2A6" w14:textId="174F414E" w:rsidR="00C33A41" w:rsidRPr="000C3522" w:rsidRDefault="00C33A41" w:rsidP="004679E2">
      <w:pPr>
        <w:pStyle w:val="Heading3"/>
      </w:pPr>
      <w:bookmarkStart w:id="120" w:name="_Toc452369500"/>
      <w:r w:rsidRPr="000C3522">
        <w:lastRenderedPageBreak/>
        <w:t>Metodologia de Desenvolvimento</w:t>
      </w:r>
      <w:bookmarkEnd w:id="120"/>
    </w:p>
    <w:p w14:paraId="072C7FC9" w14:textId="5B5071CB" w:rsidR="00C33A41" w:rsidRPr="000C3522" w:rsidRDefault="00C33A41" w:rsidP="004679E2">
      <w:pPr>
        <w:pStyle w:val="BodyText"/>
        <w:rPr>
          <w:lang w:eastAsia="pt-BR"/>
        </w:rPr>
      </w:pPr>
      <w:r w:rsidRPr="000C3522">
        <w:rPr>
          <w:rFonts w:ascii="Times New Roman" w:hAnsi="Times New Roman" w:cs="Times New Roman"/>
          <w:lang w:eastAsia="pt-BR"/>
        </w:rPr>
        <w:t xml:space="preserve">O projecto foi elaborado utilizando a </w:t>
      </w:r>
      <w:r w:rsidRPr="000C3522">
        <w:rPr>
          <w:rFonts w:ascii="Times New Roman" w:hAnsi="Times New Roman" w:cs="Times New Roman"/>
          <w:b/>
          <w:lang w:eastAsia="pt-BR"/>
        </w:rPr>
        <w:t xml:space="preserve">Metodologia Orientada a Objecto. </w:t>
      </w:r>
      <w:r w:rsidRPr="000C3522">
        <w:rPr>
          <w:rFonts w:ascii="Times New Roman" w:hAnsi="Times New Roman" w:cs="Times New Roman"/>
          <w:lang w:eastAsia="pt-BR"/>
        </w:rPr>
        <w:t>Facilita a manutenção do sistema porque é caracterizada por um grande volume de documentos.</w:t>
      </w:r>
    </w:p>
    <w:p w14:paraId="382A6B3D" w14:textId="5310E986" w:rsidR="00C33A41" w:rsidRPr="000C3522" w:rsidRDefault="00C33A41" w:rsidP="004679E2">
      <w:pPr>
        <w:pStyle w:val="BodyText"/>
        <w:rPr>
          <w:lang w:eastAsia="pt-BR"/>
        </w:rPr>
      </w:pPr>
    </w:p>
    <w:p w14:paraId="4ADB8F2C" w14:textId="1860D7DB" w:rsidR="00C33A41" w:rsidRPr="000C3522" w:rsidRDefault="00C657F2" w:rsidP="004679E2">
      <w:pPr>
        <w:pStyle w:val="Heading3"/>
      </w:pPr>
      <w:bookmarkStart w:id="121" w:name="_Toc452369501"/>
      <w:r w:rsidRPr="000C3522">
        <w:t>Definição de Requisitos</w:t>
      </w:r>
      <w:bookmarkEnd w:id="121"/>
    </w:p>
    <w:p w14:paraId="7A409875" w14:textId="0F7E4129" w:rsidR="00C657F2" w:rsidRPr="000C3522" w:rsidRDefault="00C33A41" w:rsidP="004679E2">
      <w:pPr>
        <w:pStyle w:val="Heading4"/>
        <w:rPr>
          <w:lang w:eastAsia="pt-BR"/>
        </w:rPr>
      </w:pPr>
      <w:r w:rsidRPr="000C3522">
        <w:rPr>
          <w:lang w:eastAsia="pt-BR"/>
        </w:rPr>
        <w:t>Requisitos</w:t>
      </w:r>
      <w:r w:rsidR="00C657F2" w:rsidRPr="000C3522">
        <w:rPr>
          <w:lang w:eastAsia="pt-BR"/>
        </w:rPr>
        <w:t xml:space="preserve"> funcionais </w:t>
      </w:r>
    </w:p>
    <w:tbl>
      <w:tblPr>
        <w:tblStyle w:val="TableClassic1"/>
        <w:tblW w:w="0" w:type="auto"/>
        <w:tblLook w:val="04A0" w:firstRow="1" w:lastRow="0" w:firstColumn="1" w:lastColumn="0" w:noHBand="0" w:noVBand="1"/>
      </w:tblPr>
      <w:tblGrid>
        <w:gridCol w:w="2589"/>
        <w:gridCol w:w="923"/>
        <w:gridCol w:w="1509"/>
        <w:gridCol w:w="4051"/>
      </w:tblGrid>
      <w:tr w:rsidR="00EB526D" w:rsidRPr="000C3522" w14:paraId="3CDDB1E2" w14:textId="77777777" w:rsidTr="0046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F709BDA" w14:textId="13546D51" w:rsidR="00EB526D" w:rsidRPr="000C3522" w:rsidRDefault="00ED0405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Função</w:t>
            </w:r>
          </w:p>
        </w:tc>
        <w:tc>
          <w:tcPr>
            <w:tcW w:w="343" w:type="dxa"/>
            <w:tcBorders>
              <w:right w:val="single" w:sz="4" w:space="0" w:color="auto"/>
            </w:tcBorders>
          </w:tcPr>
          <w:p w14:paraId="6E17AA5F" w14:textId="4662D08F" w:rsidR="00EB526D" w:rsidRPr="000C3522" w:rsidRDefault="00EB526D" w:rsidP="00C657F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Código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</w:tcPr>
          <w:p w14:paraId="2BB46EA8" w14:textId="29F276DA" w:rsidR="00EB526D" w:rsidRPr="000C3522" w:rsidRDefault="00EB526D" w:rsidP="00C657F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Autor</w:t>
            </w:r>
          </w:p>
        </w:tc>
        <w:tc>
          <w:tcPr>
            <w:tcW w:w="4737" w:type="dxa"/>
            <w:tcBorders>
              <w:top w:val="single" w:sz="12" w:space="0" w:color="000000"/>
              <w:left w:val="single" w:sz="4" w:space="0" w:color="auto"/>
            </w:tcBorders>
          </w:tcPr>
          <w:p w14:paraId="1CEFF6D9" w14:textId="28F26EB4" w:rsidR="00EB526D" w:rsidRPr="000C3522" w:rsidRDefault="00ED0405" w:rsidP="00C657F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Descrição</w:t>
            </w:r>
          </w:p>
        </w:tc>
      </w:tr>
      <w:tr w:rsidR="00EB526D" w:rsidRPr="000C3522" w14:paraId="594B65FC" w14:textId="77777777" w:rsidTr="0046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4" w:space="0" w:color="auto"/>
            </w:tcBorders>
          </w:tcPr>
          <w:p w14:paraId="1FFDF6C8" w14:textId="778DC4A8" w:rsidR="00EB526D" w:rsidRPr="000C3522" w:rsidRDefault="00EB526D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Entrada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Correspondência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14:paraId="6CF11BAA" w14:textId="5D83AA6F" w:rsidR="00EB526D" w:rsidRPr="000C3522" w:rsidRDefault="00EB526D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RF1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</w:tcPr>
          <w:p w14:paraId="31B20BFE" w14:textId="71395E51" w:rsidR="00EB526D" w:rsidRPr="000C3522" w:rsidRDefault="00E375A9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Secretaria</w:t>
            </w:r>
          </w:p>
        </w:tc>
        <w:tc>
          <w:tcPr>
            <w:tcW w:w="4737" w:type="dxa"/>
            <w:tcBorders>
              <w:left w:val="single" w:sz="4" w:space="0" w:color="auto"/>
            </w:tcBorders>
          </w:tcPr>
          <w:p w14:paraId="78BF2DC2" w14:textId="2D8A0D04" w:rsidR="00EB526D" w:rsidRPr="000C3522" w:rsidRDefault="00E375A9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Faz o registro de todos documentos que são Submetidos ao Tribunal</w:t>
            </w:r>
          </w:p>
        </w:tc>
      </w:tr>
      <w:tr w:rsidR="00EB526D" w:rsidRPr="000C3522" w14:paraId="078699EA" w14:textId="77777777" w:rsidTr="0046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C944DC9" w14:textId="5D240B79" w:rsidR="00EB526D" w:rsidRPr="000C3522" w:rsidRDefault="00E375A9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Distribuir expediente</w:t>
            </w:r>
          </w:p>
        </w:tc>
        <w:tc>
          <w:tcPr>
            <w:tcW w:w="343" w:type="dxa"/>
            <w:tcBorders>
              <w:top w:val="nil"/>
              <w:bottom w:val="nil"/>
              <w:right w:val="single" w:sz="4" w:space="0" w:color="auto"/>
            </w:tcBorders>
          </w:tcPr>
          <w:p w14:paraId="2078FEAC" w14:textId="42BD7D06" w:rsidR="00EB526D" w:rsidRPr="000C3522" w:rsidRDefault="00E375A9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RF2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</w:tcPr>
          <w:p w14:paraId="3344DC9A" w14:textId="53191E53" w:rsidR="00EB526D" w:rsidRPr="000C3522" w:rsidRDefault="00E375A9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Juiz</w:t>
            </w:r>
          </w:p>
        </w:tc>
        <w:tc>
          <w:tcPr>
            <w:tcW w:w="4737" w:type="dxa"/>
            <w:tcBorders>
              <w:left w:val="single" w:sz="4" w:space="0" w:color="auto"/>
            </w:tcBorders>
          </w:tcPr>
          <w:p w14:paraId="5CCEE07A" w14:textId="14BE55FF" w:rsidR="00EB526D" w:rsidRPr="000C3522" w:rsidRDefault="00E375A9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Faz a distribuição de todos expedientes as Diferentes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Secções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</w:tc>
      </w:tr>
      <w:tr w:rsidR="00E375A9" w:rsidRPr="000C3522" w14:paraId="2D42D922" w14:textId="77777777" w:rsidTr="0046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1AF82D7" w14:textId="64F5DFF1" w:rsidR="00E375A9" w:rsidRPr="000C3522" w:rsidRDefault="00E375A9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Autuar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Petição</w:t>
            </w:r>
          </w:p>
        </w:tc>
        <w:tc>
          <w:tcPr>
            <w:tcW w:w="0" w:type="dxa"/>
            <w:tcBorders>
              <w:top w:val="nil"/>
              <w:bottom w:val="nil"/>
              <w:right w:val="single" w:sz="4" w:space="0" w:color="auto"/>
            </w:tcBorders>
          </w:tcPr>
          <w:p w14:paraId="653B46B3" w14:textId="7884D100" w:rsidR="00E375A9" w:rsidRPr="000C3522" w:rsidRDefault="00E375A9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RF3 </w:t>
            </w:r>
          </w:p>
        </w:tc>
        <w:tc>
          <w:tcPr>
            <w:tcW w:w="0" w:type="dxa"/>
            <w:tcBorders>
              <w:left w:val="single" w:sz="4" w:space="0" w:color="auto"/>
              <w:right w:val="single" w:sz="4" w:space="0" w:color="auto"/>
            </w:tcBorders>
          </w:tcPr>
          <w:p w14:paraId="2E141DA4" w14:textId="479D0541" w:rsidR="00E375A9" w:rsidRPr="000C3522" w:rsidRDefault="00ED0405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Escrivão</w:t>
            </w:r>
          </w:p>
        </w:tc>
        <w:tc>
          <w:tcPr>
            <w:tcW w:w="0" w:type="dxa"/>
            <w:tcBorders>
              <w:left w:val="single" w:sz="4" w:space="0" w:color="auto"/>
            </w:tcBorders>
          </w:tcPr>
          <w:p w14:paraId="54C1E389" w14:textId="6DDF6D3F" w:rsidR="00E375A9" w:rsidRPr="000C3522" w:rsidRDefault="00E375A9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E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caracterizado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o tipo de processo e preparado para o Juiz</w:t>
            </w:r>
          </w:p>
        </w:tc>
      </w:tr>
      <w:tr w:rsidR="00E375A9" w:rsidRPr="000C3522" w14:paraId="2230DB1D" w14:textId="77777777" w:rsidTr="0046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C375D50" w14:textId="2F6EF389" w:rsidR="00E375A9" w:rsidRPr="000C3522" w:rsidRDefault="004D1916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Abrir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Conclusão</w:t>
            </w:r>
          </w:p>
        </w:tc>
        <w:tc>
          <w:tcPr>
            <w:tcW w:w="0" w:type="dxa"/>
            <w:tcBorders>
              <w:top w:val="nil"/>
              <w:bottom w:val="nil"/>
              <w:right w:val="single" w:sz="4" w:space="0" w:color="auto"/>
            </w:tcBorders>
          </w:tcPr>
          <w:p w14:paraId="63037F61" w14:textId="5F3BC0C7" w:rsidR="00E375A9" w:rsidRPr="000C3522" w:rsidRDefault="004D1916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RF4</w:t>
            </w:r>
          </w:p>
        </w:tc>
        <w:tc>
          <w:tcPr>
            <w:tcW w:w="0" w:type="dxa"/>
            <w:tcBorders>
              <w:left w:val="single" w:sz="4" w:space="0" w:color="auto"/>
              <w:right w:val="single" w:sz="4" w:space="0" w:color="auto"/>
            </w:tcBorders>
          </w:tcPr>
          <w:p w14:paraId="183AAAB8" w14:textId="59556C21" w:rsidR="00E375A9" w:rsidRPr="000C3522" w:rsidRDefault="004D1916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Juiz </w:t>
            </w:r>
          </w:p>
        </w:tc>
        <w:tc>
          <w:tcPr>
            <w:tcW w:w="0" w:type="dxa"/>
            <w:tcBorders>
              <w:left w:val="single" w:sz="4" w:space="0" w:color="auto"/>
            </w:tcBorders>
          </w:tcPr>
          <w:p w14:paraId="1DB41FB3" w14:textId="5FDAB295" w:rsidR="00E375A9" w:rsidRPr="000C3522" w:rsidRDefault="00ED0405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</w:t>
            </w:r>
            <w:r>
              <w:rPr>
                <w:rFonts w:ascii="Times New Roman" w:hAnsi="Times New Roman" w:cs="Times New Roman"/>
                <w:lang w:eastAsia="pt-BR"/>
              </w:rPr>
              <w:t>c</w:t>
            </w:r>
            <w:r w:rsidRPr="000C3522">
              <w:rPr>
                <w:rFonts w:ascii="Times New Roman" w:hAnsi="Times New Roman" w:cs="Times New Roman"/>
                <w:lang w:eastAsia="pt-BR"/>
              </w:rPr>
              <w:t>ção</w:t>
            </w:r>
            <w:r w:rsidR="004D1916" w:rsidRPr="000C3522">
              <w:rPr>
                <w:rFonts w:ascii="Times New Roman" w:hAnsi="Times New Roman" w:cs="Times New Roman"/>
                <w:lang w:eastAsia="pt-BR"/>
              </w:rPr>
              <w:t xml:space="preserve"> no qual o Juiz Descreve a </w:t>
            </w:r>
            <w:r w:rsidRPr="000C3522">
              <w:rPr>
                <w:rFonts w:ascii="Times New Roman" w:hAnsi="Times New Roman" w:cs="Times New Roman"/>
                <w:lang w:eastAsia="pt-BR"/>
              </w:rPr>
              <w:t>A</w:t>
            </w:r>
            <w:r>
              <w:rPr>
                <w:rFonts w:ascii="Times New Roman" w:hAnsi="Times New Roman" w:cs="Times New Roman"/>
                <w:lang w:eastAsia="pt-BR"/>
              </w:rPr>
              <w:t>c</w:t>
            </w:r>
            <w:r w:rsidRPr="000C3522">
              <w:rPr>
                <w:rFonts w:ascii="Times New Roman" w:hAnsi="Times New Roman" w:cs="Times New Roman"/>
                <w:lang w:eastAsia="pt-BR"/>
              </w:rPr>
              <w:t>ção</w:t>
            </w:r>
            <w:r w:rsidR="004D1916" w:rsidRPr="000C3522">
              <w:rPr>
                <w:rFonts w:ascii="Times New Roman" w:hAnsi="Times New Roman" w:cs="Times New Roman"/>
                <w:lang w:eastAsia="pt-BR"/>
              </w:rPr>
              <w:t xml:space="preserve"> a se tomar</w:t>
            </w:r>
          </w:p>
        </w:tc>
      </w:tr>
      <w:tr w:rsidR="004D1916" w:rsidRPr="000C3522" w14:paraId="33AF231F" w14:textId="77777777" w:rsidTr="0046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11A4F1" w14:textId="0EDBE575" w:rsidR="004D1916" w:rsidRPr="000C3522" w:rsidRDefault="004D1916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Receber Despacho</w:t>
            </w:r>
          </w:p>
        </w:tc>
        <w:tc>
          <w:tcPr>
            <w:tcW w:w="0" w:type="dxa"/>
            <w:tcBorders>
              <w:top w:val="nil"/>
              <w:bottom w:val="nil"/>
              <w:right w:val="single" w:sz="4" w:space="0" w:color="auto"/>
            </w:tcBorders>
          </w:tcPr>
          <w:p w14:paraId="06F1A984" w14:textId="6EBC29F0" w:rsidR="004D1916" w:rsidRPr="000C3522" w:rsidRDefault="004D1916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RF5</w:t>
            </w:r>
          </w:p>
        </w:tc>
        <w:tc>
          <w:tcPr>
            <w:tcW w:w="0" w:type="dxa"/>
            <w:tcBorders>
              <w:left w:val="single" w:sz="4" w:space="0" w:color="auto"/>
              <w:right w:val="single" w:sz="4" w:space="0" w:color="auto"/>
            </w:tcBorders>
          </w:tcPr>
          <w:p w14:paraId="0171DA1B" w14:textId="77777777" w:rsidR="004D1916" w:rsidRPr="000C3522" w:rsidRDefault="004D1916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Ajudante</w:t>
            </w:r>
          </w:p>
          <w:p w14:paraId="0000E4A1" w14:textId="4C46DD8E" w:rsidR="004D1916" w:rsidRPr="000C3522" w:rsidRDefault="004D1916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Escrivão</w:t>
            </w:r>
          </w:p>
        </w:tc>
        <w:tc>
          <w:tcPr>
            <w:tcW w:w="0" w:type="dxa"/>
            <w:tcBorders>
              <w:left w:val="single" w:sz="4" w:space="0" w:color="auto"/>
            </w:tcBorders>
          </w:tcPr>
          <w:p w14:paraId="3D4FA664" w14:textId="38E632D0" w:rsidR="004D1916" w:rsidRPr="000C3522" w:rsidRDefault="00ED0405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Confirmação</w:t>
            </w:r>
            <w:r w:rsidR="00775DE8" w:rsidRPr="000C3522">
              <w:rPr>
                <w:rFonts w:ascii="Times New Roman" w:hAnsi="Times New Roman" w:cs="Times New Roman"/>
                <w:lang w:eastAsia="pt-BR"/>
              </w:rPr>
              <w:t xml:space="preserve"> de tomada de </w:t>
            </w:r>
            <w:r w:rsidRPr="000C3522">
              <w:rPr>
                <w:rFonts w:ascii="Times New Roman" w:hAnsi="Times New Roman" w:cs="Times New Roman"/>
                <w:lang w:eastAsia="pt-BR"/>
              </w:rPr>
              <w:t>acção</w:t>
            </w:r>
            <w:r w:rsidR="00775DE8" w:rsidRPr="000C3522">
              <w:rPr>
                <w:rFonts w:ascii="Times New Roman" w:hAnsi="Times New Roman" w:cs="Times New Roman"/>
                <w:lang w:eastAsia="pt-BR"/>
              </w:rPr>
              <w:t xml:space="preserve"> na ordem do Juiz</w:t>
            </w:r>
          </w:p>
        </w:tc>
      </w:tr>
      <w:tr w:rsidR="00775DE8" w:rsidRPr="000C3522" w14:paraId="6589EFD3" w14:textId="77777777" w:rsidTr="0046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21F1F9" w14:textId="72383432" w:rsidR="00775DE8" w:rsidRPr="000C3522" w:rsidRDefault="00775DE8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Dar baixa ao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Inquérito</w:t>
            </w:r>
            <w:r w:rsidRPr="000C3522">
              <w:rPr>
                <w:rFonts w:ascii="Times New Roman" w:hAnsi="Times New Roman" w:cs="Times New Roman"/>
                <w:lang w:eastAsia="pt-BR"/>
              </w:rPr>
              <w:t xml:space="preserve"> social</w:t>
            </w:r>
          </w:p>
        </w:tc>
        <w:tc>
          <w:tcPr>
            <w:tcW w:w="0" w:type="dxa"/>
            <w:tcBorders>
              <w:top w:val="nil"/>
              <w:bottom w:val="nil"/>
              <w:right w:val="single" w:sz="4" w:space="0" w:color="auto"/>
            </w:tcBorders>
          </w:tcPr>
          <w:p w14:paraId="7F4CB74B" w14:textId="35C136E2" w:rsidR="00775DE8" w:rsidRPr="000C3522" w:rsidRDefault="00775DE8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RF5</w:t>
            </w:r>
          </w:p>
        </w:tc>
        <w:tc>
          <w:tcPr>
            <w:tcW w:w="0" w:type="dxa"/>
            <w:tcBorders>
              <w:left w:val="single" w:sz="4" w:space="0" w:color="auto"/>
              <w:right w:val="single" w:sz="4" w:space="0" w:color="auto"/>
            </w:tcBorders>
          </w:tcPr>
          <w:p w14:paraId="3D20B048" w14:textId="68F46C85" w:rsidR="00775DE8" w:rsidRPr="000C3522" w:rsidRDefault="00775DE8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Assistente social</w:t>
            </w:r>
          </w:p>
        </w:tc>
        <w:tc>
          <w:tcPr>
            <w:tcW w:w="0" w:type="dxa"/>
            <w:tcBorders>
              <w:left w:val="single" w:sz="4" w:space="0" w:color="auto"/>
            </w:tcBorders>
          </w:tcPr>
          <w:p w14:paraId="2A1793B2" w14:textId="71374BCF" w:rsidR="00775DE8" w:rsidRPr="000C3522" w:rsidRDefault="00ED0405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Descrição</w:t>
            </w:r>
            <w:r w:rsidR="00775DE8" w:rsidRPr="000C3522">
              <w:rPr>
                <w:rFonts w:ascii="Times New Roman" w:hAnsi="Times New Roman" w:cs="Times New Roman"/>
                <w:lang w:eastAsia="pt-BR"/>
              </w:rPr>
              <w:t xml:space="preserve"> feita pelo assistente social</w:t>
            </w:r>
          </w:p>
        </w:tc>
      </w:tr>
      <w:tr w:rsidR="00775DE8" w:rsidRPr="000C3522" w14:paraId="7B9235BB" w14:textId="77777777" w:rsidTr="0046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7B0F0B" w14:textId="716448E5" w:rsidR="00775DE8" w:rsidRPr="000C3522" w:rsidRDefault="00ED0405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Sentença</w:t>
            </w:r>
            <w:r w:rsidR="00296E0B" w:rsidRPr="000C3522">
              <w:rPr>
                <w:rFonts w:ascii="Times New Roman" w:hAnsi="Times New Roman" w:cs="Times New Roman"/>
                <w:lang w:eastAsia="pt-BR"/>
              </w:rPr>
              <w:t xml:space="preserve"> </w:t>
            </w:r>
          </w:p>
        </w:tc>
        <w:tc>
          <w:tcPr>
            <w:tcW w:w="0" w:type="dxa"/>
            <w:tcBorders>
              <w:top w:val="nil"/>
              <w:bottom w:val="nil"/>
              <w:right w:val="single" w:sz="4" w:space="0" w:color="auto"/>
            </w:tcBorders>
          </w:tcPr>
          <w:p w14:paraId="0CFCFF6D" w14:textId="0477FD82" w:rsidR="00775DE8" w:rsidRPr="000C3522" w:rsidRDefault="00296E0B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RF6</w:t>
            </w:r>
          </w:p>
        </w:tc>
        <w:tc>
          <w:tcPr>
            <w:tcW w:w="0" w:type="dxa"/>
            <w:tcBorders>
              <w:left w:val="single" w:sz="4" w:space="0" w:color="auto"/>
              <w:right w:val="single" w:sz="4" w:space="0" w:color="auto"/>
            </w:tcBorders>
          </w:tcPr>
          <w:p w14:paraId="60DFB7C3" w14:textId="71E052D4" w:rsidR="00775DE8" w:rsidRPr="000C3522" w:rsidRDefault="00296E0B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Juiz </w:t>
            </w:r>
          </w:p>
        </w:tc>
        <w:tc>
          <w:tcPr>
            <w:tcW w:w="0" w:type="dxa"/>
            <w:tcBorders>
              <w:left w:val="single" w:sz="4" w:space="0" w:color="auto"/>
            </w:tcBorders>
          </w:tcPr>
          <w:p w14:paraId="01999267" w14:textId="7F65A55E" w:rsidR="00775DE8" w:rsidRPr="000C3522" w:rsidRDefault="00296E0B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Acto final de um processo</w:t>
            </w:r>
          </w:p>
        </w:tc>
      </w:tr>
      <w:tr w:rsidR="00296E0B" w:rsidRPr="000C3522" w14:paraId="080D625E" w14:textId="77777777" w:rsidTr="00467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71C63C" w14:textId="4C94EFAB" w:rsidR="00296E0B" w:rsidRPr="000C3522" w:rsidRDefault="00296E0B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Dar baixa de Mandato</w:t>
            </w:r>
          </w:p>
        </w:tc>
        <w:tc>
          <w:tcPr>
            <w:tcW w:w="0" w:type="dxa"/>
            <w:tcBorders>
              <w:top w:val="nil"/>
              <w:bottom w:val="nil"/>
              <w:right w:val="single" w:sz="4" w:space="0" w:color="auto"/>
            </w:tcBorders>
          </w:tcPr>
          <w:p w14:paraId="79CEDE49" w14:textId="218750D9" w:rsidR="00296E0B" w:rsidRPr="000C3522" w:rsidRDefault="00296E0B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RF7</w:t>
            </w:r>
          </w:p>
        </w:tc>
        <w:tc>
          <w:tcPr>
            <w:tcW w:w="0" w:type="dxa"/>
            <w:tcBorders>
              <w:left w:val="single" w:sz="4" w:space="0" w:color="auto"/>
              <w:right w:val="single" w:sz="4" w:space="0" w:color="auto"/>
            </w:tcBorders>
          </w:tcPr>
          <w:p w14:paraId="10328557" w14:textId="2F4D6D68" w:rsidR="00296E0B" w:rsidRPr="000C3522" w:rsidRDefault="00296E0B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Oficial de 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Diligencia</w:t>
            </w:r>
          </w:p>
        </w:tc>
        <w:tc>
          <w:tcPr>
            <w:tcW w:w="0" w:type="dxa"/>
            <w:tcBorders>
              <w:left w:val="single" w:sz="4" w:space="0" w:color="auto"/>
            </w:tcBorders>
          </w:tcPr>
          <w:p w14:paraId="7D3226F4" w14:textId="18E358DA" w:rsidR="00296E0B" w:rsidRPr="000C3522" w:rsidRDefault="00296E0B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Finalizar o registo de mandato</w:t>
            </w:r>
          </w:p>
        </w:tc>
      </w:tr>
      <w:tr w:rsidR="00296E0B" w:rsidRPr="000C3522" w14:paraId="092093BE" w14:textId="77777777" w:rsidTr="00EB5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0FE2886" w14:textId="052250AB" w:rsidR="00296E0B" w:rsidRPr="000C3522" w:rsidRDefault="00296E0B" w:rsidP="00C657F2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Delegar Ajudante </w:t>
            </w:r>
          </w:p>
        </w:tc>
        <w:tc>
          <w:tcPr>
            <w:tcW w:w="343" w:type="dxa"/>
            <w:tcBorders>
              <w:top w:val="nil"/>
              <w:right w:val="single" w:sz="4" w:space="0" w:color="auto"/>
            </w:tcBorders>
          </w:tcPr>
          <w:p w14:paraId="5165649C" w14:textId="3CEDA42B" w:rsidR="00296E0B" w:rsidRPr="000C3522" w:rsidRDefault="00296E0B" w:rsidP="00C657F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RF8</w:t>
            </w:r>
          </w:p>
        </w:tc>
        <w:tc>
          <w:tcPr>
            <w:tcW w:w="1202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39D19CE6" w14:textId="486AFE21" w:rsidR="00296E0B" w:rsidRPr="000C3522" w:rsidRDefault="00296E0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Juiz/</w:t>
            </w:r>
            <w:r w:rsidR="00ED0405" w:rsidRPr="000C3522">
              <w:rPr>
                <w:rFonts w:ascii="Times New Roman" w:hAnsi="Times New Roman" w:cs="Times New Roman"/>
                <w:lang w:eastAsia="pt-BR"/>
              </w:rPr>
              <w:t>Escrivão</w:t>
            </w:r>
          </w:p>
        </w:tc>
        <w:tc>
          <w:tcPr>
            <w:tcW w:w="4737" w:type="dxa"/>
            <w:tcBorders>
              <w:left w:val="single" w:sz="4" w:space="0" w:color="auto"/>
              <w:bottom w:val="single" w:sz="12" w:space="0" w:color="000000"/>
            </w:tcBorders>
          </w:tcPr>
          <w:p w14:paraId="397CF06F" w14:textId="0342D57C" w:rsidR="00296E0B" w:rsidRPr="000C3522" w:rsidRDefault="00296E0B" w:rsidP="000C3522">
            <w:pPr>
              <w:pStyle w:val="BodyTex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Delegar ajudante escrivão que terá permissão de registar mudanças no Processo judicial</w:t>
            </w:r>
          </w:p>
        </w:tc>
      </w:tr>
    </w:tbl>
    <w:p w14:paraId="209DBE1F" w14:textId="1206119B" w:rsidR="008A6B4D" w:rsidRPr="000C3522" w:rsidRDefault="00B83417" w:rsidP="000C3522">
      <w:pPr>
        <w:pStyle w:val="Caption"/>
        <w:rPr>
          <w:b/>
          <w:lang w:eastAsia="pt-BR"/>
        </w:rPr>
      </w:pPr>
      <w:bookmarkStart w:id="122" w:name="_Toc45236780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3522">
        <w:rPr>
          <w:noProof/>
        </w:rPr>
        <w:t>7</w:t>
      </w:r>
      <w:r>
        <w:fldChar w:fldCharType="end"/>
      </w:r>
      <w:r>
        <w:t xml:space="preserve">.Requisitos Funcionais </w:t>
      </w:r>
      <w:r>
        <w:rPr>
          <w:b/>
        </w:rPr>
        <w:t>Fonte: Autor</w:t>
      </w:r>
      <w:bookmarkEnd w:id="122"/>
    </w:p>
    <w:p w14:paraId="4A5E7FD2" w14:textId="77777777" w:rsidR="008A6B4D" w:rsidRPr="000C3522" w:rsidRDefault="008A6B4D">
      <w:pPr>
        <w:spacing w:before="0" w:after="0" w:line="240" w:lineRule="auto"/>
        <w:jc w:val="left"/>
        <w:rPr>
          <w:rFonts w:ascii="Arial" w:hAnsi="Arial" w:cs="Verdana"/>
          <w:szCs w:val="22"/>
          <w:lang w:eastAsia="pt-BR"/>
        </w:rPr>
      </w:pPr>
      <w:r w:rsidRPr="000C3522">
        <w:rPr>
          <w:lang w:eastAsia="pt-BR"/>
        </w:rPr>
        <w:br w:type="page"/>
      </w:r>
    </w:p>
    <w:p w14:paraId="70F9E254" w14:textId="0FEE7D5E" w:rsidR="00C657F2" w:rsidRPr="000C3522" w:rsidRDefault="008A6B4D" w:rsidP="004679E2">
      <w:pPr>
        <w:pStyle w:val="Heading4"/>
        <w:rPr>
          <w:lang w:eastAsia="pt-BR"/>
        </w:rPr>
      </w:pPr>
      <w:r w:rsidRPr="000C3522">
        <w:rPr>
          <w:lang w:eastAsia="pt-BR"/>
        </w:rPr>
        <w:lastRenderedPageBreak/>
        <w:t>Requisitos não funcionais</w:t>
      </w:r>
    </w:p>
    <w:tbl>
      <w:tblPr>
        <w:tblStyle w:val="TableClassic1"/>
        <w:tblW w:w="0" w:type="auto"/>
        <w:tblLook w:val="04A0" w:firstRow="1" w:lastRow="0" w:firstColumn="1" w:lastColumn="0" w:noHBand="0" w:noVBand="1"/>
      </w:tblPr>
      <w:tblGrid>
        <w:gridCol w:w="2951"/>
        <w:gridCol w:w="1062"/>
        <w:gridCol w:w="4691"/>
      </w:tblGrid>
      <w:tr w:rsidR="008A6B4D" w:rsidRPr="000C3522" w14:paraId="4265C63C" w14:textId="77777777" w:rsidTr="0046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</w:tcPr>
          <w:p w14:paraId="2C365127" w14:textId="4BA41F8A" w:rsidR="008A6B4D" w:rsidRPr="000C3522" w:rsidRDefault="003E5A53" w:rsidP="00E86BDC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Função</w:t>
            </w:r>
          </w:p>
        </w:tc>
        <w:tc>
          <w:tcPr>
            <w:tcW w:w="1062" w:type="dxa"/>
            <w:tcBorders>
              <w:right w:val="single" w:sz="4" w:space="0" w:color="auto"/>
            </w:tcBorders>
          </w:tcPr>
          <w:p w14:paraId="3AD4072E" w14:textId="77777777" w:rsidR="008A6B4D" w:rsidRPr="000C3522" w:rsidRDefault="008A6B4D" w:rsidP="00E86BD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Código</w:t>
            </w:r>
          </w:p>
        </w:tc>
        <w:tc>
          <w:tcPr>
            <w:tcW w:w="4691" w:type="dxa"/>
            <w:tcBorders>
              <w:top w:val="single" w:sz="12" w:space="0" w:color="000000"/>
              <w:left w:val="single" w:sz="4" w:space="0" w:color="auto"/>
            </w:tcBorders>
          </w:tcPr>
          <w:p w14:paraId="524BD636" w14:textId="725ACC05" w:rsidR="008A6B4D" w:rsidRPr="000C3522" w:rsidRDefault="003E5A53" w:rsidP="00E86BD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Descrição</w:t>
            </w:r>
          </w:p>
        </w:tc>
      </w:tr>
      <w:tr w:rsidR="008A6B4D" w:rsidRPr="000C3522" w14:paraId="724EC3E0" w14:textId="77777777" w:rsidTr="004679E2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  <w:tcBorders>
              <w:right w:val="single" w:sz="4" w:space="0" w:color="auto"/>
            </w:tcBorders>
          </w:tcPr>
          <w:p w14:paraId="5572C5DC" w14:textId="2051C252" w:rsidR="008A6B4D" w:rsidRPr="000C3522" w:rsidRDefault="003E5A53" w:rsidP="00E86BDC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Autenticação</w:t>
            </w:r>
            <w:r w:rsidR="008A6B4D" w:rsidRPr="000C3522">
              <w:rPr>
                <w:rFonts w:ascii="Times New Roman" w:hAnsi="Times New Roman" w:cs="Times New Roman"/>
                <w:lang w:eastAsia="pt-BR"/>
              </w:rPr>
              <w:t xml:space="preserve"> utilizador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14:paraId="2F1D6F80" w14:textId="3CBB6E67" w:rsidR="008A6B4D" w:rsidRPr="000C3522" w:rsidRDefault="008A6B4D" w:rsidP="00E86BD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RNF1</w:t>
            </w:r>
          </w:p>
        </w:tc>
        <w:tc>
          <w:tcPr>
            <w:tcW w:w="4691" w:type="dxa"/>
            <w:tcBorders>
              <w:left w:val="single" w:sz="4" w:space="0" w:color="auto"/>
            </w:tcBorders>
          </w:tcPr>
          <w:p w14:paraId="3F106064" w14:textId="7B9889D8" w:rsidR="003D4741" w:rsidRPr="000C3522" w:rsidRDefault="003E5A53" w:rsidP="00E86BD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Só</w:t>
            </w:r>
            <w:r w:rsidR="008A6B4D" w:rsidRPr="000C3522">
              <w:rPr>
                <w:rFonts w:ascii="Times New Roman" w:hAnsi="Times New Roman" w:cs="Times New Roman"/>
                <w:lang w:eastAsia="pt-BR"/>
              </w:rPr>
              <w:t xml:space="preserve"> utilizadores cadastrados </w:t>
            </w:r>
            <w:r w:rsidR="003D4741" w:rsidRPr="000C3522">
              <w:rPr>
                <w:rFonts w:ascii="Times New Roman" w:hAnsi="Times New Roman" w:cs="Times New Roman"/>
                <w:lang w:eastAsia="pt-BR"/>
              </w:rPr>
              <w:t>é que tem acesso ao sistema, assim facilitando o controle de acesso</w:t>
            </w:r>
          </w:p>
        </w:tc>
      </w:tr>
      <w:tr w:rsidR="008A6B4D" w:rsidRPr="000C3522" w14:paraId="0D04ADFE" w14:textId="77777777" w:rsidTr="004679E2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</w:tcPr>
          <w:p w14:paraId="4F8C2E02" w14:textId="351B8F3E" w:rsidR="008A6B4D" w:rsidRPr="000C3522" w:rsidRDefault="003D4741" w:rsidP="00E86BDC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Verificações de permissões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</w:tcPr>
          <w:p w14:paraId="4FCDE0D6" w14:textId="3AEF2427" w:rsidR="008A6B4D" w:rsidRPr="000C3522" w:rsidRDefault="003D4741" w:rsidP="00E86BD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RNF2</w:t>
            </w:r>
          </w:p>
        </w:tc>
        <w:tc>
          <w:tcPr>
            <w:tcW w:w="4691" w:type="dxa"/>
            <w:tcBorders>
              <w:left w:val="single" w:sz="4" w:space="0" w:color="auto"/>
            </w:tcBorders>
          </w:tcPr>
          <w:p w14:paraId="6D2A5B7D" w14:textId="64DCC43B" w:rsidR="008A6B4D" w:rsidRPr="000C3522" w:rsidRDefault="003D4741" w:rsidP="00E86BD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Permite que só certos utilizadores em acesso a certas permissões</w:t>
            </w:r>
          </w:p>
        </w:tc>
      </w:tr>
      <w:tr w:rsidR="003D4741" w:rsidRPr="000C3522" w14:paraId="0E10C1AE" w14:textId="77777777" w:rsidTr="003D4741">
        <w:trPr>
          <w:trHeight w:val="1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1" w:type="dxa"/>
          </w:tcPr>
          <w:p w14:paraId="58531C53" w14:textId="49B1E753" w:rsidR="003D4741" w:rsidRPr="000C3522" w:rsidRDefault="003D4741" w:rsidP="00E86BDC">
            <w:pPr>
              <w:pStyle w:val="BodyText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 xml:space="preserve">Controle de registos </w:t>
            </w:r>
          </w:p>
        </w:tc>
        <w:tc>
          <w:tcPr>
            <w:tcW w:w="1062" w:type="dxa"/>
            <w:tcBorders>
              <w:top w:val="nil"/>
              <w:right w:val="single" w:sz="4" w:space="0" w:color="auto"/>
            </w:tcBorders>
          </w:tcPr>
          <w:p w14:paraId="077293E4" w14:textId="2FFC5C8C" w:rsidR="003D4741" w:rsidRPr="000C3522" w:rsidRDefault="003D4741" w:rsidP="00E86BD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RNF3</w:t>
            </w:r>
          </w:p>
        </w:tc>
        <w:tc>
          <w:tcPr>
            <w:tcW w:w="4691" w:type="dxa"/>
            <w:tcBorders>
              <w:left w:val="single" w:sz="4" w:space="0" w:color="auto"/>
              <w:bottom w:val="single" w:sz="12" w:space="0" w:color="000000"/>
            </w:tcBorders>
          </w:tcPr>
          <w:p w14:paraId="51A04F58" w14:textId="25ED1D4E" w:rsidR="003D4741" w:rsidRPr="000C3522" w:rsidRDefault="003E5A53" w:rsidP="000C3522">
            <w:pPr>
              <w:pStyle w:val="BodyTex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pt-BR"/>
              </w:rPr>
            </w:pPr>
            <w:r w:rsidRPr="000C3522">
              <w:rPr>
                <w:rFonts w:ascii="Times New Roman" w:hAnsi="Times New Roman" w:cs="Times New Roman"/>
                <w:lang w:eastAsia="pt-BR"/>
              </w:rPr>
              <w:t>Criação</w:t>
            </w:r>
            <w:r w:rsidR="003D4741" w:rsidRPr="000C3522">
              <w:rPr>
                <w:rFonts w:ascii="Times New Roman" w:hAnsi="Times New Roman" w:cs="Times New Roman"/>
                <w:lang w:eastAsia="pt-BR"/>
              </w:rPr>
              <w:t xml:space="preserve"> de um log de utilizadores registra as modificações feitas por cada utilizador </w:t>
            </w:r>
          </w:p>
        </w:tc>
      </w:tr>
    </w:tbl>
    <w:p w14:paraId="48AA3447" w14:textId="78880717" w:rsidR="00E135BA" w:rsidRPr="000C3522" w:rsidRDefault="00B83417" w:rsidP="000C3522">
      <w:pPr>
        <w:pStyle w:val="Caption"/>
        <w:rPr>
          <w:lang w:eastAsia="pt-BR"/>
        </w:rPr>
      </w:pPr>
      <w:bookmarkStart w:id="123" w:name="_Toc4523678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3522">
        <w:rPr>
          <w:noProof/>
        </w:rPr>
        <w:t>8</w:t>
      </w:r>
      <w:r>
        <w:fldChar w:fldCharType="end"/>
      </w:r>
      <w:r>
        <w:t xml:space="preserve">.Requisitos não Funcionais </w:t>
      </w:r>
      <w:r>
        <w:rPr>
          <w:b/>
        </w:rPr>
        <w:t>Fonte: Autor</w:t>
      </w:r>
      <w:bookmarkEnd w:id="123"/>
    </w:p>
    <w:p w14:paraId="3A7E05D1" w14:textId="1489FA4D" w:rsidR="00E135BA" w:rsidRPr="000C3522" w:rsidRDefault="003E5A53" w:rsidP="004679E2">
      <w:pPr>
        <w:pStyle w:val="Heading4"/>
      </w:pPr>
      <w:r w:rsidRPr="000C3522">
        <w:t>Classificação</w:t>
      </w:r>
      <w:r w:rsidR="00E135BA" w:rsidRPr="000C3522">
        <w:t xml:space="preserve"> de requisitos</w:t>
      </w:r>
    </w:p>
    <w:p w14:paraId="2D1A7484" w14:textId="0C5421F6" w:rsidR="00FE3DC8" w:rsidRPr="000C3522" w:rsidRDefault="00E135BA" w:rsidP="004679E2">
      <w:pPr>
        <w:pStyle w:val="BodyText"/>
      </w:pPr>
      <w:r w:rsidRPr="000C3522">
        <w:rPr>
          <w:rFonts w:ascii="Times New Roman" w:hAnsi="Times New Roman" w:cs="Times New Roman"/>
        </w:rPr>
        <w:t xml:space="preserve">Para a definição dos </w:t>
      </w:r>
      <w:r w:rsidR="003E5A53" w:rsidRPr="000C3522">
        <w:rPr>
          <w:rFonts w:ascii="Times New Roman" w:hAnsi="Times New Roman" w:cs="Times New Roman"/>
        </w:rPr>
        <w:t>requisitos</w:t>
      </w:r>
      <w:r w:rsidRPr="000C3522">
        <w:rPr>
          <w:rFonts w:ascii="Times New Roman" w:hAnsi="Times New Roman" w:cs="Times New Roman"/>
        </w:rPr>
        <w:t xml:space="preserve"> acima representados, alguns </w:t>
      </w:r>
      <w:r w:rsidR="00FE3DC8" w:rsidRPr="000C3522">
        <w:rPr>
          <w:rFonts w:ascii="Times New Roman" w:hAnsi="Times New Roman" w:cs="Times New Roman"/>
        </w:rPr>
        <w:t>critérios</w:t>
      </w:r>
      <w:r w:rsidRPr="000C3522">
        <w:rPr>
          <w:rFonts w:ascii="Times New Roman" w:hAnsi="Times New Roman" w:cs="Times New Roman"/>
        </w:rPr>
        <w:t xml:space="preserve"> foram tomados em conta</w:t>
      </w:r>
    </w:p>
    <w:p w14:paraId="7FEC91EB" w14:textId="6995A652" w:rsidR="00E135BA" w:rsidRPr="000C3522" w:rsidRDefault="00E135BA" w:rsidP="004679E2">
      <w:pPr>
        <w:pStyle w:val="BodyText"/>
      </w:pPr>
      <w:r w:rsidRPr="000C3522">
        <w:rPr>
          <w:rFonts w:ascii="Times New Roman" w:hAnsi="Times New Roman" w:cs="Times New Roman"/>
        </w:rPr>
        <w:t xml:space="preserve"> </w:t>
      </w:r>
    </w:p>
    <w:p w14:paraId="01B3990E" w14:textId="77777777" w:rsidR="00E135BA" w:rsidRPr="000C3522" w:rsidRDefault="00E135BA" w:rsidP="00E135BA">
      <w:pPr>
        <w:pStyle w:val="Heading5"/>
      </w:pPr>
      <w:r w:rsidRPr="000C3522">
        <w:t>Ambiente físico</w:t>
      </w:r>
    </w:p>
    <w:p w14:paraId="2897FA38" w14:textId="0E4DC2EF" w:rsidR="00E135BA" w:rsidRPr="000C3522" w:rsidRDefault="00E135BA" w:rsidP="004679E2">
      <w:r w:rsidRPr="000C3522">
        <w:t xml:space="preserve">Diz respeito ao local em que o sistema vai ser instalado, assim sendo todas as </w:t>
      </w:r>
      <w:r w:rsidR="003E5A53" w:rsidRPr="000C3522">
        <w:t>máqu</w:t>
      </w:r>
      <w:r w:rsidR="003E5A53">
        <w:t>i</w:t>
      </w:r>
      <w:r w:rsidR="003E5A53" w:rsidRPr="000C3522">
        <w:t>nas</w:t>
      </w:r>
      <w:r w:rsidRPr="000C3522">
        <w:t xml:space="preserve"> devem estar ligadas a um Servidor Local e a disponibilização d</w:t>
      </w:r>
      <w:r w:rsidR="00FE3DC8" w:rsidRPr="000C3522">
        <w:t>e equipamento informático são os requisitos mínimos.</w:t>
      </w:r>
    </w:p>
    <w:p w14:paraId="7CC0437B" w14:textId="3946ACAA" w:rsidR="009C0141" w:rsidRPr="000C3522" w:rsidRDefault="00FE3DC8" w:rsidP="00FE3DC8">
      <w:pPr>
        <w:pStyle w:val="Heading5"/>
      </w:pPr>
      <w:r w:rsidRPr="000C3522">
        <w:t xml:space="preserve">Interfaces </w:t>
      </w:r>
    </w:p>
    <w:p w14:paraId="675AD2AB" w14:textId="1A396429" w:rsidR="00FE3DC8" w:rsidRPr="000C3522" w:rsidRDefault="009C0141" w:rsidP="004679E2">
      <w:r w:rsidRPr="000C3522">
        <w:t>Interfaces de comunicação em geral, para entender se o sistema vai interagir com outro sistema.</w:t>
      </w:r>
    </w:p>
    <w:p w14:paraId="26C42614" w14:textId="28BB147D" w:rsidR="009C0141" w:rsidRPr="000C3522" w:rsidRDefault="009C0141" w:rsidP="004679E2"/>
    <w:p w14:paraId="2C0DBF40" w14:textId="35608884" w:rsidR="009C0141" w:rsidRPr="000C3522" w:rsidRDefault="009C0141" w:rsidP="009C0141">
      <w:pPr>
        <w:pStyle w:val="Heading5"/>
      </w:pPr>
      <w:r w:rsidRPr="000C3522">
        <w:t xml:space="preserve">Usuários </w:t>
      </w:r>
    </w:p>
    <w:p w14:paraId="53621242" w14:textId="583BFCBA" w:rsidR="009C0141" w:rsidRPr="000C3522" w:rsidRDefault="009C0141" w:rsidP="004679E2">
      <w:r w:rsidRPr="000C3522">
        <w:t xml:space="preserve">O numero de usuário é um aspecto muito importante na escolha de que </w:t>
      </w:r>
      <w:r w:rsidR="003E5A53" w:rsidRPr="000C3522">
        <w:t>arquitectura</w:t>
      </w:r>
      <w:r w:rsidRPr="000C3522">
        <w:t xml:space="preserve">. </w:t>
      </w:r>
    </w:p>
    <w:p w14:paraId="4BE9619E" w14:textId="051E0B6B" w:rsidR="009C0141" w:rsidRPr="000C3522" w:rsidRDefault="009C0141" w:rsidP="004679E2">
      <w:r w:rsidRPr="000C3522">
        <w:t>Neste caso temos no mínimo 24 utilizadores.</w:t>
      </w:r>
    </w:p>
    <w:p w14:paraId="6CA8B414" w14:textId="77777777" w:rsidR="0046462C" w:rsidRPr="000C3522" w:rsidRDefault="0046462C" w:rsidP="004679E2"/>
    <w:p w14:paraId="4E38C46E" w14:textId="778193FE" w:rsidR="0046462C" w:rsidRPr="000C3522" w:rsidRDefault="0046462C" w:rsidP="0046462C">
      <w:pPr>
        <w:pStyle w:val="Heading5"/>
      </w:pPr>
      <w:r w:rsidRPr="000C3522">
        <w:lastRenderedPageBreak/>
        <w:t xml:space="preserve">Tipo de Dados </w:t>
      </w:r>
    </w:p>
    <w:p w14:paraId="6607344B" w14:textId="132747C8" w:rsidR="0046462C" w:rsidRPr="000C3522" w:rsidRDefault="0046462C" w:rsidP="004679E2">
      <w:r w:rsidRPr="000C3522">
        <w:t>O tipo de dado que será gerido, a definição caso seja permanente ou temporária.</w:t>
      </w:r>
    </w:p>
    <w:p w14:paraId="1CFF0CB0" w14:textId="105B445D" w:rsidR="00184871" w:rsidRPr="000C3522" w:rsidRDefault="00A90081" w:rsidP="00BB0DC9">
      <w:pPr>
        <w:pStyle w:val="Heading2"/>
      </w:pPr>
      <w:bookmarkStart w:id="124" w:name="_Toc452369502"/>
      <w:r w:rsidRPr="000C3522">
        <w:t xml:space="preserve">Etapas do desenho da </w:t>
      </w:r>
      <w:r w:rsidR="003E5A53" w:rsidRPr="000C3522">
        <w:t>Arquitectura</w:t>
      </w:r>
      <w:bookmarkEnd w:id="124"/>
    </w:p>
    <w:p w14:paraId="371F6C71" w14:textId="0FA895E4" w:rsidR="00A90081" w:rsidRPr="000C3522" w:rsidRDefault="00A90081" w:rsidP="004679E2">
      <w:pPr>
        <w:pStyle w:val="Heading3"/>
      </w:pPr>
      <w:bookmarkStart w:id="125" w:name="_Toc452369503"/>
      <w:r w:rsidRPr="000C3522">
        <w:t>Representação Contextual do Sistema</w:t>
      </w:r>
      <w:r w:rsidR="002B72F7" w:rsidRPr="000C3522">
        <w:t xml:space="preserve"> (Diagrama de Actividades)</w:t>
      </w:r>
      <w:bookmarkEnd w:id="125"/>
    </w:p>
    <w:p w14:paraId="06A3AA89" w14:textId="7969E7B5" w:rsidR="00A90081" w:rsidRPr="000C3522" w:rsidRDefault="00A90081" w:rsidP="004679E2">
      <w:pPr>
        <w:pStyle w:val="BodyText"/>
        <w:rPr>
          <w:lang w:eastAsia="pt-BR"/>
        </w:rPr>
      </w:pPr>
      <w:r w:rsidRPr="000C3522">
        <w:rPr>
          <w:rFonts w:ascii="Times New Roman" w:hAnsi="Times New Roman" w:cs="Times New Roman"/>
          <w:lang w:eastAsia="pt-BR"/>
        </w:rPr>
        <w:t>Representação e definição das entidades externas dos quais o sistema ira interagir</w:t>
      </w:r>
    </w:p>
    <w:p w14:paraId="6EEB148B" w14:textId="4F303D60" w:rsidR="00FD2E5C" w:rsidRPr="000C3522" w:rsidRDefault="00FD2E5C" w:rsidP="004679E2">
      <w:pPr>
        <w:pStyle w:val="BodyText"/>
        <w:rPr>
          <w:lang w:eastAsia="pt-BR"/>
        </w:rPr>
      </w:pPr>
    </w:p>
    <w:p w14:paraId="790AA817" w14:textId="77777777" w:rsidR="00B83417" w:rsidRDefault="00B83417" w:rsidP="000C3522">
      <w:pPr>
        <w:pStyle w:val="BodyText"/>
        <w:keepNext/>
      </w:pPr>
      <w:r w:rsidRPr="00B83417">
        <w:rPr>
          <w:noProof/>
          <w:lang w:val="en-US"/>
        </w:rPr>
        <w:drawing>
          <wp:inline distT="0" distB="0" distL="0" distR="0" wp14:anchorId="33B7663D" wp14:editId="4D09CBA9">
            <wp:extent cx="6297484" cy="6112127"/>
            <wp:effectExtent l="0" t="2540" r="5715" b="5715"/>
            <wp:docPr id="3" name="Picture 3" descr="C:\Users\ruigu\OneDrive\Documents\Projecto final Rui Fernandes\Activity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gu\OneDrive\Documents\Projecto final Rui Fernandes\ActivityDiagram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12900" cy="61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3DE7" w14:textId="10997142" w:rsidR="00A90081" w:rsidRPr="000C3522" w:rsidRDefault="00B83417" w:rsidP="000C3522">
      <w:pPr>
        <w:pStyle w:val="Caption"/>
        <w:rPr>
          <w:lang w:eastAsia="pt-BR"/>
        </w:rPr>
      </w:pPr>
      <w:bookmarkStart w:id="126" w:name="_Toc4523676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3</w:t>
      </w:r>
      <w:r>
        <w:fldChar w:fldCharType="end"/>
      </w:r>
      <w:r>
        <w:t xml:space="preserve">.Diagrama de Actividades </w:t>
      </w:r>
      <w:r>
        <w:rPr>
          <w:b/>
        </w:rPr>
        <w:t>Fonte: Autor</w:t>
      </w:r>
      <w:bookmarkEnd w:id="126"/>
    </w:p>
    <w:p w14:paraId="053FA1AB" w14:textId="4ED35D0C" w:rsidR="00142DBE" w:rsidRPr="000C3522" w:rsidRDefault="00A90081" w:rsidP="004679E2">
      <w:pPr>
        <w:pStyle w:val="Heading3"/>
      </w:pPr>
      <w:bookmarkStart w:id="127" w:name="_Toc452369504"/>
      <w:r w:rsidRPr="000C3522">
        <w:lastRenderedPageBreak/>
        <w:t>Comportamento ou Função do Sistema (</w:t>
      </w:r>
      <w:r w:rsidR="00142DBE" w:rsidRPr="000C3522">
        <w:t>Caso de uso da solução proposta</w:t>
      </w:r>
      <w:r w:rsidRPr="000C3522">
        <w:t>)</w:t>
      </w:r>
      <w:bookmarkEnd w:id="127"/>
    </w:p>
    <w:p w14:paraId="58691705" w14:textId="28DF88EC" w:rsidR="00142DBE" w:rsidRPr="000C3522" w:rsidRDefault="00142DBE" w:rsidP="004679E2">
      <w:r w:rsidRPr="000C3522">
        <w:t xml:space="preserve">Após uma análise das necessidades e da </w:t>
      </w:r>
      <w:r w:rsidR="00A90081" w:rsidRPr="000C3522">
        <w:t>Gestão</w:t>
      </w:r>
      <w:r w:rsidRPr="000C3522">
        <w:t xml:space="preserve"> de Processos judiciais o autor chegou a conclusão que a aplicação com os seguintes casos de uso poderia satisfazer o Tribunal dos Menores.</w:t>
      </w:r>
    </w:p>
    <w:p w14:paraId="789BD20B" w14:textId="77777777" w:rsidR="00B83417" w:rsidRDefault="00ED0405" w:rsidP="000C3522">
      <w:pPr>
        <w:keepNext/>
      </w:pPr>
      <w:r w:rsidRPr="00ED0405">
        <w:rPr>
          <w:noProof/>
          <w:lang w:val="en-US"/>
        </w:rPr>
        <w:drawing>
          <wp:inline distT="0" distB="0" distL="0" distR="0" wp14:anchorId="19BB05B7" wp14:editId="511FF539">
            <wp:extent cx="6038051" cy="6115050"/>
            <wp:effectExtent l="0" t="0" r="1270" b="0"/>
            <wp:docPr id="40" name="Picture 40" descr="C:\Users\ruigu\OneDrive\Documents\Projecto final Rui Fernandes\UseCase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igu\OneDrive\Documents\Projecto final Rui Fernandes\UseCaseDiagram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73" cy="611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B82F" w14:textId="7158FDBF" w:rsidR="00B83417" w:rsidRDefault="00B83417" w:rsidP="000C3522">
      <w:pPr>
        <w:pStyle w:val="Caption"/>
      </w:pPr>
      <w:bookmarkStart w:id="128" w:name="_Toc4523676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4</w:t>
      </w:r>
      <w:r>
        <w:fldChar w:fldCharType="end"/>
      </w:r>
      <w:r>
        <w:t xml:space="preserve">.Diagrama de Casos de Uso </w:t>
      </w:r>
      <w:r>
        <w:rPr>
          <w:b/>
        </w:rPr>
        <w:t>Fonte: Autor</w:t>
      </w:r>
      <w:bookmarkEnd w:id="128"/>
    </w:p>
    <w:p w14:paraId="3BF3FCE2" w14:textId="699AAA85" w:rsidR="00142DBE" w:rsidRPr="000C3522" w:rsidRDefault="00142DBE" w:rsidP="004679E2"/>
    <w:p w14:paraId="68F047E4" w14:textId="77777777" w:rsidR="00142DBE" w:rsidRPr="000C3522" w:rsidRDefault="00142DBE" w:rsidP="004679E2">
      <w:pPr>
        <w:pStyle w:val="BodyText"/>
        <w:rPr>
          <w:lang w:eastAsia="pt-BR"/>
        </w:rPr>
      </w:pPr>
    </w:p>
    <w:p w14:paraId="7D1D8A72" w14:textId="77777777" w:rsidR="0046462C" w:rsidRPr="000C3522" w:rsidRDefault="0046462C">
      <w:pPr>
        <w:spacing w:before="0" w:after="0" w:line="240" w:lineRule="auto"/>
        <w:jc w:val="left"/>
        <w:rPr>
          <w:lang w:eastAsia="pt-BR"/>
        </w:rPr>
      </w:pPr>
    </w:p>
    <w:p w14:paraId="6AD69614" w14:textId="77777777" w:rsidR="0046462C" w:rsidRPr="000C3522" w:rsidRDefault="0046462C">
      <w:pPr>
        <w:spacing w:before="0" w:after="0" w:line="240" w:lineRule="auto"/>
        <w:jc w:val="left"/>
        <w:rPr>
          <w:lang w:eastAsia="pt-BR"/>
        </w:rPr>
      </w:pPr>
      <w:r w:rsidRPr="000C3522">
        <w:rPr>
          <w:lang w:eastAsia="pt-BR"/>
        </w:rPr>
        <w:br w:type="page"/>
      </w:r>
    </w:p>
    <w:p w14:paraId="7F9686B6" w14:textId="3310A279" w:rsidR="00184871" w:rsidRPr="000C3522" w:rsidRDefault="00184871" w:rsidP="00BB0DC9">
      <w:pPr>
        <w:pStyle w:val="Heading2"/>
      </w:pPr>
      <w:bookmarkStart w:id="129" w:name="_Toc452369505"/>
      <w:r w:rsidRPr="000C3522">
        <w:lastRenderedPageBreak/>
        <w:t>Implementação ou desenvolvimento</w:t>
      </w:r>
      <w:bookmarkEnd w:id="129"/>
      <w:r w:rsidRPr="000C3522">
        <w:t xml:space="preserve"> </w:t>
      </w:r>
    </w:p>
    <w:p w14:paraId="2035D952" w14:textId="37A5072E" w:rsidR="007C29C7" w:rsidRPr="000C3522" w:rsidRDefault="00F50CED" w:rsidP="004679E2">
      <w:pPr>
        <w:pStyle w:val="Heading3"/>
      </w:pPr>
      <w:bookmarkStart w:id="130" w:name="_Toc452369506"/>
      <w:r w:rsidRPr="000C3522">
        <w:t>Diagrama de Classes</w:t>
      </w:r>
      <w:bookmarkEnd w:id="130"/>
      <w:r w:rsidRPr="000C3522">
        <w:t xml:space="preserve"> </w:t>
      </w:r>
    </w:p>
    <w:p w14:paraId="0AD9CB20" w14:textId="77777777" w:rsidR="00B83417" w:rsidRDefault="009245F3" w:rsidP="000C3522">
      <w:pPr>
        <w:pStyle w:val="BodyText"/>
        <w:keepNext/>
      </w:pPr>
      <w:r>
        <w:rPr>
          <w:noProof/>
          <w:lang w:val="en-US"/>
        </w:rPr>
        <w:drawing>
          <wp:inline distT="0" distB="0" distL="0" distR="0" wp14:anchorId="5A475022" wp14:editId="36A89BA6">
            <wp:extent cx="7091045" cy="5565103"/>
            <wp:effectExtent l="127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95201" cy="55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48E4" w14:textId="439B2BBF" w:rsidR="00B83417" w:rsidRDefault="00B83417" w:rsidP="000C3522">
      <w:pPr>
        <w:pStyle w:val="Caption"/>
      </w:pPr>
      <w:bookmarkStart w:id="131" w:name="_Toc4523676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5</w:t>
      </w:r>
      <w:r>
        <w:fldChar w:fldCharType="end"/>
      </w:r>
      <w:r>
        <w:t xml:space="preserve">.Diagrama de Classes </w:t>
      </w:r>
      <w:r>
        <w:rPr>
          <w:b/>
        </w:rPr>
        <w:t>Fonte: Autor</w:t>
      </w:r>
      <w:bookmarkEnd w:id="131"/>
    </w:p>
    <w:p w14:paraId="6A733071" w14:textId="6D8C9D56" w:rsidR="007C29C7" w:rsidRPr="000C3522" w:rsidRDefault="007C29C7" w:rsidP="004679E2">
      <w:pPr>
        <w:pStyle w:val="BodyText"/>
        <w:rPr>
          <w:lang w:eastAsia="pt-BR"/>
        </w:rPr>
      </w:pPr>
    </w:p>
    <w:p w14:paraId="6189322D" w14:textId="7DC5E050" w:rsidR="007C29C7" w:rsidRPr="000C3522" w:rsidRDefault="007C29C7" w:rsidP="004679E2">
      <w:pPr>
        <w:pStyle w:val="BodyText"/>
        <w:rPr>
          <w:lang w:eastAsia="pt-BR"/>
        </w:rPr>
      </w:pPr>
    </w:p>
    <w:p w14:paraId="2B3B6702" w14:textId="68BBF528" w:rsidR="009245F3" w:rsidRDefault="009245F3">
      <w:pPr>
        <w:spacing w:before="0" w:after="0" w:line="240" w:lineRule="auto"/>
        <w:jc w:val="left"/>
        <w:rPr>
          <w:rFonts w:ascii="Arial" w:hAnsi="Arial" w:cs="Verdana"/>
          <w:szCs w:val="22"/>
          <w:lang w:eastAsia="pt-BR"/>
        </w:rPr>
      </w:pPr>
      <w:r>
        <w:rPr>
          <w:lang w:eastAsia="pt-BR"/>
        </w:rPr>
        <w:br w:type="page"/>
      </w:r>
    </w:p>
    <w:p w14:paraId="0DB8FF83" w14:textId="77777777" w:rsidR="007C29C7" w:rsidRPr="000C3522" w:rsidRDefault="007C29C7" w:rsidP="004679E2">
      <w:pPr>
        <w:pStyle w:val="BodyText"/>
        <w:rPr>
          <w:lang w:eastAsia="pt-BR"/>
        </w:rPr>
      </w:pPr>
    </w:p>
    <w:p w14:paraId="5B8C86C9" w14:textId="467CD118" w:rsidR="00F50CED" w:rsidRPr="000C3522" w:rsidRDefault="00F61344" w:rsidP="004679E2">
      <w:pPr>
        <w:pStyle w:val="Heading4"/>
      </w:pPr>
      <w:r w:rsidRPr="000C3522">
        <w:t>Implementação</w:t>
      </w:r>
      <w:r w:rsidR="00F50CED" w:rsidRPr="000C3522">
        <w:t xml:space="preserve"> do Hibernate</w:t>
      </w:r>
    </w:p>
    <w:p w14:paraId="30B84FB2" w14:textId="343CEFB6" w:rsidR="00F50CED" w:rsidRPr="000C3522" w:rsidRDefault="00F50CED" w:rsidP="004679E2">
      <w:r w:rsidRPr="000C3522">
        <w:t xml:space="preserve">Durante a implementação do hibernate o autor deparou-se com duas opções no que refere ao mapeamento objecto-tabela. O mapeamento objecto-tabela é um conceito importantíssimo quando se fala de ORM e pode dizer-se que é o núcleo dos ORM. Este mapeamento consiste em interligar a classe de objectos a uma determinada tabela da base de dados de forma que a aplicação saiba em que atributo do objecto deve ser armazenado o valor de um atributo da tabela.  No hibernate existem duas formas de fazer estes mapeamentos que são: - XML Mappings – nesta forma o mapeamento é realizado através da utilização de ficheiros XML; - Annotations – nesta forma o mapeamento é realizado através da adição de anotações especiais ao código das classes que representam entidades. O autor optou em utilizar as annotations de modo a:   - Reduzir o número de ficheiros XML na aplicação; - Facilitar a compreensão da relação entre objectos e tabelas da base de dados.  - De forma a evitar possíveis erros que possam ocorrer caso um administrador de sistema altere o ficheiro XML de mapeamento sem alterar o código.  </w:t>
      </w:r>
    </w:p>
    <w:p w14:paraId="20C4ED1D" w14:textId="12B74ED0" w:rsidR="00EB19E1" w:rsidRPr="000C3522" w:rsidRDefault="00EB19E1" w:rsidP="004679E2">
      <w:pPr>
        <w:pStyle w:val="Heading4"/>
      </w:pPr>
      <w:r w:rsidRPr="000C3522">
        <w:t xml:space="preserve">Protótipo </w:t>
      </w:r>
    </w:p>
    <w:p w14:paraId="1D574081" w14:textId="1839BA05" w:rsidR="00EB19E1" w:rsidRPr="000C3522" w:rsidRDefault="00EB19E1" w:rsidP="004679E2">
      <w:r w:rsidRPr="000C3522">
        <w:t>Após a fase de desenvolvimento o autor foi capaz de implementar a maioria dos casos de uso. Abaixo são apresentados os screenshoots.</w:t>
      </w:r>
    </w:p>
    <w:p w14:paraId="3D6641AB" w14:textId="77777777" w:rsidR="00B83417" w:rsidRDefault="00D14C67" w:rsidP="000C3522">
      <w:pPr>
        <w:keepNext/>
      </w:pPr>
      <w:r w:rsidRPr="000C3522">
        <w:rPr>
          <w:noProof/>
        </w:rPr>
        <w:drawing>
          <wp:inline distT="0" distB="0" distL="0" distR="0" wp14:anchorId="255F68AE" wp14:editId="1A4DAC76">
            <wp:extent cx="5760720" cy="1845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171F" w14:textId="5F76BBD9" w:rsidR="00EB19E1" w:rsidRPr="000C3522" w:rsidRDefault="00B83417" w:rsidP="000C3522">
      <w:pPr>
        <w:pStyle w:val="Caption"/>
      </w:pPr>
      <w:bookmarkStart w:id="132" w:name="_Toc4523676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6</w:t>
      </w:r>
      <w:r>
        <w:fldChar w:fldCharType="end"/>
      </w:r>
      <w:r>
        <w:t>.Tela de Autenticação.</w:t>
      </w:r>
      <w:r>
        <w:rPr>
          <w:b/>
        </w:rPr>
        <w:t xml:space="preserve"> Fonte: Autor</w:t>
      </w:r>
      <w:bookmarkEnd w:id="132"/>
    </w:p>
    <w:p w14:paraId="17322C9A" w14:textId="320B6399" w:rsidR="00D14C67" w:rsidRPr="000C3522" w:rsidRDefault="00D14C67" w:rsidP="004679E2">
      <w:r w:rsidRPr="000C3522">
        <w:t xml:space="preserve">Primeiro dispomos de uma tela de Autenticação no qual o controle de acesso, </w:t>
      </w:r>
      <w:r w:rsidR="00ED0405" w:rsidRPr="000C3522">
        <w:t>isto é,</w:t>
      </w:r>
      <w:r w:rsidRPr="000C3522">
        <w:t xml:space="preserve"> </w:t>
      </w:r>
      <w:r w:rsidR="00ED0405" w:rsidRPr="000C3522">
        <w:t>só</w:t>
      </w:r>
      <w:r w:rsidRPr="000C3522">
        <w:t xml:space="preserve"> utilizadores com permissões de acesso. É importante salientar que não é necessário autenticar-se para ter acesso a esta tela inicial de forma a que o publico em geral não possa ter aceso a informação </w:t>
      </w:r>
      <w:r w:rsidR="00ED0405" w:rsidRPr="000C3522">
        <w:t>restrita</w:t>
      </w:r>
      <w:r w:rsidRPr="000C3522">
        <w:t>.</w:t>
      </w:r>
    </w:p>
    <w:p w14:paraId="6594040C" w14:textId="77777777" w:rsidR="00B83417" w:rsidRDefault="005E2AE8" w:rsidP="000C3522">
      <w:pPr>
        <w:keepNext/>
      </w:pPr>
      <w:r w:rsidRPr="000C3522">
        <w:rPr>
          <w:noProof/>
        </w:rPr>
        <w:lastRenderedPageBreak/>
        <w:drawing>
          <wp:inline distT="0" distB="0" distL="0" distR="0" wp14:anchorId="70138612" wp14:editId="30DDF4D3">
            <wp:extent cx="5760720" cy="2348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C0A" w14:textId="1F31B1CE" w:rsidR="005E2AE8" w:rsidRPr="000C3522" w:rsidRDefault="00B83417" w:rsidP="000C3522">
      <w:pPr>
        <w:pStyle w:val="Caption"/>
      </w:pPr>
      <w:bookmarkStart w:id="133" w:name="_Toc4523676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7</w:t>
      </w:r>
      <w:r>
        <w:fldChar w:fldCharType="end"/>
      </w:r>
      <w:r>
        <w:t>. Menu Principal</w:t>
      </w:r>
      <w:r w:rsidRPr="000C3522">
        <w:rPr>
          <w:b/>
        </w:rPr>
        <w:t xml:space="preserve"> Fonte: Autor</w:t>
      </w:r>
      <w:bookmarkEnd w:id="133"/>
    </w:p>
    <w:p w14:paraId="72F61185" w14:textId="266AB185" w:rsidR="005E2AE8" w:rsidRPr="000C3522" w:rsidRDefault="005E2AE8" w:rsidP="004679E2">
      <w:r w:rsidRPr="000C3522">
        <w:t xml:space="preserve">Na imagem acima pode verificar o menu principal e suas funções: </w:t>
      </w:r>
    </w:p>
    <w:p w14:paraId="5F125D0C" w14:textId="79F8C47D" w:rsidR="005E2AE8" w:rsidRPr="000C3522" w:rsidRDefault="005E2AE8" w:rsidP="00070894">
      <w:pPr>
        <w:pStyle w:val="ListParagraph"/>
        <w:numPr>
          <w:ilvl w:val="0"/>
          <w:numId w:val="24"/>
        </w:numPr>
      </w:pPr>
      <w:r w:rsidRPr="000C3522">
        <w:t xml:space="preserve">Livro de Entrada de </w:t>
      </w:r>
      <w:r w:rsidR="00F61344" w:rsidRPr="000C3522">
        <w:t>Correspondência</w:t>
      </w:r>
    </w:p>
    <w:p w14:paraId="74BC4620" w14:textId="692DDF2E" w:rsidR="005E2AE8" w:rsidRPr="000C3522" w:rsidRDefault="005E2AE8" w:rsidP="00070894">
      <w:pPr>
        <w:pStyle w:val="ListParagraph"/>
        <w:numPr>
          <w:ilvl w:val="0"/>
          <w:numId w:val="24"/>
        </w:numPr>
      </w:pPr>
      <w:r w:rsidRPr="000C3522">
        <w:t xml:space="preserve">Livro de Porta </w:t>
      </w:r>
    </w:p>
    <w:p w14:paraId="1FD7C78C" w14:textId="5796DC6E" w:rsidR="005E2AE8" w:rsidRPr="000C3522" w:rsidRDefault="005E2AE8" w:rsidP="00070894">
      <w:pPr>
        <w:pStyle w:val="ListParagraph"/>
        <w:numPr>
          <w:ilvl w:val="0"/>
          <w:numId w:val="24"/>
        </w:numPr>
      </w:pPr>
      <w:r w:rsidRPr="000C3522">
        <w:t xml:space="preserve">Livro de </w:t>
      </w:r>
      <w:r w:rsidR="00F61344" w:rsidRPr="000C3522">
        <w:t>Conclusão</w:t>
      </w:r>
      <w:r w:rsidRPr="000C3522">
        <w:t xml:space="preserve"> </w:t>
      </w:r>
    </w:p>
    <w:p w14:paraId="1161E2D9" w14:textId="06939871" w:rsidR="005E2AE8" w:rsidRPr="000C3522" w:rsidRDefault="005E2AE8" w:rsidP="00070894">
      <w:pPr>
        <w:pStyle w:val="ListParagraph"/>
        <w:numPr>
          <w:ilvl w:val="0"/>
          <w:numId w:val="24"/>
        </w:numPr>
      </w:pPr>
      <w:r w:rsidRPr="000C3522">
        <w:t>Livro de Vista</w:t>
      </w:r>
    </w:p>
    <w:p w14:paraId="674BE131" w14:textId="2CBC03F2" w:rsidR="005E2AE8" w:rsidRPr="000C3522" w:rsidRDefault="005E2AE8" w:rsidP="00070894">
      <w:pPr>
        <w:pStyle w:val="ListParagraph"/>
        <w:numPr>
          <w:ilvl w:val="0"/>
          <w:numId w:val="24"/>
        </w:numPr>
      </w:pPr>
      <w:r w:rsidRPr="000C3522">
        <w:t>Livro de Assistente Social</w:t>
      </w:r>
    </w:p>
    <w:p w14:paraId="0AC131B3" w14:textId="51934CE3" w:rsidR="005E2AE8" w:rsidRPr="000C3522" w:rsidRDefault="005E2AE8" w:rsidP="00070894">
      <w:pPr>
        <w:pStyle w:val="ListParagraph"/>
        <w:numPr>
          <w:ilvl w:val="0"/>
          <w:numId w:val="24"/>
        </w:numPr>
      </w:pPr>
      <w:r w:rsidRPr="000C3522">
        <w:t xml:space="preserve">Livro de </w:t>
      </w:r>
      <w:r w:rsidR="00F61344" w:rsidRPr="000C3522">
        <w:t>Mandato</w:t>
      </w:r>
    </w:p>
    <w:p w14:paraId="08A8247C" w14:textId="77777777" w:rsidR="00B83417" w:rsidRDefault="00861B0A" w:rsidP="000C3522">
      <w:pPr>
        <w:keepNext/>
      </w:pPr>
      <w:r w:rsidRPr="000C3522">
        <w:rPr>
          <w:noProof/>
        </w:rPr>
        <w:drawing>
          <wp:inline distT="0" distB="0" distL="0" distR="0" wp14:anchorId="25615D14" wp14:editId="4E0600D8">
            <wp:extent cx="5760720" cy="939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9AB3" w14:textId="7EB711BF" w:rsidR="00861B0A" w:rsidRPr="000C3522" w:rsidRDefault="00B83417" w:rsidP="000C3522">
      <w:pPr>
        <w:pStyle w:val="Caption"/>
      </w:pPr>
      <w:bookmarkStart w:id="134" w:name="_Toc4523676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8</w:t>
      </w:r>
      <w:r>
        <w:fldChar w:fldCharType="end"/>
      </w:r>
      <w:r>
        <w:t xml:space="preserve">.Tele de Pesquisa </w:t>
      </w:r>
      <w:r w:rsidRPr="000C3522">
        <w:rPr>
          <w:b/>
        </w:rPr>
        <w:t>Fonte: Autor</w:t>
      </w:r>
      <w:bookmarkEnd w:id="134"/>
    </w:p>
    <w:p w14:paraId="0D44C4E2" w14:textId="5E08C991" w:rsidR="00861B0A" w:rsidRPr="000C3522" w:rsidRDefault="00861B0A" w:rsidP="004679E2">
      <w:r w:rsidRPr="000C3522">
        <w:t>Acima temos a tela de pesquisa, onde um dos objectivos do projecto é avaliado.</w:t>
      </w:r>
    </w:p>
    <w:p w14:paraId="1229A2A9" w14:textId="2E47FF3C" w:rsidR="00861B0A" w:rsidRPr="000C3522" w:rsidRDefault="00861B0A" w:rsidP="004679E2">
      <w:r w:rsidRPr="000C3522">
        <w:t>A pesquisa de detalhes referentes a um Processo judicial é feita nesta tela.</w:t>
      </w:r>
    </w:p>
    <w:p w14:paraId="1B1776E4" w14:textId="375268D3" w:rsidR="00861B0A" w:rsidRPr="000C3522" w:rsidRDefault="00861B0A" w:rsidP="004679E2">
      <w:r w:rsidRPr="000C3522">
        <w:t>Pesquisa por:</w:t>
      </w:r>
    </w:p>
    <w:p w14:paraId="0BE63A79" w14:textId="71356D67" w:rsidR="00861B0A" w:rsidRPr="000C3522" w:rsidRDefault="00861B0A" w:rsidP="00070894">
      <w:pPr>
        <w:pStyle w:val="ListParagraph"/>
        <w:numPr>
          <w:ilvl w:val="0"/>
          <w:numId w:val="25"/>
        </w:numPr>
      </w:pPr>
      <w:r w:rsidRPr="000C3522">
        <w:t>Por numero de Processo</w:t>
      </w:r>
    </w:p>
    <w:p w14:paraId="29B3051A" w14:textId="3C00DA37" w:rsidR="00861B0A" w:rsidRPr="000C3522" w:rsidRDefault="00861B0A" w:rsidP="00070894">
      <w:pPr>
        <w:pStyle w:val="ListParagraph"/>
        <w:numPr>
          <w:ilvl w:val="0"/>
          <w:numId w:val="25"/>
        </w:numPr>
      </w:pPr>
      <w:r w:rsidRPr="000C3522">
        <w:t>Pesquisa por Requerente</w:t>
      </w:r>
    </w:p>
    <w:p w14:paraId="063E9CE2" w14:textId="1609EBE6" w:rsidR="00861B0A" w:rsidRPr="000C3522" w:rsidRDefault="00861B0A" w:rsidP="00070894">
      <w:pPr>
        <w:pStyle w:val="ListParagraph"/>
        <w:numPr>
          <w:ilvl w:val="0"/>
          <w:numId w:val="25"/>
        </w:numPr>
      </w:pPr>
      <w:r w:rsidRPr="000C3522">
        <w:t>Pesquisa por Requerido</w:t>
      </w:r>
    </w:p>
    <w:p w14:paraId="15AB8BD5" w14:textId="011E405B" w:rsidR="008365AB" w:rsidRPr="000C3522" w:rsidRDefault="008365AB" w:rsidP="00070894">
      <w:pPr>
        <w:pStyle w:val="ListParagraph"/>
        <w:numPr>
          <w:ilvl w:val="0"/>
          <w:numId w:val="25"/>
        </w:numPr>
      </w:pPr>
      <w:r w:rsidRPr="000C3522">
        <w:t>Pesquisa por keywords</w:t>
      </w:r>
    </w:p>
    <w:p w14:paraId="2E6FBFE0" w14:textId="77777777" w:rsidR="00B83417" w:rsidRDefault="00444C49" w:rsidP="000C3522">
      <w:pPr>
        <w:keepNext/>
      </w:pPr>
      <w:r w:rsidRPr="000C3522">
        <w:rPr>
          <w:noProof/>
        </w:rPr>
        <w:lastRenderedPageBreak/>
        <w:drawing>
          <wp:inline distT="0" distB="0" distL="0" distR="0" wp14:anchorId="45C40946" wp14:editId="575B2F2A">
            <wp:extent cx="5760720" cy="23564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F194" w14:textId="46EC6F2C" w:rsidR="008365AB" w:rsidRPr="000C3522" w:rsidRDefault="00B83417" w:rsidP="000C3522">
      <w:pPr>
        <w:pStyle w:val="Caption"/>
      </w:pPr>
      <w:bookmarkStart w:id="135" w:name="_Toc4523676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9</w:t>
      </w:r>
      <w:r>
        <w:fldChar w:fldCharType="end"/>
      </w:r>
      <w:r>
        <w:t xml:space="preserve">.Tela de registro de Correspondência </w:t>
      </w:r>
      <w:r w:rsidRPr="000C3522">
        <w:rPr>
          <w:b/>
        </w:rPr>
        <w:t>Fonte: Autor</w:t>
      </w:r>
      <w:bookmarkEnd w:id="135"/>
    </w:p>
    <w:p w14:paraId="234EF2C3" w14:textId="64612368" w:rsidR="008365AB" w:rsidRPr="000C3522" w:rsidRDefault="008365AB" w:rsidP="004679E2">
      <w:r w:rsidRPr="000C3522">
        <w:t>Na tela acima temos o ponto onde é feito o registo de correspondências assim, detalhando alguns aspectos como:</w:t>
      </w:r>
    </w:p>
    <w:p w14:paraId="7D983C32" w14:textId="1AF99402" w:rsidR="008365AB" w:rsidRPr="000C3522" w:rsidRDefault="006E0D74" w:rsidP="00070894">
      <w:pPr>
        <w:pStyle w:val="ListParagraph"/>
        <w:numPr>
          <w:ilvl w:val="0"/>
          <w:numId w:val="26"/>
        </w:numPr>
      </w:pPr>
      <w:r w:rsidRPr="000C3522">
        <w:t xml:space="preserve">Nome do proveniente da </w:t>
      </w:r>
      <w:r w:rsidR="00F61344" w:rsidRPr="000C3522">
        <w:t>Correspondência</w:t>
      </w:r>
    </w:p>
    <w:p w14:paraId="2329D014" w14:textId="7BC6E6BD" w:rsidR="006E0D74" w:rsidRPr="000C3522" w:rsidRDefault="006E0D74" w:rsidP="00070894">
      <w:pPr>
        <w:pStyle w:val="ListParagraph"/>
        <w:numPr>
          <w:ilvl w:val="0"/>
          <w:numId w:val="26"/>
        </w:numPr>
      </w:pPr>
      <w:r w:rsidRPr="000C3522">
        <w:t>Nome do requerente</w:t>
      </w:r>
    </w:p>
    <w:p w14:paraId="188EDB19" w14:textId="47DC819C" w:rsidR="006E0D74" w:rsidRPr="000C3522" w:rsidRDefault="006E0D74" w:rsidP="00070894">
      <w:pPr>
        <w:pStyle w:val="ListParagraph"/>
        <w:numPr>
          <w:ilvl w:val="0"/>
          <w:numId w:val="26"/>
        </w:numPr>
      </w:pPr>
      <w:r w:rsidRPr="000C3522">
        <w:t>Nome do requerido</w:t>
      </w:r>
    </w:p>
    <w:p w14:paraId="71651795" w14:textId="06F37870" w:rsidR="006E0D74" w:rsidRPr="000C3522" w:rsidRDefault="006E0D74" w:rsidP="00070894">
      <w:pPr>
        <w:pStyle w:val="ListParagraph"/>
        <w:numPr>
          <w:ilvl w:val="0"/>
          <w:numId w:val="26"/>
        </w:numPr>
      </w:pPr>
      <w:r w:rsidRPr="000C3522">
        <w:t>E Resumo do documento</w:t>
      </w:r>
    </w:p>
    <w:p w14:paraId="2829CFBA" w14:textId="77777777" w:rsidR="00B83417" w:rsidRDefault="00861B0A" w:rsidP="000C3522">
      <w:pPr>
        <w:keepNext/>
      </w:pPr>
      <w:r w:rsidRPr="000C3522">
        <w:rPr>
          <w:noProof/>
        </w:rPr>
        <w:drawing>
          <wp:inline distT="0" distB="0" distL="0" distR="0" wp14:anchorId="641BBF6C" wp14:editId="602D5026">
            <wp:extent cx="5760720" cy="23571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A093" w14:textId="5584BEDA" w:rsidR="00444C49" w:rsidRPr="000C3522" w:rsidRDefault="00B83417" w:rsidP="000C3522">
      <w:pPr>
        <w:pStyle w:val="Caption"/>
      </w:pPr>
      <w:bookmarkStart w:id="136" w:name="_Toc4523676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10</w:t>
      </w:r>
      <w:r>
        <w:fldChar w:fldCharType="end"/>
      </w:r>
      <w:r>
        <w:t xml:space="preserve">.Tela Detalhes do processo </w:t>
      </w:r>
      <w:r w:rsidRPr="000C3522">
        <w:rPr>
          <w:b/>
        </w:rPr>
        <w:t>Fonte: Autor</w:t>
      </w:r>
      <w:bookmarkEnd w:id="136"/>
    </w:p>
    <w:p w14:paraId="5A77AA36" w14:textId="398B0A9D" w:rsidR="00AD7435" w:rsidRPr="000C3522" w:rsidRDefault="00AD7435" w:rsidP="004679E2">
      <w:r w:rsidRPr="000C3522">
        <w:t xml:space="preserve">Na tela acima temos a tela de detalhes do processo, aqui são </w:t>
      </w:r>
      <w:r w:rsidR="00F61344" w:rsidRPr="000C3522">
        <w:t>registados</w:t>
      </w:r>
      <w:r w:rsidRPr="000C3522">
        <w:t xml:space="preserve"> todas as </w:t>
      </w:r>
      <w:r w:rsidR="00F61344" w:rsidRPr="000C3522">
        <w:t>acções</w:t>
      </w:r>
      <w:r w:rsidRPr="000C3522">
        <w:t xml:space="preserve"> impostas sobre um processo Judicial.</w:t>
      </w:r>
    </w:p>
    <w:p w14:paraId="685C17B6" w14:textId="1CD2BDF4" w:rsidR="00AD7435" w:rsidRPr="000C3522" w:rsidRDefault="00AD7435" w:rsidP="00070894">
      <w:pPr>
        <w:pStyle w:val="ListParagraph"/>
        <w:numPr>
          <w:ilvl w:val="0"/>
          <w:numId w:val="27"/>
        </w:numPr>
      </w:pPr>
      <w:r w:rsidRPr="000C3522">
        <w:t>Detalhes iniciais</w:t>
      </w:r>
    </w:p>
    <w:p w14:paraId="5BCE0DA0" w14:textId="54BC66DD" w:rsidR="00AD7435" w:rsidRPr="000C3522" w:rsidRDefault="00AD7435" w:rsidP="00070894">
      <w:pPr>
        <w:pStyle w:val="ListParagraph"/>
        <w:numPr>
          <w:ilvl w:val="0"/>
          <w:numId w:val="27"/>
        </w:numPr>
      </w:pPr>
      <w:r w:rsidRPr="000C3522">
        <w:t>Data de despacho</w:t>
      </w:r>
    </w:p>
    <w:p w14:paraId="5AC2FCD5" w14:textId="7EA17E98" w:rsidR="00AD7435" w:rsidRPr="000C3522" w:rsidRDefault="00AD7435" w:rsidP="00070894">
      <w:pPr>
        <w:pStyle w:val="ListParagraph"/>
        <w:numPr>
          <w:ilvl w:val="0"/>
          <w:numId w:val="27"/>
        </w:numPr>
      </w:pPr>
      <w:r w:rsidRPr="000C3522">
        <w:lastRenderedPageBreak/>
        <w:t>Fase de despacho</w:t>
      </w:r>
    </w:p>
    <w:p w14:paraId="14827F0A" w14:textId="1829BBF8" w:rsidR="00AD7435" w:rsidRPr="000C3522" w:rsidRDefault="0059332B" w:rsidP="00070894">
      <w:pPr>
        <w:pStyle w:val="ListParagraph"/>
        <w:numPr>
          <w:ilvl w:val="0"/>
          <w:numId w:val="27"/>
        </w:numPr>
      </w:pPr>
      <w:r w:rsidRPr="000C3522">
        <w:t>Autor de ultimo despacho</w:t>
      </w:r>
    </w:p>
    <w:p w14:paraId="142C00D4" w14:textId="77777777" w:rsidR="00B83417" w:rsidRDefault="00444C49" w:rsidP="000C3522">
      <w:pPr>
        <w:keepNext/>
      </w:pPr>
      <w:r w:rsidRPr="000C3522">
        <w:rPr>
          <w:noProof/>
        </w:rPr>
        <w:drawing>
          <wp:inline distT="0" distB="0" distL="0" distR="0" wp14:anchorId="215DA2CC" wp14:editId="45689F3E">
            <wp:extent cx="5760720" cy="2458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01B" w14:textId="05D65A73" w:rsidR="00444C49" w:rsidRPr="000C3522" w:rsidRDefault="00B83417" w:rsidP="000C3522">
      <w:pPr>
        <w:pStyle w:val="Caption"/>
      </w:pPr>
      <w:bookmarkStart w:id="137" w:name="_Toc4523676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11</w:t>
      </w:r>
      <w:r>
        <w:fldChar w:fldCharType="end"/>
      </w:r>
      <w:r>
        <w:t xml:space="preserve">.Tela de Listagem de Correspondências. </w:t>
      </w:r>
      <w:r w:rsidRPr="000C3522">
        <w:rPr>
          <w:b/>
        </w:rPr>
        <w:t>Fonte: Autor</w:t>
      </w:r>
      <w:bookmarkEnd w:id="137"/>
    </w:p>
    <w:p w14:paraId="61F05A21" w14:textId="287719F2" w:rsidR="0059332B" w:rsidRPr="00F61344" w:rsidRDefault="0059332B" w:rsidP="004679E2">
      <w:r w:rsidRPr="000C3522">
        <w:t xml:space="preserve">Na tela assim temos o registro de todas as entradas/ </w:t>
      </w:r>
      <w:r w:rsidR="00F61344" w:rsidRPr="000C3522">
        <w:t>correspondências</w:t>
      </w:r>
      <w:r w:rsidRPr="000C3522">
        <w:t xml:space="preserve"> feitas no Tribunal dos Menores. O</w:t>
      </w:r>
      <w:r w:rsidR="00F61344">
        <w:t xml:space="preserve"> </w:t>
      </w:r>
      <w:r w:rsidRPr="000C3522">
        <w:t>reg</w:t>
      </w:r>
      <w:r w:rsidRPr="00F61344">
        <w:t>istros de todos os documentos remetidos é feita em um log auxiliar para melhorar o controle.</w:t>
      </w:r>
    </w:p>
    <w:p w14:paraId="5E7E23EB" w14:textId="77777777" w:rsidR="00B83417" w:rsidRDefault="00444C49" w:rsidP="000C3522">
      <w:pPr>
        <w:keepNext/>
      </w:pPr>
      <w:r w:rsidRPr="000C3522">
        <w:rPr>
          <w:noProof/>
        </w:rPr>
        <w:drawing>
          <wp:inline distT="0" distB="0" distL="0" distR="0" wp14:anchorId="33969465" wp14:editId="59B1D468">
            <wp:extent cx="5646420" cy="28486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C1F9" w14:textId="04D81668" w:rsidR="0059332B" w:rsidRPr="000C3522" w:rsidRDefault="00B83417" w:rsidP="000C3522">
      <w:pPr>
        <w:pStyle w:val="Caption"/>
      </w:pPr>
      <w:bookmarkStart w:id="138" w:name="_Toc4523676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12</w:t>
      </w:r>
      <w:r>
        <w:fldChar w:fldCharType="end"/>
      </w:r>
      <w:r>
        <w:t xml:space="preserve">.Tela de Listagem de Processos </w:t>
      </w:r>
      <w:r w:rsidRPr="000C3522">
        <w:rPr>
          <w:b/>
        </w:rPr>
        <w:t>Fonte: Autor</w:t>
      </w:r>
      <w:bookmarkEnd w:id="138"/>
    </w:p>
    <w:p w14:paraId="10956856" w14:textId="0FE28BFE" w:rsidR="0059332B" w:rsidRPr="000C3522" w:rsidRDefault="0059332B" w:rsidP="0059332B"/>
    <w:p w14:paraId="01213B56" w14:textId="1CE2CED8" w:rsidR="00444C49" w:rsidRPr="000C3522" w:rsidRDefault="0059332B" w:rsidP="004679E2">
      <w:r w:rsidRPr="000C3522">
        <w:t xml:space="preserve">Na tela assim temos </w:t>
      </w:r>
      <w:r w:rsidR="00F61344">
        <w:t>a</w:t>
      </w:r>
      <w:r w:rsidRPr="000C3522">
        <w:t xml:space="preserve"> listagem de </w:t>
      </w:r>
      <w:r w:rsidR="00F61344" w:rsidRPr="000C3522">
        <w:t>todos os processos</w:t>
      </w:r>
      <w:r w:rsidR="00966A98" w:rsidRPr="000C3522">
        <w:t xml:space="preserve"> Judiciais registrados no sistema</w:t>
      </w:r>
      <w:r w:rsidRPr="000C3522">
        <w:t>, e uma secção de pesquisa</w:t>
      </w:r>
      <w:r w:rsidR="00966A98" w:rsidRPr="000C3522">
        <w:t>.</w:t>
      </w:r>
    </w:p>
    <w:p w14:paraId="1DC86C67" w14:textId="77777777" w:rsidR="00B83417" w:rsidRDefault="009245F3" w:rsidP="000C352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F5CBD88" wp14:editId="162E6D2E">
            <wp:extent cx="5753100" cy="2352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7E37" w14:textId="059D5DDD" w:rsidR="00B83417" w:rsidRDefault="00B83417" w:rsidP="000C3522">
      <w:pPr>
        <w:pStyle w:val="Caption"/>
      </w:pPr>
      <w:bookmarkStart w:id="139" w:name="_Toc4523676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C3522">
        <w:rPr>
          <w:noProof/>
        </w:rPr>
        <w:t>13</w:t>
      </w:r>
      <w:r>
        <w:fldChar w:fldCharType="end"/>
      </w:r>
      <w:r>
        <w:t xml:space="preserve">.Tela de Distribuição de Processos </w:t>
      </w:r>
      <w:r w:rsidRPr="000C3522">
        <w:rPr>
          <w:b/>
        </w:rPr>
        <w:t>Fonte: Autor</w:t>
      </w:r>
      <w:bookmarkEnd w:id="139"/>
    </w:p>
    <w:p w14:paraId="0A989165" w14:textId="77777777" w:rsidR="00966A98" w:rsidRPr="000C3522" w:rsidRDefault="00966A98" w:rsidP="004679E2">
      <w:r w:rsidRPr="000C3522">
        <w:t>Acima temos a Tela de distribuição, para diferentes entidades a distribuição é feita de acordo com a entidade e o respectivo caso de uso.</w:t>
      </w:r>
    </w:p>
    <w:p w14:paraId="459EC157" w14:textId="7FB86421" w:rsidR="00966A98" w:rsidRPr="000C3522" w:rsidRDefault="00966A98" w:rsidP="004679E2">
      <w:pPr>
        <w:pStyle w:val="ListParagraph"/>
      </w:pPr>
      <w:r w:rsidRPr="000C3522">
        <w:rPr>
          <w:b/>
        </w:rPr>
        <w:t>Juiz</w:t>
      </w:r>
      <w:r w:rsidRPr="000C3522">
        <w:t xml:space="preserve">- distribuição de petições a </w:t>
      </w:r>
      <w:r w:rsidR="00F61344" w:rsidRPr="000C3522">
        <w:t>Secções</w:t>
      </w:r>
    </w:p>
    <w:p w14:paraId="7EC9EB37" w14:textId="5D14FE51" w:rsidR="00966A98" w:rsidRPr="000C3522" w:rsidRDefault="009245F3" w:rsidP="004679E2">
      <w:pPr>
        <w:pStyle w:val="ListParagraph"/>
      </w:pPr>
      <w:r w:rsidRPr="000C3522">
        <w:rPr>
          <w:b/>
        </w:rPr>
        <w:t>Escrivão</w:t>
      </w:r>
      <w:r w:rsidR="00966A98" w:rsidRPr="000C3522">
        <w:t xml:space="preserve">- distribuição de Processos autuados aos </w:t>
      </w:r>
      <w:r w:rsidRPr="000C3522">
        <w:t>respectivos ajudantes</w:t>
      </w:r>
      <w:r w:rsidR="00966A98" w:rsidRPr="000C3522">
        <w:t xml:space="preserve"> </w:t>
      </w:r>
      <w:r w:rsidR="00F61344" w:rsidRPr="000C3522">
        <w:t>Escrivães</w:t>
      </w:r>
      <w:r w:rsidR="00966A98" w:rsidRPr="000C3522">
        <w:t>.</w:t>
      </w:r>
    </w:p>
    <w:p w14:paraId="6364013B" w14:textId="5DF899EC" w:rsidR="00966A98" w:rsidRPr="000C3522" w:rsidRDefault="00966A98" w:rsidP="004679E2">
      <w:pPr>
        <w:pStyle w:val="ListParagraph"/>
      </w:pPr>
      <w:r w:rsidRPr="000C3522">
        <w:rPr>
          <w:b/>
        </w:rPr>
        <w:t>Assistente Social</w:t>
      </w:r>
      <w:r w:rsidRPr="000C3522">
        <w:t>- Processos recebidos e processos devolvidos</w:t>
      </w:r>
    </w:p>
    <w:p w14:paraId="1752DCE5" w14:textId="77777777" w:rsidR="00966A98" w:rsidRPr="000C3522" w:rsidRDefault="00966A98" w:rsidP="004679E2">
      <w:pPr>
        <w:pStyle w:val="Heading4"/>
        <w:spacing w:line="360" w:lineRule="auto"/>
      </w:pPr>
      <w:r w:rsidRPr="000C3522">
        <w:t>Custo</w:t>
      </w:r>
    </w:p>
    <w:p w14:paraId="38C055C7" w14:textId="7015F790" w:rsidR="00B83417" w:rsidRDefault="00B83417" w:rsidP="000C3522">
      <w:pPr>
        <w:pStyle w:val="Caption"/>
        <w:keepNext/>
        <w:spacing w:before="0" w:after="0" w:line="240" w:lineRule="auto"/>
      </w:pPr>
      <w:bookmarkStart w:id="140" w:name="_Toc4523678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3522">
        <w:rPr>
          <w:noProof/>
        </w:rPr>
        <w:t>9</w:t>
      </w:r>
      <w:r>
        <w:fldChar w:fldCharType="end"/>
      </w:r>
      <w:r>
        <w:t xml:space="preserve">. Tabela de Custos </w:t>
      </w:r>
      <w:r w:rsidRPr="000C3522">
        <w:rPr>
          <w:b/>
        </w:rPr>
        <w:t>Fonte: Autor</w:t>
      </w:r>
      <w:bookmarkEnd w:id="140"/>
    </w:p>
    <w:tbl>
      <w:tblPr>
        <w:tblpPr w:leftFromText="180" w:rightFromText="180" w:vertAnchor="text" w:horzAnchor="margin" w:tblpY="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216"/>
        <w:gridCol w:w="1280"/>
        <w:gridCol w:w="2047"/>
        <w:gridCol w:w="1119"/>
        <w:gridCol w:w="1351"/>
        <w:tblGridChange w:id="141">
          <w:tblGrid>
            <w:gridCol w:w="1376"/>
            <w:gridCol w:w="1216"/>
            <w:gridCol w:w="1280"/>
            <w:gridCol w:w="2047"/>
            <w:gridCol w:w="1119"/>
            <w:gridCol w:w="1351"/>
          </w:tblGrid>
        </w:tblGridChange>
      </w:tblGrid>
      <w:tr w:rsidR="00B83417" w:rsidRPr="000C3522" w14:paraId="69AB3BAD" w14:textId="69633490" w:rsidTr="00B83417">
        <w:trPr>
          <w:trHeight w:val="681"/>
        </w:trPr>
        <w:tc>
          <w:tcPr>
            <w:tcW w:w="1376" w:type="dxa"/>
            <w:vMerge w:val="restart"/>
          </w:tcPr>
          <w:p w14:paraId="28F73957" w14:textId="3AB483C5" w:rsidR="00B83417" w:rsidRPr="000C3522" w:rsidRDefault="00B83417" w:rsidP="000C3522">
            <w:pPr>
              <w:pStyle w:val="BodyText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0C3522">
              <w:rPr>
                <w:rFonts w:ascii="Times New Roman" w:hAnsi="Times New Roman" w:cs="Times New Roman"/>
                <w:sz w:val="20"/>
                <w:szCs w:val="24"/>
              </w:rPr>
              <w:t>Actividade</w:t>
            </w:r>
          </w:p>
        </w:tc>
        <w:tc>
          <w:tcPr>
            <w:tcW w:w="1216" w:type="dxa"/>
            <w:vMerge w:val="restart"/>
          </w:tcPr>
          <w:p w14:paraId="2F5F862A" w14:textId="77777777" w:rsidR="00B83417" w:rsidRPr="000C3522" w:rsidRDefault="00B83417" w:rsidP="000C3522">
            <w:pPr>
              <w:pStyle w:val="BodyText"/>
              <w:spacing w:before="0" w:after="0"/>
              <w:rPr>
                <w:rFonts w:ascii="Times New Roman" w:hAnsi="Times New Roman"/>
                <w:bCs/>
              </w:rPr>
            </w:pPr>
            <w:r w:rsidRPr="000C3522">
              <w:rPr>
                <w:rFonts w:ascii="Times New Roman" w:hAnsi="Times New Roman"/>
                <w:bCs/>
              </w:rPr>
              <w:t xml:space="preserve">Tempo </w:t>
            </w:r>
            <w:r w:rsidRPr="000C3522">
              <w:rPr>
                <w:rFonts w:ascii="Times New Roman" w:hAnsi="Times New Roman"/>
                <w:bCs/>
                <w:sz w:val="20"/>
                <w:szCs w:val="20"/>
              </w:rPr>
              <w:t>(Hr/homem) [A]</w:t>
            </w:r>
          </w:p>
        </w:tc>
        <w:tc>
          <w:tcPr>
            <w:tcW w:w="4446" w:type="dxa"/>
            <w:gridSpan w:val="3"/>
          </w:tcPr>
          <w:p w14:paraId="7EAABEA3" w14:textId="77777777" w:rsidR="00B83417" w:rsidRPr="00B83417" w:rsidRDefault="00B83417" w:rsidP="000C3522">
            <w:pPr>
              <w:pStyle w:val="BodyText"/>
              <w:spacing w:before="0" w:after="0"/>
              <w:jc w:val="center"/>
              <w:rPr>
                <w:rFonts w:ascii="Times New Roman" w:hAnsi="Times New Roman"/>
                <w:bCs/>
              </w:rPr>
            </w:pPr>
            <w:r w:rsidRPr="00B83417">
              <w:rPr>
                <w:rFonts w:ascii="Times New Roman" w:hAnsi="Times New Roman"/>
                <w:bCs/>
              </w:rPr>
              <w:t>Recursos [B]</w:t>
            </w:r>
          </w:p>
        </w:tc>
        <w:tc>
          <w:tcPr>
            <w:tcW w:w="1351" w:type="dxa"/>
            <w:vMerge w:val="restart"/>
          </w:tcPr>
          <w:p w14:paraId="4B5DD46D" w14:textId="096D515B" w:rsidR="00B83417" w:rsidRPr="00F61344" w:rsidRDefault="00B83417" w:rsidP="000C3522">
            <w:pPr>
              <w:pStyle w:val="BodyText"/>
              <w:spacing w:before="0" w:after="0"/>
              <w:rPr>
                <w:rFonts w:ascii="Times New Roman" w:hAnsi="Times New Roman" w:cs="Times New Roman"/>
                <w:szCs w:val="24"/>
              </w:rPr>
            </w:pPr>
            <w:r w:rsidRPr="00F61344">
              <w:rPr>
                <w:rFonts w:ascii="Times New Roman" w:hAnsi="Times New Roman"/>
                <w:bCs/>
              </w:rPr>
              <w:t>Custo</w:t>
            </w:r>
          </w:p>
        </w:tc>
      </w:tr>
      <w:tr w:rsidR="00B83417" w:rsidRPr="000C3522" w14:paraId="42974336" w14:textId="5EFEE7FF" w:rsidTr="00B83417">
        <w:trPr>
          <w:trHeight w:val="737"/>
        </w:trPr>
        <w:tc>
          <w:tcPr>
            <w:tcW w:w="1376" w:type="dxa"/>
            <w:vMerge/>
          </w:tcPr>
          <w:p w14:paraId="691D5322" w14:textId="77777777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6" w:type="dxa"/>
            <w:vMerge/>
          </w:tcPr>
          <w:p w14:paraId="250B1FC9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80" w:type="dxa"/>
          </w:tcPr>
          <w:p w14:paraId="36CF3318" w14:textId="4DA0FB17" w:rsidR="00B83417" w:rsidRPr="000C3522" w:rsidRDefault="00B83417" w:rsidP="00E86BDC">
            <w:pPr>
              <w:pStyle w:val="BodyText"/>
              <w:spacing w:line="360" w:lineRule="auto"/>
              <w:rPr>
                <w:rFonts w:ascii="Times New Roman" w:hAnsi="Times New Roman"/>
                <w:szCs w:val="24"/>
              </w:rPr>
            </w:pPr>
            <w:r w:rsidRPr="000C3522">
              <w:rPr>
                <w:rFonts w:ascii="Times New Roman" w:hAnsi="Times New Roman"/>
                <w:bCs/>
                <w:szCs w:val="24"/>
              </w:rPr>
              <w:t>Humanos</w:t>
            </w:r>
          </w:p>
        </w:tc>
        <w:tc>
          <w:tcPr>
            <w:tcW w:w="2047" w:type="dxa"/>
          </w:tcPr>
          <w:p w14:paraId="45E7E7BA" w14:textId="708855F7" w:rsidR="00B83417" w:rsidRPr="000C3522" w:rsidRDefault="00B83417" w:rsidP="004679E2">
            <w:pPr>
              <w:pStyle w:val="BodyText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  <w:r w:rsidRPr="000C3522">
              <w:rPr>
                <w:rFonts w:ascii="Times New Roman" w:hAnsi="Times New Roman"/>
                <w:bCs/>
                <w:szCs w:val="24"/>
              </w:rPr>
              <w:t>Materiais</w:t>
            </w:r>
          </w:p>
        </w:tc>
        <w:tc>
          <w:tcPr>
            <w:tcW w:w="1119" w:type="dxa"/>
          </w:tcPr>
          <w:p w14:paraId="1328424C" w14:textId="77777777" w:rsidR="00B83417" w:rsidRPr="000C3522" w:rsidRDefault="00B83417" w:rsidP="00E86BDC">
            <w:pPr>
              <w:pStyle w:val="BodyText"/>
              <w:spacing w:line="360" w:lineRule="auto"/>
              <w:rPr>
                <w:rFonts w:ascii="Times New Roman" w:hAnsi="Times New Roman"/>
                <w:bCs/>
                <w:sz w:val="16"/>
              </w:rPr>
            </w:pPr>
            <w:r w:rsidRPr="000C3522">
              <w:rPr>
                <w:rFonts w:ascii="Times New Roman" w:hAnsi="Times New Roman"/>
                <w:bCs/>
                <w:sz w:val="16"/>
              </w:rPr>
              <w:t>Financeiros</w:t>
            </w:r>
          </w:p>
          <w:p w14:paraId="6CB19366" w14:textId="006A5B22" w:rsidR="00B83417" w:rsidRPr="000C3522" w:rsidRDefault="00B83417" w:rsidP="00E86BDC">
            <w:pPr>
              <w:pStyle w:val="BodyText"/>
              <w:spacing w:line="360" w:lineRule="auto"/>
              <w:rPr>
                <w:rFonts w:ascii="Times New Roman" w:hAnsi="Times New Roman"/>
                <w:bCs/>
                <w:sz w:val="16"/>
              </w:rPr>
            </w:pPr>
            <w:r w:rsidRPr="000C3522">
              <w:rPr>
                <w:rFonts w:ascii="Times New Roman" w:hAnsi="Times New Roman"/>
                <w:bCs/>
                <w:sz w:val="16"/>
              </w:rPr>
              <w:t>Mtn</w:t>
            </w:r>
          </w:p>
        </w:tc>
        <w:tc>
          <w:tcPr>
            <w:tcW w:w="1351" w:type="dxa"/>
            <w:vMerge/>
          </w:tcPr>
          <w:p w14:paraId="73709F2C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83417" w:rsidRPr="000C3522" w14:paraId="7847614E" w14:textId="3404831A" w:rsidTr="00B83417">
        <w:tc>
          <w:tcPr>
            <w:tcW w:w="1376" w:type="dxa"/>
          </w:tcPr>
          <w:p w14:paraId="3FFA3B92" w14:textId="77777777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 w:rsidRPr="000C3522">
              <w:rPr>
                <w:rFonts w:ascii="Times New Roman" w:hAnsi="Times New Roman" w:cs="Times New Roman"/>
                <w:sz w:val="20"/>
                <w:szCs w:val="24"/>
              </w:rPr>
              <w:t>Revisão de bibliografias</w:t>
            </w:r>
          </w:p>
        </w:tc>
        <w:tc>
          <w:tcPr>
            <w:tcW w:w="1216" w:type="dxa"/>
          </w:tcPr>
          <w:p w14:paraId="7DCC186B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50</w:t>
            </w:r>
          </w:p>
        </w:tc>
        <w:tc>
          <w:tcPr>
            <w:tcW w:w="1280" w:type="dxa"/>
          </w:tcPr>
          <w:p w14:paraId="19D1AC8C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47" w:type="dxa"/>
          </w:tcPr>
          <w:p w14:paraId="1BD52B16" w14:textId="77777777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Internet, Livros</w:t>
            </w:r>
          </w:p>
        </w:tc>
        <w:tc>
          <w:tcPr>
            <w:tcW w:w="1119" w:type="dxa"/>
          </w:tcPr>
          <w:p w14:paraId="5BE2B59F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3000</w:t>
            </w:r>
          </w:p>
        </w:tc>
        <w:tc>
          <w:tcPr>
            <w:tcW w:w="1351" w:type="dxa"/>
          </w:tcPr>
          <w:p w14:paraId="235E6B4E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3000</w:t>
            </w:r>
          </w:p>
        </w:tc>
      </w:tr>
      <w:tr w:rsidR="00B83417" w:rsidRPr="000C3522" w14:paraId="79FF70F7" w14:textId="53002043" w:rsidTr="00B83417">
        <w:tc>
          <w:tcPr>
            <w:tcW w:w="1376" w:type="dxa"/>
          </w:tcPr>
          <w:p w14:paraId="656CE299" w14:textId="41D6C110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 w:rsidRPr="000C3522">
              <w:rPr>
                <w:rFonts w:ascii="Times New Roman" w:hAnsi="Times New Roman" w:cs="Times New Roman"/>
                <w:sz w:val="20"/>
                <w:szCs w:val="24"/>
              </w:rPr>
              <w:t xml:space="preserve">Treinamento Tecnologias </w:t>
            </w:r>
          </w:p>
        </w:tc>
        <w:tc>
          <w:tcPr>
            <w:tcW w:w="1216" w:type="dxa"/>
          </w:tcPr>
          <w:p w14:paraId="1D3DEBC3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280" w:type="dxa"/>
          </w:tcPr>
          <w:p w14:paraId="6B8A6C0F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47" w:type="dxa"/>
          </w:tcPr>
          <w:p w14:paraId="38605B95" w14:textId="77777777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Internet, credito, computador pessoal</w:t>
            </w:r>
          </w:p>
        </w:tc>
        <w:tc>
          <w:tcPr>
            <w:tcW w:w="1119" w:type="dxa"/>
          </w:tcPr>
          <w:p w14:paraId="63A63EC4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35000</w:t>
            </w:r>
          </w:p>
        </w:tc>
        <w:tc>
          <w:tcPr>
            <w:tcW w:w="1351" w:type="dxa"/>
          </w:tcPr>
          <w:p w14:paraId="7BC2C4A9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35000</w:t>
            </w:r>
          </w:p>
        </w:tc>
      </w:tr>
      <w:tr w:rsidR="00B83417" w:rsidRPr="000C3522" w14:paraId="3B3B883E" w14:textId="7E9340BD" w:rsidTr="00B83417">
        <w:tc>
          <w:tcPr>
            <w:tcW w:w="1376" w:type="dxa"/>
          </w:tcPr>
          <w:p w14:paraId="579DB162" w14:textId="77777777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 w:rsidRPr="000C3522">
              <w:rPr>
                <w:rFonts w:ascii="Times New Roman" w:hAnsi="Times New Roman" w:cs="Times New Roman"/>
                <w:sz w:val="20"/>
                <w:szCs w:val="24"/>
              </w:rPr>
              <w:t>Entrevistas</w:t>
            </w:r>
          </w:p>
        </w:tc>
        <w:tc>
          <w:tcPr>
            <w:tcW w:w="1216" w:type="dxa"/>
          </w:tcPr>
          <w:p w14:paraId="57AAEDF8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80" w:type="dxa"/>
          </w:tcPr>
          <w:p w14:paraId="5378161D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047" w:type="dxa"/>
          </w:tcPr>
          <w:p w14:paraId="40F53A44" w14:textId="77777777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Material de anotações</w:t>
            </w:r>
          </w:p>
        </w:tc>
        <w:tc>
          <w:tcPr>
            <w:tcW w:w="1119" w:type="dxa"/>
          </w:tcPr>
          <w:p w14:paraId="1AC9137A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1500</w:t>
            </w:r>
          </w:p>
        </w:tc>
        <w:tc>
          <w:tcPr>
            <w:tcW w:w="1351" w:type="dxa"/>
          </w:tcPr>
          <w:p w14:paraId="2EFD01D1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1500</w:t>
            </w:r>
          </w:p>
        </w:tc>
      </w:tr>
      <w:tr w:rsidR="00B83417" w:rsidRPr="000C3522" w14:paraId="5ADAD5C2" w14:textId="6FC4A1DD" w:rsidTr="00B83417">
        <w:tc>
          <w:tcPr>
            <w:tcW w:w="1376" w:type="dxa"/>
          </w:tcPr>
          <w:p w14:paraId="75E679C7" w14:textId="77777777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 w:rsidRPr="000C3522">
              <w:rPr>
                <w:rFonts w:ascii="Times New Roman" w:hAnsi="Times New Roman" w:cs="Times New Roman"/>
                <w:sz w:val="20"/>
                <w:szCs w:val="24"/>
              </w:rPr>
              <w:t>Testes da Aplicação</w:t>
            </w:r>
          </w:p>
        </w:tc>
        <w:tc>
          <w:tcPr>
            <w:tcW w:w="1216" w:type="dxa"/>
          </w:tcPr>
          <w:p w14:paraId="25DABD88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280" w:type="dxa"/>
          </w:tcPr>
          <w:p w14:paraId="53A5D628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047" w:type="dxa"/>
          </w:tcPr>
          <w:p w14:paraId="1C15AEE0" w14:textId="66B954B5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 xml:space="preserve">Licenças de aplicação, computadores servidores e computadores clientes </w:t>
            </w:r>
          </w:p>
        </w:tc>
        <w:tc>
          <w:tcPr>
            <w:tcW w:w="1119" w:type="dxa"/>
          </w:tcPr>
          <w:p w14:paraId="06E281E6" w14:textId="51D4CAB2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84000</w:t>
            </w:r>
          </w:p>
        </w:tc>
        <w:tc>
          <w:tcPr>
            <w:tcW w:w="1351" w:type="dxa"/>
          </w:tcPr>
          <w:p w14:paraId="3A9E02B6" w14:textId="6EF3920C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4</w:t>
            </w: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000</w:t>
            </w:r>
          </w:p>
        </w:tc>
      </w:tr>
      <w:tr w:rsidR="00B83417" w:rsidRPr="000C3522" w14:paraId="117F3FB4" w14:textId="5A4F8D4D" w:rsidTr="00B83417">
        <w:tc>
          <w:tcPr>
            <w:tcW w:w="1376" w:type="dxa"/>
            <w:tcBorders>
              <w:bottom w:val="single" w:sz="4" w:space="0" w:color="auto"/>
            </w:tcBorders>
          </w:tcPr>
          <w:p w14:paraId="184764EC" w14:textId="77777777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  <w:r w:rsidRPr="000C3522">
              <w:rPr>
                <w:rFonts w:ascii="Times New Roman" w:hAnsi="Times New Roman" w:cs="Times New Roman"/>
                <w:sz w:val="20"/>
                <w:szCs w:val="24"/>
              </w:rPr>
              <w:t>Codificação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05F7655D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120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7EF85A07" w14:textId="77777777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18A2B60E" w14:textId="7C3A4D71" w:rsidR="00B83417" w:rsidRPr="000C3522" w:rsidRDefault="00B83417" w:rsidP="004679E2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 w:val="16"/>
                <w:szCs w:val="24"/>
              </w:rPr>
            </w:pP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Computador pessoal (Usado para codificação), computador pessoal (para testes)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352F0623" w14:textId="63B9D6CB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77</w:t>
            </w: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000</w:t>
            </w:r>
          </w:p>
        </w:tc>
        <w:tc>
          <w:tcPr>
            <w:tcW w:w="1351" w:type="dxa"/>
          </w:tcPr>
          <w:p w14:paraId="680B3864" w14:textId="6B721591" w:rsidR="00B83417" w:rsidRPr="000C3522" w:rsidRDefault="00B83417" w:rsidP="00E86BDC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77</w:t>
            </w:r>
            <w:r w:rsidRPr="000C3522">
              <w:rPr>
                <w:rFonts w:ascii="Times New Roman" w:hAnsi="Times New Roman" w:cs="Times New Roman"/>
                <w:sz w:val="16"/>
                <w:szCs w:val="24"/>
              </w:rPr>
              <w:t>000</w:t>
            </w:r>
          </w:p>
        </w:tc>
      </w:tr>
      <w:tr w:rsidR="00B83417" w:rsidRPr="000C3522" w14:paraId="1EED09E4" w14:textId="683A49E1" w:rsidTr="00B83417">
        <w:tc>
          <w:tcPr>
            <w:tcW w:w="7038" w:type="dxa"/>
            <w:gridSpan w:val="5"/>
          </w:tcPr>
          <w:p w14:paraId="59BB9B08" w14:textId="77777777" w:rsidR="00B83417" w:rsidRPr="000C3522" w:rsidRDefault="00B83417" w:rsidP="00E86BDC">
            <w:pPr>
              <w:pStyle w:val="BodyText"/>
              <w:spacing w:before="0" w:after="0" w:line="36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 w:rsidRPr="000C3522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1351" w:type="dxa"/>
          </w:tcPr>
          <w:p w14:paraId="0D37560E" w14:textId="4D0F80A8" w:rsidR="00B83417" w:rsidRPr="000C3522" w:rsidRDefault="00F22D53" w:rsidP="00E86BDC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200500</w:t>
            </w:r>
          </w:p>
        </w:tc>
      </w:tr>
    </w:tbl>
    <w:p w14:paraId="5DB162CF" w14:textId="77777777" w:rsidR="006D4D90" w:rsidRPr="000C3522" w:rsidRDefault="006D4D90" w:rsidP="004042DB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 w:val="16"/>
          <w:szCs w:val="16"/>
        </w:rPr>
        <w:sectPr w:rsidR="006D4D90" w:rsidRPr="000C3522" w:rsidSect="00266CFA">
          <w:footerReference w:type="default" r:id="rId37"/>
          <w:pgSz w:w="11907" w:h="16840" w:code="9"/>
          <w:pgMar w:top="1701" w:right="1134" w:bottom="1134" w:left="1701" w:header="720" w:footer="567" w:gutter="0"/>
          <w:pgNumType w:start="1"/>
          <w:cols w:space="720"/>
          <w:docGrid w:linePitch="360"/>
        </w:sectPr>
      </w:pPr>
    </w:p>
    <w:tbl>
      <w:tblPr>
        <w:tblW w:w="14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885"/>
        <w:gridCol w:w="842"/>
        <w:gridCol w:w="669"/>
        <w:gridCol w:w="752"/>
        <w:gridCol w:w="669"/>
        <w:gridCol w:w="669"/>
        <w:gridCol w:w="752"/>
        <w:gridCol w:w="669"/>
        <w:gridCol w:w="751"/>
        <w:gridCol w:w="788"/>
        <w:gridCol w:w="788"/>
        <w:gridCol w:w="788"/>
        <w:gridCol w:w="788"/>
        <w:gridCol w:w="788"/>
        <w:gridCol w:w="788"/>
        <w:gridCol w:w="944"/>
      </w:tblGrid>
      <w:tr w:rsidR="006D4D90" w:rsidRPr="000C3522" w14:paraId="7A9CCDAC" w14:textId="77777777" w:rsidTr="004679E2">
        <w:trPr>
          <w:trHeight w:val="438"/>
        </w:trPr>
        <w:tc>
          <w:tcPr>
            <w:tcW w:w="1705" w:type="dxa"/>
            <w:vMerge w:val="restart"/>
          </w:tcPr>
          <w:p w14:paraId="5B8B16B9" w14:textId="17100C3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lastRenderedPageBreak/>
              <w:t>Actividade</w:t>
            </w:r>
          </w:p>
        </w:tc>
        <w:tc>
          <w:tcPr>
            <w:tcW w:w="12330" w:type="dxa"/>
            <w:gridSpan w:val="16"/>
          </w:tcPr>
          <w:p w14:paraId="01F3A20F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0C3522">
              <w:rPr>
                <w:rFonts w:ascii="Times New Roman" w:hAnsi="Times New Roman" w:cs="Times New Roman"/>
                <w:color w:val="000000"/>
                <w:szCs w:val="24"/>
              </w:rPr>
              <w:t>Calendarização</w:t>
            </w:r>
          </w:p>
        </w:tc>
      </w:tr>
      <w:tr w:rsidR="006D4D90" w:rsidRPr="000C3522" w14:paraId="723142FA" w14:textId="77777777" w:rsidTr="006D4D90">
        <w:trPr>
          <w:trHeight w:val="150"/>
        </w:trPr>
        <w:tc>
          <w:tcPr>
            <w:tcW w:w="1705" w:type="dxa"/>
            <w:vMerge/>
          </w:tcPr>
          <w:p w14:paraId="6C8B307A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85" w:type="dxa"/>
          </w:tcPr>
          <w:p w14:paraId="32CFA5F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1</w:t>
            </w:r>
          </w:p>
        </w:tc>
        <w:tc>
          <w:tcPr>
            <w:tcW w:w="842" w:type="dxa"/>
          </w:tcPr>
          <w:p w14:paraId="631DDE7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2</w:t>
            </w:r>
          </w:p>
        </w:tc>
        <w:tc>
          <w:tcPr>
            <w:tcW w:w="669" w:type="dxa"/>
          </w:tcPr>
          <w:p w14:paraId="0BEDA71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3</w:t>
            </w:r>
          </w:p>
        </w:tc>
        <w:tc>
          <w:tcPr>
            <w:tcW w:w="752" w:type="dxa"/>
          </w:tcPr>
          <w:p w14:paraId="372F3DD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4</w:t>
            </w:r>
          </w:p>
        </w:tc>
        <w:tc>
          <w:tcPr>
            <w:tcW w:w="669" w:type="dxa"/>
          </w:tcPr>
          <w:p w14:paraId="2A638ACA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5</w:t>
            </w:r>
          </w:p>
        </w:tc>
        <w:tc>
          <w:tcPr>
            <w:tcW w:w="669" w:type="dxa"/>
          </w:tcPr>
          <w:p w14:paraId="47D037A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6</w:t>
            </w:r>
          </w:p>
        </w:tc>
        <w:tc>
          <w:tcPr>
            <w:tcW w:w="752" w:type="dxa"/>
          </w:tcPr>
          <w:p w14:paraId="19F309E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7</w:t>
            </w:r>
          </w:p>
        </w:tc>
        <w:tc>
          <w:tcPr>
            <w:tcW w:w="669" w:type="dxa"/>
          </w:tcPr>
          <w:p w14:paraId="1BD0E5A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8</w:t>
            </w:r>
          </w:p>
        </w:tc>
        <w:tc>
          <w:tcPr>
            <w:tcW w:w="751" w:type="dxa"/>
          </w:tcPr>
          <w:p w14:paraId="3805EFC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9</w:t>
            </w:r>
          </w:p>
        </w:tc>
        <w:tc>
          <w:tcPr>
            <w:tcW w:w="788" w:type="dxa"/>
          </w:tcPr>
          <w:p w14:paraId="56CBCE0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10</w:t>
            </w:r>
          </w:p>
        </w:tc>
        <w:tc>
          <w:tcPr>
            <w:tcW w:w="788" w:type="dxa"/>
          </w:tcPr>
          <w:p w14:paraId="63AABEB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11</w:t>
            </w:r>
          </w:p>
        </w:tc>
        <w:tc>
          <w:tcPr>
            <w:tcW w:w="788" w:type="dxa"/>
          </w:tcPr>
          <w:p w14:paraId="2864A30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12</w:t>
            </w:r>
          </w:p>
        </w:tc>
        <w:tc>
          <w:tcPr>
            <w:tcW w:w="788" w:type="dxa"/>
          </w:tcPr>
          <w:p w14:paraId="37CFA7E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13</w:t>
            </w:r>
          </w:p>
        </w:tc>
        <w:tc>
          <w:tcPr>
            <w:tcW w:w="788" w:type="dxa"/>
          </w:tcPr>
          <w:p w14:paraId="3469FB2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14</w:t>
            </w:r>
          </w:p>
        </w:tc>
        <w:tc>
          <w:tcPr>
            <w:tcW w:w="788" w:type="dxa"/>
          </w:tcPr>
          <w:p w14:paraId="60D4C8A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15</w:t>
            </w:r>
          </w:p>
        </w:tc>
        <w:tc>
          <w:tcPr>
            <w:tcW w:w="944" w:type="dxa"/>
          </w:tcPr>
          <w:p w14:paraId="5E22A56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Sem 16</w:t>
            </w:r>
          </w:p>
        </w:tc>
      </w:tr>
      <w:tr w:rsidR="006D4D90" w:rsidRPr="000C3522" w14:paraId="0186E08C" w14:textId="77777777" w:rsidTr="006D4D90">
        <w:trPr>
          <w:trHeight w:val="422"/>
        </w:trPr>
        <w:tc>
          <w:tcPr>
            <w:tcW w:w="1705" w:type="dxa"/>
          </w:tcPr>
          <w:p w14:paraId="66E35EBD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Estudo do Marco Conceitual e Marco contextual</w:t>
            </w:r>
          </w:p>
        </w:tc>
        <w:tc>
          <w:tcPr>
            <w:tcW w:w="885" w:type="dxa"/>
            <w:shd w:val="clear" w:color="auto" w:fill="000000"/>
          </w:tcPr>
          <w:p w14:paraId="3BB6647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  <w:shd w:val="clear" w:color="auto" w:fill="000000"/>
          </w:tcPr>
          <w:p w14:paraId="5F39AB2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4267192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083C08C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022911C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7C9B0F0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639D3BD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220CA67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5A5A8EB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F214BB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1B62411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2366C24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837F1D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5467D7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C48BB7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5D4D822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4845AFC9" w14:textId="77777777" w:rsidTr="006D4D90">
        <w:trPr>
          <w:trHeight w:val="422"/>
        </w:trPr>
        <w:tc>
          <w:tcPr>
            <w:tcW w:w="1705" w:type="dxa"/>
          </w:tcPr>
          <w:p w14:paraId="2E610E30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Definição dos casos de uso </w:t>
            </w:r>
          </w:p>
        </w:tc>
        <w:tc>
          <w:tcPr>
            <w:tcW w:w="885" w:type="dxa"/>
            <w:shd w:val="clear" w:color="auto" w:fill="auto"/>
          </w:tcPr>
          <w:p w14:paraId="5C6A0B2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  <w:shd w:val="clear" w:color="auto" w:fill="auto"/>
          </w:tcPr>
          <w:p w14:paraId="6B3B841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  <w:shd w:val="clear" w:color="auto" w:fill="000000" w:themeFill="text1"/>
          </w:tcPr>
          <w:p w14:paraId="65484F0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220DDC7A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08CFE8A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2B1BED5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696DB4D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30BF94D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40BCE14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291C3CD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B56ACD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732934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A498B7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2796C8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7744D49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269BF65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2C4EEE0A" w14:textId="77777777" w:rsidTr="006D4D90">
        <w:trPr>
          <w:trHeight w:val="438"/>
        </w:trPr>
        <w:tc>
          <w:tcPr>
            <w:tcW w:w="1705" w:type="dxa"/>
          </w:tcPr>
          <w:p w14:paraId="34757F7F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Criação de Base dados</w:t>
            </w:r>
          </w:p>
        </w:tc>
        <w:tc>
          <w:tcPr>
            <w:tcW w:w="885" w:type="dxa"/>
          </w:tcPr>
          <w:p w14:paraId="1AA8FDE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  <w:shd w:val="clear" w:color="auto" w:fill="auto"/>
          </w:tcPr>
          <w:p w14:paraId="602288A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  <w:shd w:val="clear" w:color="auto" w:fill="000000"/>
          </w:tcPr>
          <w:p w14:paraId="27E1257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0366316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0282E01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71DC973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36A3162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2995542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60C9ECF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D941A7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75C9230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405263F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3D0F3A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721F7AF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CBC81B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26C9F1D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49CCBE69" w14:textId="77777777" w:rsidTr="006D4D90">
        <w:trPr>
          <w:trHeight w:val="422"/>
        </w:trPr>
        <w:tc>
          <w:tcPr>
            <w:tcW w:w="1705" w:type="dxa"/>
          </w:tcPr>
          <w:p w14:paraId="6B0ECCEC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Testes de implementação 1.0v</w:t>
            </w:r>
          </w:p>
        </w:tc>
        <w:tc>
          <w:tcPr>
            <w:tcW w:w="885" w:type="dxa"/>
          </w:tcPr>
          <w:p w14:paraId="31D86B0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568EB79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3C262A1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  <w:shd w:val="clear" w:color="auto" w:fill="000000"/>
          </w:tcPr>
          <w:p w14:paraId="1F28C4F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7A18013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05F315D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5998920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4D26B24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6091BC7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1F8BC7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4E62C56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E3C8FC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465CE4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40A7E1C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38D2A3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59987BA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4DAE750F" w14:textId="77777777" w:rsidTr="006D4D90">
        <w:trPr>
          <w:trHeight w:val="422"/>
        </w:trPr>
        <w:tc>
          <w:tcPr>
            <w:tcW w:w="1705" w:type="dxa"/>
          </w:tcPr>
          <w:p w14:paraId="4EB1AEF1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Estudo sobre graphical UI</w:t>
            </w:r>
          </w:p>
        </w:tc>
        <w:tc>
          <w:tcPr>
            <w:tcW w:w="885" w:type="dxa"/>
            <w:shd w:val="clear" w:color="auto" w:fill="000000"/>
          </w:tcPr>
          <w:p w14:paraId="1191238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  <w:shd w:val="clear" w:color="auto" w:fill="000000"/>
          </w:tcPr>
          <w:p w14:paraId="080BB81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  <w:shd w:val="clear" w:color="auto" w:fill="000000"/>
          </w:tcPr>
          <w:p w14:paraId="44A16AD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7F8BE3C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34AE8CA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2755EB0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2625827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080C02A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4FCE833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408C471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09132F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D5C611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1C051D1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B392F7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2BDE4EE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0A85E4F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582B68BD" w14:textId="77777777" w:rsidTr="006D4D90">
        <w:trPr>
          <w:trHeight w:val="422"/>
        </w:trPr>
        <w:tc>
          <w:tcPr>
            <w:tcW w:w="1705" w:type="dxa"/>
          </w:tcPr>
          <w:p w14:paraId="38CD8E4D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Codificação </w:t>
            </w:r>
          </w:p>
        </w:tc>
        <w:tc>
          <w:tcPr>
            <w:tcW w:w="885" w:type="dxa"/>
          </w:tcPr>
          <w:p w14:paraId="40D8EF3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5D5F247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2606EE9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  <w:shd w:val="clear" w:color="auto" w:fill="000000"/>
          </w:tcPr>
          <w:p w14:paraId="72FC701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  <w:shd w:val="clear" w:color="auto" w:fill="000000"/>
          </w:tcPr>
          <w:p w14:paraId="5964527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  <w:shd w:val="clear" w:color="auto" w:fill="000000"/>
          </w:tcPr>
          <w:p w14:paraId="78BD20E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0AA4578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5DBE713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  <w:shd w:val="clear" w:color="auto" w:fill="000000"/>
          </w:tcPr>
          <w:p w14:paraId="6E0B2EE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3E12B2BA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6E5F519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9C9639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1DFEAD5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4E4CA46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D4B7C9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03F7E57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630596A0" w14:textId="77777777" w:rsidTr="006D4D90">
        <w:trPr>
          <w:trHeight w:val="438"/>
        </w:trPr>
        <w:tc>
          <w:tcPr>
            <w:tcW w:w="1705" w:type="dxa"/>
          </w:tcPr>
          <w:p w14:paraId="145DF853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Testes de integração 1.1</w:t>
            </w:r>
          </w:p>
        </w:tc>
        <w:tc>
          <w:tcPr>
            <w:tcW w:w="885" w:type="dxa"/>
          </w:tcPr>
          <w:p w14:paraId="740C3D9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14A31DC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50BAFC7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3073530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5344A3B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0B4A30A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  <w:shd w:val="clear" w:color="auto" w:fill="000000"/>
          </w:tcPr>
          <w:p w14:paraId="38382EF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5E6F509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6F74736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17CCEA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C109D0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746516D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52B301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44E1D74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270C733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23ADF10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30CB945A" w14:textId="77777777" w:rsidTr="006D4D90">
        <w:trPr>
          <w:trHeight w:val="422"/>
        </w:trPr>
        <w:tc>
          <w:tcPr>
            <w:tcW w:w="1705" w:type="dxa"/>
          </w:tcPr>
          <w:p w14:paraId="68707195" w14:textId="16676DF0" w:rsidR="006D4D90" w:rsidRPr="000C3522" w:rsidRDefault="00ED0405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Correcção</w:t>
            </w:r>
            <w:r w:rsidR="006D4D90"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 código</w:t>
            </w:r>
            <w:r w:rsidR="006D4D90"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adjacente</w:t>
            </w:r>
          </w:p>
        </w:tc>
        <w:tc>
          <w:tcPr>
            <w:tcW w:w="885" w:type="dxa"/>
          </w:tcPr>
          <w:p w14:paraId="3CC24BD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04E3D0A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32C902F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6484A01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4EFD853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6EEB7A8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5AC92D3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  <w:shd w:val="clear" w:color="auto" w:fill="000000"/>
          </w:tcPr>
          <w:p w14:paraId="72D8879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77D6D2A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75BEAA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C467D2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73C5BF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11A11D6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CF29A6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219C63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21D62EB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0F1124CE" w14:textId="77777777" w:rsidTr="006D4D90">
        <w:trPr>
          <w:trHeight w:val="438"/>
        </w:trPr>
        <w:tc>
          <w:tcPr>
            <w:tcW w:w="1705" w:type="dxa"/>
          </w:tcPr>
          <w:p w14:paraId="0D070110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Testes de implementação 1.2</w:t>
            </w:r>
          </w:p>
        </w:tc>
        <w:tc>
          <w:tcPr>
            <w:tcW w:w="885" w:type="dxa"/>
          </w:tcPr>
          <w:p w14:paraId="60C0776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52B1E49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0D9C435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3ED00E1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4EB945A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34B1BB1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2163F7C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1325D953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  <w:shd w:val="clear" w:color="auto" w:fill="000000"/>
          </w:tcPr>
          <w:p w14:paraId="2E0F0FE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12E301F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29CE444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91E4DC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4A9BB4E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277A5F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326900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096F54B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4EF7E236" w14:textId="77777777" w:rsidTr="006D4D90">
        <w:trPr>
          <w:trHeight w:val="438"/>
        </w:trPr>
        <w:tc>
          <w:tcPr>
            <w:tcW w:w="1705" w:type="dxa"/>
          </w:tcPr>
          <w:p w14:paraId="1FBDBB25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Entrega do primeiro rascunho ao supervisor</w:t>
            </w:r>
          </w:p>
        </w:tc>
        <w:tc>
          <w:tcPr>
            <w:tcW w:w="885" w:type="dxa"/>
          </w:tcPr>
          <w:p w14:paraId="4CC138C8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2BAC2F4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079F138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7CBD269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7F7E550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2C91F10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75D74AAA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5F58486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58DE7FF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ADF294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0E40464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52D469B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9E817C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17E4EAA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440B262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7AC4121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312595AA" w14:textId="77777777" w:rsidTr="006D4D90">
        <w:trPr>
          <w:trHeight w:val="438"/>
        </w:trPr>
        <w:tc>
          <w:tcPr>
            <w:tcW w:w="1705" w:type="dxa"/>
          </w:tcPr>
          <w:p w14:paraId="16AE1F3D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Produção do relatório</w:t>
            </w:r>
          </w:p>
        </w:tc>
        <w:tc>
          <w:tcPr>
            <w:tcW w:w="885" w:type="dxa"/>
          </w:tcPr>
          <w:p w14:paraId="30F1370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30D91FE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14A8926B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2205D5A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54E17B9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69505F7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4B6A8CB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51A4ABA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3559425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3C51D67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2A9CB60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8FFB92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656EF71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6D0B0D9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C1555EF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398EAA3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64EF7C9A" w14:textId="77777777" w:rsidTr="006D4D90">
        <w:trPr>
          <w:trHeight w:val="438"/>
        </w:trPr>
        <w:tc>
          <w:tcPr>
            <w:tcW w:w="1705" w:type="dxa"/>
          </w:tcPr>
          <w:p w14:paraId="09EB7ABF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Entrega ao Gabinete</w:t>
            </w:r>
          </w:p>
        </w:tc>
        <w:tc>
          <w:tcPr>
            <w:tcW w:w="885" w:type="dxa"/>
          </w:tcPr>
          <w:p w14:paraId="29D098A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427CF90A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4F6ABB3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4C9D0ADD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3FB6B0FA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5EB047DA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2BC158A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3372CC1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560B9A5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162DDB1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783B047A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B27B79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DBA7AF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460C132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84856B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</w:tcPr>
          <w:p w14:paraId="6A33EBF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6D4D90" w:rsidRPr="000C3522" w14:paraId="4C9B604C" w14:textId="77777777" w:rsidTr="006D4D90">
        <w:trPr>
          <w:trHeight w:val="438"/>
        </w:trPr>
        <w:tc>
          <w:tcPr>
            <w:tcW w:w="1705" w:type="dxa"/>
          </w:tcPr>
          <w:p w14:paraId="528C0A0B" w14:textId="77777777" w:rsidR="006D4D90" w:rsidRPr="000C3522" w:rsidRDefault="006D4D90" w:rsidP="004042DB">
            <w:pPr>
              <w:pStyle w:val="BodyText"/>
              <w:spacing w:before="0" w:after="0" w:line="360" w:lineRule="auto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C352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Coração de imprevistos</w:t>
            </w:r>
          </w:p>
        </w:tc>
        <w:tc>
          <w:tcPr>
            <w:tcW w:w="885" w:type="dxa"/>
          </w:tcPr>
          <w:p w14:paraId="616A29A0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42" w:type="dxa"/>
          </w:tcPr>
          <w:p w14:paraId="40CBD2F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6669208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6A11A9DE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42AE86C9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3C759E64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2" w:type="dxa"/>
          </w:tcPr>
          <w:p w14:paraId="074A463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669" w:type="dxa"/>
          </w:tcPr>
          <w:p w14:paraId="47743DF7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51" w:type="dxa"/>
          </w:tcPr>
          <w:p w14:paraId="5179F6F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4F04FB9C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0D35764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57064246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26296D25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</w:tcPr>
          <w:p w14:paraId="1E4CE5A2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788" w:type="dxa"/>
            <w:shd w:val="clear" w:color="auto" w:fill="000000"/>
          </w:tcPr>
          <w:p w14:paraId="07122C61" w14:textId="77777777" w:rsidR="006D4D90" w:rsidRPr="000C3522" w:rsidRDefault="006D4D90" w:rsidP="004042DB">
            <w:pPr>
              <w:pStyle w:val="BodyText"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44" w:type="dxa"/>
            <w:shd w:val="clear" w:color="auto" w:fill="000000"/>
          </w:tcPr>
          <w:p w14:paraId="5F3D4560" w14:textId="77777777" w:rsidR="006D4D90" w:rsidRPr="000C3522" w:rsidRDefault="006D4D90" w:rsidP="000C3522">
            <w:pPr>
              <w:pStyle w:val="BodyText"/>
              <w:keepNext/>
              <w:spacing w:before="0" w:after="0" w:line="360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14:paraId="0B3F64DB" w14:textId="1859766B" w:rsidR="0066765D" w:rsidRPr="000C3522" w:rsidRDefault="00B83417" w:rsidP="000C3522">
      <w:pPr>
        <w:pStyle w:val="Caption"/>
        <w:jc w:val="left"/>
        <w:sectPr w:rsidR="0066765D" w:rsidRPr="000C3522" w:rsidSect="000C3522">
          <w:headerReference w:type="default" r:id="rId38"/>
          <w:pgSz w:w="16840" w:h="11907" w:orient="landscape" w:code="9"/>
          <w:pgMar w:top="1699" w:right="1699" w:bottom="1138" w:left="1138" w:header="720" w:footer="562" w:gutter="0"/>
          <w:cols w:space="720"/>
          <w:docGrid w:linePitch="360"/>
        </w:sectPr>
      </w:pPr>
      <w:bookmarkStart w:id="142" w:name="_Toc4523678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C3522">
        <w:rPr>
          <w:noProof/>
        </w:rPr>
        <w:t>10</w:t>
      </w:r>
      <w:r>
        <w:fldChar w:fldCharType="end"/>
      </w:r>
      <w:r>
        <w:t xml:space="preserve">.Cronograma do Projecto </w:t>
      </w:r>
      <w:r>
        <w:rPr>
          <w:b/>
        </w:rPr>
        <w:t>Fonte: Autor</w:t>
      </w:r>
      <w:bookmarkEnd w:id="142"/>
    </w:p>
    <w:p w14:paraId="4CEF3FBF" w14:textId="77777777" w:rsidR="00AF2243" w:rsidRPr="000C3522" w:rsidRDefault="00AF2243" w:rsidP="004679E2">
      <w:pPr>
        <w:pStyle w:val="Heading1"/>
      </w:pPr>
      <w:bookmarkStart w:id="143" w:name="_Toc452369507"/>
      <w:r w:rsidRPr="000C3522">
        <w:lastRenderedPageBreak/>
        <w:t>CAPÍTULO 5 - CONCLUSÕES E RECOMENDACÕES</w:t>
      </w:r>
      <w:bookmarkEnd w:id="143"/>
    </w:p>
    <w:p w14:paraId="116D6E10" w14:textId="77777777" w:rsidR="00AF2243" w:rsidRPr="000C3522" w:rsidRDefault="00AF2243" w:rsidP="00AF2243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14:paraId="2E240FF7" w14:textId="77777777" w:rsidR="00AF2243" w:rsidRPr="000C3522" w:rsidRDefault="00AF2243" w:rsidP="00AF2243">
      <w:pPr>
        <w:pStyle w:val="Heading2"/>
      </w:pPr>
      <w:bookmarkStart w:id="144" w:name="_Toc452369508"/>
      <w:r w:rsidRPr="000C3522">
        <w:t>Conclusões</w:t>
      </w:r>
      <w:bookmarkEnd w:id="144"/>
    </w:p>
    <w:p w14:paraId="2D849341" w14:textId="6A2F656B" w:rsidR="00231FBD" w:rsidRPr="000C3522" w:rsidRDefault="00231FBD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 xml:space="preserve">Em jeito de conclusão é de iterar que o </w:t>
      </w:r>
      <w:r w:rsidR="00F61344" w:rsidRPr="000C3522">
        <w:rPr>
          <w:rFonts w:cs="Times New Roman"/>
          <w:b w:val="0"/>
          <w:sz w:val="24"/>
          <w:szCs w:val="24"/>
        </w:rPr>
        <w:t>projecto</w:t>
      </w:r>
      <w:r w:rsidRPr="000C3522">
        <w:rPr>
          <w:rFonts w:cs="Times New Roman"/>
          <w:b w:val="0"/>
          <w:sz w:val="24"/>
          <w:szCs w:val="24"/>
        </w:rPr>
        <w:t xml:space="preserve"> trouxe mais valia ao autor n</w:t>
      </w:r>
      <w:r w:rsidR="00EC4DBE" w:rsidRPr="000C3522">
        <w:rPr>
          <w:rFonts w:cs="Times New Roman"/>
          <w:b w:val="0"/>
          <w:sz w:val="24"/>
          <w:szCs w:val="24"/>
        </w:rPr>
        <w:t xml:space="preserve">os </w:t>
      </w:r>
      <w:r w:rsidR="00F61344">
        <w:rPr>
          <w:rFonts w:cs="Times New Roman"/>
          <w:b w:val="0"/>
          <w:sz w:val="24"/>
          <w:szCs w:val="24"/>
        </w:rPr>
        <w:t xml:space="preserve">aspectos </w:t>
      </w:r>
      <w:r w:rsidR="00EC4DBE" w:rsidRPr="000C3522">
        <w:rPr>
          <w:rFonts w:cs="Times New Roman"/>
          <w:b w:val="0"/>
          <w:sz w:val="24"/>
          <w:szCs w:val="24"/>
        </w:rPr>
        <w:t xml:space="preserve">mais profissionais </w:t>
      </w:r>
      <w:r w:rsidRPr="000C3522">
        <w:rPr>
          <w:rFonts w:cs="Times New Roman"/>
          <w:b w:val="0"/>
          <w:sz w:val="24"/>
          <w:szCs w:val="24"/>
        </w:rPr>
        <w:t xml:space="preserve">em termos de resultados finais em </w:t>
      </w:r>
      <w:r w:rsidR="00F61344" w:rsidRPr="000C3522">
        <w:rPr>
          <w:rFonts w:cs="Times New Roman"/>
          <w:b w:val="0"/>
          <w:sz w:val="24"/>
          <w:szCs w:val="24"/>
        </w:rPr>
        <w:t>projectos</w:t>
      </w:r>
      <w:r w:rsidRPr="000C3522">
        <w:rPr>
          <w:rFonts w:cs="Times New Roman"/>
          <w:b w:val="0"/>
          <w:sz w:val="24"/>
          <w:szCs w:val="24"/>
        </w:rPr>
        <w:t xml:space="preserve"> de engenharia de software.</w:t>
      </w:r>
    </w:p>
    <w:p w14:paraId="5211FE4D" w14:textId="77777777" w:rsidR="00231FBD" w:rsidRPr="000C3522" w:rsidRDefault="00231FBD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755BA13" w14:textId="6A49E62E" w:rsidR="00231FBD" w:rsidRPr="000C3522" w:rsidRDefault="00231FBD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 xml:space="preserve">O </w:t>
      </w:r>
      <w:r w:rsidR="00F61344" w:rsidRPr="000C3522">
        <w:rPr>
          <w:rFonts w:cs="Times New Roman"/>
          <w:b w:val="0"/>
          <w:sz w:val="24"/>
          <w:szCs w:val="24"/>
        </w:rPr>
        <w:t>Projecto</w:t>
      </w:r>
      <w:r w:rsidRPr="000C3522">
        <w:rPr>
          <w:rFonts w:cs="Times New Roman"/>
          <w:b w:val="0"/>
          <w:sz w:val="24"/>
          <w:szCs w:val="24"/>
        </w:rPr>
        <w:t xml:space="preserve"> </w:t>
      </w:r>
      <w:r w:rsidR="00EC4DBE" w:rsidRPr="000C3522">
        <w:rPr>
          <w:rFonts w:cs="Times New Roman"/>
          <w:b w:val="0"/>
          <w:sz w:val="24"/>
          <w:szCs w:val="24"/>
        </w:rPr>
        <w:t xml:space="preserve">também trouxe </w:t>
      </w:r>
      <w:r w:rsidR="00F22D53">
        <w:rPr>
          <w:rFonts w:cs="Times New Roman"/>
          <w:b w:val="0"/>
          <w:sz w:val="24"/>
          <w:szCs w:val="24"/>
        </w:rPr>
        <w:t>uma tentativa</w:t>
      </w:r>
      <w:r w:rsidR="00EC4DBE" w:rsidRPr="000C3522">
        <w:rPr>
          <w:rFonts w:cs="Times New Roman"/>
          <w:b w:val="0"/>
          <w:sz w:val="24"/>
          <w:szCs w:val="24"/>
        </w:rPr>
        <w:t xml:space="preserve"> de </w:t>
      </w:r>
      <w:r w:rsidRPr="000C3522">
        <w:rPr>
          <w:rFonts w:cs="Times New Roman"/>
          <w:b w:val="0"/>
          <w:sz w:val="24"/>
          <w:szCs w:val="24"/>
        </w:rPr>
        <w:t xml:space="preserve">resolução de um problema de natureza moral, a satisfação do autor na tentativa de resolução de problemas </w:t>
      </w:r>
      <w:r w:rsidR="00F61344">
        <w:rPr>
          <w:rFonts w:cs="Times New Roman"/>
          <w:b w:val="0"/>
          <w:sz w:val="24"/>
          <w:szCs w:val="24"/>
        </w:rPr>
        <w:t>em</w:t>
      </w:r>
      <w:r w:rsidRPr="000C3522">
        <w:rPr>
          <w:rFonts w:cs="Times New Roman"/>
          <w:b w:val="0"/>
          <w:sz w:val="24"/>
          <w:szCs w:val="24"/>
        </w:rPr>
        <w:t xml:space="preserve"> um dos sect</w:t>
      </w:r>
      <w:r w:rsidR="00EC4DBE" w:rsidRPr="000C3522">
        <w:rPr>
          <w:rFonts w:cs="Times New Roman"/>
          <w:b w:val="0"/>
          <w:sz w:val="24"/>
          <w:szCs w:val="24"/>
        </w:rPr>
        <w:t xml:space="preserve">ores públicos com menos atenção. Sendo assim uma entidade </w:t>
      </w:r>
      <w:r w:rsidRPr="000C3522">
        <w:rPr>
          <w:rFonts w:cs="Times New Roman"/>
          <w:b w:val="0"/>
          <w:sz w:val="24"/>
          <w:szCs w:val="24"/>
        </w:rPr>
        <w:t xml:space="preserve">frágil como o Tribunal dos Melhores. </w:t>
      </w:r>
    </w:p>
    <w:p w14:paraId="4ED0262C" w14:textId="77777777" w:rsidR="00231FBD" w:rsidRPr="000C3522" w:rsidRDefault="00231FBD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2553376" w14:textId="13A97D81" w:rsidR="00231FBD" w:rsidRPr="000C3522" w:rsidRDefault="00231FBD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 xml:space="preserve">A implementação do Hibernate e ZK </w:t>
      </w:r>
      <w:r w:rsidR="00F61344">
        <w:rPr>
          <w:rFonts w:cs="Times New Roman"/>
          <w:b w:val="0"/>
          <w:sz w:val="24"/>
          <w:szCs w:val="24"/>
        </w:rPr>
        <w:t>F</w:t>
      </w:r>
      <w:r w:rsidRPr="000C3522">
        <w:rPr>
          <w:rFonts w:cs="Times New Roman"/>
          <w:b w:val="0"/>
          <w:sz w:val="24"/>
          <w:szCs w:val="24"/>
        </w:rPr>
        <w:t xml:space="preserve">ramework tornaram-se as </w:t>
      </w:r>
      <w:r w:rsidR="00F61344" w:rsidRPr="000C3522">
        <w:rPr>
          <w:rFonts w:cs="Times New Roman"/>
          <w:b w:val="0"/>
          <w:sz w:val="24"/>
          <w:szCs w:val="24"/>
        </w:rPr>
        <w:t>actividades</w:t>
      </w:r>
      <w:r w:rsidRPr="000C3522">
        <w:rPr>
          <w:rFonts w:cs="Times New Roman"/>
          <w:b w:val="0"/>
          <w:sz w:val="24"/>
          <w:szCs w:val="24"/>
        </w:rPr>
        <w:t xml:space="preserve"> mais desafiantes ao autor pois exigia estudo profundo no conhecimento de </w:t>
      </w:r>
      <w:r w:rsidR="00F61344">
        <w:rPr>
          <w:rFonts w:cs="Times New Roman"/>
          <w:b w:val="0"/>
          <w:sz w:val="24"/>
          <w:szCs w:val="24"/>
        </w:rPr>
        <w:t>novas Frameworks.</w:t>
      </w:r>
    </w:p>
    <w:p w14:paraId="39A408AA" w14:textId="77777777" w:rsidR="00231FBD" w:rsidRPr="000C3522" w:rsidRDefault="00231FBD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4ED3095" w14:textId="0E51055D" w:rsidR="00231FBD" w:rsidRPr="000C3522" w:rsidRDefault="00231FBD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0C3522">
        <w:rPr>
          <w:rFonts w:cs="Times New Roman"/>
          <w:b w:val="0"/>
          <w:sz w:val="24"/>
          <w:szCs w:val="24"/>
        </w:rPr>
        <w:t xml:space="preserve">Com HEDL como uma das ferramentas principais de programação neste </w:t>
      </w:r>
      <w:r w:rsidR="00ED0405" w:rsidRPr="000C3522">
        <w:rPr>
          <w:rFonts w:cs="Times New Roman"/>
          <w:b w:val="0"/>
          <w:sz w:val="24"/>
          <w:szCs w:val="24"/>
        </w:rPr>
        <w:t>Projecto</w:t>
      </w:r>
      <w:r w:rsidRPr="000C3522">
        <w:rPr>
          <w:rFonts w:cs="Times New Roman"/>
          <w:b w:val="0"/>
          <w:sz w:val="24"/>
          <w:szCs w:val="24"/>
        </w:rPr>
        <w:t xml:space="preserve">, com pode ser adquirir uma licença gratuita da DevBoost para todos os estudantes e colaboradores do ISUTC, sendo ela uma ferramenta de custo de €288. </w:t>
      </w:r>
    </w:p>
    <w:p w14:paraId="7A6DA143" w14:textId="77777777" w:rsidR="00231FBD" w:rsidRPr="000C3522" w:rsidRDefault="00231FBD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AD07F13" w14:textId="312D010C" w:rsidR="00231FBD" w:rsidRPr="000C3522" w:rsidRDefault="00F61344" w:rsidP="004679E2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 xml:space="preserve">E assim e de desejar que com o desenvolvimento desta aplicação haja a oportunidade de </w:t>
      </w:r>
      <w:r w:rsidR="00991C08">
        <w:rPr>
          <w:rFonts w:cs="Times New Roman"/>
          <w:b w:val="0"/>
          <w:sz w:val="24"/>
          <w:szCs w:val="24"/>
        </w:rPr>
        <w:t>por o projecto em produção.</w:t>
      </w:r>
    </w:p>
    <w:p w14:paraId="38853A64" w14:textId="79BFCDB8" w:rsidR="00ED0405" w:rsidRDefault="00ED0405">
      <w:pPr>
        <w:spacing w:before="0" w:after="0" w:line="240" w:lineRule="auto"/>
        <w:jc w:val="left"/>
        <w:rPr>
          <w:bCs/>
          <w:kern w:val="28"/>
        </w:rPr>
      </w:pPr>
      <w:r>
        <w:rPr>
          <w:b/>
        </w:rPr>
        <w:br w:type="page"/>
      </w:r>
    </w:p>
    <w:p w14:paraId="4E44054D" w14:textId="77777777" w:rsidR="00AF2243" w:rsidRPr="000C3522" w:rsidRDefault="00AF2243" w:rsidP="00AF2243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7D32270" w14:textId="77777777" w:rsidR="00AF2243" w:rsidRPr="000C3522" w:rsidRDefault="00AF2243" w:rsidP="00AF2243">
      <w:pPr>
        <w:pStyle w:val="Heading2"/>
      </w:pPr>
      <w:bookmarkStart w:id="145" w:name="_Toc452369509"/>
      <w:r w:rsidRPr="000C3522">
        <w:t>Recomendações</w:t>
      </w:r>
      <w:bookmarkEnd w:id="145"/>
    </w:p>
    <w:p w14:paraId="4FF3461A" w14:textId="4610E07E" w:rsidR="00EC4DBE" w:rsidRPr="000C3522" w:rsidRDefault="00EC4DBE" w:rsidP="004679E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C3522">
        <w:rPr>
          <w:rFonts w:ascii="Times New Roman" w:hAnsi="Times New Roman" w:cs="Times New Roman"/>
          <w:szCs w:val="24"/>
        </w:rPr>
        <w:t>Recomenda-se que tribunal dos menores a cidade de Maputo:</w:t>
      </w:r>
    </w:p>
    <w:p w14:paraId="6A3CFD10" w14:textId="268DFD5B" w:rsidR="00EC4DBE" w:rsidRPr="000C3522" w:rsidRDefault="00EC4DBE" w:rsidP="004679E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C3522">
        <w:rPr>
          <w:rFonts w:ascii="Times New Roman" w:hAnsi="Times New Roman" w:cs="Times New Roman"/>
          <w:szCs w:val="24"/>
        </w:rPr>
        <w:t xml:space="preserve">— Passe de um processo de revisão de políticas nos </w:t>
      </w:r>
      <w:r w:rsidR="00991C08" w:rsidRPr="000C3522">
        <w:rPr>
          <w:rFonts w:ascii="Times New Roman" w:hAnsi="Times New Roman" w:cs="Times New Roman"/>
          <w:szCs w:val="24"/>
        </w:rPr>
        <w:t>aspectos</w:t>
      </w:r>
      <w:r w:rsidRPr="000C3522">
        <w:rPr>
          <w:rFonts w:ascii="Times New Roman" w:hAnsi="Times New Roman" w:cs="Times New Roman"/>
          <w:szCs w:val="24"/>
        </w:rPr>
        <w:t xml:space="preserve"> de gestão de processos judiciais, E nela implementasse métodos mais actualizados para a gestão do mesmo.</w:t>
      </w:r>
    </w:p>
    <w:p w14:paraId="4945F138" w14:textId="77777777" w:rsidR="00EC4DBE" w:rsidRPr="000C3522" w:rsidRDefault="00EC4DBE" w:rsidP="004679E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0C548DF" w14:textId="726C8C0B" w:rsidR="00EC4DBE" w:rsidRPr="000C3522" w:rsidRDefault="00EC4DBE" w:rsidP="004679E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C3522">
        <w:rPr>
          <w:rFonts w:ascii="Times New Roman" w:hAnsi="Times New Roman" w:cs="Times New Roman"/>
          <w:szCs w:val="24"/>
        </w:rPr>
        <w:t xml:space="preserve">— Passasse por um processo de reeducação a todos os colaboradores nos </w:t>
      </w:r>
      <w:r w:rsidR="00991C08" w:rsidRPr="000C3522">
        <w:rPr>
          <w:rFonts w:ascii="Times New Roman" w:hAnsi="Times New Roman" w:cs="Times New Roman"/>
          <w:szCs w:val="24"/>
        </w:rPr>
        <w:t>aspectos</w:t>
      </w:r>
      <w:r w:rsidRPr="000C3522">
        <w:rPr>
          <w:rFonts w:ascii="Times New Roman" w:hAnsi="Times New Roman" w:cs="Times New Roman"/>
          <w:szCs w:val="24"/>
        </w:rPr>
        <w:t xml:space="preserve"> relacionados com o manuseamento de sistemas informáticos e de equipament</w:t>
      </w:r>
      <w:r w:rsidRPr="00991C08">
        <w:rPr>
          <w:rFonts w:ascii="Times New Roman" w:hAnsi="Times New Roman" w:cs="Times New Roman"/>
          <w:szCs w:val="24"/>
        </w:rPr>
        <w:t xml:space="preserve">o </w:t>
      </w:r>
      <w:r w:rsidR="00991C08" w:rsidRPr="00991C08">
        <w:rPr>
          <w:rFonts w:ascii="Times New Roman" w:hAnsi="Times New Roman" w:cs="Times New Roman"/>
          <w:szCs w:val="24"/>
        </w:rPr>
        <w:t>electrónico</w:t>
      </w:r>
      <w:r w:rsidRPr="00991C08">
        <w:rPr>
          <w:rFonts w:ascii="Times New Roman" w:hAnsi="Times New Roman" w:cs="Times New Roman"/>
          <w:szCs w:val="24"/>
        </w:rPr>
        <w:t xml:space="preserve"> para melhor atingir a produtividade de cada sector Jurídico</w:t>
      </w:r>
    </w:p>
    <w:p w14:paraId="60186C24" w14:textId="77777777" w:rsidR="00EC4DBE" w:rsidRPr="000C3522" w:rsidRDefault="00EC4DBE" w:rsidP="004679E2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9DCCEAC" w14:textId="49457C81" w:rsidR="00AF2243" w:rsidRPr="000C3522" w:rsidRDefault="00EC4DBE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C3522">
        <w:rPr>
          <w:rFonts w:ascii="Times New Roman" w:hAnsi="Times New Roman" w:cs="Times New Roman"/>
          <w:szCs w:val="24"/>
        </w:rPr>
        <w:t>— Implementasse um sistema mais seguro e menos arcaico para a transmissão de documentos com outros Tribunais.</w:t>
      </w:r>
    </w:p>
    <w:bookmarkEnd w:id="2"/>
    <w:p w14:paraId="192062C0" w14:textId="620AB7A4" w:rsidR="001C5F2B" w:rsidRPr="000C3522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95246EF" w14:textId="6CCAE408" w:rsidR="00152AFA" w:rsidRPr="000C3522" w:rsidRDefault="00AF2243" w:rsidP="004679E2">
      <w:pPr>
        <w:spacing w:before="0" w:after="0" w:line="240" w:lineRule="auto"/>
        <w:jc w:val="left"/>
      </w:pPr>
      <w:bookmarkStart w:id="146" w:name="_Toc95113707"/>
      <w:r w:rsidRPr="000C3522">
        <w:br w:type="page"/>
      </w:r>
    </w:p>
    <w:bookmarkEnd w:id="146" w:displacedByCustomXml="next"/>
    <w:bookmarkStart w:id="147" w:name="_Toc452369510" w:displacedByCustomXml="next"/>
    <w:sdt>
      <w:sdtPr>
        <w:rPr>
          <w:rFonts w:ascii="Verdana" w:hAnsi="Verdana"/>
          <w:b w:val="0"/>
          <w:bCs w:val="0"/>
          <w:caps w:val="0"/>
          <w:sz w:val="22"/>
          <w:szCs w:val="24"/>
        </w:rPr>
        <w:id w:val="-1216270029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278251E4" w14:textId="77777777" w:rsidR="007D5555" w:rsidRPr="000C3522" w:rsidRDefault="00E94AA1">
          <w:pPr>
            <w:pStyle w:val="Heading1"/>
          </w:pPr>
          <w:r w:rsidRPr="000C3522">
            <w:t>REFERÊNCIAS BIBLIOGRÁFICAS</w:t>
          </w:r>
          <w:bookmarkEnd w:id="147"/>
        </w:p>
        <w:sdt>
          <w:sdtPr>
            <w:id w:val="-573587230"/>
            <w:bibliography/>
          </w:sdtPr>
          <w:sdtContent>
            <w:p w14:paraId="4D8C6CDF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fldChar w:fldCharType="begin"/>
              </w:r>
              <w:r w:rsidRPr="000C3522">
                <w:instrText xml:space="preserve"> BIBLIOGRAPHY </w:instrText>
              </w:r>
              <w:r w:rsidRPr="000C3522">
                <w:fldChar w:fldCharType="separate"/>
              </w:r>
              <w:r w:rsidRPr="000C3522">
                <w:rPr>
                  <w:noProof/>
                </w:rPr>
                <w:t xml:space="preserve">A. L Mülbert, e N. M. Ayres. 2005. </w:t>
              </w:r>
              <w:r w:rsidRPr="000C3522">
                <w:rPr>
                  <w:i/>
                  <w:iCs/>
                  <w:noProof/>
                </w:rPr>
                <w:t>Fundamentos para Sistemas de Informação 2 ed.</w:t>
              </w:r>
              <w:r w:rsidRPr="000C3522">
                <w:rPr>
                  <w:noProof/>
                </w:rPr>
                <w:t xml:space="preserve"> Santa Catarina: Palhoça UnisulVirtual.</w:t>
              </w:r>
            </w:p>
            <w:p w14:paraId="1F398712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rPr>
                  <w:noProof/>
                </w:rPr>
                <w:t xml:space="preserve">Beck, K. 1999. </w:t>
              </w:r>
              <w:r w:rsidRPr="000C3522">
                <w:rPr>
                  <w:i/>
                  <w:iCs/>
                  <w:noProof/>
                </w:rPr>
                <w:t>Programação Extrema Explicada.</w:t>
              </w:r>
              <w:r w:rsidRPr="000C3522">
                <w:rPr>
                  <w:noProof/>
                </w:rPr>
                <w:t xml:space="preserve"> Bookman.</w:t>
              </w:r>
            </w:p>
            <w:p w14:paraId="7CFF9221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rPr>
                  <w:noProof/>
                </w:rPr>
                <w:t xml:space="preserve">Caelum. 2009. </w:t>
              </w:r>
              <w:r w:rsidRPr="000C3522">
                <w:rPr>
                  <w:i/>
                  <w:iCs/>
                  <w:noProof/>
                </w:rPr>
                <w:t>APOSTILA LABORATÓRIO JAVA COM TESTES, XML E DESIGN PATTERNS.</w:t>
              </w:r>
              <w:r w:rsidRPr="000C3522">
                <w:rPr>
                  <w:noProof/>
                </w:rPr>
                <w:t xml:space="preserve"> Acedido em 20 de 06 de 2015. http://www.caelum.com.br/apostila-java-testes-xml-design-patterns/interfaces-graficas-com-swing/#5-3-look-and-feel.</w:t>
              </w:r>
            </w:p>
            <w:p w14:paraId="7395FEF6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rPr>
                  <w:noProof/>
                </w:rPr>
                <w:t xml:space="preserve">Conselho Nacional de Arquivos - CONARQ. 2010. “Conselho Nacional de Arquivos.” </w:t>
              </w:r>
              <w:r w:rsidRPr="000C3522">
                <w:rPr>
                  <w:i/>
                  <w:iCs/>
                  <w:noProof/>
                </w:rPr>
                <w:t>www.conarq.arquivonacional.gov.br.</w:t>
              </w:r>
              <w:r w:rsidRPr="000C3522">
                <w:rPr>
                  <w:noProof/>
                </w:rPr>
                <w:t xml:space="preserve"> 04. Acedido em 22 de 11 de 2015. http://www.conarq.arquivonacional.gov.br/media/publicacoes/recomenda/recomendaes_para_digitalizao.pdf.</w:t>
              </w:r>
            </w:p>
            <w:p w14:paraId="5C6310B0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rPr>
                  <w:noProof/>
                </w:rPr>
                <w:t xml:space="preserve">Gama, Marcus. s.d. </w:t>
              </w:r>
              <w:r w:rsidRPr="000C3522">
                <w:rPr>
                  <w:i/>
                  <w:iCs/>
                  <w:noProof/>
                </w:rPr>
                <w:t>Capítulo 2. Fundamentos do UML.</w:t>
              </w:r>
              <w:r w:rsidRPr="000C3522">
                <w:rPr>
                  <w:noProof/>
                </w:rPr>
                <w:t xml:space="preserve"> Acedido em 22 de 11 de 2015. https://docs.kde.org/trunk4/pt_BR/kdesdk/umbrello/uml-basics.html.</w:t>
              </w:r>
            </w:p>
            <w:p w14:paraId="5F840A60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rPr>
                  <w:noProof/>
                </w:rPr>
                <w:t xml:space="preserve">Jorge, Mário Rui Gomes e Joaquim. 1994. “Capítulo 7. Prototyping for Tiny Fingers.” </w:t>
              </w:r>
              <w:r w:rsidRPr="000C3522">
                <w:rPr>
                  <w:i/>
                  <w:iCs/>
                  <w:noProof/>
                </w:rPr>
                <w:t>http://www.di.ubi.pt.</w:t>
              </w:r>
              <w:r w:rsidRPr="000C3522">
                <w:rPr>
                  <w:noProof/>
                </w:rPr>
                <w:t xml:space="preserve"> 04. Acedido em 22 de 11 de 2015. http://www.di.ubi.pt/~agomes/ihc/teoricas/07-cap.pdf.</w:t>
              </w:r>
            </w:p>
            <w:p w14:paraId="678EE7EE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0C3522">
                <w:rPr>
                  <w:noProof/>
                  <w:lang w:val="en-US"/>
                </w:rPr>
                <w:t xml:space="preserve">M. Schwaber, K. and Beedle,. 2002. </w:t>
              </w:r>
              <w:r w:rsidRPr="000C3522">
                <w:rPr>
                  <w:i/>
                  <w:iCs/>
                  <w:noProof/>
                  <w:lang w:val="en-US"/>
                </w:rPr>
                <w:t>Agile Software Development with Scrum.</w:t>
              </w:r>
              <w:r w:rsidRPr="000C3522">
                <w:rPr>
                  <w:noProof/>
                  <w:lang w:val="en-US"/>
                </w:rPr>
                <w:t xml:space="preserve"> New Jersey: Prentice-Hall.</w:t>
              </w:r>
            </w:p>
            <w:p w14:paraId="7064743E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0C3522">
                <w:rPr>
                  <w:noProof/>
                  <w:lang w:val="en-US"/>
                </w:rPr>
                <w:t xml:space="preserve">Odell, J. Martin &amp; J. 1995. </w:t>
              </w:r>
              <w:r w:rsidRPr="000C3522">
                <w:rPr>
                  <w:i/>
                  <w:iCs/>
                  <w:noProof/>
                  <w:lang w:val="en-US"/>
                </w:rPr>
                <w:t>Análise e Projeto Orientados a Objeto.</w:t>
              </w:r>
              <w:r w:rsidRPr="000C3522">
                <w:rPr>
                  <w:noProof/>
                  <w:lang w:val="en-US"/>
                </w:rPr>
                <w:t xml:space="preserve"> São Paulo: Makron Books.</w:t>
              </w:r>
            </w:p>
            <w:p w14:paraId="58CC661C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0C3522">
                <w:rPr>
                  <w:noProof/>
                  <w:lang w:val="en-US"/>
                </w:rPr>
                <w:t xml:space="preserve">Pressman, Roger S. 2005. “Software engineering: a practitioner's approach.” </w:t>
              </w:r>
              <w:r w:rsidRPr="000C3522">
                <w:rPr>
                  <w:i/>
                  <w:iCs/>
                  <w:noProof/>
                  <w:lang w:val="en-US"/>
                </w:rPr>
                <w:t>books.google.com.</w:t>
              </w:r>
              <w:r w:rsidRPr="000C3522">
                <w:rPr>
                  <w:noProof/>
                  <w:lang w:val="en-US"/>
                </w:rPr>
                <w:t xml:space="preserve"> http://books.google.com/books?hl=en&amp;lr=&amp;id=bL7QZHtWvaUC&amp;oi=fnd&amp;pg=PR27&amp;dq=pressman+software+1995&amp;ots=O6wccQsK9l&amp;sig=LAlR4xjKzJQ-6snNfGptiV8Mrnk.</w:t>
              </w:r>
            </w:p>
            <w:p w14:paraId="3476161E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rPr>
                  <w:noProof/>
                  <w:lang w:val="en-US"/>
                </w:rPr>
                <w:t xml:space="preserve">Royce, W.W. 1970. </w:t>
              </w:r>
              <w:r w:rsidRPr="000C3522">
                <w:rPr>
                  <w:i/>
                  <w:iCs/>
                  <w:noProof/>
                  <w:lang w:val="en-US"/>
                </w:rPr>
                <w:t>Managing the development of large software systems: concepts and techniques.</w:t>
              </w:r>
              <w:r w:rsidRPr="000C3522">
                <w:rPr>
                  <w:noProof/>
                  <w:lang w:val="en-US"/>
                </w:rPr>
                <w:t xml:space="preserve"> </w:t>
              </w:r>
              <w:r w:rsidRPr="000C3522">
                <w:rPr>
                  <w:noProof/>
                </w:rPr>
                <w:t>Westcon, Los Angeles, CA.: IEEE .</w:t>
              </w:r>
            </w:p>
            <w:p w14:paraId="313B3D7D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rPr>
                  <w:noProof/>
                </w:rPr>
                <w:t xml:space="preserve">Sampaio. 2007. </w:t>
              </w:r>
              <w:r w:rsidRPr="000C3522">
                <w:rPr>
                  <w:i/>
                  <w:iCs/>
                  <w:noProof/>
                </w:rPr>
                <w:t>dsc.ufcg.</w:t>
              </w:r>
              <w:r w:rsidRPr="000C3522">
                <w:rPr>
                  <w:noProof/>
                </w:rPr>
                <w:t xml:space="preserve"> 1. Acedido em 18 de 10 de 2015. http://www.dsc.ufcg.edu.br/~sampaio/cursos/2007.1/Graduacao/SI-II/Uml/diagramas/usecases/usecases.htm.</w:t>
              </w:r>
            </w:p>
            <w:p w14:paraId="48B2ADEA" w14:textId="77777777" w:rsidR="007D5555" w:rsidRPr="000C3522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0C3522">
                <w:rPr>
                  <w:noProof/>
                </w:rPr>
                <w:lastRenderedPageBreak/>
                <w:t xml:space="preserve">Sara M. 2007. </w:t>
              </w:r>
              <w:r w:rsidRPr="000C3522">
                <w:rPr>
                  <w:i/>
                  <w:iCs/>
                  <w:noProof/>
                </w:rPr>
                <w:t>Sistemas de Gestão de Base de Dados.</w:t>
              </w:r>
              <w:r w:rsidRPr="000C3522">
                <w:rPr>
                  <w:noProof/>
                </w:rPr>
                <w:t xml:space="preserve"> 26 de 11. Acedido em 17 de 06 de 2015. http://www.notapositiva.com/trab_estudantes/trab_estudantes/tic/tic_trabalhos/sistgestbd.htm.</w:t>
              </w:r>
            </w:p>
            <w:p w14:paraId="09C6CB1E" w14:textId="601F7ED1" w:rsidR="007D5555" w:rsidRPr="000C3522" w:rsidRDefault="007D5555" w:rsidP="007D5555">
              <w:r w:rsidRPr="000C3522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6B00F6" w14:textId="77777777" w:rsidR="00D0421F" w:rsidRPr="000C3522" w:rsidRDefault="00D0421F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610A6A5" w14:textId="77777777" w:rsidR="00D0421F" w:rsidRPr="000C3522" w:rsidRDefault="00D0421F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7D5FA82" w14:textId="77777777" w:rsidR="00D0421F" w:rsidRPr="000C3522" w:rsidRDefault="00D0421F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6F81CA6" w14:textId="77777777" w:rsidR="00D0421F" w:rsidRPr="000C3522" w:rsidRDefault="00D0421F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76FFAD4" w14:textId="77777777" w:rsidR="00D0421F" w:rsidRPr="000C3522" w:rsidRDefault="00D0421F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DF6476B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C1EBAC0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1EF1A5C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D3279F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BA3BD54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3A30CB2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12ABF95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004BCCE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0CBE01D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86171A1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D511710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AEE9808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E4B2EDD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551CAD3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DDEC1EA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5C20FDC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0E773AB" w14:textId="77777777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A4D2DA1" w14:textId="5772D2E5" w:rsidR="005A44E1" w:rsidRPr="000C3522" w:rsidRDefault="005A44E1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B117C25" w14:textId="168CD1B6" w:rsidR="00C77637" w:rsidRPr="000C3522" w:rsidRDefault="00C77637" w:rsidP="00AA169F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DDC5068" w14:textId="0BA6A6DB" w:rsidR="00C77637" w:rsidRPr="000C3522" w:rsidRDefault="00C77637">
      <w:pPr>
        <w:spacing w:before="0" w:after="0" w:line="240" w:lineRule="auto"/>
        <w:jc w:val="left"/>
        <w:rPr>
          <w:bCs/>
          <w:kern w:val="28"/>
        </w:rPr>
      </w:pPr>
      <w:r w:rsidRPr="000C3522">
        <w:rPr>
          <w:b/>
        </w:rPr>
        <w:br w:type="page"/>
      </w:r>
    </w:p>
    <w:p w14:paraId="1448DC18" w14:textId="77777777" w:rsidR="00307722" w:rsidRPr="000C3522" w:rsidRDefault="002F7D08">
      <w:pPr>
        <w:pStyle w:val="Heading1"/>
      </w:pPr>
      <w:bookmarkStart w:id="148" w:name="_Toc260760898"/>
      <w:bookmarkStart w:id="149" w:name="_Toc452369511"/>
      <w:r w:rsidRPr="000C3522">
        <w:lastRenderedPageBreak/>
        <w:t>BIBLIOGRAFI</w:t>
      </w:r>
      <w:r w:rsidR="001C5F2B" w:rsidRPr="000C3522">
        <w:t>A</w:t>
      </w:r>
      <w:bookmarkEnd w:id="148"/>
      <w:bookmarkEnd w:id="149"/>
    </w:p>
    <w:p w14:paraId="4A304455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0C3522">
        <w:fldChar w:fldCharType="begin"/>
      </w:r>
      <w:r w:rsidRPr="000C3522">
        <w:instrText xml:space="preserve"> BIBLIOGRAPHY  \l 1033 </w:instrText>
      </w:r>
      <w:r w:rsidRPr="000C3522">
        <w:fldChar w:fldCharType="separate"/>
      </w:r>
      <w:r w:rsidRPr="000C3522">
        <w:rPr>
          <w:noProof/>
        </w:rPr>
        <w:t xml:space="preserve">A. L Mülbert, e N. M. Ayres. 2005. </w:t>
      </w:r>
      <w:r w:rsidRPr="000C3522">
        <w:rPr>
          <w:i/>
          <w:iCs/>
          <w:noProof/>
        </w:rPr>
        <w:t>Fundamentos para Sistemas de Informação 2 ed.</w:t>
      </w:r>
      <w:r w:rsidRPr="000C3522">
        <w:rPr>
          <w:noProof/>
        </w:rPr>
        <w:t xml:space="preserve"> Santa Catarina: Palhoça UnisulVirtual.</w:t>
      </w:r>
    </w:p>
    <w:p w14:paraId="38BA52E3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0C3522">
        <w:rPr>
          <w:noProof/>
        </w:rPr>
        <w:t xml:space="preserve">Beck, K. 1999. </w:t>
      </w:r>
      <w:r w:rsidRPr="000C3522">
        <w:rPr>
          <w:i/>
          <w:iCs/>
          <w:noProof/>
        </w:rPr>
        <w:t>Programação Extrema Explicada.</w:t>
      </w:r>
      <w:r w:rsidRPr="000C3522">
        <w:rPr>
          <w:noProof/>
        </w:rPr>
        <w:t xml:space="preserve"> Bookman.</w:t>
      </w:r>
    </w:p>
    <w:p w14:paraId="5F0A986B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 w:rsidRPr="000C3522">
        <w:rPr>
          <w:noProof/>
        </w:rPr>
        <w:t xml:space="preserve">Caelum. 2009. </w:t>
      </w:r>
      <w:r w:rsidRPr="000C3522">
        <w:rPr>
          <w:i/>
          <w:iCs/>
          <w:noProof/>
        </w:rPr>
        <w:t>APOSTILA LABORATÓRIO JAVA COM TESTES, XML E DESIGN PATTERNS.</w:t>
      </w:r>
      <w:r w:rsidRPr="000C3522">
        <w:rPr>
          <w:noProof/>
        </w:rPr>
        <w:t xml:space="preserve"> </w:t>
      </w:r>
      <w:r w:rsidRPr="000C3522">
        <w:rPr>
          <w:noProof/>
          <w:lang w:val="en-US"/>
        </w:rPr>
        <w:t>Accessed 06 20, 2015. http://www.caelum.com.br/apostila-java-testes-xml-design-patterns/interfaces-graficas-com-swing/#5-3-look-and-feel.</w:t>
      </w:r>
    </w:p>
    <w:p w14:paraId="3486256D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 w:rsidRPr="000C3522">
        <w:rPr>
          <w:noProof/>
        </w:rPr>
        <w:t xml:space="preserve">Conselho Nacional de Arquivos - CONARQ. 2010. "Conselho Nacional de Arquivos." </w:t>
      </w:r>
      <w:r w:rsidRPr="000C3522">
        <w:rPr>
          <w:i/>
          <w:iCs/>
          <w:noProof/>
        </w:rPr>
        <w:t>www.conarq.arquivonacional.gov.br.</w:t>
      </w:r>
      <w:r w:rsidRPr="000C3522">
        <w:rPr>
          <w:noProof/>
        </w:rPr>
        <w:t xml:space="preserve"> 04. </w:t>
      </w:r>
      <w:r w:rsidRPr="000C3522">
        <w:rPr>
          <w:noProof/>
          <w:lang w:val="en-US"/>
        </w:rPr>
        <w:t>Accessed 11 22, 2015. http://www.conarq.arquivonacional.gov.br/media/publicacoes/recomenda/recomendaes_para_digitalizao.pdf.</w:t>
      </w:r>
    </w:p>
    <w:p w14:paraId="1956974C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0C3522">
        <w:rPr>
          <w:noProof/>
        </w:rPr>
        <w:t xml:space="preserve">Gama, Marcus. n.d. </w:t>
      </w:r>
      <w:r w:rsidRPr="000C3522">
        <w:rPr>
          <w:i/>
          <w:iCs/>
          <w:noProof/>
        </w:rPr>
        <w:t>Capítulo 2. Fundamentos do UML.</w:t>
      </w:r>
      <w:r w:rsidRPr="000C3522">
        <w:rPr>
          <w:noProof/>
        </w:rPr>
        <w:t xml:space="preserve"> Accessed 11 22, 2015. https://docs.kde.org/trunk4/pt_BR/kdesdk/umbrello/uml-basics.html.</w:t>
      </w:r>
    </w:p>
    <w:p w14:paraId="29F70A24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 w:rsidRPr="000C3522">
        <w:rPr>
          <w:noProof/>
        </w:rPr>
        <w:t xml:space="preserve">Jorge, Mário Rui Gomes e Joaquim. </w:t>
      </w:r>
      <w:r w:rsidRPr="000C3522">
        <w:rPr>
          <w:noProof/>
          <w:lang w:val="en-US"/>
        </w:rPr>
        <w:t xml:space="preserve">1994. "Capítulo 7. Prototyping for Tiny Fingers." </w:t>
      </w:r>
      <w:r w:rsidRPr="000C3522">
        <w:rPr>
          <w:i/>
          <w:iCs/>
          <w:noProof/>
          <w:lang w:val="en-US"/>
        </w:rPr>
        <w:t>http://www.di.ubi.pt.</w:t>
      </w:r>
      <w:r w:rsidRPr="000C3522">
        <w:rPr>
          <w:noProof/>
          <w:lang w:val="en-US"/>
        </w:rPr>
        <w:t xml:space="preserve"> 04. Accessed 11 22, 2015. http://www.di.ubi.pt/~agomes/ihc/teoricas/07-cap.pdf.</w:t>
      </w:r>
    </w:p>
    <w:p w14:paraId="054CBE28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0C3522">
        <w:rPr>
          <w:noProof/>
          <w:lang w:val="en-US"/>
        </w:rPr>
        <w:t xml:space="preserve">M. Schwaber, K. and Beedle,. 2002. </w:t>
      </w:r>
      <w:r w:rsidRPr="000C3522">
        <w:rPr>
          <w:i/>
          <w:iCs/>
          <w:noProof/>
          <w:lang w:val="en-US"/>
        </w:rPr>
        <w:t>Agile Software Development with Scrum.</w:t>
      </w:r>
      <w:r w:rsidRPr="000C3522">
        <w:rPr>
          <w:noProof/>
          <w:lang w:val="en-US"/>
        </w:rPr>
        <w:t xml:space="preserve"> </w:t>
      </w:r>
      <w:r w:rsidRPr="000C3522">
        <w:rPr>
          <w:noProof/>
        </w:rPr>
        <w:t>New Jersey: Prentice-Hall.</w:t>
      </w:r>
    </w:p>
    <w:p w14:paraId="6C27A50C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0C3522">
        <w:rPr>
          <w:noProof/>
        </w:rPr>
        <w:t xml:space="preserve">Odell, J. Martin &amp; J. 1995. </w:t>
      </w:r>
      <w:r w:rsidRPr="000C3522">
        <w:rPr>
          <w:i/>
          <w:iCs/>
          <w:noProof/>
        </w:rPr>
        <w:t>Análise e Projeto Orientados a Objeto.</w:t>
      </w:r>
      <w:r w:rsidRPr="000C3522">
        <w:rPr>
          <w:noProof/>
        </w:rPr>
        <w:t xml:space="preserve"> São Paulo: Makron Books.</w:t>
      </w:r>
    </w:p>
    <w:p w14:paraId="47F3B71E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 w:rsidRPr="000C3522">
        <w:rPr>
          <w:noProof/>
          <w:lang w:val="en-US"/>
        </w:rPr>
        <w:t xml:space="preserve">Pressman, Roger S. 2005. "Software engineering: a practitioner's approach." </w:t>
      </w:r>
      <w:r w:rsidRPr="000C3522">
        <w:rPr>
          <w:i/>
          <w:iCs/>
          <w:noProof/>
          <w:lang w:val="en-US"/>
        </w:rPr>
        <w:t>books.google.com.</w:t>
      </w:r>
      <w:r w:rsidRPr="000C3522">
        <w:rPr>
          <w:noProof/>
          <w:lang w:val="en-US"/>
        </w:rPr>
        <w:t xml:space="preserve"> http://books.google.com/books?hl=en&amp;lr=&amp;id=bL7QZHtWvaUC&amp;oi=fnd&amp;pg=PR27&amp;dq=pressman+software+1995&amp;ots=O6wccQsK9l&amp;sig=LAlR4xjKzJQ-6snNfGptiV8Mrnk.</w:t>
      </w:r>
    </w:p>
    <w:p w14:paraId="6BC4DA2E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0C3522">
        <w:rPr>
          <w:noProof/>
          <w:lang w:val="en-US"/>
        </w:rPr>
        <w:t xml:space="preserve">Royce, W.W. 1970. </w:t>
      </w:r>
      <w:r w:rsidRPr="000C3522">
        <w:rPr>
          <w:i/>
          <w:iCs/>
          <w:noProof/>
          <w:lang w:val="en-US"/>
        </w:rPr>
        <w:t>Managing the development of large software systems: concepts and techniques.</w:t>
      </w:r>
      <w:r w:rsidRPr="000C3522">
        <w:rPr>
          <w:noProof/>
          <w:lang w:val="en-US"/>
        </w:rPr>
        <w:t xml:space="preserve"> </w:t>
      </w:r>
      <w:r w:rsidRPr="000C3522">
        <w:rPr>
          <w:noProof/>
        </w:rPr>
        <w:t>Westcon, Los Angeles, CA.: IEEE .</w:t>
      </w:r>
    </w:p>
    <w:p w14:paraId="79F30035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</w:rPr>
      </w:pPr>
      <w:r w:rsidRPr="000C3522">
        <w:rPr>
          <w:noProof/>
        </w:rPr>
        <w:t xml:space="preserve">Sampaio. 2007. </w:t>
      </w:r>
      <w:r w:rsidRPr="000C3522">
        <w:rPr>
          <w:i/>
          <w:iCs/>
          <w:noProof/>
        </w:rPr>
        <w:t>dsc.ufcg.</w:t>
      </w:r>
      <w:r w:rsidRPr="000C3522">
        <w:rPr>
          <w:noProof/>
        </w:rPr>
        <w:t xml:space="preserve"> 1. Accessed 10 18, 2015. http://www.dsc.ufcg.edu.br/~sampaio/cursos/2007.1/Graduacao/SI-II/Uml/diagramas/usecases/usecases.htm.</w:t>
      </w:r>
    </w:p>
    <w:p w14:paraId="7A5BE7DD" w14:textId="77777777" w:rsidR="007D5555" w:rsidRPr="000C3522" w:rsidRDefault="007D5555" w:rsidP="00A41A40">
      <w:pPr>
        <w:pStyle w:val="Bibliography"/>
        <w:numPr>
          <w:ilvl w:val="0"/>
          <w:numId w:val="16"/>
        </w:numPr>
        <w:rPr>
          <w:noProof/>
          <w:lang w:val="en-US"/>
        </w:rPr>
      </w:pPr>
      <w:r w:rsidRPr="000C3522">
        <w:rPr>
          <w:noProof/>
        </w:rPr>
        <w:lastRenderedPageBreak/>
        <w:t xml:space="preserve">Sara M. 2007. </w:t>
      </w:r>
      <w:r w:rsidRPr="000C3522">
        <w:rPr>
          <w:i/>
          <w:iCs/>
          <w:noProof/>
        </w:rPr>
        <w:t>Sistemas de Gestão de Base de Dados.</w:t>
      </w:r>
      <w:r w:rsidRPr="000C3522">
        <w:rPr>
          <w:noProof/>
        </w:rPr>
        <w:t xml:space="preserve"> </w:t>
      </w:r>
      <w:r w:rsidRPr="000C3522">
        <w:rPr>
          <w:noProof/>
          <w:lang w:val="en-US"/>
        </w:rPr>
        <w:t>11 26. Accessed 06 17, 2015. http://www.notapositiva.com/trab_estudantes/trab_estudantes/tic/tic_trabalhos/sistgestbd.htm.</w:t>
      </w:r>
    </w:p>
    <w:p w14:paraId="32DAF7CE" w14:textId="77777777" w:rsidR="008136A2" w:rsidRPr="000C3522" w:rsidRDefault="007D5555" w:rsidP="007D5555">
      <w:pPr>
        <w:pStyle w:val="BodyText"/>
        <w:spacing w:before="0" w:after="0" w:line="360" w:lineRule="auto"/>
        <w:rPr>
          <w:rFonts w:ascii="Times New Roman" w:hAnsi="Times New Roman" w:cs="Times New Roman"/>
          <w:lang w:val="en-US"/>
        </w:rPr>
      </w:pPr>
      <w:r w:rsidRPr="000C3522">
        <w:rPr>
          <w:rFonts w:ascii="Times New Roman" w:hAnsi="Times New Roman" w:cs="Times New Roman"/>
        </w:rPr>
        <w:fldChar w:fldCharType="end"/>
      </w:r>
    </w:p>
    <w:p w14:paraId="156170AE" w14:textId="3C36EE60" w:rsidR="00C77637" w:rsidRPr="000C3522" w:rsidRDefault="00C77637" w:rsidP="00AF2243">
      <w:pPr>
        <w:pStyle w:val="Heading1"/>
        <w:rPr>
          <w:lang w:val="en-US"/>
        </w:rPr>
      </w:pPr>
    </w:p>
    <w:p w14:paraId="2263BC9B" w14:textId="77777777" w:rsidR="00C77637" w:rsidRPr="000C3522" w:rsidRDefault="00C77637" w:rsidP="004679E2">
      <w:pPr>
        <w:pStyle w:val="BodyText"/>
        <w:rPr>
          <w:sz w:val="28"/>
          <w:szCs w:val="28"/>
          <w:lang w:val="en-US"/>
        </w:rPr>
      </w:pPr>
      <w:r w:rsidRPr="000C3522">
        <w:rPr>
          <w:lang w:val="en-US"/>
        </w:rPr>
        <w:br w:type="page"/>
      </w:r>
    </w:p>
    <w:p w14:paraId="7EAE08BF" w14:textId="77777777" w:rsidR="005C136D" w:rsidRPr="000C3522" w:rsidRDefault="005C136D">
      <w:pPr>
        <w:pStyle w:val="Heading1"/>
      </w:pPr>
      <w:bookmarkStart w:id="150" w:name="_Toc260760899"/>
      <w:bookmarkStart w:id="151" w:name="_Toc452369512"/>
      <w:r w:rsidRPr="000C3522">
        <w:lastRenderedPageBreak/>
        <w:t>ANEXOS</w:t>
      </w:r>
      <w:bookmarkEnd w:id="150"/>
      <w:bookmarkEnd w:id="151"/>
    </w:p>
    <w:p w14:paraId="541D9AF0" w14:textId="77777777" w:rsidR="0021281E" w:rsidRPr="000C3522" w:rsidRDefault="0021281E" w:rsidP="00AA169F">
      <w:pPr>
        <w:pStyle w:val="Bibliografa"/>
        <w:spacing w:before="0" w:after="0" w:line="360" w:lineRule="auto"/>
      </w:pPr>
    </w:p>
    <w:sectPr w:rsidR="0021281E" w:rsidRPr="000C3522" w:rsidSect="000C3522">
      <w:headerReference w:type="default" r:id="rId39"/>
      <w:pgSz w:w="11907" w:h="16840" w:code="9"/>
      <w:pgMar w:top="1701" w:right="1134" w:bottom="1134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D4D3C" w14:textId="77777777" w:rsidR="000C3522" w:rsidRDefault="000C3522">
      <w:r>
        <w:separator/>
      </w:r>
    </w:p>
  </w:endnote>
  <w:endnote w:type="continuationSeparator" w:id="0">
    <w:p w14:paraId="377090B3" w14:textId="77777777" w:rsidR="000C3522" w:rsidRDefault="000C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B0503020000020004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FBB57" w14:textId="77777777" w:rsidR="000C3522" w:rsidRDefault="000C3522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2EC5E" w14:textId="77777777" w:rsidR="000C3522" w:rsidRDefault="000C3522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11172" w14:textId="0FA7133A" w:rsidR="000C3522" w:rsidRPr="00266CFA" w:rsidRDefault="000C3522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4B17DD">
      <w:rPr>
        <w:rStyle w:val="PageNumber"/>
        <w:noProof/>
        <w:sz w:val="18"/>
        <w:szCs w:val="18"/>
      </w:rPr>
      <w:t>VII</w:t>
    </w:r>
    <w:r w:rsidRPr="00266CFA">
      <w:rPr>
        <w:rStyle w:val="PageNumber"/>
        <w:sz w:val="18"/>
        <w:szCs w:val="18"/>
      </w:rPr>
      <w:fldChar w:fldCharType="end"/>
    </w:r>
  </w:p>
  <w:p w14:paraId="1D96EE2D" w14:textId="77777777" w:rsidR="000C3522" w:rsidRDefault="000C3522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E59ED" w14:textId="37D6BFAB" w:rsidR="000C3522" w:rsidRPr="00266CFA" w:rsidRDefault="000C3522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4B17DD">
      <w:rPr>
        <w:rStyle w:val="PageNumber"/>
        <w:noProof/>
        <w:sz w:val="18"/>
        <w:szCs w:val="18"/>
      </w:rPr>
      <w:t>37</w:t>
    </w:r>
    <w:r w:rsidRPr="00266CFA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>/43</w:t>
    </w:r>
  </w:p>
  <w:p w14:paraId="6171E42B" w14:textId="77777777" w:rsidR="000C3522" w:rsidRDefault="000C3522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F4950" w14:textId="77777777" w:rsidR="000C3522" w:rsidRDefault="000C3522">
      <w:r>
        <w:separator/>
      </w:r>
    </w:p>
  </w:footnote>
  <w:footnote w:type="continuationSeparator" w:id="0">
    <w:p w14:paraId="41411825" w14:textId="77777777" w:rsidR="000C3522" w:rsidRDefault="000C3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3108E" w14:textId="77777777" w:rsidR="000C3522" w:rsidRPr="00263C32" w:rsidRDefault="000C3522" w:rsidP="00263C32">
    <w:pPr>
      <w:pStyle w:val="Header"/>
      <w:rPr>
        <w:szCs w:val="22"/>
      </w:rPr>
    </w:pPr>
    <w:r w:rsidRPr="00151601">
      <w:rPr>
        <w:szCs w:val="22"/>
      </w:rPr>
      <w:t xml:space="preserve">Protótipo de um Sistema de Informação para a Gestão de Processos Judiciais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202B3" w14:textId="77777777" w:rsidR="000C3522" w:rsidRPr="00263C32" w:rsidRDefault="000C3522" w:rsidP="00263C32">
    <w:pPr>
      <w:pStyle w:val="Header"/>
      <w:rPr>
        <w:szCs w:val="22"/>
      </w:rPr>
    </w:pPr>
    <w:r w:rsidRPr="00151601">
      <w:rPr>
        <w:szCs w:val="22"/>
      </w:rPr>
      <w:t xml:space="preserve">Protótipo de um Sistema de Informação para a Gestão de Processos Judiciais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3248C" w14:textId="77777777" w:rsidR="000C3522" w:rsidRPr="00263C32" w:rsidRDefault="000C3522" w:rsidP="00263C32">
    <w:pPr>
      <w:pStyle w:val="Header"/>
      <w:rPr>
        <w:szCs w:val="22"/>
      </w:rPr>
    </w:pPr>
    <w:r w:rsidRPr="00151601">
      <w:rPr>
        <w:szCs w:val="22"/>
      </w:rPr>
      <w:t xml:space="preserve">Protótipo de um Sistema de Informação para a Gestão de Processos Judiciais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6C09E1"/>
    <w:multiLevelType w:val="hybridMultilevel"/>
    <w:tmpl w:val="4C220D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A02E69"/>
    <w:multiLevelType w:val="hybridMultilevel"/>
    <w:tmpl w:val="567434F6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0E51"/>
    <w:multiLevelType w:val="hybridMultilevel"/>
    <w:tmpl w:val="EF6A3F98"/>
    <w:lvl w:ilvl="0" w:tplc="55E0D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C299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329E7"/>
    <w:multiLevelType w:val="hybridMultilevel"/>
    <w:tmpl w:val="0F7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2193C"/>
    <w:multiLevelType w:val="multilevel"/>
    <w:tmpl w:val="908E023A"/>
    <w:styleLink w:val="Style1"/>
    <w:lvl w:ilvl="0">
      <w:start w:val="1"/>
      <w:numFmt w:val="decimal"/>
      <w:suff w:val="space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440" w:hanging="360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  <w:rPr>
        <w:rFonts w:hint="default"/>
        <w:b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150D460D"/>
    <w:multiLevelType w:val="hybridMultilevel"/>
    <w:tmpl w:val="4A36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5064"/>
    <w:multiLevelType w:val="multilevel"/>
    <w:tmpl w:val="9C1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7A04AA"/>
    <w:multiLevelType w:val="multilevel"/>
    <w:tmpl w:val="35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27829"/>
    <w:multiLevelType w:val="hybridMultilevel"/>
    <w:tmpl w:val="3B3CD6EC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205B8"/>
    <w:multiLevelType w:val="hybridMultilevel"/>
    <w:tmpl w:val="4934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380585"/>
    <w:multiLevelType w:val="hybridMultilevel"/>
    <w:tmpl w:val="EEF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5251"/>
    <w:multiLevelType w:val="hybridMultilevel"/>
    <w:tmpl w:val="45D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32FBB"/>
    <w:multiLevelType w:val="hybridMultilevel"/>
    <w:tmpl w:val="1DA0D428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C0AC8"/>
    <w:multiLevelType w:val="multilevel"/>
    <w:tmpl w:val="9B0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31591"/>
    <w:multiLevelType w:val="hybridMultilevel"/>
    <w:tmpl w:val="3642F322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F5A5A"/>
    <w:multiLevelType w:val="multilevel"/>
    <w:tmpl w:val="ED9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C0EBE"/>
    <w:multiLevelType w:val="hybridMultilevel"/>
    <w:tmpl w:val="9666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B6197"/>
    <w:multiLevelType w:val="multilevel"/>
    <w:tmpl w:val="620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A4F59"/>
    <w:multiLevelType w:val="hybridMultilevel"/>
    <w:tmpl w:val="51C8ECC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 w15:restartNumberingAfterBreak="0">
    <w:nsid w:val="49271BD0"/>
    <w:multiLevelType w:val="hybridMultilevel"/>
    <w:tmpl w:val="81C616FE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53198"/>
    <w:multiLevelType w:val="hybridMultilevel"/>
    <w:tmpl w:val="C1C4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26EFA"/>
    <w:multiLevelType w:val="multilevel"/>
    <w:tmpl w:val="D5D02E68"/>
    <w:lvl w:ilvl="0">
      <w:start w:val="1"/>
      <w:numFmt w:val="decimal"/>
      <w:suff w:val="space"/>
      <w:lvlText w:val="%1"/>
      <w:lvlJc w:val="center"/>
      <w:pPr>
        <w:ind w:left="990" w:firstLine="0"/>
      </w:pPr>
      <w:rPr>
        <w:rFonts w:hint="default"/>
        <w:b/>
        <w:color w:val="FFFFFF" w:themeColor="background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4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1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576" w:firstLine="0"/>
      </w:pPr>
      <w:rPr>
        <w:rFonts w:ascii="Times New Roman" w:hAnsi="Times New Roman" w:cs="Times New Roman" w:hint="default"/>
        <w:b/>
      </w:rPr>
    </w:lvl>
    <w:lvl w:ilvl="5">
      <w:start w:val="1"/>
      <w:numFmt w:val="lowerRoman"/>
      <w:lvlText w:val="(%6)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52" w:firstLine="0"/>
      </w:pPr>
      <w:rPr>
        <w:rFonts w:hint="default"/>
      </w:rPr>
    </w:lvl>
  </w:abstractNum>
  <w:abstractNum w:abstractNumId="25" w15:restartNumberingAfterBreak="0">
    <w:nsid w:val="5A2C262E"/>
    <w:multiLevelType w:val="hybridMultilevel"/>
    <w:tmpl w:val="E62CE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000EB"/>
    <w:multiLevelType w:val="hybridMultilevel"/>
    <w:tmpl w:val="E0746C3A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91425"/>
    <w:multiLevelType w:val="hybridMultilevel"/>
    <w:tmpl w:val="E182DA7A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8395F"/>
    <w:multiLevelType w:val="multilevel"/>
    <w:tmpl w:val="84C626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476F"/>
    <w:multiLevelType w:val="hybridMultilevel"/>
    <w:tmpl w:val="6024CCC6"/>
    <w:lvl w:ilvl="0" w:tplc="1E0C2996">
      <w:start w:val="1"/>
      <w:numFmt w:val="bullet"/>
      <w:lvlText w:val="•"/>
      <w:lvlJc w:val="left"/>
      <w:pPr>
        <w:ind w:left="615" w:hanging="555"/>
      </w:pPr>
      <w:rPr>
        <w:rFonts w:ascii="Arial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A612639"/>
    <w:multiLevelType w:val="hybridMultilevel"/>
    <w:tmpl w:val="48D0B880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A63F0"/>
    <w:multiLevelType w:val="hybridMultilevel"/>
    <w:tmpl w:val="569AD406"/>
    <w:lvl w:ilvl="0" w:tplc="1E0C299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9"/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2"/>
  </w:num>
  <w:num w:numId="13">
    <w:abstractNumId w:val="7"/>
  </w:num>
  <w:num w:numId="14">
    <w:abstractNumId w:val="22"/>
  </w:num>
  <w:num w:numId="15">
    <w:abstractNumId w:val="20"/>
  </w:num>
  <w:num w:numId="16">
    <w:abstractNumId w:val="25"/>
  </w:num>
  <w:num w:numId="17">
    <w:abstractNumId w:val="6"/>
  </w:num>
  <w:num w:numId="18">
    <w:abstractNumId w:val="5"/>
  </w:num>
  <w:num w:numId="19">
    <w:abstractNumId w:val="2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8"/>
  </w:num>
  <w:num w:numId="23">
    <w:abstractNumId w:val="10"/>
  </w:num>
  <w:num w:numId="24">
    <w:abstractNumId w:val="14"/>
  </w:num>
  <w:num w:numId="25">
    <w:abstractNumId w:val="32"/>
  </w:num>
  <w:num w:numId="26">
    <w:abstractNumId w:val="9"/>
  </w:num>
  <w:num w:numId="27">
    <w:abstractNumId w:val="21"/>
  </w:num>
  <w:num w:numId="28">
    <w:abstractNumId w:val="26"/>
  </w:num>
  <w:num w:numId="29">
    <w:abstractNumId w:val="30"/>
  </w:num>
  <w:num w:numId="30">
    <w:abstractNumId w:val="31"/>
  </w:num>
  <w:num w:numId="31">
    <w:abstractNumId w:val="16"/>
  </w:num>
  <w:num w:numId="32">
    <w:abstractNumId w:val="27"/>
  </w:num>
  <w:num w:numId="33">
    <w:abstractNumId w:val="2"/>
  </w:num>
  <w:num w:numId="34">
    <w:abstractNumId w:val="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37B83"/>
    <w:rsid w:val="000414C6"/>
    <w:rsid w:val="00042F2A"/>
    <w:rsid w:val="00046E20"/>
    <w:rsid w:val="000502E3"/>
    <w:rsid w:val="0005259B"/>
    <w:rsid w:val="000566A8"/>
    <w:rsid w:val="000578B5"/>
    <w:rsid w:val="00060446"/>
    <w:rsid w:val="00061C5C"/>
    <w:rsid w:val="000636CB"/>
    <w:rsid w:val="00067AA4"/>
    <w:rsid w:val="00070894"/>
    <w:rsid w:val="0007179D"/>
    <w:rsid w:val="00076EC1"/>
    <w:rsid w:val="0008065F"/>
    <w:rsid w:val="00091DF3"/>
    <w:rsid w:val="00093F73"/>
    <w:rsid w:val="000944F8"/>
    <w:rsid w:val="00095208"/>
    <w:rsid w:val="0009742F"/>
    <w:rsid w:val="000975FE"/>
    <w:rsid w:val="000A3C7E"/>
    <w:rsid w:val="000A4248"/>
    <w:rsid w:val="000A798A"/>
    <w:rsid w:val="000B0E68"/>
    <w:rsid w:val="000B1DF9"/>
    <w:rsid w:val="000C09FD"/>
    <w:rsid w:val="000C20BF"/>
    <w:rsid w:val="000C3522"/>
    <w:rsid w:val="000C6B01"/>
    <w:rsid w:val="000D3DD9"/>
    <w:rsid w:val="000D4673"/>
    <w:rsid w:val="000E0510"/>
    <w:rsid w:val="000E140C"/>
    <w:rsid w:val="000E5BD5"/>
    <w:rsid w:val="000E5F69"/>
    <w:rsid w:val="000E6984"/>
    <w:rsid w:val="00101036"/>
    <w:rsid w:val="001015CF"/>
    <w:rsid w:val="00104E1F"/>
    <w:rsid w:val="00105EBD"/>
    <w:rsid w:val="00113DFA"/>
    <w:rsid w:val="00116DFF"/>
    <w:rsid w:val="00120343"/>
    <w:rsid w:val="00120F9C"/>
    <w:rsid w:val="00120FEB"/>
    <w:rsid w:val="0012167D"/>
    <w:rsid w:val="00137EE1"/>
    <w:rsid w:val="001416F5"/>
    <w:rsid w:val="00142DBE"/>
    <w:rsid w:val="00151601"/>
    <w:rsid w:val="00152AFA"/>
    <w:rsid w:val="00157A78"/>
    <w:rsid w:val="001627C1"/>
    <w:rsid w:val="00170659"/>
    <w:rsid w:val="001719A3"/>
    <w:rsid w:val="0017439C"/>
    <w:rsid w:val="0017740D"/>
    <w:rsid w:val="00177549"/>
    <w:rsid w:val="00182302"/>
    <w:rsid w:val="00183B57"/>
    <w:rsid w:val="00184871"/>
    <w:rsid w:val="00184EFD"/>
    <w:rsid w:val="0019548D"/>
    <w:rsid w:val="001A069B"/>
    <w:rsid w:val="001A08C0"/>
    <w:rsid w:val="001A28E7"/>
    <w:rsid w:val="001A69B3"/>
    <w:rsid w:val="001A7E11"/>
    <w:rsid w:val="001B01FF"/>
    <w:rsid w:val="001B723B"/>
    <w:rsid w:val="001C083C"/>
    <w:rsid w:val="001C15F3"/>
    <w:rsid w:val="001C21BF"/>
    <w:rsid w:val="001C43FD"/>
    <w:rsid w:val="001C5F2B"/>
    <w:rsid w:val="001C6CD5"/>
    <w:rsid w:val="001D136D"/>
    <w:rsid w:val="001D15D6"/>
    <w:rsid w:val="001D3850"/>
    <w:rsid w:val="001D3DB8"/>
    <w:rsid w:val="001D7896"/>
    <w:rsid w:val="001E5530"/>
    <w:rsid w:val="00203377"/>
    <w:rsid w:val="00210618"/>
    <w:rsid w:val="00210A3F"/>
    <w:rsid w:val="0021281E"/>
    <w:rsid w:val="00213F03"/>
    <w:rsid w:val="00231FBD"/>
    <w:rsid w:val="00234285"/>
    <w:rsid w:val="00240E55"/>
    <w:rsid w:val="00241EC9"/>
    <w:rsid w:val="0024334E"/>
    <w:rsid w:val="002442D9"/>
    <w:rsid w:val="00253FBE"/>
    <w:rsid w:val="00261CA6"/>
    <w:rsid w:val="00263C32"/>
    <w:rsid w:val="00266CFA"/>
    <w:rsid w:val="00276B6E"/>
    <w:rsid w:val="00282A55"/>
    <w:rsid w:val="00282F64"/>
    <w:rsid w:val="00284A43"/>
    <w:rsid w:val="00296E0B"/>
    <w:rsid w:val="00297747"/>
    <w:rsid w:val="002A6C41"/>
    <w:rsid w:val="002B0BB3"/>
    <w:rsid w:val="002B2DC3"/>
    <w:rsid w:val="002B72F7"/>
    <w:rsid w:val="002C237C"/>
    <w:rsid w:val="002C79DF"/>
    <w:rsid w:val="002D318B"/>
    <w:rsid w:val="002E2115"/>
    <w:rsid w:val="002E45D6"/>
    <w:rsid w:val="002F00F8"/>
    <w:rsid w:val="002F31E9"/>
    <w:rsid w:val="002F42E6"/>
    <w:rsid w:val="002F668D"/>
    <w:rsid w:val="002F7D08"/>
    <w:rsid w:val="00301C29"/>
    <w:rsid w:val="00306CED"/>
    <w:rsid w:val="00307722"/>
    <w:rsid w:val="00310674"/>
    <w:rsid w:val="00312797"/>
    <w:rsid w:val="00315D10"/>
    <w:rsid w:val="00324158"/>
    <w:rsid w:val="0034518A"/>
    <w:rsid w:val="0034740D"/>
    <w:rsid w:val="00370B01"/>
    <w:rsid w:val="00375A1C"/>
    <w:rsid w:val="00375D29"/>
    <w:rsid w:val="00377B52"/>
    <w:rsid w:val="00383013"/>
    <w:rsid w:val="003941CA"/>
    <w:rsid w:val="0039532A"/>
    <w:rsid w:val="003A3F35"/>
    <w:rsid w:val="003A5A56"/>
    <w:rsid w:val="003A5B10"/>
    <w:rsid w:val="003A7D0F"/>
    <w:rsid w:val="003B0C42"/>
    <w:rsid w:val="003C2CA2"/>
    <w:rsid w:val="003C657C"/>
    <w:rsid w:val="003D0773"/>
    <w:rsid w:val="003D4741"/>
    <w:rsid w:val="003D4B9B"/>
    <w:rsid w:val="003D61C5"/>
    <w:rsid w:val="003E5A53"/>
    <w:rsid w:val="003F13B6"/>
    <w:rsid w:val="003F622F"/>
    <w:rsid w:val="003F6340"/>
    <w:rsid w:val="004000EA"/>
    <w:rsid w:val="00400396"/>
    <w:rsid w:val="004042DB"/>
    <w:rsid w:val="00405517"/>
    <w:rsid w:val="0040559F"/>
    <w:rsid w:val="00405A22"/>
    <w:rsid w:val="00410072"/>
    <w:rsid w:val="004108B8"/>
    <w:rsid w:val="00411773"/>
    <w:rsid w:val="004131B5"/>
    <w:rsid w:val="004139E5"/>
    <w:rsid w:val="00415264"/>
    <w:rsid w:val="00426AE8"/>
    <w:rsid w:val="0043231A"/>
    <w:rsid w:val="0044458F"/>
    <w:rsid w:val="004448BC"/>
    <w:rsid w:val="00444C49"/>
    <w:rsid w:val="0046462C"/>
    <w:rsid w:val="00465472"/>
    <w:rsid w:val="00466C2C"/>
    <w:rsid w:val="004679E2"/>
    <w:rsid w:val="00473D2F"/>
    <w:rsid w:val="00475DE4"/>
    <w:rsid w:val="004866CE"/>
    <w:rsid w:val="00486BE5"/>
    <w:rsid w:val="00493587"/>
    <w:rsid w:val="00493DD4"/>
    <w:rsid w:val="00495F5E"/>
    <w:rsid w:val="004A2005"/>
    <w:rsid w:val="004A35C2"/>
    <w:rsid w:val="004A704F"/>
    <w:rsid w:val="004B17DD"/>
    <w:rsid w:val="004B7B36"/>
    <w:rsid w:val="004C406B"/>
    <w:rsid w:val="004D1916"/>
    <w:rsid w:val="004D7BBE"/>
    <w:rsid w:val="004E4FBA"/>
    <w:rsid w:val="004F0D5D"/>
    <w:rsid w:val="004F2BB7"/>
    <w:rsid w:val="00500CD9"/>
    <w:rsid w:val="00502126"/>
    <w:rsid w:val="00512A09"/>
    <w:rsid w:val="00513D4E"/>
    <w:rsid w:val="00515CF7"/>
    <w:rsid w:val="00520602"/>
    <w:rsid w:val="00532D39"/>
    <w:rsid w:val="00535A9C"/>
    <w:rsid w:val="00544FAC"/>
    <w:rsid w:val="00554414"/>
    <w:rsid w:val="00554728"/>
    <w:rsid w:val="00556593"/>
    <w:rsid w:val="00557AD6"/>
    <w:rsid w:val="00560276"/>
    <w:rsid w:val="005614BD"/>
    <w:rsid w:val="00567B6C"/>
    <w:rsid w:val="00570AEF"/>
    <w:rsid w:val="00573BFA"/>
    <w:rsid w:val="0057412E"/>
    <w:rsid w:val="00574E3C"/>
    <w:rsid w:val="00583E2D"/>
    <w:rsid w:val="00586625"/>
    <w:rsid w:val="005871B9"/>
    <w:rsid w:val="00590528"/>
    <w:rsid w:val="0059332B"/>
    <w:rsid w:val="00593E25"/>
    <w:rsid w:val="00597C44"/>
    <w:rsid w:val="005A44E1"/>
    <w:rsid w:val="005A5B19"/>
    <w:rsid w:val="005B1ECA"/>
    <w:rsid w:val="005C136D"/>
    <w:rsid w:val="005D5BD5"/>
    <w:rsid w:val="005E26CE"/>
    <w:rsid w:val="005E2AE8"/>
    <w:rsid w:val="005E606D"/>
    <w:rsid w:val="005E6245"/>
    <w:rsid w:val="005E7443"/>
    <w:rsid w:val="005F12E3"/>
    <w:rsid w:val="00606BF8"/>
    <w:rsid w:val="006128C8"/>
    <w:rsid w:val="00613296"/>
    <w:rsid w:val="006171CB"/>
    <w:rsid w:val="006249F9"/>
    <w:rsid w:val="006304C7"/>
    <w:rsid w:val="006307D3"/>
    <w:rsid w:val="006349B3"/>
    <w:rsid w:val="006445FD"/>
    <w:rsid w:val="00650BEF"/>
    <w:rsid w:val="00654F31"/>
    <w:rsid w:val="00661658"/>
    <w:rsid w:val="00661DD3"/>
    <w:rsid w:val="006640EC"/>
    <w:rsid w:val="00665BB7"/>
    <w:rsid w:val="0066765D"/>
    <w:rsid w:val="00667B56"/>
    <w:rsid w:val="006705F1"/>
    <w:rsid w:val="0067758B"/>
    <w:rsid w:val="00696510"/>
    <w:rsid w:val="006A0846"/>
    <w:rsid w:val="006A3CE8"/>
    <w:rsid w:val="006B229C"/>
    <w:rsid w:val="006B29BE"/>
    <w:rsid w:val="006B369D"/>
    <w:rsid w:val="006C1509"/>
    <w:rsid w:val="006C2FA8"/>
    <w:rsid w:val="006D4D90"/>
    <w:rsid w:val="006E0D74"/>
    <w:rsid w:val="006E21F6"/>
    <w:rsid w:val="006E2347"/>
    <w:rsid w:val="00703C15"/>
    <w:rsid w:val="007047B1"/>
    <w:rsid w:val="00715B82"/>
    <w:rsid w:val="00716FFF"/>
    <w:rsid w:val="00721468"/>
    <w:rsid w:val="00741653"/>
    <w:rsid w:val="00752894"/>
    <w:rsid w:val="007555F5"/>
    <w:rsid w:val="00755A4C"/>
    <w:rsid w:val="00756A9F"/>
    <w:rsid w:val="00765336"/>
    <w:rsid w:val="007715ED"/>
    <w:rsid w:val="00775DE8"/>
    <w:rsid w:val="00777F0D"/>
    <w:rsid w:val="007806F7"/>
    <w:rsid w:val="0078241D"/>
    <w:rsid w:val="00787609"/>
    <w:rsid w:val="007923A1"/>
    <w:rsid w:val="00793ABB"/>
    <w:rsid w:val="007B1940"/>
    <w:rsid w:val="007B71E2"/>
    <w:rsid w:val="007C29C7"/>
    <w:rsid w:val="007C39BA"/>
    <w:rsid w:val="007C7044"/>
    <w:rsid w:val="007D5555"/>
    <w:rsid w:val="007E5356"/>
    <w:rsid w:val="007E5B27"/>
    <w:rsid w:val="007F16CA"/>
    <w:rsid w:val="007F613A"/>
    <w:rsid w:val="00801FBC"/>
    <w:rsid w:val="0081144D"/>
    <w:rsid w:val="0081177C"/>
    <w:rsid w:val="00812066"/>
    <w:rsid w:val="008136A2"/>
    <w:rsid w:val="00814AA5"/>
    <w:rsid w:val="00816B4A"/>
    <w:rsid w:val="008245D8"/>
    <w:rsid w:val="0082478C"/>
    <w:rsid w:val="00825929"/>
    <w:rsid w:val="00825B20"/>
    <w:rsid w:val="0083060D"/>
    <w:rsid w:val="00835094"/>
    <w:rsid w:val="008365AB"/>
    <w:rsid w:val="00842C75"/>
    <w:rsid w:val="008448EF"/>
    <w:rsid w:val="00845E94"/>
    <w:rsid w:val="00846678"/>
    <w:rsid w:val="00852D06"/>
    <w:rsid w:val="0085502F"/>
    <w:rsid w:val="0085622C"/>
    <w:rsid w:val="00856DD4"/>
    <w:rsid w:val="00857AE9"/>
    <w:rsid w:val="00857BB1"/>
    <w:rsid w:val="00861B0A"/>
    <w:rsid w:val="0086282D"/>
    <w:rsid w:val="008713EC"/>
    <w:rsid w:val="008752CE"/>
    <w:rsid w:val="00883553"/>
    <w:rsid w:val="00884282"/>
    <w:rsid w:val="008850C1"/>
    <w:rsid w:val="0088649D"/>
    <w:rsid w:val="00887729"/>
    <w:rsid w:val="008A205B"/>
    <w:rsid w:val="008A5BC6"/>
    <w:rsid w:val="008A6B4D"/>
    <w:rsid w:val="008A7DB9"/>
    <w:rsid w:val="008B34E5"/>
    <w:rsid w:val="008C09B8"/>
    <w:rsid w:val="008C253F"/>
    <w:rsid w:val="008C2745"/>
    <w:rsid w:val="008C4726"/>
    <w:rsid w:val="008D3837"/>
    <w:rsid w:val="008D4140"/>
    <w:rsid w:val="008D6C2F"/>
    <w:rsid w:val="008E6589"/>
    <w:rsid w:val="008F3FCD"/>
    <w:rsid w:val="00902100"/>
    <w:rsid w:val="0090260F"/>
    <w:rsid w:val="0090263E"/>
    <w:rsid w:val="00905010"/>
    <w:rsid w:val="00910B39"/>
    <w:rsid w:val="00912A27"/>
    <w:rsid w:val="00913927"/>
    <w:rsid w:val="009167F0"/>
    <w:rsid w:val="009245F3"/>
    <w:rsid w:val="00925FE9"/>
    <w:rsid w:val="00931C11"/>
    <w:rsid w:val="00933DFA"/>
    <w:rsid w:val="00940E75"/>
    <w:rsid w:val="00942498"/>
    <w:rsid w:val="00944B77"/>
    <w:rsid w:val="00944BC4"/>
    <w:rsid w:val="00961C12"/>
    <w:rsid w:val="0096258A"/>
    <w:rsid w:val="00966A98"/>
    <w:rsid w:val="009743C6"/>
    <w:rsid w:val="009775AC"/>
    <w:rsid w:val="00983F1E"/>
    <w:rsid w:val="00985253"/>
    <w:rsid w:val="00991C08"/>
    <w:rsid w:val="00995308"/>
    <w:rsid w:val="009A0D0E"/>
    <w:rsid w:val="009A218A"/>
    <w:rsid w:val="009A27B3"/>
    <w:rsid w:val="009B41B3"/>
    <w:rsid w:val="009B6980"/>
    <w:rsid w:val="009C0141"/>
    <w:rsid w:val="009C17D2"/>
    <w:rsid w:val="009C4521"/>
    <w:rsid w:val="009C756F"/>
    <w:rsid w:val="009D040A"/>
    <w:rsid w:val="009D39A0"/>
    <w:rsid w:val="009D4432"/>
    <w:rsid w:val="009D5EA8"/>
    <w:rsid w:val="009E33D1"/>
    <w:rsid w:val="00A0011D"/>
    <w:rsid w:val="00A03A72"/>
    <w:rsid w:val="00A03D78"/>
    <w:rsid w:val="00A05ACD"/>
    <w:rsid w:val="00A107E4"/>
    <w:rsid w:val="00A14E86"/>
    <w:rsid w:val="00A1617D"/>
    <w:rsid w:val="00A2119D"/>
    <w:rsid w:val="00A30770"/>
    <w:rsid w:val="00A32817"/>
    <w:rsid w:val="00A40C16"/>
    <w:rsid w:val="00A41A40"/>
    <w:rsid w:val="00A42A3E"/>
    <w:rsid w:val="00A43472"/>
    <w:rsid w:val="00A47EE5"/>
    <w:rsid w:val="00A5004A"/>
    <w:rsid w:val="00A512B2"/>
    <w:rsid w:val="00A5326A"/>
    <w:rsid w:val="00A53A35"/>
    <w:rsid w:val="00A547CF"/>
    <w:rsid w:val="00A56824"/>
    <w:rsid w:val="00A57514"/>
    <w:rsid w:val="00A575F8"/>
    <w:rsid w:val="00A666D3"/>
    <w:rsid w:val="00A75AA7"/>
    <w:rsid w:val="00A76381"/>
    <w:rsid w:val="00A8117B"/>
    <w:rsid w:val="00A90081"/>
    <w:rsid w:val="00A92D9B"/>
    <w:rsid w:val="00A9382A"/>
    <w:rsid w:val="00A956B7"/>
    <w:rsid w:val="00A964DD"/>
    <w:rsid w:val="00AA1277"/>
    <w:rsid w:val="00AA169F"/>
    <w:rsid w:val="00AA23FE"/>
    <w:rsid w:val="00AA6BE6"/>
    <w:rsid w:val="00AB4FBE"/>
    <w:rsid w:val="00AB55D4"/>
    <w:rsid w:val="00AC1E3A"/>
    <w:rsid w:val="00AC2AF3"/>
    <w:rsid w:val="00AC3FED"/>
    <w:rsid w:val="00AC5671"/>
    <w:rsid w:val="00AC67CA"/>
    <w:rsid w:val="00AD7435"/>
    <w:rsid w:val="00AE0BB9"/>
    <w:rsid w:val="00AF0E94"/>
    <w:rsid w:val="00AF2243"/>
    <w:rsid w:val="00AF642E"/>
    <w:rsid w:val="00B00C9C"/>
    <w:rsid w:val="00B051F2"/>
    <w:rsid w:val="00B31325"/>
    <w:rsid w:val="00B31911"/>
    <w:rsid w:val="00B41BC8"/>
    <w:rsid w:val="00B4441C"/>
    <w:rsid w:val="00B45081"/>
    <w:rsid w:val="00B52780"/>
    <w:rsid w:val="00B52F60"/>
    <w:rsid w:val="00B53909"/>
    <w:rsid w:val="00B53AFA"/>
    <w:rsid w:val="00B56448"/>
    <w:rsid w:val="00B56807"/>
    <w:rsid w:val="00B574EF"/>
    <w:rsid w:val="00B60D98"/>
    <w:rsid w:val="00B6164D"/>
    <w:rsid w:val="00B6611C"/>
    <w:rsid w:val="00B773B9"/>
    <w:rsid w:val="00B83417"/>
    <w:rsid w:val="00B85810"/>
    <w:rsid w:val="00B8667E"/>
    <w:rsid w:val="00B90D27"/>
    <w:rsid w:val="00B91703"/>
    <w:rsid w:val="00B94F33"/>
    <w:rsid w:val="00BB0B4B"/>
    <w:rsid w:val="00BB0DC9"/>
    <w:rsid w:val="00BC6A4B"/>
    <w:rsid w:val="00BD1874"/>
    <w:rsid w:val="00BD5F02"/>
    <w:rsid w:val="00BE3745"/>
    <w:rsid w:val="00BF133D"/>
    <w:rsid w:val="00C02040"/>
    <w:rsid w:val="00C029ED"/>
    <w:rsid w:val="00C04C22"/>
    <w:rsid w:val="00C05328"/>
    <w:rsid w:val="00C072A4"/>
    <w:rsid w:val="00C12371"/>
    <w:rsid w:val="00C1527A"/>
    <w:rsid w:val="00C159A2"/>
    <w:rsid w:val="00C2210F"/>
    <w:rsid w:val="00C23C1D"/>
    <w:rsid w:val="00C30C05"/>
    <w:rsid w:val="00C33759"/>
    <w:rsid w:val="00C337DD"/>
    <w:rsid w:val="00C33A41"/>
    <w:rsid w:val="00C363A7"/>
    <w:rsid w:val="00C373CE"/>
    <w:rsid w:val="00C37D04"/>
    <w:rsid w:val="00C40E53"/>
    <w:rsid w:val="00C41D93"/>
    <w:rsid w:val="00C43E9B"/>
    <w:rsid w:val="00C50DF7"/>
    <w:rsid w:val="00C537AF"/>
    <w:rsid w:val="00C54319"/>
    <w:rsid w:val="00C55B7B"/>
    <w:rsid w:val="00C6152B"/>
    <w:rsid w:val="00C619C2"/>
    <w:rsid w:val="00C657F2"/>
    <w:rsid w:val="00C6703D"/>
    <w:rsid w:val="00C70660"/>
    <w:rsid w:val="00C76FE6"/>
    <w:rsid w:val="00C77637"/>
    <w:rsid w:val="00C802E6"/>
    <w:rsid w:val="00C85A75"/>
    <w:rsid w:val="00C95F06"/>
    <w:rsid w:val="00C966AC"/>
    <w:rsid w:val="00C96FEB"/>
    <w:rsid w:val="00CA5553"/>
    <w:rsid w:val="00CB3211"/>
    <w:rsid w:val="00CC15E2"/>
    <w:rsid w:val="00CD06D3"/>
    <w:rsid w:val="00CE0C11"/>
    <w:rsid w:val="00CE71C6"/>
    <w:rsid w:val="00CF18EF"/>
    <w:rsid w:val="00CF4583"/>
    <w:rsid w:val="00D02555"/>
    <w:rsid w:val="00D02761"/>
    <w:rsid w:val="00D028FE"/>
    <w:rsid w:val="00D0345A"/>
    <w:rsid w:val="00D0421F"/>
    <w:rsid w:val="00D13281"/>
    <w:rsid w:val="00D14C67"/>
    <w:rsid w:val="00D151EF"/>
    <w:rsid w:val="00D17DA8"/>
    <w:rsid w:val="00D22052"/>
    <w:rsid w:val="00D32FB8"/>
    <w:rsid w:val="00D34798"/>
    <w:rsid w:val="00D47314"/>
    <w:rsid w:val="00D50082"/>
    <w:rsid w:val="00D5123E"/>
    <w:rsid w:val="00D5124D"/>
    <w:rsid w:val="00D64DB8"/>
    <w:rsid w:val="00D71082"/>
    <w:rsid w:val="00D75E9F"/>
    <w:rsid w:val="00D8286D"/>
    <w:rsid w:val="00D874C6"/>
    <w:rsid w:val="00DA41F0"/>
    <w:rsid w:val="00DB57F3"/>
    <w:rsid w:val="00DC3DF1"/>
    <w:rsid w:val="00DC4C3C"/>
    <w:rsid w:val="00DC58AE"/>
    <w:rsid w:val="00DD383D"/>
    <w:rsid w:val="00DD7894"/>
    <w:rsid w:val="00DE0AF1"/>
    <w:rsid w:val="00DF35F4"/>
    <w:rsid w:val="00DF6348"/>
    <w:rsid w:val="00E02722"/>
    <w:rsid w:val="00E03717"/>
    <w:rsid w:val="00E070D8"/>
    <w:rsid w:val="00E1122F"/>
    <w:rsid w:val="00E11B42"/>
    <w:rsid w:val="00E12EAD"/>
    <w:rsid w:val="00E135BA"/>
    <w:rsid w:val="00E14B3D"/>
    <w:rsid w:val="00E20C2F"/>
    <w:rsid w:val="00E21C5F"/>
    <w:rsid w:val="00E23A3A"/>
    <w:rsid w:val="00E23C8C"/>
    <w:rsid w:val="00E24307"/>
    <w:rsid w:val="00E30198"/>
    <w:rsid w:val="00E3211D"/>
    <w:rsid w:val="00E3232E"/>
    <w:rsid w:val="00E326C6"/>
    <w:rsid w:val="00E32829"/>
    <w:rsid w:val="00E34849"/>
    <w:rsid w:val="00E375A9"/>
    <w:rsid w:val="00E4500C"/>
    <w:rsid w:val="00E4702C"/>
    <w:rsid w:val="00E53808"/>
    <w:rsid w:val="00E633AF"/>
    <w:rsid w:val="00E638C9"/>
    <w:rsid w:val="00E7303C"/>
    <w:rsid w:val="00E816D4"/>
    <w:rsid w:val="00E8283B"/>
    <w:rsid w:val="00E831EB"/>
    <w:rsid w:val="00E86BDC"/>
    <w:rsid w:val="00E94AA1"/>
    <w:rsid w:val="00E94AAB"/>
    <w:rsid w:val="00E96CF5"/>
    <w:rsid w:val="00EA64D2"/>
    <w:rsid w:val="00EA7B30"/>
    <w:rsid w:val="00EB19E1"/>
    <w:rsid w:val="00EB526D"/>
    <w:rsid w:val="00EB793A"/>
    <w:rsid w:val="00EC4DBE"/>
    <w:rsid w:val="00EC5AA5"/>
    <w:rsid w:val="00ED0405"/>
    <w:rsid w:val="00ED05C7"/>
    <w:rsid w:val="00EE643B"/>
    <w:rsid w:val="00F07DCA"/>
    <w:rsid w:val="00F14230"/>
    <w:rsid w:val="00F221EE"/>
    <w:rsid w:val="00F22D53"/>
    <w:rsid w:val="00F24460"/>
    <w:rsid w:val="00F2709B"/>
    <w:rsid w:val="00F316AE"/>
    <w:rsid w:val="00F40C7A"/>
    <w:rsid w:val="00F45EF6"/>
    <w:rsid w:val="00F477E0"/>
    <w:rsid w:val="00F50CED"/>
    <w:rsid w:val="00F51AEC"/>
    <w:rsid w:val="00F61344"/>
    <w:rsid w:val="00F613F5"/>
    <w:rsid w:val="00F65412"/>
    <w:rsid w:val="00F72755"/>
    <w:rsid w:val="00F74849"/>
    <w:rsid w:val="00F77E1A"/>
    <w:rsid w:val="00F80731"/>
    <w:rsid w:val="00F81158"/>
    <w:rsid w:val="00F81DF8"/>
    <w:rsid w:val="00F82C73"/>
    <w:rsid w:val="00F85B3F"/>
    <w:rsid w:val="00F920CB"/>
    <w:rsid w:val="00F96C72"/>
    <w:rsid w:val="00FA2CA8"/>
    <w:rsid w:val="00FB7AC0"/>
    <w:rsid w:val="00FD0799"/>
    <w:rsid w:val="00FD1CA1"/>
    <w:rsid w:val="00FD2E5C"/>
    <w:rsid w:val="00FE285D"/>
    <w:rsid w:val="00FE2D39"/>
    <w:rsid w:val="00FE3DC8"/>
    <w:rsid w:val="00FE7521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4ED05D9F"/>
  <w15:docId w15:val="{E05D450B-8274-482D-B7E0-36BCE94A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135BA"/>
    <w:pPr>
      <w:spacing w:before="120" w:after="12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B4441C"/>
    <w:pPr>
      <w:keepNext/>
      <w:keepLines/>
      <w:spacing w:before="0" w:after="0"/>
      <w:ind w:left="99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BB0DC9"/>
    <w:pPr>
      <w:keepNext/>
      <w:keepLines/>
      <w:numPr>
        <w:ilvl w:val="1"/>
        <w:numId w:val="19"/>
      </w:numPr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autoRedefine/>
    <w:qFormat/>
    <w:rsid w:val="00142DBE"/>
    <w:pPr>
      <w:keepNext/>
      <w:keepLines/>
      <w:numPr>
        <w:ilvl w:val="2"/>
        <w:numId w:val="19"/>
      </w:numPr>
      <w:spacing w:before="0" w:after="0"/>
      <w:outlineLvl w:val="2"/>
    </w:pPr>
    <w:rPr>
      <w:b/>
      <w:szCs w:val="22"/>
      <w:lang w:eastAsia="pt-BR"/>
    </w:rPr>
  </w:style>
  <w:style w:type="paragraph" w:styleId="Heading4">
    <w:name w:val="heading 4"/>
    <w:basedOn w:val="Normal"/>
    <w:next w:val="BodyText"/>
    <w:qFormat/>
    <w:rsid w:val="00B60D98"/>
    <w:pPr>
      <w:keepNext/>
      <w:keepLines/>
      <w:numPr>
        <w:ilvl w:val="3"/>
        <w:numId w:val="19"/>
      </w:numPr>
      <w:spacing w:line="48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Heading1"/>
    <w:qFormat/>
    <w:rsid w:val="00FE7521"/>
    <w:pPr>
      <w:keepNext/>
      <w:keepLines/>
      <w:numPr>
        <w:ilvl w:val="4"/>
        <w:numId w:val="19"/>
      </w:numPr>
      <w:spacing w:line="480" w:lineRule="auto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17740D"/>
    <w:pPr>
      <w:suppressAutoHyphens/>
      <w:spacing w:line="240" w:lineRule="auto"/>
    </w:pPr>
    <w:rPr>
      <w:rFonts w:ascii="Arial" w:hAnsi="Arial" w:cs="Verdana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  <w:spacing w:after="240"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before="240"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05259B"/>
    <w:pPr>
      <w:tabs>
        <w:tab w:val="right" w:leader="dot" w:pos="9062"/>
      </w:tabs>
      <w:spacing w:before="0" w:after="0"/>
      <w:jc w:val="left"/>
    </w:pPr>
    <w:rPr>
      <w:caps/>
      <w:noProof/>
    </w:rPr>
  </w:style>
  <w:style w:type="paragraph" w:styleId="TOC3">
    <w:name w:val="toc 3"/>
    <w:basedOn w:val="Normal"/>
    <w:next w:val="Normal"/>
    <w:autoRedefine/>
    <w:uiPriority w:val="39"/>
    <w:rsid w:val="00F45EF6"/>
    <w:pPr>
      <w:tabs>
        <w:tab w:val="right" w:leader="dot" w:pos="9062"/>
      </w:tabs>
      <w:spacing w:before="0" w:after="0"/>
      <w:ind w:left="1440"/>
    </w:pPr>
    <w:rPr>
      <w:b/>
      <w:bCs/>
      <w:noProof/>
    </w:rPr>
  </w:style>
  <w:style w:type="paragraph" w:styleId="TOC4">
    <w:name w:val="toc 4"/>
    <w:basedOn w:val="Normal"/>
    <w:next w:val="Normal"/>
    <w:autoRedefine/>
    <w:semiHidden/>
    <w:pPr>
      <w:spacing w:after="240"/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styleId="NormalWeb">
    <w:name w:val="Normal (Web)"/>
    <w:basedOn w:val="Normal"/>
    <w:uiPriority w:val="99"/>
    <w:rsid w:val="009C4521"/>
    <w:pPr>
      <w:spacing w:before="100" w:beforeAutospacing="1" w:after="100" w:afterAutospacing="1" w:line="240" w:lineRule="auto"/>
      <w:jc w:val="left"/>
    </w:pPr>
    <w:rPr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rsid w:val="00E8283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E8283B"/>
    <w:rPr>
      <w:rFonts w:ascii="Verdana" w:hAnsi="Verdana"/>
      <w:lang w:val="es-ES"/>
    </w:rPr>
  </w:style>
  <w:style w:type="table" w:customStyle="1" w:styleId="Tabelanormal">
    <w:name w:val="Tabela normal"/>
    <w:semiHidden/>
    <w:rsid w:val="00E8283B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45E94"/>
    <w:rPr>
      <w:rFonts w:ascii="Arial" w:hAnsi="Arial" w:cs="Verdana"/>
      <w:sz w:val="24"/>
      <w:szCs w:val="2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B4441C"/>
    <w:rPr>
      <w:b/>
      <w:bCs/>
      <w:caps/>
      <w:sz w:val="28"/>
      <w:szCs w:val="28"/>
      <w:lang w:val="pt-PT"/>
    </w:rPr>
  </w:style>
  <w:style w:type="paragraph" w:styleId="Bibliography">
    <w:name w:val="Bibliography"/>
    <w:basedOn w:val="Normal"/>
    <w:next w:val="Normal"/>
    <w:uiPriority w:val="37"/>
    <w:unhideWhenUsed/>
    <w:rsid w:val="007D5555"/>
  </w:style>
  <w:style w:type="paragraph" w:styleId="ListParagraph">
    <w:name w:val="List Paragraph"/>
    <w:basedOn w:val="Normal"/>
    <w:uiPriority w:val="34"/>
    <w:qFormat/>
    <w:rsid w:val="00B52F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334E"/>
  </w:style>
  <w:style w:type="character" w:styleId="Strong">
    <w:name w:val="Strong"/>
    <w:basedOn w:val="DefaultParagraphFont"/>
    <w:uiPriority w:val="22"/>
    <w:qFormat/>
    <w:rsid w:val="0024334E"/>
    <w:rPr>
      <w:b/>
      <w:bCs/>
    </w:rPr>
  </w:style>
  <w:style w:type="character" w:customStyle="1" w:styleId="Heading3Char">
    <w:name w:val="Heading 3 Char"/>
    <w:basedOn w:val="DefaultParagraphFont"/>
    <w:link w:val="Heading3"/>
    <w:rsid w:val="00142DBE"/>
    <w:rPr>
      <w:b/>
      <w:sz w:val="24"/>
      <w:szCs w:val="22"/>
      <w:lang w:val="pt-PT" w:eastAsia="pt-BR"/>
    </w:rPr>
  </w:style>
  <w:style w:type="numbering" w:customStyle="1" w:styleId="Style1">
    <w:name w:val="Style1"/>
    <w:uiPriority w:val="99"/>
    <w:rsid w:val="00A5004A"/>
    <w:pPr>
      <w:numPr>
        <w:numId w:val="18"/>
      </w:numPr>
    </w:pPr>
  </w:style>
  <w:style w:type="paragraph" w:styleId="BalloonText">
    <w:name w:val="Balloon Text"/>
    <w:basedOn w:val="Normal"/>
    <w:link w:val="BalloonTextChar"/>
    <w:rsid w:val="00A40C1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C16"/>
    <w:rPr>
      <w:rFonts w:ascii="Tahoma" w:hAnsi="Tahoma" w:cs="Tahoma"/>
      <w:sz w:val="16"/>
      <w:szCs w:val="16"/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A40C16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40C16"/>
    <w:rPr>
      <w:rFonts w:ascii="Verdana" w:hAnsi="Verdana"/>
      <w:lang w:val="pt-PT"/>
    </w:rPr>
  </w:style>
  <w:style w:type="character" w:customStyle="1" w:styleId="CommentSubjectChar">
    <w:name w:val="Comment Subject Char"/>
    <w:basedOn w:val="CommentTextChar"/>
    <w:link w:val="CommentSubject"/>
    <w:rsid w:val="00A40C16"/>
    <w:rPr>
      <w:rFonts w:ascii="Verdana" w:hAnsi="Verdana"/>
      <w:b/>
      <w:bCs/>
      <w:lang w:val="pt-PT"/>
    </w:rPr>
  </w:style>
  <w:style w:type="paragraph" w:styleId="NoSpacing">
    <w:name w:val="No Spacing"/>
    <w:link w:val="NoSpacingChar"/>
    <w:uiPriority w:val="1"/>
    <w:qFormat/>
    <w:rsid w:val="0066765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6765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079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48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3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225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64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7.jpeg"/><Relationship Id="rId39" Type="http://schemas.openxmlformats.org/officeDocument/2006/relationships/header" Target="header3.xml"/><Relationship Id="rId21" Type="http://schemas.openxmlformats.org/officeDocument/2006/relationships/diagramData" Target="diagrams/data1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notapositiva.com/trab_estudantes/trab_estudantes/tic/tic_trabalhos/sistgestbd.htm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uigu\Downloads\Rui%20Fernandes%20PFC%20capitulo%204%20version%203.1%20modificadoComentadoMS.docx" TargetMode="External"/><Relationship Id="rId24" Type="http://schemas.openxmlformats.org/officeDocument/2006/relationships/diagramColors" Target="diagrams/colors1.xml"/><Relationship Id="rId32" Type="http://schemas.openxmlformats.org/officeDocument/2006/relationships/image" Target="media/image13.png"/><Relationship Id="rId37" Type="http://schemas.openxmlformats.org/officeDocument/2006/relationships/footer" Target="footer3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notapositiva.com/trab_estudantes/trab_estudantes/tic/tic_trabalhos/sistgestbd.htm" TargetMode="External"/><Relationship Id="rId23" Type="http://schemas.openxmlformats.org/officeDocument/2006/relationships/diagramQuickStyle" Target="diagrams/quickStyle1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diagramLayout" Target="diagrams/layout1.xml"/><Relationship Id="rId27" Type="http://schemas.openxmlformats.org/officeDocument/2006/relationships/image" Target="media/image8.jpe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file:///C:\Users\ruigu\Downloads\Rui%20Fernandes%20PFC%20capitulo%204%20version%203.1%20modificadoComentadoMS.docx" TargetMode="External"/><Relationship Id="rId17" Type="http://schemas.openxmlformats.org/officeDocument/2006/relationships/image" Target="media/image3.png"/><Relationship Id="rId25" Type="http://schemas.microsoft.com/office/2007/relationships/diagramDrawing" Target="diagrams/drawing1.xml"/><Relationship Id="rId33" Type="http://schemas.openxmlformats.org/officeDocument/2006/relationships/image" Target="media/image14.png"/><Relationship Id="rId3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B0685A-0B8A-4BF1-B48A-E29835D95FA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A8E9CA-1DCE-4D1F-A095-62E7764AA54C}">
      <dgm:prSet phldrT="[Texto]"/>
      <dgm:spPr/>
      <dgm:t>
        <a:bodyPr/>
        <a:lstStyle/>
        <a:p>
          <a:r>
            <a:rPr lang="en-US"/>
            <a:t>Juiza Presidente</a:t>
          </a:r>
        </a:p>
      </dgm:t>
    </dgm:pt>
    <dgm:pt modelId="{0EF65CF8-EA76-4C8A-A010-E16DC59EE033}" type="parTrans" cxnId="{63597A73-3FBA-4E25-8599-3954BAA1391B}">
      <dgm:prSet/>
      <dgm:spPr/>
      <dgm:t>
        <a:bodyPr/>
        <a:lstStyle/>
        <a:p>
          <a:endParaRPr lang="en-US"/>
        </a:p>
      </dgm:t>
    </dgm:pt>
    <dgm:pt modelId="{F4C8EA3A-DB0F-45A5-80AE-63A560A135F9}" type="sibTrans" cxnId="{63597A73-3FBA-4E25-8599-3954BAA1391B}">
      <dgm:prSet/>
      <dgm:spPr/>
      <dgm:t>
        <a:bodyPr/>
        <a:lstStyle/>
        <a:p>
          <a:endParaRPr lang="en-US"/>
        </a:p>
      </dgm:t>
    </dgm:pt>
    <dgm:pt modelId="{5E4578B4-F78B-427E-80EA-7792141CFF13}">
      <dgm:prSet phldrT="[Texto]"/>
      <dgm:spPr/>
      <dgm:t>
        <a:bodyPr/>
        <a:lstStyle/>
        <a:p>
          <a:r>
            <a:rPr lang="en-US"/>
            <a:t>Juiz da 1 Secç</a:t>
          </a:r>
          <a:r>
            <a:rPr lang="en-US">
              <a:latin typeface="Times New Roman"/>
              <a:cs typeface="Times New Roman"/>
            </a:rPr>
            <a:t>ã</a:t>
          </a:r>
          <a:r>
            <a:rPr lang="en-US"/>
            <a:t>o</a:t>
          </a:r>
        </a:p>
      </dgm:t>
    </dgm:pt>
    <dgm:pt modelId="{AB24DB34-57C3-4642-A3C4-7E99BAFBA20C}" type="parTrans" cxnId="{1DEB1DCB-0AA9-4585-8916-BABE118DF4E8}">
      <dgm:prSet/>
      <dgm:spPr/>
      <dgm:t>
        <a:bodyPr/>
        <a:lstStyle/>
        <a:p>
          <a:endParaRPr lang="en-US"/>
        </a:p>
      </dgm:t>
    </dgm:pt>
    <dgm:pt modelId="{1127A67E-6E74-4660-B987-7E878EF0A25B}" type="sibTrans" cxnId="{1DEB1DCB-0AA9-4585-8916-BABE118DF4E8}">
      <dgm:prSet/>
      <dgm:spPr/>
      <dgm:t>
        <a:bodyPr/>
        <a:lstStyle/>
        <a:p>
          <a:endParaRPr lang="en-US"/>
        </a:p>
      </dgm:t>
    </dgm:pt>
    <dgm:pt modelId="{DF4DAF2E-6345-4B3C-9E33-7078EDDDA50D}">
      <dgm:prSet phldrT="[Texto]"/>
      <dgm:spPr/>
      <dgm:t>
        <a:bodyPr/>
        <a:lstStyle/>
        <a:p>
          <a:r>
            <a:rPr lang="en-US"/>
            <a:t>Cartório da 1 Secç</a:t>
          </a:r>
          <a:r>
            <a:rPr lang="en-US">
              <a:latin typeface="Times New Roman"/>
              <a:cs typeface="Times New Roman"/>
            </a:rPr>
            <a:t>ã</a:t>
          </a:r>
          <a:r>
            <a:rPr lang="en-US"/>
            <a:t>o</a:t>
          </a:r>
        </a:p>
      </dgm:t>
    </dgm:pt>
    <dgm:pt modelId="{C38F8FE3-0690-46B4-B7E5-B9153F0D3599}" type="parTrans" cxnId="{8426C15C-73BB-4BEB-B37F-DCF1F65DB0E2}">
      <dgm:prSet/>
      <dgm:spPr/>
      <dgm:t>
        <a:bodyPr/>
        <a:lstStyle/>
        <a:p>
          <a:endParaRPr lang="en-US"/>
        </a:p>
      </dgm:t>
    </dgm:pt>
    <dgm:pt modelId="{91708AE9-8D13-4064-9931-8FE9095A0F42}" type="sibTrans" cxnId="{8426C15C-73BB-4BEB-B37F-DCF1F65DB0E2}">
      <dgm:prSet/>
      <dgm:spPr/>
      <dgm:t>
        <a:bodyPr/>
        <a:lstStyle/>
        <a:p>
          <a:endParaRPr lang="en-US"/>
        </a:p>
      </dgm:t>
    </dgm:pt>
    <dgm:pt modelId="{B1A887EC-BB5B-4D82-A5FF-63345FFB76AE}">
      <dgm:prSet phldrT="[Texto]"/>
      <dgm:spPr/>
      <dgm:t>
        <a:bodyPr/>
        <a:lstStyle/>
        <a:p>
          <a:r>
            <a:rPr lang="en-US"/>
            <a:t>Adminitradora Judicial</a:t>
          </a:r>
        </a:p>
      </dgm:t>
    </dgm:pt>
    <dgm:pt modelId="{41964D66-22D7-4C0A-9ADC-A53AA66BBCD1}" type="parTrans" cxnId="{98756F04-22F8-4505-81C0-BF7D07D48DE4}">
      <dgm:prSet/>
      <dgm:spPr/>
      <dgm:t>
        <a:bodyPr/>
        <a:lstStyle/>
        <a:p>
          <a:endParaRPr lang="en-US"/>
        </a:p>
      </dgm:t>
    </dgm:pt>
    <dgm:pt modelId="{CAFFB139-7080-4EF7-A1DB-CB1E9556E58A}" type="sibTrans" cxnId="{98756F04-22F8-4505-81C0-BF7D07D48DE4}">
      <dgm:prSet/>
      <dgm:spPr/>
      <dgm:t>
        <a:bodyPr/>
        <a:lstStyle/>
        <a:p>
          <a:endParaRPr lang="en-US"/>
        </a:p>
      </dgm:t>
    </dgm:pt>
    <dgm:pt modelId="{87263943-7729-48CA-A1F1-214156C6A07C}">
      <dgm:prSet phldrT="[Texto]"/>
      <dgm:spPr/>
      <dgm:t>
        <a:bodyPr/>
        <a:lstStyle/>
        <a:p>
          <a:r>
            <a:rPr lang="en-US"/>
            <a:t>Secretaria </a:t>
          </a:r>
          <a:r>
            <a:rPr lang="pt-PT"/>
            <a:t>Geral</a:t>
          </a:r>
          <a:endParaRPr lang="en-US"/>
        </a:p>
      </dgm:t>
    </dgm:pt>
    <dgm:pt modelId="{4F044C65-37EC-42D1-BE3B-D1F924C9966B}" type="parTrans" cxnId="{5DD974F1-27BC-447E-958B-1AD2CABFEB42}">
      <dgm:prSet/>
      <dgm:spPr/>
      <dgm:t>
        <a:bodyPr/>
        <a:lstStyle/>
        <a:p>
          <a:endParaRPr lang="en-US"/>
        </a:p>
      </dgm:t>
    </dgm:pt>
    <dgm:pt modelId="{157CC0C4-B33E-405C-BF73-07EE49710FE9}" type="sibTrans" cxnId="{5DD974F1-27BC-447E-958B-1AD2CABFEB42}">
      <dgm:prSet/>
      <dgm:spPr/>
      <dgm:t>
        <a:bodyPr/>
        <a:lstStyle/>
        <a:p>
          <a:endParaRPr lang="en-US"/>
        </a:p>
      </dgm:t>
    </dgm:pt>
    <dgm:pt modelId="{68AC7E55-E7FF-4D4E-9673-C99D77CE3E14}">
      <dgm:prSet/>
      <dgm:spPr/>
      <dgm:t>
        <a:bodyPr/>
        <a:lstStyle/>
        <a:p>
          <a:r>
            <a:rPr lang="en-US"/>
            <a:t>Juiz da 3 Secção</a:t>
          </a:r>
        </a:p>
      </dgm:t>
    </dgm:pt>
    <dgm:pt modelId="{5C25800C-0862-457B-9093-15A655EF7585}" type="parTrans" cxnId="{3A88F822-C4E3-4954-9C20-5DC28CFF3518}">
      <dgm:prSet/>
      <dgm:spPr/>
      <dgm:t>
        <a:bodyPr/>
        <a:lstStyle/>
        <a:p>
          <a:endParaRPr lang="en-US"/>
        </a:p>
      </dgm:t>
    </dgm:pt>
    <dgm:pt modelId="{1DCC81B1-8398-4869-B374-37E029183306}" type="sibTrans" cxnId="{3A88F822-C4E3-4954-9C20-5DC28CFF3518}">
      <dgm:prSet/>
      <dgm:spPr/>
      <dgm:t>
        <a:bodyPr/>
        <a:lstStyle/>
        <a:p>
          <a:endParaRPr lang="en-US"/>
        </a:p>
      </dgm:t>
    </dgm:pt>
    <dgm:pt modelId="{24EB9A97-1C70-43CF-89EE-4E25C2C1870C}">
      <dgm:prSet/>
      <dgm:spPr/>
      <dgm:t>
        <a:bodyPr/>
        <a:lstStyle/>
        <a:p>
          <a:r>
            <a:rPr lang="en-US"/>
            <a:t>Cartória da 3 Secç</a:t>
          </a:r>
          <a:r>
            <a:rPr lang="en-US">
              <a:latin typeface="Times New Roman"/>
              <a:cs typeface="Times New Roman"/>
            </a:rPr>
            <a:t>ã</a:t>
          </a:r>
          <a:r>
            <a:rPr lang="en-US"/>
            <a:t>o</a:t>
          </a:r>
        </a:p>
      </dgm:t>
    </dgm:pt>
    <dgm:pt modelId="{16C58F24-6E41-4CF7-81B7-1AC42F5570E4}" type="parTrans" cxnId="{DD933D78-4029-4212-BDFA-CE0B94EA354A}">
      <dgm:prSet/>
      <dgm:spPr/>
      <dgm:t>
        <a:bodyPr/>
        <a:lstStyle/>
        <a:p>
          <a:endParaRPr lang="en-US"/>
        </a:p>
      </dgm:t>
    </dgm:pt>
    <dgm:pt modelId="{7C5606EC-732D-4442-9143-90B942FFB958}" type="sibTrans" cxnId="{DD933D78-4029-4212-BDFA-CE0B94EA354A}">
      <dgm:prSet/>
      <dgm:spPr/>
      <dgm:t>
        <a:bodyPr/>
        <a:lstStyle/>
        <a:p>
          <a:endParaRPr lang="en-US"/>
        </a:p>
      </dgm:t>
    </dgm:pt>
    <dgm:pt modelId="{74D3559F-7B60-4322-895C-B34E95A2D8E0}">
      <dgm:prSet/>
      <dgm:spPr/>
      <dgm:t>
        <a:bodyPr/>
        <a:lstStyle/>
        <a:p>
          <a:r>
            <a:rPr lang="en-US"/>
            <a:t>Juiza da 2 Secção</a:t>
          </a:r>
        </a:p>
      </dgm:t>
    </dgm:pt>
    <dgm:pt modelId="{A8F6B6D4-717D-4293-A6A5-D3F220FCD6F9}" type="parTrans" cxnId="{D12C9226-3833-49E1-A7EE-42B9062C2CB9}">
      <dgm:prSet/>
      <dgm:spPr/>
      <dgm:t>
        <a:bodyPr/>
        <a:lstStyle/>
        <a:p>
          <a:endParaRPr lang="en-US"/>
        </a:p>
      </dgm:t>
    </dgm:pt>
    <dgm:pt modelId="{7F207638-7033-48BF-81A3-A53BF05CD131}" type="sibTrans" cxnId="{D12C9226-3833-49E1-A7EE-42B9062C2CB9}">
      <dgm:prSet/>
      <dgm:spPr/>
      <dgm:t>
        <a:bodyPr/>
        <a:lstStyle/>
        <a:p>
          <a:endParaRPr lang="en-US"/>
        </a:p>
      </dgm:t>
    </dgm:pt>
    <dgm:pt modelId="{F6DDE220-5B07-44CD-8FBE-BA76E7847CDE}">
      <dgm:prSet/>
      <dgm:spPr/>
      <dgm:t>
        <a:bodyPr/>
        <a:lstStyle/>
        <a:p>
          <a:r>
            <a:rPr lang="en-US"/>
            <a:t>Cartório da 2 Secç</a:t>
          </a:r>
          <a:r>
            <a:rPr lang="en-US">
              <a:latin typeface="Times New Roman"/>
              <a:cs typeface="Times New Roman"/>
            </a:rPr>
            <a:t>ã</a:t>
          </a:r>
          <a:r>
            <a:rPr lang="en-US"/>
            <a:t>o</a:t>
          </a:r>
        </a:p>
      </dgm:t>
    </dgm:pt>
    <dgm:pt modelId="{3BE69FF4-E240-4CE5-BE12-2B8FACF4705A}" type="parTrans" cxnId="{E87D8D78-FE6C-45EF-BCC5-B0EEF35D241C}">
      <dgm:prSet/>
      <dgm:spPr/>
      <dgm:t>
        <a:bodyPr/>
        <a:lstStyle/>
        <a:p>
          <a:endParaRPr lang="en-US"/>
        </a:p>
      </dgm:t>
    </dgm:pt>
    <dgm:pt modelId="{E7D3ED8D-4A73-4575-A532-A130D892928D}" type="sibTrans" cxnId="{E87D8D78-FE6C-45EF-BCC5-B0EEF35D241C}">
      <dgm:prSet/>
      <dgm:spPr/>
      <dgm:t>
        <a:bodyPr/>
        <a:lstStyle/>
        <a:p>
          <a:endParaRPr lang="en-US"/>
        </a:p>
      </dgm:t>
    </dgm:pt>
    <dgm:pt modelId="{A4D24A3E-CD00-43E8-90FE-6152BD767BAD}">
      <dgm:prSet/>
      <dgm:spPr/>
      <dgm:t>
        <a:bodyPr/>
        <a:lstStyle/>
        <a:p>
          <a:r>
            <a:rPr lang="en-US"/>
            <a:t>Cartório da Curadoria</a:t>
          </a:r>
        </a:p>
      </dgm:t>
    </dgm:pt>
    <dgm:pt modelId="{CB40E7A5-0DDE-4A98-89DD-598699F030C0}" type="parTrans" cxnId="{0E8F9EA4-4BD3-4032-B358-3D0374968F73}">
      <dgm:prSet/>
      <dgm:spPr/>
      <dgm:t>
        <a:bodyPr/>
        <a:lstStyle/>
        <a:p>
          <a:endParaRPr lang="en-US"/>
        </a:p>
      </dgm:t>
    </dgm:pt>
    <dgm:pt modelId="{179594A1-3FA5-4CA6-9A74-C1144B625EAD}" type="sibTrans" cxnId="{0E8F9EA4-4BD3-4032-B358-3D0374968F73}">
      <dgm:prSet/>
      <dgm:spPr/>
      <dgm:t>
        <a:bodyPr/>
        <a:lstStyle/>
        <a:p>
          <a:endParaRPr lang="en-US"/>
        </a:p>
      </dgm:t>
    </dgm:pt>
    <dgm:pt modelId="{F4A9FAC0-7948-4644-B007-A805884C53CD}">
      <dgm:prSet/>
      <dgm:spPr/>
      <dgm:t>
        <a:bodyPr/>
        <a:lstStyle/>
        <a:p>
          <a:r>
            <a:rPr lang="en-US"/>
            <a:t>Curadoria de Menores</a:t>
          </a:r>
        </a:p>
      </dgm:t>
    </dgm:pt>
    <dgm:pt modelId="{5B76668D-1474-4094-B607-AEE7AA0744C8}" type="parTrans" cxnId="{0D9B99B3-CBEA-4887-8A3D-52B42B8A87DC}">
      <dgm:prSet/>
      <dgm:spPr/>
      <dgm:t>
        <a:bodyPr/>
        <a:lstStyle/>
        <a:p>
          <a:endParaRPr lang="en-US"/>
        </a:p>
      </dgm:t>
    </dgm:pt>
    <dgm:pt modelId="{5D2D00CF-425C-412D-8009-1979DDE7A5A5}" type="sibTrans" cxnId="{0D9B99B3-CBEA-4887-8A3D-52B42B8A87DC}">
      <dgm:prSet/>
      <dgm:spPr/>
      <dgm:t>
        <a:bodyPr/>
        <a:lstStyle/>
        <a:p>
          <a:endParaRPr lang="en-US"/>
        </a:p>
      </dgm:t>
    </dgm:pt>
    <dgm:pt modelId="{2CEB35F0-9613-4180-82A9-8F64DBC7F9C9}">
      <dgm:prSet phldrT="[Texto]"/>
      <dgm:spPr/>
      <dgm:t>
        <a:bodyPr/>
        <a:lstStyle/>
        <a:p>
          <a:r>
            <a:rPr lang="en-US"/>
            <a:t>Escrivao da Seccao 1</a:t>
          </a:r>
        </a:p>
      </dgm:t>
    </dgm:pt>
    <dgm:pt modelId="{FA952C75-98B0-421B-9A83-91FC75150659}" type="parTrans" cxnId="{070B6363-B884-4A22-8C81-DA7126D8D90E}">
      <dgm:prSet/>
      <dgm:spPr/>
      <dgm:t>
        <a:bodyPr/>
        <a:lstStyle/>
        <a:p>
          <a:endParaRPr lang="en-US"/>
        </a:p>
      </dgm:t>
    </dgm:pt>
    <dgm:pt modelId="{71346430-F83A-4CDF-AF3A-4F5654A6B627}" type="sibTrans" cxnId="{070B6363-B884-4A22-8C81-DA7126D8D90E}">
      <dgm:prSet/>
      <dgm:spPr/>
      <dgm:t>
        <a:bodyPr/>
        <a:lstStyle/>
        <a:p>
          <a:endParaRPr lang="en-US"/>
        </a:p>
      </dgm:t>
    </dgm:pt>
    <dgm:pt modelId="{70EA5EA3-791B-4E27-9E94-1AF52421C12A}">
      <dgm:prSet phldrT="[Texto]"/>
      <dgm:spPr/>
      <dgm:t>
        <a:bodyPr/>
        <a:lstStyle/>
        <a:p>
          <a:r>
            <a:rPr lang="en-US"/>
            <a:t>Ajudante 1</a:t>
          </a:r>
        </a:p>
      </dgm:t>
    </dgm:pt>
    <dgm:pt modelId="{2435B7C2-816E-491F-8FE8-21179D819F64}" type="parTrans" cxnId="{BB80F0E6-7872-4F0C-B8EB-E4A43E802ED1}">
      <dgm:prSet/>
      <dgm:spPr/>
      <dgm:t>
        <a:bodyPr/>
        <a:lstStyle/>
        <a:p>
          <a:endParaRPr lang="en-US"/>
        </a:p>
      </dgm:t>
    </dgm:pt>
    <dgm:pt modelId="{396AC2EB-5888-4E3A-894D-101809F4E68A}" type="sibTrans" cxnId="{BB80F0E6-7872-4F0C-B8EB-E4A43E802ED1}">
      <dgm:prSet/>
      <dgm:spPr/>
      <dgm:t>
        <a:bodyPr/>
        <a:lstStyle/>
        <a:p>
          <a:endParaRPr lang="en-US"/>
        </a:p>
      </dgm:t>
    </dgm:pt>
    <dgm:pt modelId="{A7DD910E-C3EE-4960-9010-8C3393240621}">
      <dgm:prSet phldrT="[Texto]"/>
      <dgm:spPr/>
      <dgm:t>
        <a:bodyPr/>
        <a:lstStyle/>
        <a:p>
          <a:r>
            <a:rPr lang="en-US"/>
            <a:t>Ajudante 2</a:t>
          </a:r>
        </a:p>
      </dgm:t>
    </dgm:pt>
    <dgm:pt modelId="{29AB4276-95DE-4ADD-B5F9-3BC649B969FD}" type="parTrans" cxnId="{C5DE7E4F-FD46-4954-915A-246853FA939C}">
      <dgm:prSet/>
      <dgm:spPr/>
      <dgm:t>
        <a:bodyPr/>
        <a:lstStyle/>
        <a:p>
          <a:endParaRPr lang="en-US"/>
        </a:p>
      </dgm:t>
    </dgm:pt>
    <dgm:pt modelId="{36B02A7C-60C4-41B3-B651-D815590CBD21}" type="sibTrans" cxnId="{C5DE7E4F-FD46-4954-915A-246853FA939C}">
      <dgm:prSet/>
      <dgm:spPr/>
      <dgm:t>
        <a:bodyPr/>
        <a:lstStyle/>
        <a:p>
          <a:endParaRPr lang="en-US"/>
        </a:p>
      </dgm:t>
    </dgm:pt>
    <dgm:pt modelId="{E3E649A1-2AB1-421E-AB65-594B68AF70DF}">
      <dgm:prSet phldrT="[Texto]"/>
      <dgm:spPr/>
      <dgm:t>
        <a:bodyPr/>
        <a:lstStyle/>
        <a:p>
          <a:r>
            <a:rPr lang="en-US"/>
            <a:t>Ajudante 3</a:t>
          </a:r>
        </a:p>
      </dgm:t>
    </dgm:pt>
    <dgm:pt modelId="{026E36E1-65BE-4418-A3F1-2E179881E31A}" type="parTrans" cxnId="{E916FA78-51DA-4331-B485-A8C954E6AAF6}">
      <dgm:prSet/>
      <dgm:spPr/>
      <dgm:t>
        <a:bodyPr/>
        <a:lstStyle/>
        <a:p>
          <a:endParaRPr lang="en-US"/>
        </a:p>
      </dgm:t>
    </dgm:pt>
    <dgm:pt modelId="{9C4C18F3-7FCD-4C08-9118-B043A8EB6EBE}" type="sibTrans" cxnId="{E916FA78-51DA-4331-B485-A8C954E6AAF6}">
      <dgm:prSet/>
      <dgm:spPr/>
      <dgm:t>
        <a:bodyPr/>
        <a:lstStyle/>
        <a:p>
          <a:endParaRPr lang="en-US"/>
        </a:p>
      </dgm:t>
    </dgm:pt>
    <dgm:pt modelId="{3B000739-C868-4A61-9D71-536BD051ACEF}">
      <dgm:prSet/>
      <dgm:spPr/>
      <dgm:t>
        <a:bodyPr/>
        <a:lstStyle/>
        <a:p>
          <a:r>
            <a:rPr lang="en-US"/>
            <a:t>Escrivao da Seccao 2</a:t>
          </a:r>
        </a:p>
      </dgm:t>
    </dgm:pt>
    <dgm:pt modelId="{07DBCC66-8865-4A75-B6EC-9A57FB466789}" type="parTrans" cxnId="{C466DC40-DFF9-4F5B-81D6-3DF1C88747FE}">
      <dgm:prSet/>
      <dgm:spPr/>
      <dgm:t>
        <a:bodyPr/>
        <a:lstStyle/>
        <a:p>
          <a:endParaRPr lang="en-US"/>
        </a:p>
      </dgm:t>
    </dgm:pt>
    <dgm:pt modelId="{D44FC8B9-6DF1-48ED-A55F-BDA054929497}" type="sibTrans" cxnId="{C466DC40-DFF9-4F5B-81D6-3DF1C88747FE}">
      <dgm:prSet/>
      <dgm:spPr/>
      <dgm:t>
        <a:bodyPr/>
        <a:lstStyle/>
        <a:p>
          <a:endParaRPr lang="en-US"/>
        </a:p>
      </dgm:t>
    </dgm:pt>
    <dgm:pt modelId="{D021B6DF-0809-4CF0-824F-694322EA74D1}">
      <dgm:prSet/>
      <dgm:spPr/>
      <dgm:t>
        <a:bodyPr/>
        <a:lstStyle/>
        <a:p>
          <a:r>
            <a:rPr lang="en-US"/>
            <a:t>Ajudante 1</a:t>
          </a:r>
        </a:p>
      </dgm:t>
    </dgm:pt>
    <dgm:pt modelId="{5B9A2B36-29F4-43B1-BD2A-822F80904F81}" type="parTrans" cxnId="{1D3252C7-84A9-44AD-8D0A-4032CAFCC66B}">
      <dgm:prSet/>
      <dgm:spPr/>
      <dgm:t>
        <a:bodyPr/>
        <a:lstStyle/>
        <a:p>
          <a:endParaRPr lang="en-US"/>
        </a:p>
      </dgm:t>
    </dgm:pt>
    <dgm:pt modelId="{27AC0986-0A7C-4B5A-8CB2-3C63F21CCB9D}" type="sibTrans" cxnId="{1D3252C7-84A9-44AD-8D0A-4032CAFCC66B}">
      <dgm:prSet/>
      <dgm:spPr/>
      <dgm:t>
        <a:bodyPr/>
        <a:lstStyle/>
        <a:p>
          <a:endParaRPr lang="en-US"/>
        </a:p>
      </dgm:t>
    </dgm:pt>
    <dgm:pt modelId="{124D5C9E-61C5-4871-8768-BDABCE46596F}">
      <dgm:prSet/>
      <dgm:spPr/>
      <dgm:t>
        <a:bodyPr/>
        <a:lstStyle/>
        <a:p>
          <a:r>
            <a:rPr lang="en-US"/>
            <a:t>Ajudante 3</a:t>
          </a:r>
        </a:p>
      </dgm:t>
    </dgm:pt>
    <dgm:pt modelId="{792662B8-CE0C-4918-B171-957472F5C26B}" type="parTrans" cxnId="{2632CDEF-6B6A-4F8D-97A8-C373461AB1EF}">
      <dgm:prSet/>
      <dgm:spPr/>
      <dgm:t>
        <a:bodyPr/>
        <a:lstStyle/>
        <a:p>
          <a:endParaRPr lang="en-US"/>
        </a:p>
      </dgm:t>
    </dgm:pt>
    <dgm:pt modelId="{81AECAB2-3F68-46AA-AD3B-BA8294132F84}" type="sibTrans" cxnId="{2632CDEF-6B6A-4F8D-97A8-C373461AB1EF}">
      <dgm:prSet/>
      <dgm:spPr/>
      <dgm:t>
        <a:bodyPr/>
        <a:lstStyle/>
        <a:p>
          <a:endParaRPr lang="en-US"/>
        </a:p>
      </dgm:t>
    </dgm:pt>
    <dgm:pt modelId="{C0850CB7-D38F-400D-9D44-2EFB2AF32947}">
      <dgm:prSet/>
      <dgm:spPr/>
      <dgm:t>
        <a:bodyPr/>
        <a:lstStyle/>
        <a:p>
          <a:r>
            <a:rPr lang="en-US"/>
            <a:t>Ajudante 2</a:t>
          </a:r>
        </a:p>
      </dgm:t>
    </dgm:pt>
    <dgm:pt modelId="{954F5B1E-927F-48B1-AAD8-E10FFD3D05A0}" type="parTrans" cxnId="{5E769B1B-2E41-41B0-BD12-78B7F49DFA4A}">
      <dgm:prSet/>
      <dgm:spPr/>
      <dgm:t>
        <a:bodyPr/>
        <a:lstStyle/>
        <a:p>
          <a:endParaRPr lang="en-US"/>
        </a:p>
      </dgm:t>
    </dgm:pt>
    <dgm:pt modelId="{44EA1F6B-BD18-47E2-9AB3-8DB8C76E737A}" type="sibTrans" cxnId="{5E769B1B-2E41-41B0-BD12-78B7F49DFA4A}">
      <dgm:prSet/>
      <dgm:spPr/>
      <dgm:t>
        <a:bodyPr/>
        <a:lstStyle/>
        <a:p>
          <a:endParaRPr lang="en-US"/>
        </a:p>
      </dgm:t>
    </dgm:pt>
    <dgm:pt modelId="{4F5F9C77-23D8-47F0-8CB8-3B0EF7717DD6}">
      <dgm:prSet/>
      <dgm:spPr/>
      <dgm:t>
        <a:bodyPr/>
        <a:lstStyle/>
        <a:p>
          <a:r>
            <a:rPr lang="en-US"/>
            <a:t>Escrivao da Seccao 3</a:t>
          </a:r>
        </a:p>
      </dgm:t>
    </dgm:pt>
    <dgm:pt modelId="{8EA031B4-946F-40EC-BD0A-43C698AF2E29}" type="parTrans" cxnId="{11919A3D-E1D5-48E2-977E-07BBFBC36DA7}">
      <dgm:prSet/>
      <dgm:spPr/>
      <dgm:t>
        <a:bodyPr/>
        <a:lstStyle/>
        <a:p>
          <a:endParaRPr lang="en-US"/>
        </a:p>
      </dgm:t>
    </dgm:pt>
    <dgm:pt modelId="{91425320-7700-40C4-ADE1-8E38B3C36591}" type="sibTrans" cxnId="{11919A3D-E1D5-48E2-977E-07BBFBC36DA7}">
      <dgm:prSet/>
      <dgm:spPr/>
      <dgm:t>
        <a:bodyPr/>
        <a:lstStyle/>
        <a:p>
          <a:endParaRPr lang="en-US"/>
        </a:p>
      </dgm:t>
    </dgm:pt>
    <dgm:pt modelId="{1BF08BE7-A3B7-46C6-8C4A-8E62A3AF6740}">
      <dgm:prSet/>
      <dgm:spPr/>
      <dgm:t>
        <a:bodyPr/>
        <a:lstStyle/>
        <a:p>
          <a:r>
            <a:rPr lang="en-US"/>
            <a:t>Ajudante 1</a:t>
          </a:r>
        </a:p>
      </dgm:t>
    </dgm:pt>
    <dgm:pt modelId="{76F86DC5-B76F-4FE9-8201-7F45F16E43BE}" type="parTrans" cxnId="{7012D102-9ECE-440C-992D-D905B0BF069F}">
      <dgm:prSet/>
      <dgm:spPr/>
      <dgm:t>
        <a:bodyPr/>
        <a:lstStyle/>
        <a:p>
          <a:endParaRPr lang="en-US"/>
        </a:p>
      </dgm:t>
    </dgm:pt>
    <dgm:pt modelId="{A03D6D81-5F4E-46D8-8555-010D30026058}" type="sibTrans" cxnId="{7012D102-9ECE-440C-992D-D905B0BF069F}">
      <dgm:prSet/>
      <dgm:spPr/>
      <dgm:t>
        <a:bodyPr/>
        <a:lstStyle/>
        <a:p>
          <a:endParaRPr lang="en-US"/>
        </a:p>
      </dgm:t>
    </dgm:pt>
    <dgm:pt modelId="{697D4BA9-DBD8-4A0F-AF11-6E1691869007}">
      <dgm:prSet/>
      <dgm:spPr/>
      <dgm:t>
        <a:bodyPr/>
        <a:lstStyle/>
        <a:p>
          <a:r>
            <a:rPr lang="en-US"/>
            <a:t>Ajudante 2 </a:t>
          </a:r>
        </a:p>
      </dgm:t>
    </dgm:pt>
    <dgm:pt modelId="{1005DDF0-082A-48C8-A5AE-943F8457B35C}" type="parTrans" cxnId="{03251410-6CED-4666-A9B6-73948689892E}">
      <dgm:prSet/>
      <dgm:spPr/>
      <dgm:t>
        <a:bodyPr/>
        <a:lstStyle/>
        <a:p>
          <a:endParaRPr lang="en-US"/>
        </a:p>
      </dgm:t>
    </dgm:pt>
    <dgm:pt modelId="{22047527-A455-43E2-86E1-B5F5143B580B}" type="sibTrans" cxnId="{03251410-6CED-4666-A9B6-73948689892E}">
      <dgm:prSet/>
      <dgm:spPr/>
      <dgm:t>
        <a:bodyPr/>
        <a:lstStyle/>
        <a:p>
          <a:endParaRPr lang="en-US"/>
        </a:p>
      </dgm:t>
    </dgm:pt>
    <dgm:pt modelId="{E00CA109-4C74-4BAF-A9CE-C8F2CB3B696E}">
      <dgm:prSet/>
      <dgm:spPr/>
      <dgm:t>
        <a:bodyPr/>
        <a:lstStyle/>
        <a:p>
          <a:r>
            <a:rPr lang="en-US"/>
            <a:t>Ajudante 3</a:t>
          </a:r>
        </a:p>
      </dgm:t>
    </dgm:pt>
    <dgm:pt modelId="{B66031B6-DFE3-4B1B-A13D-3AB15F4E07C5}" type="parTrans" cxnId="{386B93E5-99F1-49C2-91FC-16EC101D8F18}">
      <dgm:prSet/>
      <dgm:spPr/>
      <dgm:t>
        <a:bodyPr/>
        <a:lstStyle/>
        <a:p>
          <a:endParaRPr lang="en-US"/>
        </a:p>
      </dgm:t>
    </dgm:pt>
    <dgm:pt modelId="{6651331E-E732-423F-8D43-22B713621C7E}" type="sibTrans" cxnId="{386B93E5-99F1-49C2-91FC-16EC101D8F18}">
      <dgm:prSet/>
      <dgm:spPr/>
      <dgm:t>
        <a:bodyPr/>
        <a:lstStyle/>
        <a:p>
          <a:endParaRPr lang="en-US"/>
        </a:p>
      </dgm:t>
    </dgm:pt>
    <dgm:pt modelId="{9B9C3352-AD08-44EF-B3D9-77661ECBC2BF}" type="pres">
      <dgm:prSet presAssocID="{FEB0685A-0B8A-4BF1-B48A-E29835D95FA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14EA9C6-A842-413B-ADAA-4AA070B41681}" type="pres">
      <dgm:prSet presAssocID="{83A8E9CA-1DCE-4D1F-A095-62E7764AA54C}" presName="hierRoot1" presStyleCnt="0"/>
      <dgm:spPr/>
    </dgm:pt>
    <dgm:pt modelId="{0BF9FC46-4CA4-4008-8D16-BF28D38E3220}" type="pres">
      <dgm:prSet presAssocID="{83A8E9CA-1DCE-4D1F-A095-62E7764AA54C}" presName="composite" presStyleCnt="0"/>
      <dgm:spPr/>
    </dgm:pt>
    <dgm:pt modelId="{C02F8F94-3A38-45B0-8A16-EA29279FC95B}" type="pres">
      <dgm:prSet presAssocID="{83A8E9CA-1DCE-4D1F-A095-62E7764AA54C}" presName="background" presStyleLbl="node0" presStyleIdx="0" presStyleCnt="1"/>
      <dgm:spPr/>
    </dgm:pt>
    <dgm:pt modelId="{6578EEB0-5AD0-45F0-997E-C69B1633A5D8}" type="pres">
      <dgm:prSet presAssocID="{83A8E9CA-1DCE-4D1F-A095-62E7764AA54C}" presName="text" presStyleLbl="fgAcc0" presStyleIdx="0" presStyleCnt="1">
        <dgm:presLayoutVars>
          <dgm:chPref val="3"/>
        </dgm:presLayoutVars>
      </dgm:prSet>
      <dgm:spPr/>
    </dgm:pt>
    <dgm:pt modelId="{7076544C-55FA-4AA7-B8AB-79F2C1FB4CD4}" type="pres">
      <dgm:prSet presAssocID="{83A8E9CA-1DCE-4D1F-A095-62E7764AA54C}" presName="hierChild2" presStyleCnt="0"/>
      <dgm:spPr/>
    </dgm:pt>
    <dgm:pt modelId="{9083FB8D-2341-496B-9505-AD53DDDA3D41}" type="pres">
      <dgm:prSet presAssocID="{5B76668D-1474-4094-B607-AEE7AA0744C8}" presName="Name10" presStyleLbl="parChTrans1D2" presStyleIdx="0" presStyleCnt="5"/>
      <dgm:spPr/>
    </dgm:pt>
    <dgm:pt modelId="{164C5695-D482-41B2-A402-2B897F922B81}" type="pres">
      <dgm:prSet presAssocID="{F4A9FAC0-7948-4644-B007-A805884C53CD}" presName="hierRoot2" presStyleCnt="0"/>
      <dgm:spPr/>
    </dgm:pt>
    <dgm:pt modelId="{A0ECDB77-0E38-4B5F-BE05-A2B973CF0B3F}" type="pres">
      <dgm:prSet presAssocID="{F4A9FAC0-7948-4644-B007-A805884C53CD}" presName="composite2" presStyleCnt="0"/>
      <dgm:spPr/>
    </dgm:pt>
    <dgm:pt modelId="{3D391792-B275-44C9-87E9-B4CB2C85B69F}" type="pres">
      <dgm:prSet presAssocID="{F4A9FAC0-7948-4644-B007-A805884C53CD}" presName="background2" presStyleLbl="node2" presStyleIdx="0" presStyleCnt="5"/>
      <dgm:spPr/>
    </dgm:pt>
    <dgm:pt modelId="{DC99A250-8DF4-410E-BBEC-6B3517132C0B}" type="pres">
      <dgm:prSet presAssocID="{F4A9FAC0-7948-4644-B007-A805884C53CD}" presName="text2" presStyleLbl="fgAcc2" presStyleIdx="0" presStyleCnt="5">
        <dgm:presLayoutVars>
          <dgm:chPref val="3"/>
        </dgm:presLayoutVars>
      </dgm:prSet>
      <dgm:spPr/>
    </dgm:pt>
    <dgm:pt modelId="{0E0224DB-0E31-40ED-9A70-5073E3A354E4}" type="pres">
      <dgm:prSet presAssocID="{F4A9FAC0-7948-4644-B007-A805884C53CD}" presName="hierChild3" presStyleCnt="0"/>
      <dgm:spPr/>
    </dgm:pt>
    <dgm:pt modelId="{78E102E9-DF48-489D-813E-A7BFA880A262}" type="pres">
      <dgm:prSet presAssocID="{CB40E7A5-0DDE-4A98-89DD-598699F030C0}" presName="Name17" presStyleLbl="parChTrans1D3" presStyleIdx="0" presStyleCnt="5"/>
      <dgm:spPr/>
    </dgm:pt>
    <dgm:pt modelId="{2BC2E27C-0288-4D37-8FB4-32CFBDC8582F}" type="pres">
      <dgm:prSet presAssocID="{A4D24A3E-CD00-43E8-90FE-6152BD767BAD}" presName="hierRoot3" presStyleCnt="0"/>
      <dgm:spPr/>
    </dgm:pt>
    <dgm:pt modelId="{8EB0BE2A-AA0A-474F-818F-78FE0FBB241E}" type="pres">
      <dgm:prSet presAssocID="{A4D24A3E-CD00-43E8-90FE-6152BD767BAD}" presName="composite3" presStyleCnt="0"/>
      <dgm:spPr/>
    </dgm:pt>
    <dgm:pt modelId="{17E23D8B-F8BA-4062-A818-3A744740FFB0}" type="pres">
      <dgm:prSet presAssocID="{A4D24A3E-CD00-43E8-90FE-6152BD767BAD}" presName="background3" presStyleLbl="node3" presStyleIdx="0" presStyleCnt="5"/>
      <dgm:spPr/>
    </dgm:pt>
    <dgm:pt modelId="{7D691A5A-05AE-41CA-A489-2395ACC4A900}" type="pres">
      <dgm:prSet presAssocID="{A4D24A3E-CD00-43E8-90FE-6152BD767BAD}" presName="text3" presStyleLbl="fgAcc3" presStyleIdx="0" presStyleCnt="5">
        <dgm:presLayoutVars>
          <dgm:chPref val="3"/>
        </dgm:presLayoutVars>
      </dgm:prSet>
      <dgm:spPr/>
    </dgm:pt>
    <dgm:pt modelId="{9A33F7B0-5573-40FA-8961-4F5A8D53D5F7}" type="pres">
      <dgm:prSet presAssocID="{A4D24A3E-CD00-43E8-90FE-6152BD767BAD}" presName="hierChild4" presStyleCnt="0"/>
      <dgm:spPr/>
    </dgm:pt>
    <dgm:pt modelId="{FDD39F73-D86E-4F2F-8375-04F941F0A4B4}" type="pres">
      <dgm:prSet presAssocID="{AB24DB34-57C3-4642-A3C4-7E99BAFBA20C}" presName="Name10" presStyleLbl="parChTrans1D2" presStyleIdx="1" presStyleCnt="5"/>
      <dgm:spPr/>
    </dgm:pt>
    <dgm:pt modelId="{BCFEC1A0-BBA9-4B77-AEF7-BC310DE19641}" type="pres">
      <dgm:prSet presAssocID="{5E4578B4-F78B-427E-80EA-7792141CFF13}" presName="hierRoot2" presStyleCnt="0"/>
      <dgm:spPr/>
    </dgm:pt>
    <dgm:pt modelId="{0B4BCF96-CB6E-4F6E-9A89-E7136CD1FF7B}" type="pres">
      <dgm:prSet presAssocID="{5E4578B4-F78B-427E-80EA-7792141CFF13}" presName="composite2" presStyleCnt="0"/>
      <dgm:spPr/>
    </dgm:pt>
    <dgm:pt modelId="{F391A001-7328-4C43-9A60-4724E3311F90}" type="pres">
      <dgm:prSet presAssocID="{5E4578B4-F78B-427E-80EA-7792141CFF13}" presName="background2" presStyleLbl="node2" presStyleIdx="1" presStyleCnt="5"/>
      <dgm:spPr/>
    </dgm:pt>
    <dgm:pt modelId="{79AB29E7-6847-4095-99F8-1F60F6351B89}" type="pres">
      <dgm:prSet presAssocID="{5E4578B4-F78B-427E-80EA-7792141CFF13}" presName="text2" presStyleLbl="fgAcc2" presStyleIdx="1" presStyleCnt="5">
        <dgm:presLayoutVars>
          <dgm:chPref val="3"/>
        </dgm:presLayoutVars>
      </dgm:prSet>
      <dgm:spPr/>
    </dgm:pt>
    <dgm:pt modelId="{2A16A3A9-C78B-45B5-9093-223AAFB6FC6D}" type="pres">
      <dgm:prSet presAssocID="{5E4578B4-F78B-427E-80EA-7792141CFF13}" presName="hierChild3" presStyleCnt="0"/>
      <dgm:spPr/>
    </dgm:pt>
    <dgm:pt modelId="{26468B63-3DC4-4CA0-8867-3B6DFDAE083F}" type="pres">
      <dgm:prSet presAssocID="{C38F8FE3-0690-46B4-B7E5-B9153F0D3599}" presName="Name17" presStyleLbl="parChTrans1D3" presStyleIdx="1" presStyleCnt="5"/>
      <dgm:spPr/>
    </dgm:pt>
    <dgm:pt modelId="{36B70163-B8E1-4602-A349-EB8DCBCFFD26}" type="pres">
      <dgm:prSet presAssocID="{DF4DAF2E-6345-4B3C-9E33-7078EDDDA50D}" presName="hierRoot3" presStyleCnt="0"/>
      <dgm:spPr/>
    </dgm:pt>
    <dgm:pt modelId="{296FD28F-36AA-4926-AAB7-47F436ABB38A}" type="pres">
      <dgm:prSet presAssocID="{DF4DAF2E-6345-4B3C-9E33-7078EDDDA50D}" presName="composite3" presStyleCnt="0"/>
      <dgm:spPr/>
    </dgm:pt>
    <dgm:pt modelId="{7F801E62-924B-4BA4-B2A4-2AD6BB19C838}" type="pres">
      <dgm:prSet presAssocID="{DF4DAF2E-6345-4B3C-9E33-7078EDDDA50D}" presName="background3" presStyleLbl="node3" presStyleIdx="1" presStyleCnt="5"/>
      <dgm:spPr/>
    </dgm:pt>
    <dgm:pt modelId="{0BBF7A08-240B-42B9-93C7-BF8D01C1024E}" type="pres">
      <dgm:prSet presAssocID="{DF4DAF2E-6345-4B3C-9E33-7078EDDDA50D}" presName="text3" presStyleLbl="fgAcc3" presStyleIdx="1" presStyleCnt="5">
        <dgm:presLayoutVars>
          <dgm:chPref val="3"/>
        </dgm:presLayoutVars>
      </dgm:prSet>
      <dgm:spPr/>
    </dgm:pt>
    <dgm:pt modelId="{8D205DE6-0F77-41FA-A489-3730CF0CD175}" type="pres">
      <dgm:prSet presAssocID="{DF4DAF2E-6345-4B3C-9E33-7078EDDDA50D}" presName="hierChild4" presStyleCnt="0"/>
      <dgm:spPr/>
    </dgm:pt>
    <dgm:pt modelId="{7F96A375-6951-41F5-9C32-14B3B4B3ADFF}" type="pres">
      <dgm:prSet presAssocID="{FA952C75-98B0-421B-9A83-91FC75150659}" presName="Name23" presStyleLbl="parChTrans1D4" presStyleIdx="0" presStyleCnt="12"/>
      <dgm:spPr/>
    </dgm:pt>
    <dgm:pt modelId="{77E2962E-905A-41AC-86DA-37EF1113641C}" type="pres">
      <dgm:prSet presAssocID="{2CEB35F0-9613-4180-82A9-8F64DBC7F9C9}" presName="hierRoot4" presStyleCnt="0"/>
      <dgm:spPr/>
    </dgm:pt>
    <dgm:pt modelId="{AC74F485-18CA-4378-9CF9-28F4D33712A4}" type="pres">
      <dgm:prSet presAssocID="{2CEB35F0-9613-4180-82A9-8F64DBC7F9C9}" presName="composite4" presStyleCnt="0"/>
      <dgm:spPr/>
    </dgm:pt>
    <dgm:pt modelId="{2E1F6128-FC9C-4DB4-A2C1-D779126B5E61}" type="pres">
      <dgm:prSet presAssocID="{2CEB35F0-9613-4180-82A9-8F64DBC7F9C9}" presName="background4" presStyleLbl="node4" presStyleIdx="0" presStyleCnt="12"/>
      <dgm:spPr/>
    </dgm:pt>
    <dgm:pt modelId="{5F71B4C0-63DE-44B1-9411-90BE2CEE3A67}" type="pres">
      <dgm:prSet presAssocID="{2CEB35F0-9613-4180-82A9-8F64DBC7F9C9}" presName="text4" presStyleLbl="fgAcc4" presStyleIdx="0" presStyleCnt="12">
        <dgm:presLayoutVars>
          <dgm:chPref val="3"/>
        </dgm:presLayoutVars>
      </dgm:prSet>
      <dgm:spPr/>
    </dgm:pt>
    <dgm:pt modelId="{4E75AD29-1AFA-4FFE-89BC-ACFB7753A935}" type="pres">
      <dgm:prSet presAssocID="{2CEB35F0-9613-4180-82A9-8F64DBC7F9C9}" presName="hierChild5" presStyleCnt="0"/>
      <dgm:spPr/>
    </dgm:pt>
    <dgm:pt modelId="{7BCF67F2-27A9-49C6-9F5B-630D4E145260}" type="pres">
      <dgm:prSet presAssocID="{2435B7C2-816E-491F-8FE8-21179D819F64}" presName="Name23" presStyleLbl="parChTrans1D4" presStyleIdx="1" presStyleCnt="12"/>
      <dgm:spPr/>
    </dgm:pt>
    <dgm:pt modelId="{E34AE629-6C76-4B2A-BD25-7C411045F81C}" type="pres">
      <dgm:prSet presAssocID="{70EA5EA3-791B-4E27-9E94-1AF52421C12A}" presName="hierRoot4" presStyleCnt="0"/>
      <dgm:spPr/>
    </dgm:pt>
    <dgm:pt modelId="{42B02CFA-3D4B-4B87-98CC-070AF4BA3174}" type="pres">
      <dgm:prSet presAssocID="{70EA5EA3-791B-4E27-9E94-1AF52421C12A}" presName="composite4" presStyleCnt="0"/>
      <dgm:spPr/>
    </dgm:pt>
    <dgm:pt modelId="{64974AB1-505C-4F75-83C9-6C0EB0F8F520}" type="pres">
      <dgm:prSet presAssocID="{70EA5EA3-791B-4E27-9E94-1AF52421C12A}" presName="background4" presStyleLbl="node4" presStyleIdx="1" presStyleCnt="12"/>
      <dgm:spPr/>
    </dgm:pt>
    <dgm:pt modelId="{13A84018-20D5-4058-9051-0597308E5C08}" type="pres">
      <dgm:prSet presAssocID="{70EA5EA3-791B-4E27-9E94-1AF52421C12A}" presName="text4" presStyleLbl="fgAcc4" presStyleIdx="1" presStyleCnt="12">
        <dgm:presLayoutVars>
          <dgm:chPref val="3"/>
        </dgm:presLayoutVars>
      </dgm:prSet>
      <dgm:spPr/>
    </dgm:pt>
    <dgm:pt modelId="{38A6261A-1D8A-4CDC-A38D-89F007258F3A}" type="pres">
      <dgm:prSet presAssocID="{70EA5EA3-791B-4E27-9E94-1AF52421C12A}" presName="hierChild5" presStyleCnt="0"/>
      <dgm:spPr/>
    </dgm:pt>
    <dgm:pt modelId="{7D214BD6-DCC2-47AD-A511-8530123D78C3}" type="pres">
      <dgm:prSet presAssocID="{29AB4276-95DE-4ADD-B5F9-3BC649B969FD}" presName="Name23" presStyleLbl="parChTrans1D4" presStyleIdx="2" presStyleCnt="12"/>
      <dgm:spPr/>
    </dgm:pt>
    <dgm:pt modelId="{FC15F157-B7C7-4BB4-9867-A053644033AB}" type="pres">
      <dgm:prSet presAssocID="{A7DD910E-C3EE-4960-9010-8C3393240621}" presName="hierRoot4" presStyleCnt="0"/>
      <dgm:spPr/>
    </dgm:pt>
    <dgm:pt modelId="{2B443C7C-BA5F-437D-BBAC-4790E24DD185}" type="pres">
      <dgm:prSet presAssocID="{A7DD910E-C3EE-4960-9010-8C3393240621}" presName="composite4" presStyleCnt="0"/>
      <dgm:spPr/>
    </dgm:pt>
    <dgm:pt modelId="{409F661E-B710-4932-8447-C03654CC9127}" type="pres">
      <dgm:prSet presAssocID="{A7DD910E-C3EE-4960-9010-8C3393240621}" presName="background4" presStyleLbl="node4" presStyleIdx="2" presStyleCnt="12"/>
      <dgm:spPr/>
    </dgm:pt>
    <dgm:pt modelId="{BC8E3425-019F-4544-8B81-D980F5FB3727}" type="pres">
      <dgm:prSet presAssocID="{A7DD910E-C3EE-4960-9010-8C3393240621}" presName="text4" presStyleLbl="fgAcc4" presStyleIdx="2" presStyleCnt="12">
        <dgm:presLayoutVars>
          <dgm:chPref val="3"/>
        </dgm:presLayoutVars>
      </dgm:prSet>
      <dgm:spPr/>
    </dgm:pt>
    <dgm:pt modelId="{00F8744A-D5C9-480D-AE18-13C89DF02219}" type="pres">
      <dgm:prSet presAssocID="{A7DD910E-C3EE-4960-9010-8C3393240621}" presName="hierChild5" presStyleCnt="0"/>
      <dgm:spPr/>
    </dgm:pt>
    <dgm:pt modelId="{9BAE1563-C1AF-4F51-A83C-CCAC66369539}" type="pres">
      <dgm:prSet presAssocID="{026E36E1-65BE-4418-A3F1-2E179881E31A}" presName="Name23" presStyleLbl="parChTrans1D4" presStyleIdx="3" presStyleCnt="12"/>
      <dgm:spPr/>
    </dgm:pt>
    <dgm:pt modelId="{978C1386-8B9A-4C4C-9EF3-E911E165DF5A}" type="pres">
      <dgm:prSet presAssocID="{E3E649A1-2AB1-421E-AB65-594B68AF70DF}" presName="hierRoot4" presStyleCnt="0"/>
      <dgm:spPr/>
    </dgm:pt>
    <dgm:pt modelId="{3703338D-DAF4-4AF4-B6A9-14A1A21802B8}" type="pres">
      <dgm:prSet presAssocID="{E3E649A1-2AB1-421E-AB65-594B68AF70DF}" presName="composite4" presStyleCnt="0"/>
      <dgm:spPr/>
    </dgm:pt>
    <dgm:pt modelId="{EA33AFCE-1F4F-4CBB-BA05-F9566B76BD6D}" type="pres">
      <dgm:prSet presAssocID="{E3E649A1-2AB1-421E-AB65-594B68AF70DF}" presName="background4" presStyleLbl="node4" presStyleIdx="3" presStyleCnt="12"/>
      <dgm:spPr/>
    </dgm:pt>
    <dgm:pt modelId="{CE3C136E-2A98-4E56-AFC7-465EE4BAB0AA}" type="pres">
      <dgm:prSet presAssocID="{E3E649A1-2AB1-421E-AB65-594B68AF70DF}" presName="text4" presStyleLbl="fgAcc4" presStyleIdx="3" presStyleCnt="12">
        <dgm:presLayoutVars>
          <dgm:chPref val="3"/>
        </dgm:presLayoutVars>
      </dgm:prSet>
      <dgm:spPr/>
    </dgm:pt>
    <dgm:pt modelId="{BA3C256A-05E5-48A1-B1A3-3FA4ADA6B17A}" type="pres">
      <dgm:prSet presAssocID="{E3E649A1-2AB1-421E-AB65-594B68AF70DF}" presName="hierChild5" presStyleCnt="0"/>
      <dgm:spPr/>
    </dgm:pt>
    <dgm:pt modelId="{255AF3B5-A258-4FDE-8E68-F4BB66EC74A1}" type="pres">
      <dgm:prSet presAssocID="{A8F6B6D4-717D-4293-A6A5-D3F220FCD6F9}" presName="Name10" presStyleLbl="parChTrans1D2" presStyleIdx="2" presStyleCnt="5"/>
      <dgm:spPr/>
    </dgm:pt>
    <dgm:pt modelId="{59A449EC-D399-45F8-AF4C-AF62BE453111}" type="pres">
      <dgm:prSet presAssocID="{74D3559F-7B60-4322-895C-B34E95A2D8E0}" presName="hierRoot2" presStyleCnt="0"/>
      <dgm:spPr/>
    </dgm:pt>
    <dgm:pt modelId="{295F5619-4BF9-4E59-8305-5EB4BFDC3ED6}" type="pres">
      <dgm:prSet presAssocID="{74D3559F-7B60-4322-895C-B34E95A2D8E0}" presName="composite2" presStyleCnt="0"/>
      <dgm:spPr/>
    </dgm:pt>
    <dgm:pt modelId="{FBDDCF0B-CDE1-4361-AF25-54740597A518}" type="pres">
      <dgm:prSet presAssocID="{74D3559F-7B60-4322-895C-B34E95A2D8E0}" presName="background2" presStyleLbl="node2" presStyleIdx="2" presStyleCnt="5"/>
      <dgm:spPr/>
    </dgm:pt>
    <dgm:pt modelId="{A31C1A83-5CEF-418D-824A-E658F8B1413A}" type="pres">
      <dgm:prSet presAssocID="{74D3559F-7B60-4322-895C-B34E95A2D8E0}" presName="text2" presStyleLbl="fgAcc2" presStyleIdx="2" presStyleCnt="5">
        <dgm:presLayoutVars>
          <dgm:chPref val="3"/>
        </dgm:presLayoutVars>
      </dgm:prSet>
      <dgm:spPr/>
    </dgm:pt>
    <dgm:pt modelId="{30F3116C-4E7B-4A7B-A164-174EE2818C05}" type="pres">
      <dgm:prSet presAssocID="{74D3559F-7B60-4322-895C-B34E95A2D8E0}" presName="hierChild3" presStyleCnt="0"/>
      <dgm:spPr/>
    </dgm:pt>
    <dgm:pt modelId="{B6E6EB37-018A-4F38-9BCF-6622DA681C95}" type="pres">
      <dgm:prSet presAssocID="{3BE69FF4-E240-4CE5-BE12-2B8FACF4705A}" presName="Name17" presStyleLbl="parChTrans1D3" presStyleIdx="2" presStyleCnt="5"/>
      <dgm:spPr/>
    </dgm:pt>
    <dgm:pt modelId="{8B5D8C16-0165-4CC2-8F4E-A3BCB1012272}" type="pres">
      <dgm:prSet presAssocID="{F6DDE220-5B07-44CD-8FBE-BA76E7847CDE}" presName="hierRoot3" presStyleCnt="0"/>
      <dgm:spPr/>
    </dgm:pt>
    <dgm:pt modelId="{152A97C6-777B-4A3C-A762-BF44E3815840}" type="pres">
      <dgm:prSet presAssocID="{F6DDE220-5B07-44CD-8FBE-BA76E7847CDE}" presName="composite3" presStyleCnt="0"/>
      <dgm:spPr/>
    </dgm:pt>
    <dgm:pt modelId="{5778103A-A71C-4600-AD66-5EA5654D5911}" type="pres">
      <dgm:prSet presAssocID="{F6DDE220-5B07-44CD-8FBE-BA76E7847CDE}" presName="background3" presStyleLbl="node3" presStyleIdx="2" presStyleCnt="5"/>
      <dgm:spPr/>
    </dgm:pt>
    <dgm:pt modelId="{12FF503C-61E5-40C3-A8BF-C8F1C5008E5D}" type="pres">
      <dgm:prSet presAssocID="{F6DDE220-5B07-44CD-8FBE-BA76E7847CDE}" presName="text3" presStyleLbl="fgAcc3" presStyleIdx="2" presStyleCnt="5">
        <dgm:presLayoutVars>
          <dgm:chPref val="3"/>
        </dgm:presLayoutVars>
      </dgm:prSet>
      <dgm:spPr/>
    </dgm:pt>
    <dgm:pt modelId="{33164022-D5F6-47AF-B4E2-479E6194AAFE}" type="pres">
      <dgm:prSet presAssocID="{F6DDE220-5B07-44CD-8FBE-BA76E7847CDE}" presName="hierChild4" presStyleCnt="0"/>
      <dgm:spPr/>
    </dgm:pt>
    <dgm:pt modelId="{6C0ADF10-A942-415E-BFB6-96F9B8441A25}" type="pres">
      <dgm:prSet presAssocID="{07DBCC66-8865-4A75-B6EC-9A57FB466789}" presName="Name23" presStyleLbl="parChTrans1D4" presStyleIdx="4" presStyleCnt="12"/>
      <dgm:spPr/>
    </dgm:pt>
    <dgm:pt modelId="{C44CC958-B526-47C8-AED8-206957223CF4}" type="pres">
      <dgm:prSet presAssocID="{3B000739-C868-4A61-9D71-536BD051ACEF}" presName="hierRoot4" presStyleCnt="0"/>
      <dgm:spPr/>
    </dgm:pt>
    <dgm:pt modelId="{7DD60751-42E8-46CB-8309-2E199FFAB3FA}" type="pres">
      <dgm:prSet presAssocID="{3B000739-C868-4A61-9D71-536BD051ACEF}" presName="composite4" presStyleCnt="0"/>
      <dgm:spPr/>
    </dgm:pt>
    <dgm:pt modelId="{F4E0245A-9E33-4E97-A08C-2262823EBE8B}" type="pres">
      <dgm:prSet presAssocID="{3B000739-C868-4A61-9D71-536BD051ACEF}" presName="background4" presStyleLbl="node4" presStyleIdx="4" presStyleCnt="12"/>
      <dgm:spPr/>
    </dgm:pt>
    <dgm:pt modelId="{6B760A8B-B72A-40CA-A6CA-5BB9ECC0CB59}" type="pres">
      <dgm:prSet presAssocID="{3B000739-C868-4A61-9D71-536BD051ACEF}" presName="text4" presStyleLbl="fgAcc4" presStyleIdx="4" presStyleCnt="12">
        <dgm:presLayoutVars>
          <dgm:chPref val="3"/>
        </dgm:presLayoutVars>
      </dgm:prSet>
      <dgm:spPr/>
    </dgm:pt>
    <dgm:pt modelId="{4DB2978D-668E-4EEF-839F-570CAD96B266}" type="pres">
      <dgm:prSet presAssocID="{3B000739-C868-4A61-9D71-536BD051ACEF}" presName="hierChild5" presStyleCnt="0"/>
      <dgm:spPr/>
    </dgm:pt>
    <dgm:pt modelId="{15E84994-7FAF-4A67-8FFA-C0BBBB3F9DF2}" type="pres">
      <dgm:prSet presAssocID="{5B9A2B36-29F4-43B1-BD2A-822F80904F81}" presName="Name23" presStyleLbl="parChTrans1D4" presStyleIdx="5" presStyleCnt="12"/>
      <dgm:spPr/>
    </dgm:pt>
    <dgm:pt modelId="{F3AD026E-F575-493B-A386-91802811C30E}" type="pres">
      <dgm:prSet presAssocID="{D021B6DF-0809-4CF0-824F-694322EA74D1}" presName="hierRoot4" presStyleCnt="0"/>
      <dgm:spPr/>
    </dgm:pt>
    <dgm:pt modelId="{EC01FDB0-A4B5-4CE1-8DEF-F9B5A6E635F1}" type="pres">
      <dgm:prSet presAssocID="{D021B6DF-0809-4CF0-824F-694322EA74D1}" presName="composite4" presStyleCnt="0"/>
      <dgm:spPr/>
    </dgm:pt>
    <dgm:pt modelId="{2424EACA-75E1-4E1F-BC19-BA7F41EA28E6}" type="pres">
      <dgm:prSet presAssocID="{D021B6DF-0809-4CF0-824F-694322EA74D1}" presName="background4" presStyleLbl="node4" presStyleIdx="5" presStyleCnt="12"/>
      <dgm:spPr/>
    </dgm:pt>
    <dgm:pt modelId="{0FADF59E-8FA0-4BCF-BA51-341A77172120}" type="pres">
      <dgm:prSet presAssocID="{D021B6DF-0809-4CF0-824F-694322EA74D1}" presName="text4" presStyleLbl="fgAcc4" presStyleIdx="5" presStyleCnt="12">
        <dgm:presLayoutVars>
          <dgm:chPref val="3"/>
        </dgm:presLayoutVars>
      </dgm:prSet>
      <dgm:spPr/>
    </dgm:pt>
    <dgm:pt modelId="{016C19A7-7E71-4189-A4AB-3D431E6E15BF}" type="pres">
      <dgm:prSet presAssocID="{D021B6DF-0809-4CF0-824F-694322EA74D1}" presName="hierChild5" presStyleCnt="0"/>
      <dgm:spPr/>
    </dgm:pt>
    <dgm:pt modelId="{CEB943A3-DD2F-4941-81BF-1F8F456F4086}" type="pres">
      <dgm:prSet presAssocID="{954F5B1E-927F-48B1-AAD8-E10FFD3D05A0}" presName="Name23" presStyleLbl="parChTrans1D4" presStyleIdx="6" presStyleCnt="12"/>
      <dgm:spPr/>
    </dgm:pt>
    <dgm:pt modelId="{4B89AEA6-FF8E-491E-82B7-FD461328C42A}" type="pres">
      <dgm:prSet presAssocID="{C0850CB7-D38F-400D-9D44-2EFB2AF32947}" presName="hierRoot4" presStyleCnt="0"/>
      <dgm:spPr/>
    </dgm:pt>
    <dgm:pt modelId="{2CC80BB3-4B20-4BE8-AD9E-9D7D2BA2B08A}" type="pres">
      <dgm:prSet presAssocID="{C0850CB7-D38F-400D-9D44-2EFB2AF32947}" presName="composite4" presStyleCnt="0"/>
      <dgm:spPr/>
    </dgm:pt>
    <dgm:pt modelId="{3CBFCD84-2267-4645-B31B-91FAFCFBC835}" type="pres">
      <dgm:prSet presAssocID="{C0850CB7-D38F-400D-9D44-2EFB2AF32947}" presName="background4" presStyleLbl="node4" presStyleIdx="6" presStyleCnt="12"/>
      <dgm:spPr/>
    </dgm:pt>
    <dgm:pt modelId="{334E716F-3BA2-4971-A6A6-540350CC6661}" type="pres">
      <dgm:prSet presAssocID="{C0850CB7-D38F-400D-9D44-2EFB2AF32947}" presName="text4" presStyleLbl="fgAcc4" presStyleIdx="6" presStyleCnt="12">
        <dgm:presLayoutVars>
          <dgm:chPref val="3"/>
        </dgm:presLayoutVars>
      </dgm:prSet>
      <dgm:spPr/>
    </dgm:pt>
    <dgm:pt modelId="{48B6844D-580E-49F5-92E5-EAD4257E0200}" type="pres">
      <dgm:prSet presAssocID="{C0850CB7-D38F-400D-9D44-2EFB2AF32947}" presName="hierChild5" presStyleCnt="0"/>
      <dgm:spPr/>
    </dgm:pt>
    <dgm:pt modelId="{F31258E3-D47A-4F8A-8E20-AB6964D2F890}" type="pres">
      <dgm:prSet presAssocID="{792662B8-CE0C-4918-B171-957472F5C26B}" presName="Name23" presStyleLbl="parChTrans1D4" presStyleIdx="7" presStyleCnt="12"/>
      <dgm:spPr/>
    </dgm:pt>
    <dgm:pt modelId="{FDFAF2AF-EE9D-48FC-BE64-77135520CBD5}" type="pres">
      <dgm:prSet presAssocID="{124D5C9E-61C5-4871-8768-BDABCE46596F}" presName="hierRoot4" presStyleCnt="0"/>
      <dgm:spPr/>
    </dgm:pt>
    <dgm:pt modelId="{E3AF9A26-A021-4C45-B321-62A3596869D9}" type="pres">
      <dgm:prSet presAssocID="{124D5C9E-61C5-4871-8768-BDABCE46596F}" presName="composite4" presStyleCnt="0"/>
      <dgm:spPr/>
    </dgm:pt>
    <dgm:pt modelId="{08F8BA13-0FEB-463F-B104-35E6800CAE7E}" type="pres">
      <dgm:prSet presAssocID="{124D5C9E-61C5-4871-8768-BDABCE46596F}" presName="background4" presStyleLbl="node4" presStyleIdx="7" presStyleCnt="12"/>
      <dgm:spPr/>
    </dgm:pt>
    <dgm:pt modelId="{5096857E-9486-414B-B4A0-5D38DE405BC2}" type="pres">
      <dgm:prSet presAssocID="{124D5C9E-61C5-4871-8768-BDABCE46596F}" presName="text4" presStyleLbl="fgAcc4" presStyleIdx="7" presStyleCnt="12">
        <dgm:presLayoutVars>
          <dgm:chPref val="3"/>
        </dgm:presLayoutVars>
      </dgm:prSet>
      <dgm:spPr/>
    </dgm:pt>
    <dgm:pt modelId="{D861BFBD-D199-42FC-BC60-BFB65BB24407}" type="pres">
      <dgm:prSet presAssocID="{124D5C9E-61C5-4871-8768-BDABCE46596F}" presName="hierChild5" presStyleCnt="0"/>
      <dgm:spPr/>
    </dgm:pt>
    <dgm:pt modelId="{CF06A3C6-F266-43DE-9BC1-D6E56B58126E}" type="pres">
      <dgm:prSet presAssocID="{5C25800C-0862-457B-9093-15A655EF7585}" presName="Name10" presStyleLbl="parChTrans1D2" presStyleIdx="3" presStyleCnt="5"/>
      <dgm:spPr/>
    </dgm:pt>
    <dgm:pt modelId="{94BD7B97-5470-4C87-8E48-B96846B2B2F0}" type="pres">
      <dgm:prSet presAssocID="{68AC7E55-E7FF-4D4E-9673-C99D77CE3E14}" presName="hierRoot2" presStyleCnt="0"/>
      <dgm:spPr/>
    </dgm:pt>
    <dgm:pt modelId="{0195EE64-4C40-4A4B-88DA-26F327B1AC2D}" type="pres">
      <dgm:prSet presAssocID="{68AC7E55-E7FF-4D4E-9673-C99D77CE3E14}" presName="composite2" presStyleCnt="0"/>
      <dgm:spPr/>
    </dgm:pt>
    <dgm:pt modelId="{E7F11D0C-842B-4BF1-9CB7-A1718B803E08}" type="pres">
      <dgm:prSet presAssocID="{68AC7E55-E7FF-4D4E-9673-C99D77CE3E14}" presName="background2" presStyleLbl="node2" presStyleIdx="3" presStyleCnt="5"/>
      <dgm:spPr/>
    </dgm:pt>
    <dgm:pt modelId="{3E3000B1-574D-4E7E-9A5C-6CF2AC828DE4}" type="pres">
      <dgm:prSet presAssocID="{68AC7E55-E7FF-4D4E-9673-C99D77CE3E14}" presName="text2" presStyleLbl="fgAcc2" presStyleIdx="3" presStyleCnt="5">
        <dgm:presLayoutVars>
          <dgm:chPref val="3"/>
        </dgm:presLayoutVars>
      </dgm:prSet>
      <dgm:spPr/>
    </dgm:pt>
    <dgm:pt modelId="{CA2CE914-5337-4F93-8676-87D6E7BBC94D}" type="pres">
      <dgm:prSet presAssocID="{68AC7E55-E7FF-4D4E-9673-C99D77CE3E14}" presName="hierChild3" presStyleCnt="0"/>
      <dgm:spPr/>
    </dgm:pt>
    <dgm:pt modelId="{B2401A2F-CD3F-4885-B8F9-03F6FDEFEBCE}" type="pres">
      <dgm:prSet presAssocID="{16C58F24-6E41-4CF7-81B7-1AC42F5570E4}" presName="Name17" presStyleLbl="parChTrans1D3" presStyleIdx="3" presStyleCnt="5"/>
      <dgm:spPr/>
    </dgm:pt>
    <dgm:pt modelId="{1B34FA43-C508-4086-97FF-A5F759EF91D7}" type="pres">
      <dgm:prSet presAssocID="{24EB9A97-1C70-43CF-89EE-4E25C2C1870C}" presName="hierRoot3" presStyleCnt="0"/>
      <dgm:spPr/>
    </dgm:pt>
    <dgm:pt modelId="{DB9F9565-4C91-43E7-BECB-21CC18FA7EB8}" type="pres">
      <dgm:prSet presAssocID="{24EB9A97-1C70-43CF-89EE-4E25C2C1870C}" presName="composite3" presStyleCnt="0"/>
      <dgm:spPr/>
    </dgm:pt>
    <dgm:pt modelId="{97C82599-F291-4F92-B6EE-A90AA8139EA5}" type="pres">
      <dgm:prSet presAssocID="{24EB9A97-1C70-43CF-89EE-4E25C2C1870C}" presName="background3" presStyleLbl="node3" presStyleIdx="3" presStyleCnt="5"/>
      <dgm:spPr/>
    </dgm:pt>
    <dgm:pt modelId="{A1446BC5-2ED4-4870-B260-C0EC0867CB28}" type="pres">
      <dgm:prSet presAssocID="{24EB9A97-1C70-43CF-89EE-4E25C2C1870C}" presName="text3" presStyleLbl="fgAcc3" presStyleIdx="3" presStyleCnt="5">
        <dgm:presLayoutVars>
          <dgm:chPref val="3"/>
        </dgm:presLayoutVars>
      </dgm:prSet>
      <dgm:spPr/>
    </dgm:pt>
    <dgm:pt modelId="{55500F56-2122-4264-8260-1A836E494CE5}" type="pres">
      <dgm:prSet presAssocID="{24EB9A97-1C70-43CF-89EE-4E25C2C1870C}" presName="hierChild4" presStyleCnt="0"/>
      <dgm:spPr/>
    </dgm:pt>
    <dgm:pt modelId="{8E799AC5-ECA9-4217-8824-EF5B6B838FAE}" type="pres">
      <dgm:prSet presAssocID="{8EA031B4-946F-40EC-BD0A-43C698AF2E29}" presName="Name23" presStyleLbl="parChTrans1D4" presStyleIdx="8" presStyleCnt="12"/>
      <dgm:spPr/>
    </dgm:pt>
    <dgm:pt modelId="{8CCB3E59-F8ED-422C-AC45-6EEF55773E9C}" type="pres">
      <dgm:prSet presAssocID="{4F5F9C77-23D8-47F0-8CB8-3B0EF7717DD6}" presName="hierRoot4" presStyleCnt="0"/>
      <dgm:spPr/>
    </dgm:pt>
    <dgm:pt modelId="{80B7BEBF-06C2-4BA4-B823-F0DAD978D24D}" type="pres">
      <dgm:prSet presAssocID="{4F5F9C77-23D8-47F0-8CB8-3B0EF7717DD6}" presName="composite4" presStyleCnt="0"/>
      <dgm:spPr/>
    </dgm:pt>
    <dgm:pt modelId="{DC659F96-B09C-48F6-9DB4-73A9BA842BA7}" type="pres">
      <dgm:prSet presAssocID="{4F5F9C77-23D8-47F0-8CB8-3B0EF7717DD6}" presName="background4" presStyleLbl="node4" presStyleIdx="8" presStyleCnt="12"/>
      <dgm:spPr/>
    </dgm:pt>
    <dgm:pt modelId="{4D506E4F-4471-4F79-A544-53B2272EEBE4}" type="pres">
      <dgm:prSet presAssocID="{4F5F9C77-23D8-47F0-8CB8-3B0EF7717DD6}" presName="text4" presStyleLbl="fgAcc4" presStyleIdx="8" presStyleCnt="12">
        <dgm:presLayoutVars>
          <dgm:chPref val="3"/>
        </dgm:presLayoutVars>
      </dgm:prSet>
      <dgm:spPr/>
    </dgm:pt>
    <dgm:pt modelId="{DE489FDF-57B9-42BA-BB6C-2289A2B83DAD}" type="pres">
      <dgm:prSet presAssocID="{4F5F9C77-23D8-47F0-8CB8-3B0EF7717DD6}" presName="hierChild5" presStyleCnt="0"/>
      <dgm:spPr/>
    </dgm:pt>
    <dgm:pt modelId="{5A922DD0-4850-4860-A5E4-E7CBD5E18315}" type="pres">
      <dgm:prSet presAssocID="{76F86DC5-B76F-4FE9-8201-7F45F16E43BE}" presName="Name23" presStyleLbl="parChTrans1D4" presStyleIdx="9" presStyleCnt="12"/>
      <dgm:spPr/>
    </dgm:pt>
    <dgm:pt modelId="{7BD36D01-5A5F-4825-A65B-BE73DC7FDD02}" type="pres">
      <dgm:prSet presAssocID="{1BF08BE7-A3B7-46C6-8C4A-8E62A3AF6740}" presName="hierRoot4" presStyleCnt="0"/>
      <dgm:spPr/>
    </dgm:pt>
    <dgm:pt modelId="{DB8AB658-BEB9-4DCD-9593-8671CE4A7E07}" type="pres">
      <dgm:prSet presAssocID="{1BF08BE7-A3B7-46C6-8C4A-8E62A3AF6740}" presName="composite4" presStyleCnt="0"/>
      <dgm:spPr/>
    </dgm:pt>
    <dgm:pt modelId="{7339C858-47DC-4782-A462-7103A0C35E2A}" type="pres">
      <dgm:prSet presAssocID="{1BF08BE7-A3B7-46C6-8C4A-8E62A3AF6740}" presName="background4" presStyleLbl="node4" presStyleIdx="9" presStyleCnt="12"/>
      <dgm:spPr/>
    </dgm:pt>
    <dgm:pt modelId="{2D0A73DE-09E7-44B3-A3B5-3E32194E3704}" type="pres">
      <dgm:prSet presAssocID="{1BF08BE7-A3B7-46C6-8C4A-8E62A3AF6740}" presName="text4" presStyleLbl="fgAcc4" presStyleIdx="9" presStyleCnt="12">
        <dgm:presLayoutVars>
          <dgm:chPref val="3"/>
        </dgm:presLayoutVars>
      </dgm:prSet>
      <dgm:spPr/>
    </dgm:pt>
    <dgm:pt modelId="{4D1C7F08-8FF8-4D5C-84BC-5232D9850EE4}" type="pres">
      <dgm:prSet presAssocID="{1BF08BE7-A3B7-46C6-8C4A-8E62A3AF6740}" presName="hierChild5" presStyleCnt="0"/>
      <dgm:spPr/>
    </dgm:pt>
    <dgm:pt modelId="{973D3134-351C-4CBE-99B5-B636A2E870F7}" type="pres">
      <dgm:prSet presAssocID="{1005DDF0-082A-48C8-A5AE-943F8457B35C}" presName="Name23" presStyleLbl="parChTrans1D4" presStyleIdx="10" presStyleCnt="12"/>
      <dgm:spPr/>
    </dgm:pt>
    <dgm:pt modelId="{91C28613-1AEF-4DA7-865A-3AA771ECBE9F}" type="pres">
      <dgm:prSet presAssocID="{697D4BA9-DBD8-4A0F-AF11-6E1691869007}" presName="hierRoot4" presStyleCnt="0"/>
      <dgm:spPr/>
    </dgm:pt>
    <dgm:pt modelId="{CF76B323-420A-4BB7-8A12-E26524626DD5}" type="pres">
      <dgm:prSet presAssocID="{697D4BA9-DBD8-4A0F-AF11-6E1691869007}" presName="composite4" presStyleCnt="0"/>
      <dgm:spPr/>
    </dgm:pt>
    <dgm:pt modelId="{8B985E89-57AC-4E08-B0B4-875C8FA1CC52}" type="pres">
      <dgm:prSet presAssocID="{697D4BA9-DBD8-4A0F-AF11-6E1691869007}" presName="background4" presStyleLbl="node4" presStyleIdx="10" presStyleCnt="12"/>
      <dgm:spPr/>
    </dgm:pt>
    <dgm:pt modelId="{EF5B3773-740E-48F1-9104-DD77DFFE26F8}" type="pres">
      <dgm:prSet presAssocID="{697D4BA9-DBD8-4A0F-AF11-6E1691869007}" presName="text4" presStyleLbl="fgAcc4" presStyleIdx="10" presStyleCnt="12">
        <dgm:presLayoutVars>
          <dgm:chPref val="3"/>
        </dgm:presLayoutVars>
      </dgm:prSet>
      <dgm:spPr/>
    </dgm:pt>
    <dgm:pt modelId="{3D3375BF-0B2C-49D5-B995-969E051B1D1A}" type="pres">
      <dgm:prSet presAssocID="{697D4BA9-DBD8-4A0F-AF11-6E1691869007}" presName="hierChild5" presStyleCnt="0"/>
      <dgm:spPr/>
    </dgm:pt>
    <dgm:pt modelId="{DBCA24FE-B4F5-4816-AF2B-B7CBC7D4509F}" type="pres">
      <dgm:prSet presAssocID="{B66031B6-DFE3-4B1B-A13D-3AB15F4E07C5}" presName="Name23" presStyleLbl="parChTrans1D4" presStyleIdx="11" presStyleCnt="12"/>
      <dgm:spPr/>
    </dgm:pt>
    <dgm:pt modelId="{6CF32E73-0C6E-4791-91EC-76F165F997F2}" type="pres">
      <dgm:prSet presAssocID="{E00CA109-4C74-4BAF-A9CE-C8F2CB3B696E}" presName="hierRoot4" presStyleCnt="0"/>
      <dgm:spPr/>
    </dgm:pt>
    <dgm:pt modelId="{116CC7EE-1836-4102-A62B-0BBA218F5F1F}" type="pres">
      <dgm:prSet presAssocID="{E00CA109-4C74-4BAF-A9CE-C8F2CB3B696E}" presName="composite4" presStyleCnt="0"/>
      <dgm:spPr/>
    </dgm:pt>
    <dgm:pt modelId="{9F6E72FE-D9FD-45E7-A399-4EB4D7155FE6}" type="pres">
      <dgm:prSet presAssocID="{E00CA109-4C74-4BAF-A9CE-C8F2CB3B696E}" presName="background4" presStyleLbl="node4" presStyleIdx="11" presStyleCnt="12"/>
      <dgm:spPr/>
    </dgm:pt>
    <dgm:pt modelId="{57A4D306-8A19-4D40-AB21-85666011B353}" type="pres">
      <dgm:prSet presAssocID="{E00CA109-4C74-4BAF-A9CE-C8F2CB3B696E}" presName="text4" presStyleLbl="fgAcc4" presStyleIdx="11" presStyleCnt="12">
        <dgm:presLayoutVars>
          <dgm:chPref val="3"/>
        </dgm:presLayoutVars>
      </dgm:prSet>
      <dgm:spPr/>
    </dgm:pt>
    <dgm:pt modelId="{5B8397FF-0616-4261-ADAB-F6CA188D2B59}" type="pres">
      <dgm:prSet presAssocID="{E00CA109-4C74-4BAF-A9CE-C8F2CB3B696E}" presName="hierChild5" presStyleCnt="0"/>
      <dgm:spPr/>
    </dgm:pt>
    <dgm:pt modelId="{029FA9A6-2273-48CA-BE34-77416431C78F}" type="pres">
      <dgm:prSet presAssocID="{41964D66-22D7-4C0A-9ADC-A53AA66BBCD1}" presName="Name10" presStyleLbl="parChTrans1D2" presStyleIdx="4" presStyleCnt="5"/>
      <dgm:spPr/>
    </dgm:pt>
    <dgm:pt modelId="{B15211A9-1833-4B68-BB02-D6FC479E7FA5}" type="pres">
      <dgm:prSet presAssocID="{B1A887EC-BB5B-4D82-A5FF-63345FFB76AE}" presName="hierRoot2" presStyleCnt="0"/>
      <dgm:spPr/>
    </dgm:pt>
    <dgm:pt modelId="{FEDC09C5-E39D-436E-85A6-5CBB8E4E6B71}" type="pres">
      <dgm:prSet presAssocID="{B1A887EC-BB5B-4D82-A5FF-63345FFB76AE}" presName="composite2" presStyleCnt="0"/>
      <dgm:spPr/>
    </dgm:pt>
    <dgm:pt modelId="{60D03E53-211F-4B41-ACC4-896CF336DD2F}" type="pres">
      <dgm:prSet presAssocID="{B1A887EC-BB5B-4D82-A5FF-63345FFB76AE}" presName="background2" presStyleLbl="node2" presStyleIdx="4" presStyleCnt="5"/>
      <dgm:spPr/>
    </dgm:pt>
    <dgm:pt modelId="{E9E41C80-9264-4E16-90CC-736B6C132061}" type="pres">
      <dgm:prSet presAssocID="{B1A887EC-BB5B-4D82-A5FF-63345FFB76AE}" presName="text2" presStyleLbl="fgAcc2" presStyleIdx="4" presStyleCnt="5">
        <dgm:presLayoutVars>
          <dgm:chPref val="3"/>
        </dgm:presLayoutVars>
      </dgm:prSet>
      <dgm:spPr/>
    </dgm:pt>
    <dgm:pt modelId="{876B74F5-4C8C-4AEF-85DD-0ABAD2056354}" type="pres">
      <dgm:prSet presAssocID="{B1A887EC-BB5B-4D82-A5FF-63345FFB76AE}" presName="hierChild3" presStyleCnt="0"/>
      <dgm:spPr/>
    </dgm:pt>
    <dgm:pt modelId="{13F8FDEB-BE3C-4DEA-A158-638D2A2B3F1B}" type="pres">
      <dgm:prSet presAssocID="{4F044C65-37EC-42D1-BE3B-D1F924C9966B}" presName="Name17" presStyleLbl="parChTrans1D3" presStyleIdx="4" presStyleCnt="5"/>
      <dgm:spPr/>
    </dgm:pt>
    <dgm:pt modelId="{C07B7567-CD65-45CF-A782-0AC636E76C88}" type="pres">
      <dgm:prSet presAssocID="{87263943-7729-48CA-A1F1-214156C6A07C}" presName="hierRoot3" presStyleCnt="0"/>
      <dgm:spPr/>
    </dgm:pt>
    <dgm:pt modelId="{BB1CC591-C2A7-476D-8899-489575A07065}" type="pres">
      <dgm:prSet presAssocID="{87263943-7729-48CA-A1F1-214156C6A07C}" presName="composite3" presStyleCnt="0"/>
      <dgm:spPr/>
    </dgm:pt>
    <dgm:pt modelId="{5BF26971-CF85-4D8B-84E5-FA04C894E479}" type="pres">
      <dgm:prSet presAssocID="{87263943-7729-48CA-A1F1-214156C6A07C}" presName="background3" presStyleLbl="node3" presStyleIdx="4" presStyleCnt="5"/>
      <dgm:spPr/>
    </dgm:pt>
    <dgm:pt modelId="{E45546C2-908F-4C2E-A527-7465338ED3D7}" type="pres">
      <dgm:prSet presAssocID="{87263943-7729-48CA-A1F1-214156C6A07C}" presName="text3" presStyleLbl="fgAcc3" presStyleIdx="4" presStyleCnt="5">
        <dgm:presLayoutVars>
          <dgm:chPref val="3"/>
        </dgm:presLayoutVars>
      </dgm:prSet>
      <dgm:spPr/>
    </dgm:pt>
    <dgm:pt modelId="{8895735E-CCDF-4704-BA2C-7B66C8279C1F}" type="pres">
      <dgm:prSet presAssocID="{87263943-7729-48CA-A1F1-214156C6A07C}" presName="hierChild4" presStyleCnt="0"/>
      <dgm:spPr/>
    </dgm:pt>
  </dgm:ptLst>
  <dgm:cxnLst>
    <dgm:cxn modelId="{B3AE91C8-F59B-4385-A109-774EFEBFE0BF}" type="presOf" srcId="{026E36E1-65BE-4418-A3F1-2E179881E31A}" destId="{9BAE1563-C1AF-4F51-A83C-CCAC66369539}" srcOrd="0" destOrd="0" presId="urn:microsoft.com/office/officeart/2005/8/layout/hierarchy1"/>
    <dgm:cxn modelId="{14AD7F36-48BE-49C5-AEFB-526FD8ECF57F}" type="presOf" srcId="{1005DDF0-082A-48C8-A5AE-943F8457B35C}" destId="{973D3134-351C-4CBE-99B5-B636A2E870F7}" srcOrd="0" destOrd="0" presId="urn:microsoft.com/office/officeart/2005/8/layout/hierarchy1"/>
    <dgm:cxn modelId="{A78359C3-200A-4FA4-A2EC-60768D021907}" type="presOf" srcId="{74D3559F-7B60-4322-895C-B34E95A2D8E0}" destId="{A31C1A83-5CEF-418D-824A-E658F8B1413A}" srcOrd="0" destOrd="0" presId="urn:microsoft.com/office/officeart/2005/8/layout/hierarchy1"/>
    <dgm:cxn modelId="{3A88F822-C4E3-4954-9C20-5DC28CFF3518}" srcId="{83A8E9CA-1DCE-4D1F-A095-62E7764AA54C}" destId="{68AC7E55-E7FF-4D4E-9673-C99D77CE3E14}" srcOrd="3" destOrd="0" parTransId="{5C25800C-0862-457B-9093-15A655EF7585}" sibTransId="{1DCC81B1-8398-4869-B374-37E029183306}"/>
    <dgm:cxn modelId="{1D3252C7-84A9-44AD-8D0A-4032CAFCC66B}" srcId="{3B000739-C868-4A61-9D71-536BD051ACEF}" destId="{D021B6DF-0809-4CF0-824F-694322EA74D1}" srcOrd="0" destOrd="0" parTransId="{5B9A2B36-29F4-43B1-BD2A-822F80904F81}" sibTransId="{27AC0986-0A7C-4B5A-8CB2-3C63F21CCB9D}"/>
    <dgm:cxn modelId="{349BB0F6-275F-4277-B5E4-5CBCF35417B2}" type="presOf" srcId="{5C25800C-0862-457B-9093-15A655EF7585}" destId="{CF06A3C6-F266-43DE-9BC1-D6E56B58126E}" srcOrd="0" destOrd="0" presId="urn:microsoft.com/office/officeart/2005/8/layout/hierarchy1"/>
    <dgm:cxn modelId="{7D4120FB-5B37-4C39-82D9-3B38157BA543}" type="presOf" srcId="{A8F6B6D4-717D-4293-A6A5-D3F220FCD6F9}" destId="{255AF3B5-A258-4FDE-8E68-F4BB66EC74A1}" srcOrd="0" destOrd="0" presId="urn:microsoft.com/office/officeart/2005/8/layout/hierarchy1"/>
    <dgm:cxn modelId="{9A2B56E1-8C06-421A-A7FC-734946B69170}" type="presOf" srcId="{1BF08BE7-A3B7-46C6-8C4A-8E62A3AF6740}" destId="{2D0A73DE-09E7-44B3-A3B5-3E32194E3704}" srcOrd="0" destOrd="0" presId="urn:microsoft.com/office/officeart/2005/8/layout/hierarchy1"/>
    <dgm:cxn modelId="{0D9B99B3-CBEA-4887-8A3D-52B42B8A87DC}" srcId="{83A8E9CA-1DCE-4D1F-A095-62E7764AA54C}" destId="{F4A9FAC0-7948-4644-B007-A805884C53CD}" srcOrd="0" destOrd="0" parTransId="{5B76668D-1474-4094-B607-AEE7AA0744C8}" sibTransId="{5D2D00CF-425C-412D-8009-1979DDE7A5A5}"/>
    <dgm:cxn modelId="{C9D34844-11B1-4838-9177-321AB3957E89}" type="presOf" srcId="{FA952C75-98B0-421B-9A83-91FC75150659}" destId="{7F96A375-6951-41F5-9C32-14B3B4B3ADFF}" srcOrd="0" destOrd="0" presId="urn:microsoft.com/office/officeart/2005/8/layout/hierarchy1"/>
    <dgm:cxn modelId="{DD933D78-4029-4212-BDFA-CE0B94EA354A}" srcId="{68AC7E55-E7FF-4D4E-9673-C99D77CE3E14}" destId="{24EB9A97-1C70-43CF-89EE-4E25C2C1870C}" srcOrd="0" destOrd="0" parTransId="{16C58F24-6E41-4CF7-81B7-1AC42F5570E4}" sibTransId="{7C5606EC-732D-4442-9143-90B942FFB958}"/>
    <dgm:cxn modelId="{D12C9226-3833-49E1-A7EE-42B9062C2CB9}" srcId="{83A8E9CA-1DCE-4D1F-A095-62E7764AA54C}" destId="{74D3559F-7B60-4322-895C-B34E95A2D8E0}" srcOrd="2" destOrd="0" parTransId="{A8F6B6D4-717D-4293-A6A5-D3F220FCD6F9}" sibTransId="{7F207638-7033-48BF-81A3-A53BF05CD131}"/>
    <dgm:cxn modelId="{0E345049-23B4-49E9-AB4A-F13B53FED90F}" type="presOf" srcId="{2CEB35F0-9613-4180-82A9-8F64DBC7F9C9}" destId="{5F71B4C0-63DE-44B1-9411-90BE2CEE3A67}" srcOrd="0" destOrd="0" presId="urn:microsoft.com/office/officeart/2005/8/layout/hierarchy1"/>
    <dgm:cxn modelId="{1DEB1DCB-0AA9-4585-8916-BABE118DF4E8}" srcId="{83A8E9CA-1DCE-4D1F-A095-62E7764AA54C}" destId="{5E4578B4-F78B-427E-80EA-7792141CFF13}" srcOrd="1" destOrd="0" parTransId="{AB24DB34-57C3-4642-A3C4-7E99BAFBA20C}" sibTransId="{1127A67E-6E74-4660-B987-7E878EF0A25B}"/>
    <dgm:cxn modelId="{49828449-D8D6-4F7C-93D3-CE0E70DC6CD4}" type="presOf" srcId="{76F86DC5-B76F-4FE9-8201-7F45F16E43BE}" destId="{5A922DD0-4850-4860-A5E4-E7CBD5E18315}" srcOrd="0" destOrd="0" presId="urn:microsoft.com/office/officeart/2005/8/layout/hierarchy1"/>
    <dgm:cxn modelId="{6B1EA888-B119-4961-9732-0326AA740E75}" type="presOf" srcId="{3BE69FF4-E240-4CE5-BE12-2B8FACF4705A}" destId="{B6E6EB37-018A-4F38-9BCF-6622DA681C95}" srcOrd="0" destOrd="0" presId="urn:microsoft.com/office/officeart/2005/8/layout/hierarchy1"/>
    <dgm:cxn modelId="{072D1B2E-A58D-472D-AA7C-2B67357B9A12}" type="presOf" srcId="{A7DD910E-C3EE-4960-9010-8C3393240621}" destId="{BC8E3425-019F-4544-8B81-D980F5FB3727}" srcOrd="0" destOrd="0" presId="urn:microsoft.com/office/officeart/2005/8/layout/hierarchy1"/>
    <dgm:cxn modelId="{21823821-F28A-4B23-A001-F75B3A0E5072}" type="presOf" srcId="{AB24DB34-57C3-4642-A3C4-7E99BAFBA20C}" destId="{FDD39F73-D86E-4F2F-8375-04F941F0A4B4}" srcOrd="0" destOrd="0" presId="urn:microsoft.com/office/officeart/2005/8/layout/hierarchy1"/>
    <dgm:cxn modelId="{271650C7-7C83-42FA-8561-079E98B15197}" type="presOf" srcId="{C0850CB7-D38F-400D-9D44-2EFB2AF32947}" destId="{334E716F-3BA2-4971-A6A6-540350CC6661}" srcOrd="0" destOrd="0" presId="urn:microsoft.com/office/officeart/2005/8/layout/hierarchy1"/>
    <dgm:cxn modelId="{01DE7AFE-4208-40A5-8A01-54E7CFB19DDB}" type="presOf" srcId="{4F044C65-37EC-42D1-BE3B-D1F924C9966B}" destId="{13F8FDEB-BE3C-4DEA-A158-638D2A2B3F1B}" srcOrd="0" destOrd="0" presId="urn:microsoft.com/office/officeart/2005/8/layout/hierarchy1"/>
    <dgm:cxn modelId="{D3344728-EA5F-4695-89B2-D4F8CC524E80}" type="presOf" srcId="{FEB0685A-0B8A-4BF1-B48A-E29835D95FA2}" destId="{9B9C3352-AD08-44EF-B3D9-77661ECBC2BF}" srcOrd="0" destOrd="0" presId="urn:microsoft.com/office/officeart/2005/8/layout/hierarchy1"/>
    <dgm:cxn modelId="{25C7A3D2-FB0C-4C9E-AFE4-5BAEBBA4C6EE}" type="presOf" srcId="{697D4BA9-DBD8-4A0F-AF11-6E1691869007}" destId="{EF5B3773-740E-48F1-9104-DD77DFFE26F8}" srcOrd="0" destOrd="0" presId="urn:microsoft.com/office/officeart/2005/8/layout/hierarchy1"/>
    <dgm:cxn modelId="{F95EADB5-2DA5-4A14-8C29-5408A1D27855}" type="presOf" srcId="{41964D66-22D7-4C0A-9ADC-A53AA66BBCD1}" destId="{029FA9A6-2273-48CA-BE34-77416431C78F}" srcOrd="0" destOrd="0" presId="urn:microsoft.com/office/officeart/2005/8/layout/hierarchy1"/>
    <dgm:cxn modelId="{A82845DF-CA03-4917-ACD8-F63E6E15EBBB}" type="presOf" srcId="{87263943-7729-48CA-A1F1-214156C6A07C}" destId="{E45546C2-908F-4C2E-A527-7465338ED3D7}" srcOrd="0" destOrd="0" presId="urn:microsoft.com/office/officeart/2005/8/layout/hierarchy1"/>
    <dgm:cxn modelId="{7F0FFC65-42A4-432E-8667-1FE9673A5DC1}" type="presOf" srcId="{24EB9A97-1C70-43CF-89EE-4E25C2C1870C}" destId="{A1446BC5-2ED4-4870-B260-C0EC0867CB28}" srcOrd="0" destOrd="0" presId="urn:microsoft.com/office/officeart/2005/8/layout/hierarchy1"/>
    <dgm:cxn modelId="{D8B8FD9B-C399-403F-82BD-E5F35DA41894}" type="presOf" srcId="{792662B8-CE0C-4918-B171-957472F5C26B}" destId="{F31258E3-D47A-4F8A-8E20-AB6964D2F890}" srcOrd="0" destOrd="0" presId="urn:microsoft.com/office/officeart/2005/8/layout/hierarchy1"/>
    <dgm:cxn modelId="{754860C0-B618-4EA6-9016-FD35BF19A2FC}" type="presOf" srcId="{8EA031B4-946F-40EC-BD0A-43C698AF2E29}" destId="{8E799AC5-ECA9-4217-8824-EF5B6B838FAE}" srcOrd="0" destOrd="0" presId="urn:microsoft.com/office/officeart/2005/8/layout/hierarchy1"/>
    <dgm:cxn modelId="{3D824396-6688-4020-837A-BE7EC8786153}" type="presOf" srcId="{C38F8FE3-0690-46B4-B7E5-B9153F0D3599}" destId="{26468B63-3DC4-4CA0-8867-3B6DFDAE083F}" srcOrd="0" destOrd="0" presId="urn:microsoft.com/office/officeart/2005/8/layout/hierarchy1"/>
    <dgm:cxn modelId="{F8878812-A1B4-47E7-AA34-1194EA4F7150}" type="presOf" srcId="{4F5F9C77-23D8-47F0-8CB8-3B0EF7717DD6}" destId="{4D506E4F-4471-4F79-A544-53B2272EEBE4}" srcOrd="0" destOrd="0" presId="urn:microsoft.com/office/officeart/2005/8/layout/hierarchy1"/>
    <dgm:cxn modelId="{63597A73-3FBA-4E25-8599-3954BAA1391B}" srcId="{FEB0685A-0B8A-4BF1-B48A-E29835D95FA2}" destId="{83A8E9CA-1DCE-4D1F-A095-62E7764AA54C}" srcOrd="0" destOrd="0" parTransId="{0EF65CF8-EA76-4C8A-A010-E16DC59EE033}" sibTransId="{F4C8EA3A-DB0F-45A5-80AE-63A560A135F9}"/>
    <dgm:cxn modelId="{070B6363-B884-4A22-8C81-DA7126D8D90E}" srcId="{DF4DAF2E-6345-4B3C-9E33-7078EDDDA50D}" destId="{2CEB35F0-9613-4180-82A9-8F64DBC7F9C9}" srcOrd="0" destOrd="0" parTransId="{FA952C75-98B0-421B-9A83-91FC75150659}" sibTransId="{71346430-F83A-4CDF-AF3A-4F5654A6B627}"/>
    <dgm:cxn modelId="{DDEC02EC-ADD5-4BA6-AF91-550D44FA949B}" type="presOf" srcId="{F6DDE220-5B07-44CD-8FBE-BA76E7847CDE}" destId="{12FF503C-61E5-40C3-A8BF-C8F1C5008E5D}" srcOrd="0" destOrd="0" presId="urn:microsoft.com/office/officeart/2005/8/layout/hierarchy1"/>
    <dgm:cxn modelId="{98756F04-22F8-4505-81C0-BF7D07D48DE4}" srcId="{83A8E9CA-1DCE-4D1F-A095-62E7764AA54C}" destId="{B1A887EC-BB5B-4D82-A5FF-63345FFB76AE}" srcOrd="4" destOrd="0" parTransId="{41964D66-22D7-4C0A-9ADC-A53AA66BBCD1}" sibTransId="{CAFFB139-7080-4EF7-A1DB-CB1E9556E58A}"/>
    <dgm:cxn modelId="{BE2E32FA-BFF5-41A0-95FD-3A7499754B1A}" type="presOf" srcId="{CB40E7A5-0DDE-4A98-89DD-598699F030C0}" destId="{78E102E9-DF48-489D-813E-A7BFA880A262}" srcOrd="0" destOrd="0" presId="urn:microsoft.com/office/officeart/2005/8/layout/hierarchy1"/>
    <dgm:cxn modelId="{D9EE6AFD-5C53-4E42-85C3-C4338B6252FF}" type="presOf" srcId="{124D5C9E-61C5-4871-8768-BDABCE46596F}" destId="{5096857E-9486-414B-B4A0-5D38DE405BC2}" srcOrd="0" destOrd="0" presId="urn:microsoft.com/office/officeart/2005/8/layout/hierarchy1"/>
    <dgm:cxn modelId="{71CEE1AC-F68B-4A78-95E7-A55BD6C39014}" type="presOf" srcId="{07DBCC66-8865-4A75-B6EC-9A57FB466789}" destId="{6C0ADF10-A942-415E-BFB6-96F9B8441A25}" srcOrd="0" destOrd="0" presId="urn:microsoft.com/office/officeart/2005/8/layout/hierarchy1"/>
    <dgm:cxn modelId="{FA248960-7031-42FD-A3A7-CBF8C9BD6CB4}" type="presOf" srcId="{3B000739-C868-4A61-9D71-536BD051ACEF}" destId="{6B760A8B-B72A-40CA-A6CA-5BB9ECC0CB59}" srcOrd="0" destOrd="0" presId="urn:microsoft.com/office/officeart/2005/8/layout/hierarchy1"/>
    <dgm:cxn modelId="{8426C15C-73BB-4BEB-B37F-DCF1F65DB0E2}" srcId="{5E4578B4-F78B-427E-80EA-7792141CFF13}" destId="{DF4DAF2E-6345-4B3C-9E33-7078EDDDA50D}" srcOrd="0" destOrd="0" parTransId="{C38F8FE3-0690-46B4-B7E5-B9153F0D3599}" sibTransId="{91708AE9-8D13-4064-9931-8FE9095A0F42}"/>
    <dgm:cxn modelId="{892F1C1C-73D8-4CBE-893D-DE97D7E50420}" type="presOf" srcId="{D021B6DF-0809-4CF0-824F-694322EA74D1}" destId="{0FADF59E-8FA0-4BCF-BA51-341A77172120}" srcOrd="0" destOrd="0" presId="urn:microsoft.com/office/officeart/2005/8/layout/hierarchy1"/>
    <dgm:cxn modelId="{C65347B8-0E27-4EE1-8670-356902907005}" type="presOf" srcId="{E00CA109-4C74-4BAF-A9CE-C8F2CB3B696E}" destId="{57A4D306-8A19-4D40-AB21-85666011B353}" srcOrd="0" destOrd="0" presId="urn:microsoft.com/office/officeart/2005/8/layout/hierarchy1"/>
    <dgm:cxn modelId="{0E8F9EA4-4BD3-4032-B358-3D0374968F73}" srcId="{F4A9FAC0-7948-4644-B007-A805884C53CD}" destId="{A4D24A3E-CD00-43E8-90FE-6152BD767BAD}" srcOrd="0" destOrd="0" parTransId="{CB40E7A5-0DDE-4A98-89DD-598699F030C0}" sibTransId="{179594A1-3FA5-4CA6-9A74-C1144B625EAD}"/>
    <dgm:cxn modelId="{C466DC40-DFF9-4F5B-81D6-3DF1C88747FE}" srcId="{F6DDE220-5B07-44CD-8FBE-BA76E7847CDE}" destId="{3B000739-C868-4A61-9D71-536BD051ACEF}" srcOrd="0" destOrd="0" parTransId="{07DBCC66-8865-4A75-B6EC-9A57FB466789}" sibTransId="{D44FC8B9-6DF1-48ED-A55F-BDA054929497}"/>
    <dgm:cxn modelId="{A440DD9C-D246-4D41-BF9A-AAA77CB5D74B}" type="presOf" srcId="{29AB4276-95DE-4ADD-B5F9-3BC649B969FD}" destId="{7D214BD6-DCC2-47AD-A511-8530123D78C3}" srcOrd="0" destOrd="0" presId="urn:microsoft.com/office/officeart/2005/8/layout/hierarchy1"/>
    <dgm:cxn modelId="{E87D8D78-FE6C-45EF-BCC5-B0EEF35D241C}" srcId="{74D3559F-7B60-4322-895C-B34E95A2D8E0}" destId="{F6DDE220-5B07-44CD-8FBE-BA76E7847CDE}" srcOrd="0" destOrd="0" parTransId="{3BE69FF4-E240-4CE5-BE12-2B8FACF4705A}" sibTransId="{E7D3ED8D-4A73-4575-A532-A130D892928D}"/>
    <dgm:cxn modelId="{11919A3D-E1D5-48E2-977E-07BBFBC36DA7}" srcId="{24EB9A97-1C70-43CF-89EE-4E25C2C1870C}" destId="{4F5F9C77-23D8-47F0-8CB8-3B0EF7717DD6}" srcOrd="0" destOrd="0" parTransId="{8EA031B4-946F-40EC-BD0A-43C698AF2E29}" sibTransId="{91425320-7700-40C4-ADE1-8E38B3C36591}"/>
    <dgm:cxn modelId="{1893FD63-642B-4AB2-8542-072CE6C2F855}" type="presOf" srcId="{E3E649A1-2AB1-421E-AB65-594B68AF70DF}" destId="{CE3C136E-2A98-4E56-AFC7-465EE4BAB0AA}" srcOrd="0" destOrd="0" presId="urn:microsoft.com/office/officeart/2005/8/layout/hierarchy1"/>
    <dgm:cxn modelId="{944E8749-A862-43F0-990E-7BD6DB15279A}" type="presOf" srcId="{B66031B6-DFE3-4B1B-A13D-3AB15F4E07C5}" destId="{DBCA24FE-B4F5-4816-AF2B-B7CBC7D4509F}" srcOrd="0" destOrd="0" presId="urn:microsoft.com/office/officeart/2005/8/layout/hierarchy1"/>
    <dgm:cxn modelId="{601C2175-9B66-419E-B3A1-838B99B78B74}" type="presOf" srcId="{B1A887EC-BB5B-4D82-A5FF-63345FFB76AE}" destId="{E9E41C80-9264-4E16-90CC-736B6C132061}" srcOrd="0" destOrd="0" presId="urn:microsoft.com/office/officeart/2005/8/layout/hierarchy1"/>
    <dgm:cxn modelId="{35B5FF46-7CDF-4BC9-B4E7-AE1DE34B2848}" type="presOf" srcId="{F4A9FAC0-7948-4644-B007-A805884C53CD}" destId="{DC99A250-8DF4-410E-BBEC-6B3517132C0B}" srcOrd="0" destOrd="0" presId="urn:microsoft.com/office/officeart/2005/8/layout/hierarchy1"/>
    <dgm:cxn modelId="{D25098C8-CCAE-4081-9C4F-2D406CEDD8F4}" type="presOf" srcId="{A4D24A3E-CD00-43E8-90FE-6152BD767BAD}" destId="{7D691A5A-05AE-41CA-A489-2395ACC4A900}" srcOrd="0" destOrd="0" presId="urn:microsoft.com/office/officeart/2005/8/layout/hierarchy1"/>
    <dgm:cxn modelId="{3738B06F-C596-4B80-ABC9-8E99EAC91733}" type="presOf" srcId="{DF4DAF2E-6345-4B3C-9E33-7078EDDDA50D}" destId="{0BBF7A08-240B-42B9-93C7-BF8D01C1024E}" srcOrd="0" destOrd="0" presId="urn:microsoft.com/office/officeart/2005/8/layout/hierarchy1"/>
    <dgm:cxn modelId="{39B89E20-2DFB-461B-808B-777B33D99E27}" type="presOf" srcId="{16C58F24-6E41-4CF7-81B7-1AC42F5570E4}" destId="{B2401A2F-CD3F-4885-B8F9-03F6FDEFEBCE}" srcOrd="0" destOrd="0" presId="urn:microsoft.com/office/officeart/2005/8/layout/hierarchy1"/>
    <dgm:cxn modelId="{E916FA78-51DA-4331-B485-A8C954E6AAF6}" srcId="{2CEB35F0-9613-4180-82A9-8F64DBC7F9C9}" destId="{E3E649A1-2AB1-421E-AB65-594B68AF70DF}" srcOrd="2" destOrd="0" parTransId="{026E36E1-65BE-4418-A3F1-2E179881E31A}" sibTransId="{9C4C18F3-7FCD-4C08-9118-B043A8EB6EBE}"/>
    <dgm:cxn modelId="{C39FB877-F3C9-40D1-98B5-94AB83258824}" type="presOf" srcId="{954F5B1E-927F-48B1-AAD8-E10FFD3D05A0}" destId="{CEB943A3-DD2F-4941-81BF-1F8F456F4086}" srcOrd="0" destOrd="0" presId="urn:microsoft.com/office/officeart/2005/8/layout/hierarchy1"/>
    <dgm:cxn modelId="{70D94A83-820C-406F-A1C2-FC98743E73B9}" type="presOf" srcId="{70EA5EA3-791B-4E27-9E94-1AF52421C12A}" destId="{13A84018-20D5-4058-9051-0597308E5C08}" srcOrd="0" destOrd="0" presId="urn:microsoft.com/office/officeart/2005/8/layout/hierarchy1"/>
    <dgm:cxn modelId="{8CF1EEF9-C26F-4714-ACCA-586D5FDC13F5}" type="presOf" srcId="{68AC7E55-E7FF-4D4E-9673-C99D77CE3E14}" destId="{3E3000B1-574D-4E7E-9A5C-6CF2AC828DE4}" srcOrd="0" destOrd="0" presId="urn:microsoft.com/office/officeart/2005/8/layout/hierarchy1"/>
    <dgm:cxn modelId="{5E769B1B-2E41-41B0-BD12-78B7F49DFA4A}" srcId="{3B000739-C868-4A61-9D71-536BD051ACEF}" destId="{C0850CB7-D38F-400D-9D44-2EFB2AF32947}" srcOrd="1" destOrd="0" parTransId="{954F5B1E-927F-48B1-AAD8-E10FFD3D05A0}" sibTransId="{44EA1F6B-BD18-47E2-9AB3-8DB8C76E737A}"/>
    <dgm:cxn modelId="{62390C9C-E8F4-4DD8-B850-D632568E417D}" type="presOf" srcId="{5B9A2B36-29F4-43B1-BD2A-822F80904F81}" destId="{15E84994-7FAF-4A67-8FFA-C0BBBB3F9DF2}" srcOrd="0" destOrd="0" presId="urn:microsoft.com/office/officeart/2005/8/layout/hierarchy1"/>
    <dgm:cxn modelId="{5DD974F1-27BC-447E-958B-1AD2CABFEB42}" srcId="{B1A887EC-BB5B-4D82-A5FF-63345FFB76AE}" destId="{87263943-7729-48CA-A1F1-214156C6A07C}" srcOrd="0" destOrd="0" parTransId="{4F044C65-37EC-42D1-BE3B-D1F924C9966B}" sibTransId="{157CC0C4-B33E-405C-BF73-07EE49710FE9}"/>
    <dgm:cxn modelId="{C5DE7E4F-FD46-4954-915A-246853FA939C}" srcId="{2CEB35F0-9613-4180-82A9-8F64DBC7F9C9}" destId="{A7DD910E-C3EE-4960-9010-8C3393240621}" srcOrd="1" destOrd="0" parTransId="{29AB4276-95DE-4ADD-B5F9-3BC649B969FD}" sibTransId="{36B02A7C-60C4-41B3-B651-D815590CBD21}"/>
    <dgm:cxn modelId="{85AC7F83-0710-4CB5-BF88-7A904139AD4B}" type="presOf" srcId="{5B76668D-1474-4094-B607-AEE7AA0744C8}" destId="{9083FB8D-2341-496B-9505-AD53DDDA3D41}" srcOrd="0" destOrd="0" presId="urn:microsoft.com/office/officeart/2005/8/layout/hierarchy1"/>
    <dgm:cxn modelId="{79E3784A-CF95-4D42-A210-A72E11AB1A41}" type="presOf" srcId="{5E4578B4-F78B-427E-80EA-7792141CFF13}" destId="{79AB29E7-6847-4095-99F8-1F60F6351B89}" srcOrd="0" destOrd="0" presId="urn:microsoft.com/office/officeart/2005/8/layout/hierarchy1"/>
    <dgm:cxn modelId="{BB80F0E6-7872-4F0C-B8EB-E4A43E802ED1}" srcId="{2CEB35F0-9613-4180-82A9-8F64DBC7F9C9}" destId="{70EA5EA3-791B-4E27-9E94-1AF52421C12A}" srcOrd="0" destOrd="0" parTransId="{2435B7C2-816E-491F-8FE8-21179D819F64}" sibTransId="{396AC2EB-5888-4E3A-894D-101809F4E68A}"/>
    <dgm:cxn modelId="{163C1035-0A13-4DA0-9EF3-E1CF99F6D3C1}" type="presOf" srcId="{2435B7C2-816E-491F-8FE8-21179D819F64}" destId="{7BCF67F2-27A9-49C6-9F5B-630D4E145260}" srcOrd="0" destOrd="0" presId="urn:microsoft.com/office/officeart/2005/8/layout/hierarchy1"/>
    <dgm:cxn modelId="{386B93E5-99F1-49C2-91FC-16EC101D8F18}" srcId="{4F5F9C77-23D8-47F0-8CB8-3B0EF7717DD6}" destId="{E00CA109-4C74-4BAF-A9CE-C8F2CB3B696E}" srcOrd="2" destOrd="0" parTransId="{B66031B6-DFE3-4B1B-A13D-3AB15F4E07C5}" sibTransId="{6651331E-E732-423F-8D43-22B713621C7E}"/>
    <dgm:cxn modelId="{7012D102-9ECE-440C-992D-D905B0BF069F}" srcId="{4F5F9C77-23D8-47F0-8CB8-3B0EF7717DD6}" destId="{1BF08BE7-A3B7-46C6-8C4A-8E62A3AF6740}" srcOrd="0" destOrd="0" parTransId="{76F86DC5-B76F-4FE9-8201-7F45F16E43BE}" sibTransId="{A03D6D81-5F4E-46D8-8555-010D30026058}"/>
    <dgm:cxn modelId="{03251410-6CED-4666-A9B6-73948689892E}" srcId="{4F5F9C77-23D8-47F0-8CB8-3B0EF7717DD6}" destId="{697D4BA9-DBD8-4A0F-AF11-6E1691869007}" srcOrd="1" destOrd="0" parTransId="{1005DDF0-082A-48C8-A5AE-943F8457B35C}" sibTransId="{22047527-A455-43E2-86E1-B5F5143B580B}"/>
    <dgm:cxn modelId="{EAB8C310-DFD4-41C1-A43B-1819B2BE41BB}" type="presOf" srcId="{83A8E9CA-1DCE-4D1F-A095-62E7764AA54C}" destId="{6578EEB0-5AD0-45F0-997E-C69B1633A5D8}" srcOrd="0" destOrd="0" presId="urn:microsoft.com/office/officeart/2005/8/layout/hierarchy1"/>
    <dgm:cxn modelId="{2632CDEF-6B6A-4F8D-97A8-C373461AB1EF}" srcId="{3B000739-C868-4A61-9D71-536BD051ACEF}" destId="{124D5C9E-61C5-4871-8768-BDABCE46596F}" srcOrd="2" destOrd="0" parTransId="{792662B8-CE0C-4918-B171-957472F5C26B}" sibTransId="{81AECAB2-3F68-46AA-AD3B-BA8294132F84}"/>
    <dgm:cxn modelId="{AED05CFC-1781-4929-A20F-6554D8470C67}" type="presParOf" srcId="{9B9C3352-AD08-44EF-B3D9-77661ECBC2BF}" destId="{714EA9C6-A842-413B-ADAA-4AA070B41681}" srcOrd="0" destOrd="0" presId="urn:microsoft.com/office/officeart/2005/8/layout/hierarchy1"/>
    <dgm:cxn modelId="{1A3719B3-F4CF-497E-9690-B038725B44C7}" type="presParOf" srcId="{714EA9C6-A842-413B-ADAA-4AA070B41681}" destId="{0BF9FC46-4CA4-4008-8D16-BF28D38E3220}" srcOrd="0" destOrd="0" presId="urn:microsoft.com/office/officeart/2005/8/layout/hierarchy1"/>
    <dgm:cxn modelId="{1728DCE5-9C23-4019-9E3D-741B0519F46B}" type="presParOf" srcId="{0BF9FC46-4CA4-4008-8D16-BF28D38E3220}" destId="{C02F8F94-3A38-45B0-8A16-EA29279FC95B}" srcOrd="0" destOrd="0" presId="urn:microsoft.com/office/officeart/2005/8/layout/hierarchy1"/>
    <dgm:cxn modelId="{6071CEE6-BF3E-49A2-85B3-CF9E672F8C7C}" type="presParOf" srcId="{0BF9FC46-4CA4-4008-8D16-BF28D38E3220}" destId="{6578EEB0-5AD0-45F0-997E-C69B1633A5D8}" srcOrd="1" destOrd="0" presId="urn:microsoft.com/office/officeart/2005/8/layout/hierarchy1"/>
    <dgm:cxn modelId="{688459AA-7771-4AE4-938A-C72F5177F60D}" type="presParOf" srcId="{714EA9C6-A842-413B-ADAA-4AA070B41681}" destId="{7076544C-55FA-4AA7-B8AB-79F2C1FB4CD4}" srcOrd="1" destOrd="0" presId="urn:microsoft.com/office/officeart/2005/8/layout/hierarchy1"/>
    <dgm:cxn modelId="{FE3C85C1-1432-451C-AE4A-87FB0C54508D}" type="presParOf" srcId="{7076544C-55FA-4AA7-B8AB-79F2C1FB4CD4}" destId="{9083FB8D-2341-496B-9505-AD53DDDA3D41}" srcOrd="0" destOrd="0" presId="urn:microsoft.com/office/officeart/2005/8/layout/hierarchy1"/>
    <dgm:cxn modelId="{C9E1B08B-0042-4829-84C4-B7207386BC0E}" type="presParOf" srcId="{7076544C-55FA-4AA7-B8AB-79F2C1FB4CD4}" destId="{164C5695-D482-41B2-A402-2B897F922B81}" srcOrd="1" destOrd="0" presId="urn:microsoft.com/office/officeart/2005/8/layout/hierarchy1"/>
    <dgm:cxn modelId="{EC5E9BB2-E5A9-4263-9681-F53FB0DDCA91}" type="presParOf" srcId="{164C5695-D482-41B2-A402-2B897F922B81}" destId="{A0ECDB77-0E38-4B5F-BE05-A2B973CF0B3F}" srcOrd="0" destOrd="0" presId="urn:microsoft.com/office/officeart/2005/8/layout/hierarchy1"/>
    <dgm:cxn modelId="{8ECDBB7A-2AD0-4119-AE4C-BCBE115F9AAA}" type="presParOf" srcId="{A0ECDB77-0E38-4B5F-BE05-A2B973CF0B3F}" destId="{3D391792-B275-44C9-87E9-B4CB2C85B69F}" srcOrd="0" destOrd="0" presId="urn:microsoft.com/office/officeart/2005/8/layout/hierarchy1"/>
    <dgm:cxn modelId="{D07D2C8F-3394-4802-B0BC-3FBBDA5C7938}" type="presParOf" srcId="{A0ECDB77-0E38-4B5F-BE05-A2B973CF0B3F}" destId="{DC99A250-8DF4-410E-BBEC-6B3517132C0B}" srcOrd="1" destOrd="0" presId="urn:microsoft.com/office/officeart/2005/8/layout/hierarchy1"/>
    <dgm:cxn modelId="{C56AB7ED-8A02-4C7B-B4CC-46DC261D9B10}" type="presParOf" srcId="{164C5695-D482-41B2-A402-2B897F922B81}" destId="{0E0224DB-0E31-40ED-9A70-5073E3A354E4}" srcOrd="1" destOrd="0" presId="urn:microsoft.com/office/officeart/2005/8/layout/hierarchy1"/>
    <dgm:cxn modelId="{6A6950FE-EFC6-4952-84F4-8A237DF09238}" type="presParOf" srcId="{0E0224DB-0E31-40ED-9A70-5073E3A354E4}" destId="{78E102E9-DF48-489D-813E-A7BFA880A262}" srcOrd="0" destOrd="0" presId="urn:microsoft.com/office/officeart/2005/8/layout/hierarchy1"/>
    <dgm:cxn modelId="{E80BEE2D-C978-4272-ABA3-5777D68E3223}" type="presParOf" srcId="{0E0224DB-0E31-40ED-9A70-5073E3A354E4}" destId="{2BC2E27C-0288-4D37-8FB4-32CFBDC8582F}" srcOrd="1" destOrd="0" presId="urn:microsoft.com/office/officeart/2005/8/layout/hierarchy1"/>
    <dgm:cxn modelId="{A014C842-0FEC-4A47-9283-39EDB8756859}" type="presParOf" srcId="{2BC2E27C-0288-4D37-8FB4-32CFBDC8582F}" destId="{8EB0BE2A-AA0A-474F-818F-78FE0FBB241E}" srcOrd="0" destOrd="0" presId="urn:microsoft.com/office/officeart/2005/8/layout/hierarchy1"/>
    <dgm:cxn modelId="{66AD0D82-6B71-4960-921A-07CDC997D8E7}" type="presParOf" srcId="{8EB0BE2A-AA0A-474F-818F-78FE0FBB241E}" destId="{17E23D8B-F8BA-4062-A818-3A744740FFB0}" srcOrd="0" destOrd="0" presId="urn:microsoft.com/office/officeart/2005/8/layout/hierarchy1"/>
    <dgm:cxn modelId="{1F155DB5-865D-4202-8D69-897B63FAF58A}" type="presParOf" srcId="{8EB0BE2A-AA0A-474F-818F-78FE0FBB241E}" destId="{7D691A5A-05AE-41CA-A489-2395ACC4A900}" srcOrd="1" destOrd="0" presId="urn:microsoft.com/office/officeart/2005/8/layout/hierarchy1"/>
    <dgm:cxn modelId="{9EAAA405-2A39-4D4A-A682-4096AF58D9B4}" type="presParOf" srcId="{2BC2E27C-0288-4D37-8FB4-32CFBDC8582F}" destId="{9A33F7B0-5573-40FA-8961-4F5A8D53D5F7}" srcOrd="1" destOrd="0" presId="urn:microsoft.com/office/officeart/2005/8/layout/hierarchy1"/>
    <dgm:cxn modelId="{3ECEB7E9-4C58-4542-B505-17665859FE29}" type="presParOf" srcId="{7076544C-55FA-4AA7-B8AB-79F2C1FB4CD4}" destId="{FDD39F73-D86E-4F2F-8375-04F941F0A4B4}" srcOrd="2" destOrd="0" presId="urn:microsoft.com/office/officeart/2005/8/layout/hierarchy1"/>
    <dgm:cxn modelId="{9FB551A0-48E0-4B50-96B0-B83BBEB3DC93}" type="presParOf" srcId="{7076544C-55FA-4AA7-B8AB-79F2C1FB4CD4}" destId="{BCFEC1A0-BBA9-4B77-AEF7-BC310DE19641}" srcOrd="3" destOrd="0" presId="urn:microsoft.com/office/officeart/2005/8/layout/hierarchy1"/>
    <dgm:cxn modelId="{46D85B97-16DC-457A-B4F8-4D1A81B2E1E4}" type="presParOf" srcId="{BCFEC1A0-BBA9-4B77-AEF7-BC310DE19641}" destId="{0B4BCF96-CB6E-4F6E-9A89-E7136CD1FF7B}" srcOrd="0" destOrd="0" presId="urn:microsoft.com/office/officeart/2005/8/layout/hierarchy1"/>
    <dgm:cxn modelId="{40DA4558-4CCA-4CF5-AD94-B1CFF49B4000}" type="presParOf" srcId="{0B4BCF96-CB6E-4F6E-9A89-E7136CD1FF7B}" destId="{F391A001-7328-4C43-9A60-4724E3311F90}" srcOrd="0" destOrd="0" presId="urn:microsoft.com/office/officeart/2005/8/layout/hierarchy1"/>
    <dgm:cxn modelId="{EC7F48CC-352C-4BCF-9B32-CA44A95BF11F}" type="presParOf" srcId="{0B4BCF96-CB6E-4F6E-9A89-E7136CD1FF7B}" destId="{79AB29E7-6847-4095-99F8-1F60F6351B89}" srcOrd="1" destOrd="0" presId="urn:microsoft.com/office/officeart/2005/8/layout/hierarchy1"/>
    <dgm:cxn modelId="{3FD5D713-03D1-4731-94BC-AE635F40130C}" type="presParOf" srcId="{BCFEC1A0-BBA9-4B77-AEF7-BC310DE19641}" destId="{2A16A3A9-C78B-45B5-9093-223AAFB6FC6D}" srcOrd="1" destOrd="0" presId="urn:microsoft.com/office/officeart/2005/8/layout/hierarchy1"/>
    <dgm:cxn modelId="{75FACE50-65C7-4AA1-86EB-82D87863D86C}" type="presParOf" srcId="{2A16A3A9-C78B-45B5-9093-223AAFB6FC6D}" destId="{26468B63-3DC4-4CA0-8867-3B6DFDAE083F}" srcOrd="0" destOrd="0" presId="urn:microsoft.com/office/officeart/2005/8/layout/hierarchy1"/>
    <dgm:cxn modelId="{9CF71DBC-74B0-44E2-85B5-BBB01515EFF8}" type="presParOf" srcId="{2A16A3A9-C78B-45B5-9093-223AAFB6FC6D}" destId="{36B70163-B8E1-4602-A349-EB8DCBCFFD26}" srcOrd="1" destOrd="0" presId="urn:microsoft.com/office/officeart/2005/8/layout/hierarchy1"/>
    <dgm:cxn modelId="{113BB357-1B63-48FD-A764-3DFCDDDEFA72}" type="presParOf" srcId="{36B70163-B8E1-4602-A349-EB8DCBCFFD26}" destId="{296FD28F-36AA-4926-AAB7-47F436ABB38A}" srcOrd="0" destOrd="0" presId="urn:microsoft.com/office/officeart/2005/8/layout/hierarchy1"/>
    <dgm:cxn modelId="{A79AED9E-D22F-498D-A0DD-29F7FF939844}" type="presParOf" srcId="{296FD28F-36AA-4926-AAB7-47F436ABB38A}" destId="{7F801E62-924B-4BA4-B2A4-2AD6BB19C838}" srcOrd="0" destOrd="0" presId="urn:microsoft.com/office/officeart/2005/8/layout/hierarchy1"/>
    <dgm:cxn modelId="{519F170F-AA28-451E-92A9-403FF291DA53}" type="presParOf" srcId="{296FD28F-36AA-4926-AAB7-47F436ABB38A}" destId="{0BBF7A08-240B-42B9-93C7-BF8D01C1024E}" srcOrd="1" destOrd="0" presId="urn:microsoft.com/office/officeart/2005/8/layout/hierarchy1"/>
    <dgm:cxn modelId="{539A6E66-6E28-460C-9B59-451D66075A87}" type="presParOf" srcId="{36B70163-B8E1-4602-A349-EB8DCBCFFD26}" destId="{8D205DE6-0F77-41FA-A489-3730CF0CD175}" srcOrd="1" destOrd="0" presId="urn:microsoft.com/office/officeart/2005/8/layout/hierarchy1"/>
    <dgm:cxn modelId="{0FF59422-04D9-499B-AE77-2843F892C5BE}" type="presParOf" srcId="{8D205DE6-0F77-41FA-A489-3730CF0CD175}" destId="{7F96A375-6951-41F5-9C32-14B3B4B3ADFF}" srcOrd="0" destOrd="0" presId="urn:microsoft.com/office/officeart/2005/8/layout/hierarchy1"/>
    <dgm:cxn modelId="{171A2315-9E6C-4DC3-8E66-2D97E5DDF4B1}" type="presParOf" srcId="{8D205DE6-0F77-41FA-A489-3730CF0CD175}" destId="{77E2962E-905A-41AC-86DA-37EF1113641C}" srcOrd="1" destOrd="0" presId="urn:microsoft.com/office/officeart/2005/8/layout/hierarchy1"/>
    <dgm:cxn modelId="{B3050C2E-EE3E-4030-9247-D0D477E45543}" type="presParOf" srcId="{77E2962E-905A-41AC-86DA-37EF1113641C}" destId="{AC74F485-18CA-4378-9CF9-28F4D33712A4}" srcOrd="0" destOrd="0" presId="urn:microsoft.com/office/officeart/2005/8/layout/hierarchy1"/>
    <dgm:cxn modelId="{69764AB0-FDB2-4D63-8621-34152AC39C8B}" type="presParOf" srcId="{AC74F485-18CA-4378-9CF9-28F4D33712A4}" destId="{2E1F6128-FC9C-4DB4-A2C1-D779126B5E61}" srcOrd="0" destOrd="0" presId="urn:microsoft.com/office/officeart/2005/8/layout/hierarchy1"/>
    <dgm:cxn modelId="{DDB2D193-920A-4978-91EF-77C755EC6980}" type="presParOf" srcId="{AC74F485-18CA-4378-9CF9-28F4D33712A4}" destId="{5F71B4C0-63DE-44B1-9411-90BE2CEE3A67}" srcOrd="1" destOrd="0" presId="urn:microsoft.com/office/officeart/2005/8/layout/hierarchy1"/>
    <dgm:cxn modelId="{3740F296-D574-4027-ACA6-CA8E3FEEA53A}" type="presParOf" srcId="{77E2962E-905A-41AC-86DA-37EF1113641C}" destId="{4E75AD29-1AFA-4FFE-89BC-ACFB7753A935}" srcOrd="1" destOrd="0" presId="urn:microsoft.com/office/officeart/2005/8/layout/hierarchy1"/>
    <dgm:cxn modelId="{39EA8808-02B5-4EFF-95A9-1745888C7134}" type="presParOf" srcId="{4E75AD29-1AFA-4FFE-89BC-ACFB7753A935}" destId="{7BCF67F2-27A9-49C6-9F5B-630D4E145260}" srcOrd="0" destOrd="0" presId="urn:microsoft.com/office/officeart/2005/8/layout/hierarchy1"/>
    <dgm:cxn modelId="{92DF2021-52EE-423D-9C65-BAD494844410}" type="presParOf" srcId="{4E75AD29-1AFA-4FFE-89BC-ACFB7753A935}" destId="{E34AE629-6C76-4B2A-BD25-7C411045F81C}" srcOrd="1" destOrd="0" presId="urn:microsoft.com/office/officeart/2005/8/layout/hierarchy1"/>
    <dgm:cxn modelId="{91FE296F-260D-48AD-80CA-1C701000473A}" type="presParOf" srcId="{E34AE629-6C76-4B2A-BD25-7C411045F81C}" destId="{42B02CFA-3D4B-4B87-98CC-070AF4BA3174}" srcOrd="0" destOrd="0" presId="urn:microsoft.com/office/officeart/2005/8/layout/hierarchy1"/>
    <dgm:cxn modelId="{0F509C7D-CF45-41E8-BF17-4634FBE3047B}" type="presParOf" srcId="{42B02CFA-3D4B-4B87-98CC-070AF4BA3174}" destId="{64974AB1-505C-4F75-83C9-6C0EB0F8F520}" srcOrd="0" destOrd="0" presId="urn:microsoft.com/office/officeart/2005/8/layout/hierarchy1"/>
    <dgm:cxn modelId="{FFE3FB45-B6C8-4A4E-B1A6-CC96A0A4A9DB}" type="presParOf" srcId="{42B02CFA-3D4B-4B87-98CC-070AF4BA3174}" destId="{13A84018-20D5-4058-9051-0597308E5C08}" srcOrd="1" destOrd="0" presId="urn:microsoft.com/office/officeart/2005/8/layout/hierarchy1"/>
    <dgm:cxn modelId="{6EC276AF-1F57-4146-958C-75129163A235}" type="presParOf" srcId="{E34AE629-6C76-4B2A-BD25-7C411045F81C}" destId="{38A6261A-1D8A-4CDC-A38D-89F007258F3A}" srcOrd="1" destOrd="0" presId="urn:microsoft.com/office/officeart/2005/8/layout/hierarchy1"/>
    <dgm:cxn modelId="{DBD52F21-36BC-4D22-8070-F05B2C41EDD3}" type="presParOf" srcId="{4E75AD29-1AFA-4FFE-89BC-ACFB7753A935}" destId="{7D214BD6-DCC2-47AD-A511-8530123D78C3}" srcOrd="2" destOrd="0" presId="urn:microsoft.com/office/officeart/2005/8/layout/hierarchy1"/>
    <dgm:cxn modelId="{D5861F85-A608-420B-B375-075BAF6CF672}" type="presParOf" srcId="{4E75AD29-1AFA-4FFE-89BC-ACFB7753A935}" destId="{FC15F157-B7C7-4BB4-9867-A053644033AB}" srcOrd="3" destOrd="0" presId="urn:microsoft.com/office/officeart/2005/8/layout/hierarchy1"/>
    <dgm:cxn modelId="{D74C3640-0A42-44A6-823D-B279CA60FAB0}" type="presParOf" srcId="{FC15F157-B7C7-4BB4-9867-A053644033AB}" destId="{2B443C7C-BA5F-437D-BBAC-4790E24DD185}" srcOrd="0" destOrd="0" presId="urn:microsoft.com/office/officeart/2005/8/layout/hierarchy1"/>
    <dgm:cxn modelId="{6D450E86-08CD-447F-ACCB-9AB1ACDFA978}" type="presParOf" srcId="{2B443C7C-BA5F-437D-BBAC-4790E24DD185}" destId="{409F661E-B710-4932-8447-C03654CC9127}" srcOrd="0" destOrd="0" presId="urn:microsoft.com/office/officeart/2005/8/layout/hierarchy1"/>
    <dgm:cxn modelId="{58744F1F-F044-455B-BD8B-1DD0E71749C9}" type="presParOf" srcId="{2B443C7C-BA5F-437D-BBAC-4790E24DD185}" destId="{BC8E3425-019F-4544-8B81-D980F5FB3727}" srcOrd="1" destOrd="0" presId="urn:microsoft.com/office/officeart/2005/8/layout/hierarchy1"/>
    <dgm:cxn modelId="{1D244196-62FC-45D6-BE38-36C6FBF28B53}" type="presParOf" srcId="{FC15F157-B7C7-4BB4-9867-A053644033AB}" destId="{00F8744A-D5C9-480D-AE18-13C89DF02219}" srcOrd="1" destOrd="0" presId="urn:microsoft.com/office/officeart/2005/8/layout/hierarchy1"/>
    <dgm:cxn modelId="{C111E533-1762-4CC0-A8FE-C0FFB8B57325}" type="presParOf" srcId="{4E75AD29-1AFA-4FFE-89BC-ACFB7753A935}" destId="{9BAE1563-C1AF-4F51-A83C-CCAC66369539}" srcOrd="4" destOrd="0" presId="urn:microsoft.com/office/officeart/2005/8/layout/hierarchy1"/>
    <dgm:cxn modelId="{5CA118EC-4AFA-4F78-8B09-D84A30CBC6D8}" type="presParOf" srcId="{4E75AD29-1AFA-4FFE-89BC-ACFB7753A935}" destId="{978C1386-8B9A-4C4C-9EF3-E911E165DF5A}" srcOrd="5" destOrd="0" presId="urn:microsoft.com/office/officeart/2005/8/layout/hierarchy1"/>
    <dgm:cxn modelId="{DDB1978B-05EF-41CA-AFD0-6AC66477CAF3}" type="presParOf" srcId="{978C1386-8B9A-4C4C-9EF3-E911E165DF5A}" destId="{3703338D-DAF4-4AF4-B6A9-14A1A21802B8}" srcOrd="0" destOrd="0" presId="urn:microsoft.com/office/officeart/2005/8/layout/hierarchy1"/>
    <dgm:cxn modelId="{DEA6F4C8-9035-43C6-80AA-E33DB91E9C10}" type="presParOf" srcId="{3703338D-DAF4-4AF4-B6A9-14A1A21802B8}" destId="{EA33AFCE-1F4F-4CBB-BA05-F9566B76BD6D}" srcOrd="0" destOrd="0" presId="urn:microsoft.com/office/officeart/2005/8/layout/hierarchy1"/>
    <dgm:cxn modelId="{7E6473CD-7F7E-40AD-B2E4-E66506B61810}" type="presParOf" srcId="{3703338D-DAF4-4AF4-B6A9-14A1A21802B8}" destId="{CE3C136E-2A98-4E56-AFC7-465EE4BAB0AA}" srcOrd="1" destOrd="0" presId="urn:microsoft.com/office/officeart/2005/8/layout/hierarchy1"/>
    <dgm:cxn modelId="{5D7438A0-A4E2-4D75-A991-0713B9F3D33C}" type="presParOf" srcId="{978C1386-8B9A-4C4C-9EF3-E911E165DF5A}" destId="{BA3C256A-05E5-48A1-B1A3-3FA4ADA6B17A}" srcOrd="1" destOrd="0" presId="urn:microsoft.com/office/officeart/2005/8/layout/hierarchy1"/>
    <dgm:cxn modelId="{AFB6057C-FF37-4A2A-B1C1-4047381B422E}" type="presParOf" srcId="{7076544C-55FA-4AA7-B8AB-79F2C1FB4CD4}" destId="{255AF3B5-A258-4FDE-8E68-F4BB66EC74A1}" srcOrd="4" destOrd="0" presId="urn:microsoft.com/office/officeart/2005/8/layout/hierarchy1"/>
    <dgm:cxn modelId="{DC4E3F2B-2470-4514-8F1F-CC6B02C58901}" type="presParOf" srcId="{7076544C-55FA-4AA7-B8AB-79F2C1FB4CD4}" destId="{59A449EC-D399-45F8-AF4C-AF62BE453111}" srcOrd="5" destOrd="0" presId="urn:microsoft.com/office/officeart/2005/8/layout/hierarchy1"/>
    <dgm:cxn modelId="{4DD5AD91-F93F-4132-ABDA-42FFAFBAEA62}" type="presParOf" srcId="{59A449EC-D399-45F8-AF4C-AF62BE453111}" destId="{295F5619-4BF9-4E59-8305-5EB4BFDC3ED6}" srcOrd="0" destOrd="0" presId="urn:microsoft.com/office/officeart/2005/8/layout/hierarchy1"/>
    <dgm:cxn modelId="{18E4B434-7208-43B7-B768-0919FBB85C55}" type="presParOf" srcId="{295F5619-4BF9-4E59-8305-5EB4BFDC3ED6}" destId="{FBDDCF0B-CDE1-4361-AF25-54740597A518}" srcOrd="0" destOrd="0" presId="urn:microsoft.com/office/officeart/2005/8/layout/hierarchy1"/>
    <dgm:cxn modelId="{5F8D42D8-BBA2-4D06-B863-A7B2F1645D6E}" type="presParOf" srcId="{295F5619-4BF9-4E59-8305-5EB4BFDC3ED6}" destId="{A31C1A83-5CEF-418D-824A-E658F8B1413A}" srcOrd="1" destOrd="0" presId="urn:microsoft.com/office/officeart/2005/8/layout/hierarchy1"/>
    <dgm:cxn modelId="{9E43ABDC-80AD-40E1-8BF0-4385177D553D}" type="presParOf" srcId="{59A449EC-D399-45F8-AF4C-AF62BE453111}" destId="{30F3116C-4E7B-4A7B-A164-174EE2818C05}" srcOrd="1" destOrd="0" presId="urn:microsoft.com/office/officeart/2005/8/layout/hierarchy1"/>
    <dgm:cxn modelId="{C124C49F-877F-4BD1-A15C-0B74E2CF2F13}" type="presParOf" srcId="{30F3116C-4E7B-4A7B-A164-174EE2818C05}" destId="{B6E6EB37-018A-4F38-9BCF-6622DA681C95}" srcOrd="0" destOrd="0" presId="urn:microsoft.com/office/officeart/2005/8/layout/hierarchy1"/>
    <dgm:cxn modelId="{2218D589-D920-4CF4-B822-D16D2DA668CB}" type="presParOf" srcId="{30F3116C-4E7B-4A7B-A164-174EE2818C05}" destId="{8B5D8C16-0165-4CC2-8F4E-A3BCB1012272}" srcOrd="1" destOrd="0" presId="urn:microsoft.com/office/officeart/2005/8/layout/hierarchy1"/>
    <dgm:cxn modelId="{68DA45C6-C39B-499B-95E3-20DE493D8DC3}" type="presParOf" srcId="{8B5D8C16-0165-4CC2-8F4E-A3BCB1012272}" destId="{152A97C6-777B-4A3C-A762-BF44E3815840}" srcOrd="0" destOrd="0" presId="urn:microsoft.com/office/officeart/2005/8/layout/hierarchy1"/>
    <dgm:cxn modelId="{3AF5E6CB-A67A-4290-8B00-9F00E8793C2C}" type="presParOf" srcId="{152A97C6-777B-4A3C-A762-BF44E3815840}" destId="{5778103A-A71C-4600-AD66-5EA5654D5911}" srcOrd="0" destOrd="0" presId="urn:microsoft.com/office/officeart/2005/8/layout/hierarchy1"/>
    <dgm:cxn modelId="{3FEADD76-2617-4336-99D8-94F823A78F59}" type="presParOf" srcId="{152A97C6-777B-4A3C-A762-BF44E3815840}" destId="{12FF503C-61E5-40C3-A8BF-C8F1C5008E5D}" srcOrd="1" destOrd="0" presId="urn:microsoft.com/office/officeart/2005/8/layout/hierarchy1"/>
    <dgm:cxn modelId="{D6DF0D3F-699A-4586-B23B-18ED02056245}" type="presParOf" srcId="{8B5D8C16-0165-4CC2-8F4E-A3BCB1012272}" destId="{33164022-D5F6-47AF-B4E2-479E6194AAFE}" srcOrd="1" destOrd="0" presId="urn:microsoft.com/office/officeart/2005/8/layout/hierarchy1"/>
    <dgm:cxn modelId="{DB6649AF-0698-433A-A88A-260BC00692C5}" type="presParOf" srcId="{33164022-D5F6-47AF-B4E2-479E6194AAFE}" destId="{6C0ADF10-A942-415E-BFB6-96F9B8441A25}" srcOrd="0" destOrd="0" presId="urn:microsoft.com/office/officeart/2005/8/layout/hierarchy1"/>
    <dgm:cxn modelId="{36579151-CA08-434A-A270-36E16A8F570F}" type="presParOf" srcId="{33164022-D5F6-47AF-B4E2-479E6194AAFE}" destId="{C44CC958-B526-47C8-AED8-206957223CF4}" srcOrd="1" destOrd="0" presId="urn:microsoft.com/office/officeart/2005/8/layout/hierarchy1"/>
    <dgm:cxn modelId="{D091445A-12EA-4474-B82A-1D94A3E8E22B}" type="presParOf" srcId="{C44CC958-B526-47C8-AED8-206957223CF4}" destId="{7DD60751-42E8-46CB-8309-2E199FFAB3FA}" srcOrd="0" destOrd="0" presId="urn:microsoft.com/office/officeart/2005/8/layout/hierarchy1"/>
    <dgm:cxn modelId="{8D3E4CCB-B5AA-4992-BC5B-5B6BF8207F8C}" type="presParOf" srcId="{7DD60751-42E8-46CB-8309-2E199FFAB3FA}" destId="{F4E0245A-9E33-4E97-A08C-2262823EBE8B}" srcOrd="0" destOrd="0" presId="urn:microsoft.com/office/officeart/2005/8/layout/hierarchy1"/>
    <dgm:cxn modelId="{34BAAAA2-D044-4432-89D0-DFF6BA44667C}" type="presParOf" srcId="{7DD60751-42E8-46CB-8309-2E199FFAB3FA}" destId="{6B760A8B-B72A-40CA-A6CA-5BB9ECC0CB59}" srcOrd="1" destOrd="0" presId="urn:microsoft.com/office/officeart/2005/8/layout/hierarchy1"/>
    <dgm:cxn modelId="{064E97B0-AB5A-4B4B-8BEF-81429F516C6B}" type="presParOf" srcId="{C44CC958-B526-47C8-AED8-206957223CF4}" destId="{4DB2978D-668E-4EEF-839F-570CAD96B266}" srcOrd="1" destOrd="0" presId="urn:microsoft.com/office/officeart/2005/8/layout/hierarchy1"/>
    <dgm:cxn modelId="{BC542292-CC51-4B31-9594-C13C2BC0AFC4}" type="presParOf" srcId="{4DB2978D-668E-4EEF-839F-570CAD96B266}" destId="{15E84994-7FAF-4A67-8FFA-C0BBBB3F9DF2}" srcOrd="0" destOrd="0" presId="urn:microsoft.com/office/officeart/2005/8/layout/hierarchy1"/>
    <dgm:cxn modelId="{BAEFEC28-2BBA-4944-BB05-424513139BAD}" type="presParOf" srcId="{4DB2978D-668E-4EEF-839F-570CAD96B266}" destId="{F3AD026E-F575-493B-A386-91802811C30E}" srcOrd="1" destOrd="0" presId="urn:microsoft.com/office/officeart/2005/8/layout/hierarchy1"/>
    <dgm:cxn modelId="{8E9A2FF6-F52F-4FAF-94F2-3E33CE1EE790}" type="presParOf" srcId="{F3AD026E-F575-493B-A386-91802811C30E}" destId="{EC01FDB0-A4B5-4CE1-8DEF-F9B5A6E635F1}" srcOrd="0" destOrd="0" presId="urn:microsoft.com/office/officeart/2005/8/layout/hierarchy1"/>
    <dgm:cxn modelId="{FD1A2020-E113-435C-A7C6-F40ECAC1F71A}" type="presParOf" srcId="{EC01FDB0-A4B5-4CE1-8DEF-F9B5A6E635F1}" destId="{2424EACA-75E1-4E1F-BC19-BA7F41EA28E6}" srcOrd="0" destOrd="0" presId="urn:microsoft.com/office/officeart/2005/8/layout/hierarchy1"/>
    <dgm:cxn modelId="{5F6951E2-2BD7-42E4-AFEB-B2763EFA0BDF}" type="presParOf" srcId="{EC01FDB0-A4B5-4CE1-8DEF-F9B5A6E635F1}" destId="{0FADF59E-8FA0-4BCF-BA51-341A77172120}" srcOrd="1" destOrd="0" presId="urn:microsoft.com/office/officeart/2005/8/layout/hierarchy1"/>
    <dgm:cxn modelId="{716E3D1B-F759-42F2-9810-53D2E18E03F1}" type="presParOf" srcId="{F3AD026E-F575-493B-A386-91802811C30E}" destId="{016C19A7-7E71-4189-A4AB-3D431E6E15BF}" srcOrd="1" destOrd="0" presId="urn:microsoft.com/office/officeart/2005/8/layout/hierarchy1"/>
    <dgm:cxn modelId="{BCEB9008-D068-4A1B-A844-170A1E47FC93}" type="presParOf" srcId="{4DB2978D-668E-4EEF-839F-570CAD96B266}" destId="{CEB943A3-DD2F-4941-81BF-1F8F456F4086}" srcOrd="2" destOrd="0" presId="urn:microsoft.com/office/officeart/2005/8/layout/hierarchy1"/>
    <dgm:cxn modelId="{450B59E6-30C2-42AB-B195-4A942D9B2530}" type="presParOf" srcId="{4DB2978D-668E-4EEF-839F-570CAD96B266}" destId="{4B89AEA6-FF8E-491E-82B7-FD461328C42A}" srcOrd="3" destOrd="0" presId="urn:microsoft.com/office/officeart/2005/8/layout/hierarchy1"/>
    <dgm:cxn modelId="{8A7369FE-3159-46BD-B325-E2993D9E7B8C}" type="presParOf" srcId="{4B89AEA6-FF8E-491E-82B7-FD461328C42A}" destId="{2CC80BB3-4B20-4BE8-AD9E-9D7D2BA2B08A}" srcOrd="0" destOrd="0" presId="urn:microsoft.com/office/officeart/2005/8/layout/hierarchy1"/>
    <dgm:cxn modelId="{E72FD419-1F34-4001-B81D-0B14A6CF0B08}" type="presParOf" srcId="{2CC80BB3-4B20-4BE8-AD9E-9D7D2BA2B08A}" destId="{3CBFCD84-2267-4645-B31B-91FAFCFBC835}" srcOrd="0" destOrd="0" presId="urn:microsoft.com/office/officeart/2005/8/layout/hierarchy1"/>
    <dgm:cxn modelId="{F5F8BB0D-01CE-4E56-81DF-0CCCDD5C5626}" type="presParOf" srcId="{2CC80BB3-4B20-4BE8-AD9E-9D7D2BA2B08A}" destId="{334E716F-3BA2-4971-A6A6-540350CC6661}" srcOrd="1" destOrd="0" presId="urn:microsoft.com/office/officeart/2005/8/layout/hierarchy1"/>
    <dgm:cxn modelId="{D14231D7-E5A2-4B84-85AF-B17140671042}" type="presParOf" srcId="{4B89AEA6-FF8E-491E-82B7-FD461328C42A}" destId="{48B6844D-580E-49F5-92E5-EAD4257E0200}" srcOrd="1" destOrd="0" presId="urn:microsoft.com/office/officeart/2005/8/layout/hierarchy1"/>
    <dgm:cxn modelId="{F0C2C4BF-903E-42BC-A260-9DA7E956E904}" type="presParOf" srcId="{4DB2978D-668E-4EEF-839F-570CAD96B266}" destId="{F31258E3-D47A-4F8A-8E20-AB6964D2F890}" srcOrd="4" destOrd="0" presId="urn:microsoft.com/office/officeart/2005/8/layout/hierarchy1"/>
    <dgm:cxn modelId="{FEBBA449-BC14-46E6-8C37-DA2C0B290237}" type="presParOf" srcId="{4DB2978D-668E-4EEF-839F-570CAD96B266}" destId="{FDFAF2AF-EE9D-48FC-BE64-77135520CBD5}" srcOrd="5" destOrd="0" presId="urn:microsoft.com/office/officeart/2005/8/layout/hierarchy1"/>
    <dgm:cxn modelId="{3324E5BA-A1FF-4A37-89EB-B5704553321F}" type="presParOf" srcId="{FDFAF2AF-EE9D-48FC-BE64-77135520CBD5}" destId="{E3AF9A26-A021-4C45-B321-62A3596869D9}" srcOrd="0" destOrd="0" presId="urn:microsoft.com/office/officeart/2005/8/layout/hierarchy1"/>
    <dgm:cxn modelId="{93D1388D-20DF-429E-854E-6D40EE5313EB}" type="presParOf" srcId="{E3AF9A26-A021-4C45-B321-62A3596869D9}" destId="{08F8BA13-0FEB-463F-B104-35E6800CAE7E}" srcOrd="0" destOrd="0" presId="urn:microsoft.com/office/officeart/2005/8/layout/hierarchy1"/>
    <dgm:cxn modelId="{B2F6E59A-3EA3-4EA2-A9C0-2263B90F3D3F}" type="presParOf" srcId="{E3AF9A26-A021-4C45-B321-62A3596869D9}" destId="{5096857E-9486-414B-B4A0-5D38DE405BC2}" srcOrd="1" destOrd="0" presId="urn:microsoft.com/office/officeart/2005/8/layout/hierarchy1"/>
    <dgm:cxn modelId="{F7E103AD-7F07-47CE-AD11-3298FBB1F946}" type="presParOf" srcId="{FDFAF2AF-EE9D-48FC-BE64-77135520CBD5}" destId="{D861BFBD-D199-42FC-BC60-BFB65BB24407}" srcOrd="1" destOrd="0" presId="urn:microsoft.com/office/officeart/2005/8/layout/hierarchy1"/>
    <dgm:cxn modelId="{B597E15C-0F36-43F0-8EDC-930FC140F509}" type="presParOf" srcId="{7076544C-55FA-4AA7-B8AB-79F2C1FB4CD4}" destId="{CF06A3C6-F266-43DE-9BC1-D6E56B58126E}" srcOrd="6" destOrd="0" presId="urn:microsoft.com/office/officeart/2005/8/layout/hierarchy1"/>
    <dgm:cxn modelId="{11827BAD-6A9E-44F8-B436-4D45EAD477BA}" type="presParOf" srcId="{7076544C-55FA-4AA7-B8AB-79F2C1FB4CD4}" destId="{94BD7B97-5470-4C87-8E48-B96846B2B2F0}" srcOrd="7" destOrd="0" presId="urn:microsoft.com/office/officeart/2005/8/layout/hierarchy1"/>
    <dgm:cxn modelId="{120E4452-B843-4C01-B587-B71BAC35554F}" type="presParOf" srcId="{94BD7B97-5470-4C87-8E48-B96846B2B2F0}" destId="{0195EE64-4C40-4A4B-88DA-26F327B1AC2D}" srcOrd="0" destOrd="0" presId="urn:microsoft.com/office/officeart/2005/8/layout/hierarchy1"/>
    <dgm:cxn modelId="{4C25AC4D-E9DB-440C-AA4B-F83928A00119}" type="presParOf" srcId="{0195EE64-4C40-4A4B-88DA-26F327B1AC2D}" destId="{E7F11D0C-842B-4BF1-9CB7-A1718B803E08}" srcOrd="0" destOrd="0" presId="urn:microsoft.com/office/officeart/2005/8/layout/hierarchy1"/>
    <dgm:cxn modelId="{311B0C36-FE7B-4243-9E26-E4D475BC6447}" type="presParOf" srcId="{0195EE64-4C40-4A4B-88DA-26F327B1AC2D}" destId="{3E3000B1-574D-4E7E-9A5C-6CF2AC828DE4}" srcOrd="1" destOrd="0" presId="urn:microsoft.com/office/officeart/2005/8/layout/hierarchy1"/>
    <dgm:cxn modelId="{A84B4D45-EBDA-4B16-8E99-76D5646B096A}" type="presParOf" srcId="{94BD7B97-5470-4C87-8E48-B96846B2B2F0}" destId="{CA2CE914-5337-4F93-8676-87D6E7BBC94D}" srcOrd="1" destOrd="0" presId="urn:microsoft.com/office/officeart/2005/8/layout/hierarchy1"/>
    <dgm:cxn modelId="{5E050695-82DB-4E1A-9A81-8A8B49325F44}" type="presParOf" srcId="{CA2CE914-5337-4F93-8676-87D6E7BBC94D}" destId="{B2401A2F-CD3F-4885-B8F9-03F6FDEFEBCE}" srcOrd="0" destOrd="0" presId="urn:microsoft.com/office/officeart/2005/8/layout/hierarchy1"/>
    <dgm:cxn modelId="{CCE60542-4451-48C8-9240-08E0FEEC0C08}" type="presParOf" srcId="{CA2CE914-5337-4F93-8676-87D6E7BBC94D}" destId="{1B34FA43-C508-4086-97FF-A5F759EF91D7}" srcOrd="1" destOrd="0" presId="urn:microsoft.com/office/officeart/2005/8/layout/hierarchy1"/>
    <dgm:cxn modelId="{81EC9EFE-AEBF-4146-A8F9-A2DF20F48CBC}" type="presParOf" srcId="{1B34FA43-C508-4086-97FF-A5F759EF91D7}" destId="{DB9F9565-4C91-43E7-BECB-21CC18FA7EB8}" srcOrd="0" destOrd="0" presId="urn:microsoft.com/office/officeart/2005/8/layout/hierarchy1"/>
    <dgm:cxn modelId="{E93B984E-56E5-4328-9C62-465C8C51ED3F}" type="presParOf" srcId="{DB9F9565-4C91-43E7-BECB-21CC18FA7EB8}" destId="{97C82599-F291-4F92-B6EE-A90AA8139EA5}" srcOrd="0" destOrd="0" presId="urn:microsoft.com/office/officeart/2005/8/layout/hierarchy1"/>
    <dgm:cxn modelId="{E0C2719F-06DE-4ECC-815E-49879732349C}" type="presParOf" srcId="{DB9F9565-4C91-43E7-BECB-21CC18FA7EB8}" destId="{A1446BC5-2ED4-4870-B260-C0EC0867CB28}" srcOrd="1" destOrd="0" presId="urn:microsoft.com/office/officeart/2005/8/layout/hierarchy1"/>
    <dgm:cxn modelId="{C9372762-1EF4-4683-81E4-BCE12FFFC8FE}" type="presParOf" srcId="{1B34FA43-C508-4086-97FF-A5F759EF91D7}" destId="{55500F56-2122-4264-8260-1A836E494CE5}" srcOrd="1" destOrd="0" presId="urn:microsoft.com/office/officeart/2005/8/layout/hierarchy1"/>
    <dgm:cxn modelId="{E1EB6A30-94AD-42B4-B8A2-5495863316CC}" type="presParOf" srcId="{55500F56-2122-4264-8260-1A836E494CE5}" destId="{8E799AC5-ECA9-4217-8824-EF5B6B838FAE}" srcOrd="0" destOrd="0" presId="urn:microsoft.com/office/officeart/2005/8/layout/hierarchy1"/>
    <dgm:cxn modelId="{F03FA8A2-2006-452F-A3B6-5E8AA4DA9109}" type="presParOf" srcId="{55500F56-2122-4264-8260-1A836E494CE5}" destId="{8CCB3E59-F8ED-422C-AC45-6EEF55773E9C}" srcOrd="1" destOrd="0" presId="urn:microsoft.com/office/officeart/2005/8/layout/hierarchy1"/>
    <dgm:cxn modelId="{B8BF96A6-66CC-4A90-A95D-EDDCC0BE0CC7}" type="presParOf" srcId="{8CCB3E59-F8ED-422C-AC45-6EEF55773E9C}" destId="{80B7BEBF-06C2-4BA4-B823-F0DAD978D24D}" srcOrd="0" destOrd="0" presId="urn:microsoft.com/office/officeart/2005/8/layout/hierarchy1"/>
    <dgm:cxn modelId="{80AA17A1-07E3-4F71-B840-4B5FF89348E9}" type="presParOf" srcId="{80B7BEBF-06C2-4BA4-B823-F0DAD978D24D}" destId="{DC659F96-B09C-48F6-9DB4-73A9BA842BA7}" srcOrd="0" destOrd="0" presId="urn:microsoft.com/office/officeart/2005/8/layout/hierarchy1"/>
    <dgm:cxn modelId="{691F5918-02F9-497B-896F-062B7529644B}" type="presParOf" srcId="{80B7BEBF-06C2-4BA4-B823-F0DAD978D24D}" destId="{4D506E4F-4471-4F79-A544-53B2272EEBE4}" srcOrd="1" destOrd="0" presId="urn:microsoft.com/office/officeart/2005/8/layout/hierarchy1"/>
    <dgm:cxn modelId="{29A7E0E4-117A-4976-91DB-439C3122D908}" type="presParOf" srcId="{8CCB3E59-F8ED-422C-AC45-6EEF55773E9C}" destId="{DE489FDF-57B9-42BA-BB6C-2289A2B83DAD}" srcOrd="1" destOrd="0" presId="urn:microsoft.com/office/officeart/2005/8/layout/hierarchy1"/>
    <dgm:cxn modelId="{AD85CD86-D152-4D86-8711-30D4C80E7DC7}" type="presParOf" srcId="{DE489FDF-57B9-42BA-BB6C-2289A2B83DAD}" destId="{5A922DD0-4850-4860-A5E4-E7CBD5E18315}" srcOrd="0" destOrd="0" presId="urn:microsoft.com/office/officeart/2005/8/layout/hierarchy1"/>
    <dgm:cxn modelId="{82C4D8AC-5484-4CC6-AFF5-FF20E7E46157}" type="presParOf" srcId="{DE489FDF-57B9-42BA-BB6C-2289A2B83DAD}" destId="{7BD36D01-5A5F-4825-A65B-BE73DC7FDD02}" srcOrd="1" destOrd="0" presId="urn:microsoft.com/office/officeart/2005/8/layout/hierarchy1"/>
    <dgm:cxn modelId="{53B9AA04-9BA1-446F-A18C-55B3E4121379}" type="presParOf" srcId="{7BD36D01-5A5F-4825-A65B-BE73DC7FDD02}" destId="{DB8AB658-BEB9-4DCD-9593-8671CE4A7E07}" srcOrd="0" destOrd="0" presId="urn:microsoft.com/office/officeart/2005/8/layout/hierarchy1"/>
    <dgm:cxn modelId="{F62C8678-9647-452E-8A9D-971422A1AEA6}" type="presParOf" srcId="{DB8AB658-BEB9-4DCD-9593-8671CE4A7E07}" destId="{7339C858-47DC-4782-A462-7103A0C35E2A}" srcOrd="0" destOrd="0" presId="urn:microsoft.com/office/officeart/2005/8/layout/hierarchy1"/>
    <dgm:cxn modelId="{5DD9E6A0-459C-4CB7-96A9-5E495350F8D4}" type="presParOf" srcId="{DB8AB658-BEB9-4DCD-9593-8671CE4A7E07}" destId="{2D0A73DE-09E7-44B3-A3B5-3E32194E3704}" srcOrd="1" destOrd="0" presId="urn:microsoft.com/office/officeart/2005/8/layout/hierarchy1"/>
    <dgm:cxn modelId="{7C3A4197-91E1-4BBB-B9BB-39AC16DD897F}" type="presParOf" srcId="{7BD36D01-5A5F-4825-A65B-BE73DC7FDD02}" destId="{4D1C7F08-8FF8-4D5C-84BC-5232D9850EE4}" srcOrd="1" destOrd="0" presId="urn:microsoft.com/office/officeart/2005/8/layout/hierarchy1"/>
    <dgm:cxn modelId="{1C8B3E0B-77CC-479A-A4BC-E02545798548}" type="presParOf" srcId="{DE489FDF-57B9-42BA-BB6C-2289A2B83DAD}" destId="{973D3134-351C-4CBE-99B5-B636A2E870F7}" srcOrd="2" destOrd="0" presId="urn:microsoft.com/office/officeart/2005/8/layout/hierarchy1"/>
    <dgm:cxn modelId="{3BFD6535-3F98-4E6A-AFB1-CC2D75DB46F9}" type="presParOf" srcId="{DE489FDF-57B9-42BA-BB6C-2289A2B83DAD}" destId="{91C28613-1AEF-4DA7-865A-3AA771ECBE9F}" srcOrd="3" destOrd="0" presId="urn:microsoft.com/office/officeart/2005/8/layout/hierarchy1"/>
    <dgm:cxn modelId="{3B35817D-D4DF-40AC-AC04-F987CEDEA91E}" type="presParOf" srcId="{91C28613-1AEF-4DA7-865A-3AA771ECBE9F}" destId="{CF76B323-420A-4BB7-8A12-E26524626DD5}" srcOrd="0" destOrd="0" presId="urn:microsoft.com/office/officeart/2005/8/layout/hierarchy1"/>
    <dgm:cxn modelId="{CF285A19-A5A2-4B5C-917E-AAD7D188C852}" type="presParOf" srcId="{CF76B323-420A-4BB7-8A12-E26524626DD5}" destId="{8B985E89-57AC-4E08-B0B4-875C8FA1CC52}" srcOrd="0" destOrd="0" presId="urn:microsoft.com/office/officeart/2005/8/layout/hierarchy1"/>
    <dgm:cxn modelId="{447100F2-F39D-4E43-A7F7-212EF64A5EE7}" type="presParOf" srcId="{CF76B323-420A-4BB7-8A12-E26524626DD5}" destId="{EF5B3773-740E-48F1-9104-DD77DFFE26F8}" srcOrd="1" destOrd="0" presId="urn:microsoft.com/office/officeart/2005/8/layout/hierarchy1"/>
    <dgm:cxn modelId="{3C686415-8E83-482E-867F-07AA89B13F25}" type="presParOf" srcId="{91C28613-1AEF-4DA7-865A-3AA771ECBE9F}" destId="{3D3375BF-0B2C-49D5-B995-969E051B1D1A}" srcOrd="1" destOrd="0" presId="urn:microsoft.com/office/officeart/2005/8/layout/hierarchy1"/>
    <dgm:cxn modelId="{2EB364C6-8969-43CA-A143-D6E489FB957C}" type="presParOf" srcId="{DE489FDF-57B9-42BA-BB6C-2289A2B83DAD}" destId="{DBCA24FE-B4F5-4816-AF2B-B7CBC7D4509F}" srcOrd="4" destOrd="0" presId="urn:microsoft.com/office/officeart/2005/8/layout/hierarchy1"/>
    <dgm:cxn modelId="{F2ECB6A8-1E17-4074-B39C-59BB3DE1593B}" type="presParOf" srcId="{DE489FDF-57B9-42BA-BB6C-2289A2B83DAD}" destId="{6CF32E73-0C6E-4791-91EC-76F165F997F2}" srcOrd="5" destOrd="0" presId="urn:microsoft.com/office/officeart/2005/8/layout/hierarchy1"/>
    <dgm:cxn modelId="{8DC75ACB-005F-4098-A19B-5E704EAEB001}" type="presParOf" srcId="{6CF32E73-0C6E-4791-91EC-76F165F997F2}" destId="{116CC7EE-1836-4102-A62B-0BBA218F5F1F}" srcOrd="0" destOrd="0" presId="urn:microsoft.com/office/officeart/2005/8/layout/hierarchy1"/>
    <dgm:cxn modelId="{B78102D3-5484-4C18-84C1-ED95EA7959FE}" type="presParOf" srcId="{116CC7EE-1836-4102-A62B-0BBA218F5F1F}" destId="{9F6E72FE-D9FD-45E7-A399-4EB4D7155FE6}" srcOrd="0" destOrd="0" presId="urn:microsoft.com/office/officeart/2005/8/layout/hierarchy1"/>
    <dgm:cxn modelId="{0CF33A31-0A29-4885-868E-CE3B520542D6}" type="presParOf" srcId="{116CC7EE-1836-4102-A62B-0BBA218F5F1F}" destId="{57A4D306-8A19-4D40-AB21-85666011B353}" srcOrd="1" destOrd="0" presId="urn:microsoft.com/office/officeart/2005/8/layout/hierarchy1"/>
    <dgm:cxn modelId="{6D9C8C73-AD83-4912-BC44-6F52957114F8}" type="presParOf" srcId="{6CF32E73-0C6E-4791-91EC-76F165F997F2}" destId="{5B8397FF-0616-4261-ADAB-F6CA188D2B59}" srcOrd="1" destOrd="0" presId="urn:microsoft.com/office/officeart/2005/8/layout/hierarchy1"/>
    <dgm:cxn modelId="{ED4A41CF-B79A-4EE1-B0AE-4BAF906E930C}" type="presParOf" srcId="{7076544C-55FA-4AA7-B8AB-79F2C1FB4CD4}" destId="{029FA9A6-2273-48CA-BE34-77416431C78F}" srcOrd="8" destOrd="0" presId="urn:microsoft.com/office/officeart/2005/8/layout/hierarchy1"/>
    <dgm:cxn modelId="{967F7E33-0D3B-4F15-BA17-4245DDA6EBFD}" type="presParOf" srcId="{7076544C-55FA-4AA7-B8AB-79F2C1FB4CD4}" destId="{B15211A9-1833-4B68-BB02-D6FC479E7FA5}" srcOrd="9" destOrd="0" presId="urn:microsoft.com/office/officeart/2005/8/layout/hierarchy1"/>
    <dgm:cxn modelId="{D19A922E-142C-456B-B954-5F627F3037FE}" type="presParOf" srcId="{B15211A9-1833-4B68-BB02-D6FC479E7FA5}" destId="{FEDC09C5-E39D-436E-85A6-5CBB8E4E6B71}" srcOrd="0" destOrd="0" presId="urn:microsoft.com/office/officeart/2005/8/layout/hierarchy1"/>
    <dgm:cxn modelId="{24FA4B90-714C-4650-993F-80844F6531E4}" type="presParOf" srcId="{FEDC09C5-E39D-436E-85A6-5CBB8E4E6B71}" destId="{60D03E53-211F-4B41-ACC4-896CF336DD2F}" srcOrd="0" destOrd="0" presId="urn:microsoft.com/office/officeart/2005/8/layout/hierarchy1"/>
    <dgm:cxn modelId="{2C3FF899-B3D9-4F08-B714-9B2708573F46}" type="presParOf" srcId="{FEDC09C5-E39D-436E-85A6-5CBB8E4E6B71}" destId="{E9E41C80-9264-4E16-90CC-736B6C132061}" srcOrd="1" destOrd="0" presId="urn:microsoft.com/office/officeart/2005/8/layout/hierarchy1"/>
    <dgm:cxn modelId="{1FDA9B22-9EF0-4821-8B60-31C38ADA1B21}" type="presParOf" srcId="{B15211A9-1833-4B68-BB02-D6FC479E7FA5}" destId="{876B74F5-4C8C-4AEF-85DD-0ABAD2056354}" srcOrd="1" destOrd="0" presId="urn:microsoft.com/office/officeart/2005/8/layout/hierarchy1"/>
    <dgm:cxn modelId="{C088A690-3AEE-43A4-8275-90A2ED7B936B}" type="presParOf" srcId="{876B74F5-4C8C-4AEF-85DD-0ABAD2056354}" destId="{13F8FDEB-BE3C-4DEA-A158-638D2A2B3F1B}" srcOrd="0" destOrd="0" presId="urn:microsoft.com/office/officeart/2005/8/layout/hierarchy1"/>
    <dgm:cxn modelId="{67E8EAEC-EA72-4F00-A49B-A81927A9011A}" type="presParOf" srcId="{876B74F5-4C8C-4AEF-85DD-0ABAD2056354}" destId="{C07B7567-CD65-45CF-A782-0AC636E76C88}" srcOrd="1" destOrd="0" presId="urn:microsoft.com/office/officeart/2005/8/layout/hierarchy1"/>
    <dgm:cxn modelId="{147FE590-0E97-4EB3-9962-19A3A40AC10C}" type="presParOf" srcId="{C07B7567-CD65-45CF-A782-0AC636E76C88}" destId="{BB1CC591-C2A7-476D-8899-489575A07065}" srcOrd="0" destOrd="0" presId="urn:microsoft.com/office/officeart/2005/8/layout/hierarchy1"/>
    <dgm:cxn modelId="{4BB28751-EC25-4392-BCE7-2A0CE7D9B00E}" type="presParOf" srcId="{BB1CC591-C2A7-476D-8899-489575A07065}" destId="{5BF26971-CF85-4D8B-84E5-FA04C894E479}" srcOrd="0" destOrd="0" presId="urn:microsoft.com/office/officeart/2005/8/layout/hierarchy1"/>
    <dgm:cxn modelId="{BFBB00B3-181E-4E61-83BC-633A2BD7BE8C}" type="presParOf" srcId="{BB1CC591-C2A7-476D-8899-489575A07065}" destId="{E45546C2-908F-4C2E-A527-7465338ED3D7}" srcOrd="1" destOrd="0" presId="urn:microsoft.com/office/officeart/2005/8/layout/hierarchy1"/>
    <dgm:cxn modelId="{E6829AED-5276-40BA-9278-8A3F792E47B1}" type="presParOf" srcId="{C07B7567-CD65-45CF-A782-0AC636E76C88}" destId="{8895735E-CCDF-4704-BA2C-7B66C8279C1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F8FDEB-BE3C-4DEA-A158-638D2A2B3F1B}">
      <dsp:nvSpPr>
        <dsp:cNvPr id="0" name=""/>
        <dsp:cNvSpPr/>
      </dsp:nvSpPr>
      <dsp:spPr>
        <a:xfrm>
          <a:off x="6334189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FA9A6-2273-48CA-BE34-77416431C78F}">
      <dsp:nvSpPr>
        <dsp:cNvPr id="0" name=""/>
        <dsp:cNvSpPr/>
      </dsp:nvSpPr>
      <dsp:spPr>
        <a:xfrm>
          <a:off x="3346909" y="910956"/>
          <a:ext cx="303300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3033000" y="122957"/>
              </a:lnTo>
              <a:lnTo>
                <a:pt x="303300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A24FE-B4F5-4816-AF2B-B7CBC7D4509F}">
      <dsp:nvSpPr>
        <dsp:cNvPr id="0" name=""/>
        <dsp:cNvSpPr/>
      </dsp:nvSpPr>
      <dsp:spPr>
        <a:xfrm>
          <a:off x="5621659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758250" y="122957"/>
              </a:lnTo>
              <a:lnTo>
                <a:pt x="75825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D3134-351C-4CBE-99B5-B636A2E870F7}">
      <dsp:nvSpPr>
        <dsp:cNvPr id="0" name=""/>
        <dsp:cNvSpPr/>
      </dsp:nvSpPr>
      <dsp:spPr>
        <a:xfrm>
          <a:off x="5575939" y="2634079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2DD0-4850-4860-A5E4-E7CBD5E18315}">
      <dsp:nvSpPr>
        <dsp:cNvPr id="0" name=""/>
        <dsp:cNvSpPr/>
      </dsp:nvSpPr>
      <dsp:spPr>
        <a:xfrm>
          <a:off x="4863409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758250" y="0"/>
              </a:moveTo>
              <a:lnTo>
                <a:pt x="75825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9AC5-ECA9-4217-8824-EF5B6B838FAE}">
      <dsp:nvSpPr>
        <dsp:cNvPr id="0" name=""/>
        <dsp:cNvSpPr/>
      </dsp:nvSpPr>
      <dsp:spPr>
        <a:xfrm>
          <a:off x="5575939" y="2059705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01A2F-CD3F-4885-B8F9-03F6FDEFEBCE}">
      <dsp:nvSpPr>
        <dsp:cNvPr id="0" name=""/>
        <dsp:cNvSpPr/>
      </dsp:nvSpPr>
      <dsp:spPr>
        <a:xfrm>
          <a:off x="5575939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6A3C6-F266-43DE-9BC1-D6E56B58126E}">
      <dsp:nvSpPr>
        <dsp:cNvPr id="0" name=""/>
        <dsp:cNvSpPr/>
      </dsp:nvSpPr>
      <dsp:spPr>
        <a:xfrm>
          <a:off x="3346909" y="910956"/>
          <a:ext cx="227475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2274750" y="122957"/>
              </a:lnTo>
              <a:lnTo>
                <a:pt x="227475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258E3-D47A-4F8A-8E20-AB6964D2F890}">
      <dsp:nvSpPr>
        <dsp:cNvPr id="0" name=""/>
        <dsp:cNvSpPr/>
      </dsp:nvSpPr>
      <dsp:spPr>
        <a:xfrm>
          <a:off x="3346909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758250" y="122957"/>
              </a:lnTo>
              <a:lnTo>
                <a:pt x="75825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943A3-DD2F-4941-81BF-1F8F456F4086}">
      <dsp:nvSpPr>
        <dsp:cNvPr id="0" name=""/>
        <dsp:cNvSpPr/>
      </dsp:nvSpPr>
      <dsp:spPr>
        <a:xfrm>
          <a:off x="3301189" y="2634079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84994-7FAF-4A67-8FFA-C0BBBB3F9DF2}">
      <dsp:nvSpPr>
        <dsp:cNvPr id="0" name=""/>
        <dsp:cNvSpPr/>
      </dsp:nvSpPr>
      <dsp:spPr>
        <a:xfrm>
          <a:off x="2588658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758250" y="0"/>
              </a:moveTo>
              <a:lnTo>
                <a:pt x="75825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ADF10-A942-415E-BFB6-96F9B8441A25}">
      <dsp:nvSpPr>
        <dsp:cNvPr id="0" name=""/>
        <dsp:cNvSpPr/>
      </dsp:nvSpPr>
      <dsp:spPr>
        <a:xfrm>
          <a:off x="3301189" y="2059705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6EB37-018A-4F38-9BCF-6622DA681C95}">
      <dsp:nvSpPr>
        <dsp:cNvPr id="0" name=""/>
        <dsp:cNvSpPr/>
      </dsp:nvSpPr>
      <dsp:spPr>
        <a:xfrm>
          <a:off x="3301189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AF3B5-A258-4FDE-8E68-F4BB66EC74A1}">
      <dsp:nvSpPr>
        <dsp:cNvPr id="0" name=""/>
        <dsp:cNvSpPr/>
      </dsp:nvSpPr>
      <dsp:spPr>
        <a:xfrm>
          <a:off x="3301189" y="910956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E1563-C1AF-4F51-A83C-CCAC66369539}">
      <dsp:nvSpPr>
        <dsp:cNvPr id="0" name=""/>
        <dsp:cNvSpPr/>
      </dsp:nvSpPr>
      <dsp:spPr>
        <a:xfrm>
          <a:off x="1072158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57"/>
              </a:lnTo>
              <a:lnTo>
                <a:pt x="758250" y="122957"/>
              </a:lnTo>
              <a:lnTo>
                <a:pt x="75825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14BD6-DCC2-47AD-A511-8530123D78C3}">
      <dsp:nvSpPr>
        <dsp:cNvPr id="0" name=""/>
        <dsp:cNvSpPr/>
      </dsp:nvSpPr>
      <dsp:spPr>
        <a:xfrm>
          <a:off x="1026438" y="2634079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F67F2-27A9-49C6-9F5B-630D4E145260}">
      <dsp:nvSpPr>
        <dsp:cNvPr id="0" name=""/>
        <dsp:cNvSpPr/>
      </dsp:nvSpPr>
      <dsp:spPr>
        <a:xfrm>
          <a:off x="313908" y="2634079"/>
          <a:ext cx="758250" cy="180429"/>
        </a:xfrm>
        <a:custGeom>
          <a:avLst/>
          <a:gdLst/>
          <a:ahLst/>
          <a:cxnLst/>
          <a:rect l="0" t="0" r="0" b="0"/>
          <a:pathLst>
            <a:path>
              <a:moveTo>
                <a:pt x="758250" y="0"/>
              </a:moveTo>
              <a:lnTo>
                <a:pt x="75825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6A375-6951-41F5-9C32-14B3B4B3ADFF}">
      <dsp:nvSpPr>
        <dsp:cNvPr id="0" name=""/>
        <dsp:cNvSpPr/>
      </dsp:nvSpPr>
      <dsp:spPr>
        <a:xfrm>
          <a:off x="1026438" y="2059705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8B63-3DC4-4CA0-8867-3B6DFDAE083F}">
      <dsp:nvSpPr>
        <dsp:cNvPr id="0" name=""/>
        <dsp:cNvSpPr/>
      </dsp:nvSpPr>
      <dsp:spPr>
        <a:xfrm>
          <a:off x="1026438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39F73-D86E-4F2F-8375-04F941F0A4B4}">
      <dsp:nvSpPr>
        <dsp:cNvPr id="0" name=""/>
        <dsp:cNvSpPr/>
      </dsp:nvSpPr>
      <dsp:spPr>
        <a:xfrm>
          <a:off x="1072158" y="910956"/>
          <a:ext cx="2274750" cy="180429"/>
        </a:xfrm>
        <a:custGeom>
          <a:avLst/>
          <a:gdLst/>
          <a:ahLst/>
          <a:cxnLst/>
          <a:rect l="0" t="0" r="0" b="0"/>
          <a:pathLst>
            <a:path>
              <a:moveTo>
                <a:pt x="2274750" y="0"/>
              </a:moveTo>
              <a:lnTo>
                <a:pt x="227475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102E9-DF48-489D-813E-A7BFA880A262}">
      <dsp:nvSpPr>
        <dsp:cNvPr id="0" name=""/>
        <dsp:cNvSpPr/>
      </dsp:nvSpPr>
      <dsp:spPr>
        <a:xfrm>
          <a:off x="268188" y="1485330"/>
          <a:ext cx="91440" cy="180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4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3FB8D-2341-496B-9505-AD53DDDA3D41}">
      <dsp:nvSpPr>
        <dsp:cNvPr id="0" name=""/>
        <dsp:cNvSpPr/>
      </dsp:nvSpPr>
      <dsp:spPr>
        <a:xfrm>
          <a:off x="313908" y="910956"/>
          <a:ext cx="3033000" cy="180429"/>
        </a:xfrm>
        <a:custGeom>
          <a:avLst/>
          <a:gdLst/>
          <a:ahLst/>
          <a:cxnLst/>
          <a:rect l="0" t="0" r="0" b="0"/>
          <a:pathLst>
            <a:path>
              <a:moveTo>
                <a:pt x="3033000" y="0"/>
              </a:moveTo>
              <a:lnTo>
                <a:pt x="3033000" y="122957"/>
              </a:lnTo>
              <a:lnTo>
                <a:pt x="0" y="122957"/>
              </a:lnTo>
              <a:lnTo>
                <a:pt x="0" y="1804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F8F94-3A38-45B0-8A16-EA29279FC95B}">
      <dsp:nvSpPr>
        <dsp:cNvPr id="0" name=""/>
        <dsp:cNvSpPr/>
      </dsp:nvSpPr>
      <dsp:spPr>
        <a:xfrm>
          <a:off x="3036715" y="517010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78EEB0-5AD0-45F0-997E-C69B1633A5D8}">
      <dsp:nvSpPr>
        <dsp:cNvPr id="0" name=""/>
        <dsp:cNvSpPr/>
      </dsp:nvSpPr>
      <dsp:spPr>
        <a:xfrm>
          <a:off x="3105647" y="582495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Juiza Presidente</a:t>
          </a:r>
        </a:p>
      </dsp:txBody>
      <dsp:txXfrm>
        <a:off x="3117185" y="594033"/>
        <a:ext cx="597310" cy="370869"/>
      </dsp:txXfrm>
    </dsp:sp>
    <dsp:sp modelId="{3D391792-B275-44C9-87E9-B4CB2C85B69F}">
      <dsp:nvSpPr>
        <dsp:cNvPr id="0" name=""/>
        <dsp:cNvSpPr/>
      </dsp:nvSpPr>
      <dsp:spPr>
        <a:xfrm>
          <a:off x="3714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99A250-8DF4-410E-BBEC-6B3517132C0B}">
      <dsp:nvSpPr>
        <dsp:cNvPr id="0" name=""/>
        <dsp:cNvSpPr/>
      </dsp:nvSpPr>
      <dsp:spPr>
        <a:xfrm>
          <a:off x="72646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Curadoria de Menores</a:t>
          </a:r>
        </a:p>
      </dsp:txBody>
      <dsp:txXfrm>
        <a:off x="84184" y="1168408"/>
        <a:ext cx="597310" cy="370869"/>
      </dsp:txXfrm>
    </dsp:sp>
    <dsp:sp modelId="{17E23D8B-F8BA-4062-A818-3A744740FFB0}">
      <dsp:nvSpPr>
        <dsp:cNvPr id="0" name=""/>
        <dsp:cNvSpPr/>
      </dsp:nvSpPr>
      <dsp:spPr>
        <a:xfrm>
          <a:off x="3714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691A5A-05AE-41CA-A489-2395ACC4A900}">
      <dsp:nvSpPr>
        <dsp:cNvPr id="0" name=""/>
        <dsp:cNvSpPr/>
      </dsp:nvSpPr>
      <dsp:spPr>
        <a:xfrm>
          <a:off x="72646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Cartório da Curadoria</a:t>
          </a:r>
        </a:p>
      </dsp:txBody>
      <dsp:txXfrm>
        <a:off x="84184" y="1742782"/>
        <a:ext cx="597310" cy="370869"/>
      </dsp:txXfrm>
    </dsp:sp>
    <dsp:sp modelId="{F391A001-7328-4C43-9A60-4724E3311F90}">
      <dsp:nvSpPr>
        <dsp:cNvPr id="0" name=""/>
        <dsp:cNvSpPr/>
      </dsp:nvSpPr>
      <dsp:spPr>
        <a:xfrm>
          <a:off x="761965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B29E7-6847-4095-99F8-1F60F6351B89}">
      <dsp:nvSpPr>
        <dsp:cNvPr id="0" name=""/>
        <dsp:cNvSpPr/>
      </dsp:nvSpPr>
      <dsp:spPr>
        <a:xfrm>
          <a:off x="830896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Juiz da 1 Secç</a:t>
          </a:r>
          <a:r>
            <a:rPr lang="en-US" sz="700" kern="1200">
              <a:latin typeface="Times New Roman"/>
              <a:cs typeface="Times New Roman"/>
            </a:rPr>
            <a:t>ã</a:t>
          </a:r>
          <a:r>
            <a:rPr lang="en-US" sz="700" kern="1200"/>
            <a:t>o</a:t>
          </a:r>
        </a:p>
      </dsp:txBody>
      <dsp:txXfrm>
        <a:off x="842434" y="1168408"/>
        <a:ext cx="597310" cy="370869"/>
      </dsp:txXfrm>
    </dsp:sp>
    <dsp:sp modelId="{7F801E62-924B-4BA4-B2A4-2AD6BB19C838}">
      <dsp:nvSpPr>
        <dsp:cNvPr id="0" name=""/>
        <dsp:cNvSpPr/>
      </dsp:nvSpPr>
      <dsp:spPr>
        <a:xfrm>
          <a:off x="761965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BF7A08-240B-42B9-93C7-BF8D01C1024E}">
      <dsp:nvSpPr>
        <dsp:cNvPr id="0" name=""/>
        <dsp:cNvSpPr/>
      </dsp:nvSpPr>
      <dsp:spPr>
        <a:xfrm>
          <a:off x="830896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Cartório da 1 Secç</a:t>
          </a:r>
          <a:r>
            <a:rPr lang="en-US" sz="700" kern="1200">
              <a:latin typeface="Times New Roman"/>
              <a:cs typeface="Times New Roman"/>
            </a:rPr>
            <a:t>ã</a:t>
          </a:r>
          <a:r>
            <a:rPr lang="en-US" sz="700" kern="1200"/>
            <a:t>o</a:t>
          </a:r>
        </a:p>
      </dsp:txBody>
      <dsp:txXfrm>
        <a:off x="842434" y="1742782"/>
        <a:ext cx="597310" cy="370869"/>
      </dsp:txXfrm>
    </dsp:sp>
    <dsp:sp modelId="{2E1F6128-FC9C-4DB4-A2C1-D779126B5E61}">
      <dsp:nvSpPr>
        <dsp:cNvPr id="0" name=""/>
        <dsp:cNvSpPr/>
      </dsp:nvSpPr>
      <dsp:spPr>
        <a:xfrm>
          <a:off x="761965" y="2240134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71B4C0-63DE-44B1-9411-90BE2CEE3A67}">
      <dsp:nvSpPr>
        <dsp:cNvPr id="0" name=""/>
        <dsp:cNvSpPr/>
      </dsp:nvSpPr>
      <dsp:spPr>
        <a:xfrm>
          <a:off x="830896" y="2305619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Escrivao da Seccao 1</a:t>
          </a:r>
        </a:p>
      </dsp:txBody>
      <dsp:txXfrm>
        <a:off x="842434" y="2317157"/>
        <a:ext cx="597310" cy="370869"/>
      </dsp:txXfrm>
    </dsp:sp>
    <dsp:sp modelId="{64974AB1-505C-4F75-83C9-6C0EB0F8F520}">
      <dsp:nvSpPr>
        <dsp:cNvPr id="0" name=""/>
        <dsp:cNvSpPr/>
      </dsp:nvSpPr>
      <dsp:spPr>
        <a:xfrm>
          <a:off x="3714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A84018-20D5-4058-9051-0597308E5C08}">
      <dsp:nvSpPr>
        <dsp:cNvPr id="0" name=""/>
        <dsp:cNvSpPr/>
      </dsp:nvSpPr>
      <dsp:spPr>
        <a:xfrm>
          <a:off x="72646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1</a:t>
          </a:r>
        </a:p>
      </dsp:txBody>
      <dsp:txXfrm>
        <a:off x="84184" y="2891531"/>
        <a:ext cx="597310" cy="370869"/>
      </dsp:txXfrm>
    </dsp:sp>
    <dsp:sp modelId="{409F661E-B710-4932-8447-C03654CC9127}">
      <dsp:nvSpPr>
        <dsp:cNvPr id="0" name=""/>
        <dsp:cNvSpPr/>
      </dsp:nvSpPr>
      <dsp:spPr>
        <a:xfrm>
          <a:off x="761965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8E3425-019F-4544-8B81-D980F5FB3727}">
      <dsp:nvSpPr>
        <dsp:cNvPr id="0" name=""/>
        <dsp:cNvSpPr/>
      </dsp:nvSpPr>
      <dsp:spPr>
        <a:xfrm>
          <a:off x="830896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2</a:t>
          </a:r>
        </a:p>
      </dsp:txBody>
      <dsp:txXfrm>
        <a:off x="842434" y="2891531"/>
        <a:ext cx="597310" cy="370869"/>
      </dsp:txXfrm>
    </dsp:sp>
    <dsp:sp modelId="{EA33AFCE-1F4F-4CBB-BA05-F9566B76BD6D}">
      <dsp:nvSpPr>
        <dsp:cNvPr id="0" name=""/>
        <dsp:cNvSpPr/>
      </dsp:nvSpPr>
      <dsp:spPr>
        <a:xfrm>
          <a:off x="1520215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3C136E-2A98-4E56-AFC7-465EE4BAB0AA}">
      <dsp:nvSpPr>
        <dsp:cNvPr id="0" name=""/>
        <dsp:cNvSpPr/>
      </dsp:nvSpPr>
      <dsp:spPr>
        <a:xfrm>
          <a:off x="1589147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3</a:t>
          </a:r>
        </a:p>
      </dsp:txBody>
      <dsp:txXfrm>
        <a:off x="1600685" y="2891531"/>
        <a:ext cx="597310" cy="370869"/>
      </dsp:txXfrm>
    </dsp:sp>
    <dsp:sp modelId="{FBDDCF0B-CDE1-4361-AF25-54740597A518}">
      <dsp:nvSpPr>
        <dsp:cNvPr id="0" name=""/>
        <dsp:cNvSpPr/>
      </dsp:nvSpPr>
      <dsp:spPr>
        <a:xfrm>
          <a:off x="3036715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1C1A83-5CEF-418D-824A-E658F8B1413A}">
      <dsp:nvSpPr>
        <dsp:cNvPr id="0" name=""/>
        <dsp:cNvSpPr/>
      </dsp:nvSpPr>
      <dsp:spPr>
        <a:xfrm>
          <a:off x="3105647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Juiza da 2 Secção</a:t>
          </a:r>
        </a:p>
      </dsp:txBody>
      <dsp:txXfrm>
        <a:off x="3117185" y="1168408"/>
        <a:ext cx="597310" cy="370869"/>
      </dsp:txXfrm>
    </dsp:sp>
    <dsp:sp modelId="{5778103A-A71C-4600-AD66-5EA5654D5911}">
      <dsp:nvSpPr>
        <dsp:cNvPr id="0" name=""/>
        <dsp:cNvSpPr/>
      </dsp:nvSpPr>
      <dsp:spPr>
        <a:xfrm>
          <a:off x="3036715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FF503C-61E5-40C3-A8BF-C8F1C5008E5D}">
      <dsp:nvSpPr>
        <dsp:cNvPr id="0" name=""/>
        <dsp:cNvSpPr/>
      </dsp:nvSpPr>
      <dsp:spPr>
        <a:xfrm>
          <a:off x="3105647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Cartório da 2 Secç</a:t>
          </a:r>
          <a:r>
            <a:rPr lang="en-US" sz="700" kern="1200">
              <a:latin typeface="Times New Roman"/>
              <a:cs typeface="Times New Roman"/>
            </a:rPr>
            <a:t>ã</a:t>
          </a:r>
          <a:r>
            <a:rPr lang="en-US" sz="700" kern="1200"/>
            <a:t>o</a:t>
          </a:r>
        </a:p>
      </dsp:txBody>
      <dsp:txXfrm>
        <a:off x="3117185" y="1742782"/>
        <a:ext cx="597310" cy="370869"/>
      </dsp:txXfrm>
    </dsp:sp>
    <dsp:sp modelId="{F4E0245A-9E33-4E97-A08C-2262823EBE8B}">
      <dsp:nvSpPr>
        <dsp:cNvPr id="0" name=""/>
        <dsp:cNvSpPr/>
      </dsp:nvSpPr>
      <dsp:spPr>
        <a:xfrm>
          <a:off x="3036715" y="2240134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760A8B-B72A-40CA-A6CA-5BB9ECC0CB59}">
      <dsp:nvSpPr>
        <dsp:cNvPr id="0" name=""/>
        <dsp:cNvSpPr/>
      </dsp:nvSpPr>
      <dsp:spPr>
        <a:xfrm>
          <a:off x="3105647" y="2305619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Escrivao da Seccao 2</a:t>
          </a:r>
        </a:p>
      </dsp:txBody>
      <dsp:txXfrm>
        <a:off x="3117185" y="2317157"/>
        <a:ext cx="597310" cy="370869"/>
      </dsp:txXfrm>
    </dsp:sp>
    <dsp:sp modelId="{2424EACA-75E1-4E1F-BC19-BA7F41EA28E6}">
      <dsp:nvSpPr>
        <dsp:cNvPr id="0" name=""/>
        <dsp:cNvSpPr/>
      </dsp:nvSpPr>
      <dsp:spPr>
        <a:xfrm>
          <a:off x="2278465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ADF59E-8FA0-4BCF-BA51-341A77172120}">
      <dsp:nvSpPr>
        <dsp:cNvPr id="0" name=""/>
        <dsp:cNvSpPr/>
      </dsp:nvSpPr>
      <dsp:spPr>
        <a:xfrm>
          <a:off x="2347397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1</a:t>
          </a:r>
        </a:p>
      </dsp:txBody>
      <dsp:txXfrm>
        <a:off x="2358935" y="2891531"/>
        <a:ext cx="597310" cy="370869"/>
      </dsp:txXfrm>
    </dsp:sp>
    <dsp:sp modelId="{3CBFCD84-2267-4645-B31B-91FAFCFBC835}">
      <dsp:nvSpPr>
        <dsp:cNvPr id="0" name=""/>
        <dsp:cNvSpPr/>
      </dsp:nvSpPr>
      <dsp:spPr>
        <a:xfrm>
          <a:off x="3036715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4E716F-3BA2-4971-A6A6-540350CC6661}">
      <dsp:nvSpPr>
        <dsp:cNvPr id="0" name=""/>
        <dsp:cNvSpPr/>
      </dsp:nvSpPr>
      <dsp:spPr>
        <a:xfrm>
          <a:off x="3105647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2</a:t>
          </a:r>
        </a:p>
      </dsp:txBody>
      <dsp:txXfrm>
        <a:off x="3117185" y="2891531"/>
        <a:ext cx="597310" cy="370869"/>
      </dsp:txXfrm>
    </dsp:sp>
    <dsp:sp modelId="{08F8BA13-0FEB-463F-B104-35E6800CAE7E}">
      <dsp:nvSpPr>
        <dsp:cNvPr id="0" name=""/>
        <dsp:cNvSpPr/>
      </dsp:nvSpPr>
      <dsp:spPr>
        <a:xfrm>
          <a:off x="3794966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96857E-9486-414B-B4A0-5D38DE405BC2}">
      <dsp:nvSpPr>
        <dsp:cNvPr id="0" name=""/>
        <dsp:cNvSpPr/>
      </dsp:nvSpPr>
      <dsp:spPr>
        <a:xfrm>
          <a:off x="3863897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3</a:t>
          </a:r>
        </a:p>
      </dsp:txBody>
      <dsp:txXfrm>
        <a:off x="3875435" y="2891531"/>
        <a:ext cx="597310" cy="370869"/>
      </dsp:txXfrm>
    </dsp:sp>
    <dsp:sp modelId="{E7F11D0C-842B-4BF1-9CB7-A1718B803E08}">
      <dsp:nvSpPr>
        <dsp:cNvPr id="0" name=""/>
        <dsp:cNvSpPr/>
      </dsp:nvSpPr>
      <dsp:spPr>
        <a:xfrm>
          <a:off x="5311466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000B1-574D-4E7E-9A5C-6CF2AC828DE4}">
      <dsp:nvSpPr>
        <dsp:cNvPr id="0" name=""/>
        <dsp:cNvSpPr/>
      </dsp:nvSpPr>
      <dsp:spPr>
        <a:xfrm>
          <a:off x="5380398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Juiz da 3 Secção</a:t>
          </a:r>
        </a:p>
      </dsp:txBody>
      <dsp:txXfrm>
        <a:off x="5391936" y="1168408"/>
        <a:ext cx="597310" cy="370869"/>
      </dsp:txXfrm>
    </dsp:sp>
    <dsp:sp modelId="{97C82599-F291-4F92-B6EE-A90AA8139EA5}">
      <dsp:nvSpPr>
        <dsp:cNvPr id="0" name=""/>
        <dsp:cNvSpPr/>
      </dsp:nvSpPr>
      <dsp:spPr>
        <a:xfrm>
          <a:off x="5311466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446BC5-2ED4-4870-B260-C0EC0867CB28}">
      <dsp:nvSpPr>
        <dsp:cNvPr id="0" name=""/>
        <dsp:cNvSpPr/>
      </dsp:nvSpPr>
      <dsp:spPr>
        <a:xfrm>
          <a:off x="5380398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Cartória da 3 Secç</a:t>
          </a:r>
          <a:r>
            <a:rPr lang="en-US" sz="700" kern="1200">
              <a:latin typeface="Times New Roman"/>
              <a:cs typeface="Times New Roman"/>
            </a:rPr>
            <a:t>ã</a:t>
          </a:r>
          <a:r>
            <a:rPr lang="en-US" sz="700" kern="1200"/>
            <a:t>o</a:t>
          </a:r>
        </a:p>
      </dsp:txBody>
      <dsp:txXfrm>
        <a:off x="5391936" y="1742782"/>
        <a:ext cx="597310" cy="370869"/>
      </dsp:txXfrm>
    </dsp:sp>
    <dsp:sp modelId="{DC659F96-B09C-48F6-9DB4-73A9BA842BA7}">
      <dsp:nvSpPr>
        <dsp:cNvPr id="0" name=""/>
        <dsp:cNvSpPr/>
      </dsp:nvSpPr>
      <dsp:spPr>
        <a:xfrm>
          <a:off x="5311466" y="2240134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506E4F-4471-4F79-A544-53B2272EEBE4}">
      <dsp:nvSpPr>
        <dsp:cNvPr id="0" name=""/>
        <dsp:cNvSpPr/>
      </dsp:nvSpPr>
      <dsp:spPr>
        <a:xfrm>
          <a:off x="5380398" y="2305619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Escrivao da Seccao 3</a:t>
          </a:r>
        </a:p>
      </dsp:txBody>
      <dsp:txXfrm>
        <a:off x="5391936" y="2317157"/>
        <a:ext cx="597310" cy="370869"/>
      </dsp:txXfrm>
    </dsp:sp>
    <dsp:sp modelId="{7339C858-47DC-4782-A462-7103A0C35E2A}">
      <dsp:nvSpPr>
        <dsp:cNvPr id="0" name=""/>
        <dsp:cNvSpPr/>
      </dsp:nvSpPr>
      <dsp:spPr>
        <a:xfrm>
          <a:off x="4553216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0A73DE-09E7-44B3-A3B5-3E32194E3704}">
      <dsp:nvSpPr>
        <dsp:cNvPr id="0" name=""/>
        <dsp:cNvSpPr/>
      </dsp:nvSpPr>
      <dsp:spPr>
        <a:xfrm>
          <a:off x="4622148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1</a:t>
          </a:r>
        </a:p>
      </dsp:txBody>
      <dsp:txXfrm>
        <a:off x="4633686" y="2891531"/>
        <a:ext cx="597310" cy="370869"/>
      </dsp:txXfrm>
    </dsp:sp>
    <dsp:sp modelId="{8B985E89-57AC-4E08-B0B4-875C8FA1CC52}">
      <dsp:nvSpPr>
        <dsp:cNvPr id="0" name=""/>
        <dsp:cNvSpPr/>
      </dsp:nvSpPr>
      <dsp:spPr>
        <a:xfrm>
          <a:off x="5311466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B3773-740E-48F1-9104-DD77DFFE26F8}">
      <dsp:nvSpPr>
        <dsp:cNvPr id="0" name=""/>
        <dsp:cNvSpPr/>
      </dsp:nvSpPr>
      <dsp:spPr>
        <a:xfrm>
          <a:off x="5380398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2 </a:t>
          </a:r>
        </a:p>
      </dsp:txBody>
      <dsp:txXfrm>
        <a:off x="5391936" y="2891531"/>
        <a:ext cx="597310" cy="370869"/>
      </dsp:txXfrm>
    </dsp:sp>
    <dsp:sp modelId="{9F6E72FE-D9FD-45E7-A399-4EB4D7155FE6}">
      <dsp:nvSpPr>
        <dsp:cNvPr id="0" name=""/>
        <dsp:cNvSpPr/>
      </dsp:nvSpPr>
      <dsp:spPr>
        <a:xfrm>
          <a:off x="6069716" y="2814508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A4D306-8A19-4D40-AB21-85666011B353}">
      <dsp:nvSpPr>
        <dsp:cNvPr id="0" name=""/>
        <dsp:cNvSpPr/>
      </dsp:nvSpPr>
      <dsp:spPr>
        <a:xfrm>
          <a:off x="6138648" y="2879993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Ajudante 3</a:t>
          </a:r>
        </a:p>
      </dsp:txBody>
      <dsp:txXfrm>
        <a:off x="6150186" y="2891531"/>
        <a:ext cx="597310" cy="370869"/>
      </dsp:txXfrm>
    </dsp:sp>
    <dsp:sp modelId="{60D03E53-211F-4B41-ACC4-896CF336DD2F}">
      <dsp:nvSpPr>
        <dsp:cNvPr id="0" name=""/>
        <dsp:cNvSpPr/>
      </dsp:nvSpPr>
      <dsp:spPr>
        <a:xfrm>
          <a:off x="6069716" y="1091385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E41C80-9264-4E16-90CC-736B6C132061}">
      <dsp:nvSpPr>
        <dsp:cNvPr id="0" name=""/>
        <dsp:cNvSpPr/>
      </dsp:nvSpPr>
      <dsp:spPr>
        <a:xfrm>
          <a:off x="6138648" y="1156870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Adminitradora Judicial</a:t>
          </a:r>
        </a:p>
      </dsp:txBody>
      <dsp:txXfrm>
        <a:off x="6150186" y="1168408"/>
        <a:ext cx="597310" cy="370869"/>
      </dsp:txXfrm>
    </dsp:sp>
    <dsp:sp modelId="{5BF26971-CF85-4D8B-84E5-FA04C894E479}">
      <dsp:nvSpPr>
        <dsp:cNvPr id="0" name=""/>
        <dsp:cNvSpPr/>
      </dsp:nvSpPr>
      <dsp:spPr>
        <a:xfrm>
          <a:off x="6069716" y="1665759"/>
          <a:ext cx="620386" cy="393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5546C2-908F-4C2E-A527-7465338ED3D7}">
      <dsp:nvSpPr>
        <dsp:cNvPr id="0" name=""/>
        <dsp:cNvSpPr/>
      </dsp:nvSpPr>
      <dsp:spPr>
        <a:xfrm>
          <a:off x="6138648" y="1731244"/>
          <a:ext cx="620386" cy="393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Secretaria </a:t>
          </a:r>
          <a:r>
            <a:rPr lang="pt-PT" sz="700" kern="1200"/>
            <a:t>Geral</a:t>
          </a:r>
          <a:endParaRPr lang="en-US" sz="700" kern="1200"/>
        </a:p>
      </dsp:txBody>
      <dsp:txXfrm>
        <a:off x="6150186" y="1742782"/>
        <a:ext cx="597310" cy="37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Pressman</b:Tag>
    <b:SourceType>DocumentFromInternetSite</b:SourceType>
    <b:Guid>{3447B8A6-43C2-4B86-AE14-48687B09C72B}</b:Guid>
    <b:Title>Software engineering: a practitioner's approach</b:Title>
    <b:Year>2005</b:Year>
    <b:URL>http://books.google.com/books?hl=en&amp;lr=&amp;id=bL7QZHtWvaUC&amp;oi=fnd&amp;pg=PR27&amp;dq=pressman+software+1995&amp;ots=O6wccQsK9l&amp;sig=LAlR4xjKzJQ-6snNfGptiV8Mrnk</b:URL>
    <b:Author>
      <b:Author>
        <b:NameList>
          <b:Person>
            <b:Last>Pressman</b:Last>
            <b:First>Roger</b:First>
            <b:Middle>S.</b:Middle>
          </b:Person>
        </b:NameList>
      </b:Author>
    </b:Author>
    <b:InternetSiteTitle> books.google.com</b:InternetSiteTitle>
    <b:RefOrder>8</b:RefOrder>
  </b:Source>
  <b:Source>
    <b:Tag>MartinOdell</b:Tag>
    <b:SourceType>Book</b:SourceType>
    <b:Guid>{70859FE9-6823-4224-B974-DAB8A7EDA476}</b:Guid>
    <b:Author>
      <b:Author>
        <b:Corporate>Odell, J. Martin &amp; J.</b:Corporate>
      </b:Author>
    </b:Author>
    <b:Title>Análise e Projeto Orientados a Objeto</b:Title>
    <b:Year>1995</b:Year>
    <b:City>São Paulo</b:City>
    <b:Publisher>Makron Books</b:Publisher>
    <b:RefOrder>9</b:RefOrder>
  </b:Source>
  <b:Source>
    <b:Tag>Sar07</b:Tag>
    <b:SourceType>InternetSite</b:SourceType>
    <b:Guid>{1D32C881-EF15-47D1-B016-A43C2FBF7396}</b:Guid>
    <b:Author>
      <b:Author>
        <b:Corporate>Sara M.</b:Corporate>
      </b:Author>
    </b:Author>
    <b:Title>Sistemas de Gestão de Base de Dados</b:Title>
    <b:Year>2007</b:Year>
    <b:Month>11</b:Month>
    <b:Day>26</b:Day>
    <b:YearAccessed>2015</b:YearAccessed>
    <b:MonthAccessed>06</b:MonthAccessed>
    <b:DayAccessed>17</b:DayAccessed>
    <b:URL>http://www.notapositiva.com/trab_estudantes/trab_estudantes/tic/tic_trabalhos/sistgestbd.htm</b:URL>
    <b:RefOrder>10</b:RefOrder>
  </b:Source>
  <b:Source>
    <b:Tag>ALM05</b:Tag>
    <b:SourceType>Book</b:SourceType>
    <b:Guid>{3E1065DC-C9A5-4D05-8CC5-E025C3E37A75}</b:Guid>
    <b:Title>Fundamentos para Sistemas de Informação 2 ed.</b:Title>
    <b:Year>2005</b:Year>
    <b:City>Santa Catarina</b:City>
    <b:Publisher>Palhoça UnisulVirtual</b:Publisher>
    <b:Author>
      <b:Author>
        <b:Corporate>A. L Mülbert, e N. M. Ayres</b:Corporate>
      </b:Author>
    </b:Author>
    <b:RefOrder>11</b:RefOrder>
  </b:Source>
  <b:Source>
    <b:Tag>Cae09</b:Tag>
    <b:SourceType>InternetSite</b:SourceType>
    <b:Guid>{347F1998-63F8-4688-9662-DA88C3BED0CC}</b:Guid>
    <b:Author>
      <b:Author>
        <b:Corporate>Caelum</b:Corporate>
      </b:Author>
    </b:Author>
    <b:Title>APOSTILA LABORATÓRIO JAVA COM TESTES, XML E DESIGN PATTERNS</b:Title>
    <b:Year>2009</b:Year>
    <b:YearAccessed>2015</b:YearAccessed>
    <b:MonthAccessed>06</b:MonthAccessed>
    <b:DayAccessed>20</b:DayAccessed>
    <b:URL>http://www.caelum.com.br/apostila-java-testes-xml-design-patterns/interfaces-graficas-com-swing/#5-3-look-and-feel</b:URL>
    <b:RefOrder>12</b:RefOrder>
  </b:Source>
  <b:Source>
    <b:Tag>Sam07</b:Tag>
    <b:SourceType>InternetSite</b:SourceType>
    <b:Guid>{96AC021B-3DDA-4945-AD8A-774729ED39A7}</b:Guid>
    <b:Title>dsc.ufcg</b:Title>
    <b:Year>2007</b:Year>
    <b:Month>1</b:Month>
    <b:YearAccessed>2015</b:YearAccessed>
    <b:MonthAccessed>10</b:MonthAccessed>
    <b:DayAccessed>18</b:DayAccessed>
    <b:URL>http://www.dsc.ufcg.edu.br/~sampaio/cursos/2007.1/Graduacao/SI-II/Uml/diagramas/usecases/usecases.htm</b:URL>
    <b:Author>
      <b:Author>
        <b:NameList>
          <b:Person>
            <b:Last>Sampaio</b:Last>
          </b:Person>
        </b:NameList>
      </b:Author>
    </b:Author>
    <b:RefOrder>13</b:RefOrder>
  </b:Source>
  <b:Source>
    <b:Tag>Mar15</b:Tag>
    <b:SourceType>InternetSite</b:SourceType>
    <b:Guid>{9C5DF3A1-D9AC-4F2F-8C2D-E04E4B5AF6FF}</b:Guid>
    <b:Title>Capítulo 2. Fundamentos do UML</b:Title>
    <b:Author>
      <b:Author>
        <b:NameList>
          <b:Person>
            <b:Last>Gama</b:Last>
            <b:First>Marcus</b:First>
          </b:Person>
        </b:NameList>
      </b:Author>
    </b:Author>
    <b:YearAccessed>2015</b:YearAccessed>
    <b:MonthAccessed>11</b:MonthAccessed>
    <b:DayAccessed>22</b:DayAccessed>
    <b:URL>https://docs.kde.org/trunk4/pt_BR/kdesdk/umbrello/uml-basics.html</b:URL>
    <b:RefOrder>1</b:RefOrder>
  </b:Source>
  <b:Source>
    <b:Tag>Jor94</b:Tag>
    <b:SourceType>DocumentFromInternetSite</b:SourceType>
    <b:Guid>{CF3D9360-A640-414F-A2FE-B9C5E2F22179}</b:Guid>
    <b:Author>
      <b:Author>
        <b:NameList>
          <b:Person>
            <b:Last>Jorge</b:Last>
            <b:First>Mário</b:First>
            <b:Middle>Rui Gomes e Joaquim</b:Middle>
          </b:Person>
        </b:NameList>
      </b:Author>
    </b:Author>
    <b:Title>Capítulo 7. Prototyping for Tiny Fingers</b:Title>
    <b:Year>1994</b:Year>
    <b:Month>04</b:Month>
    <b:YearAccessed>2015</b:YearAccessed>
    <b:MonthAccessed>11</b:MonthAccessed>
    <b:DayAccessed>22</b:DayAccessed>
    <b:URL>http://www.di.ubi.pt/~agomes/ihc/teoricas/07-cap.pdf</b:URL>
    <b:InternetSiteTitle>http://www.di.ubi.pt</b:InternetSiteTitle>
    <b:RefOrder>2</b:RefOrder>
  </b:Source>
  <b:Source>
    <b:Tag>Con10</b:Tag>
    <b:SourceType>DocumentFromInternetSite</b:SourceType>
    <b:Guid>{D74977F5-9243-48B3-8F86-63FD61AD2BA6}</b:Guid>
    <b:Author>
      <b:Author>
        <b:Corporate>Conselho Nacional de Arquivos - CONARQ</b:Corporate>
      </b:Author>
    </b:Author>
    <b:Title>Conselho Nacional de Arquivos</b:Title>
    <b:InternetSiteTitle>www.conarq.arquivonacional.gov.br</b:InternetSiteTitle>
    <b:Year>2010</b:Year>
    <b:Month>04</b:Month>
    <b:YearAccessed>2015</b:YearAccessed>
    <b:MonthAccessed>11</b:MonthAccessed>
    <b:DayAccessed>22</b:DayAccessed>
    <b:URL>http://www.conarq.arquivonacional.gov.br/media/publicacoes/recomenda/recomendaes_para_digitalizao.pdf</b:URL>
    <b:RefOrder>3</b:RefOrder>
  </b:Source>
  <b:Source>
    <b:Tag>WWR70</b:Tag>
    <b:SourceType>Book</b:SourceType>
    <b:Guid>{A8E34614-A106-411F-9048-039C3FAF147A}</b:Guid>
    <b:Title>Managing the development of large software systems: concepts and techniques.</b:Title>
    <b:Year>1970</b:Year>
    <b:Author>
      <b:Author>
        <b:NameList>
          <b:Person>
            <b:Last>Royce</b:Last>
            <b:First>W.W</b:First>
          </b:Person>
        </b:NameList>
      </b:Author>
    </b:Author>
    <b:City>Westcon, Los Angeles, CA.</b:City>
    <b:Publisher>IEEE </b:Publisher>
    <b:RefOrder>4</b:RefOrder>
  </b:Source>
  <b:Source>
    <b:Tag>MSc02</b:Tag>
    <b:SourceType>Book</b:SourceType>
    <b:Guid>{4EB17A3E-341F-4A12-A24A-17A58490FB76}</b:Guid>
    <b:Author>
      <b:Author>
        <b:NameList>
          <b:Person>
            <b:Last>M. Schwaber</b:Last>
            <b:First>K.</b:First>
            <b:Middle>and Beedle,</b:Middle>
          </b:Person>
        </b:NameList>
      </b:Author>
    </b:Author>
    <b:Title> Agile Software Development with Scrum</b:Title>
    <b:Year>2002</b:Year>
    <b:City>New Jersey</b:City>
    <b:Publisher>Prentice-Hall</b:Publisher>
    <b:RefOrder>5</b:RefOrder>
  </b:Source>
  <b:Source>
    <b:Tag>KBe99</b:Tag>
    <b:SourceType>Book</b:SourceType>
    <b:Guid>{71365A2F-E71E-4BAB-A4B6-AFF611CB0734}</b:Guid>
    <b:Author>
      <b:Author>
        <b:NameList>
          <b:Person>
            <b:Last>Beck</b:Last>
            <b:First>K</b:First>
          </b:Person>
        </b:NameList>
      </b:Author>
    </b:Author>
    <b:Title>Programação Extrema Explicada</b:Title>
    <b:Year>1999</b:Year>
    <b:Publisher>Bookman</b:Publisher>
    <b:RefOrder>6</b:RefOrder>
  </b:Source>
  <b:Source>
    <b:Tag>Cre14</b:Tag>
    <b:SourceType>DocumentFromInternetSite</b:SourceType>
    <b:Guid>{B8822492-5A4F-46FA-A4D5-AA7C2A7C0F81}</b:Guid>
    <b:Title>br.ccm.net</b:Title>
    <b:Year>2014</b:Year>
    <b:Author>
      <b:Author>
        <b:NameList>
          <b:Person>
            <b:Last>Commons</b:Last>
            <b:First>Creative</b:First>
          </b:Person>
        </b:NameList>
      </b:Author>
    </b:Author>
    <b:InternetSiteTitle>saude.ccm.net </b:InternetSiteTitle>
    <b:Month>11</b:Month>
    <b:YearAccessed>2015</b:YearAccessed>
    <b:MonthAccessed>11</b:MonthAccessed>
    <b:DayAccessed>23</b:DayAccessed>
    <b:URL>http://br.ccm.net/contents/623-introducao-a-seguranca-informatica</b:URL>
    <b:RefOrder>7</b:RefOrder>
  </b:Source>
</b:Sources>
</file>

<file path=customXml/itemProps1.xml><?xml version="1.0" encoding="utf-8"?>
<ds:datastoreItem xmlns:ds="http://schemas.openxmlformats.org/officeDocument/2006/customXml" ds:itemID="{8116B441-8B99-419F-8B89-02B8CFA4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1</TotalTime>
  <Pages>56</Pages>
  <Words>7559</Words>
  <Characters>52045</Characters>
  <Application>Microsoft Office Word</Application>
  <DocSecurity>0</DocSecurity>
  <Lines>433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59486</CharactersWithSpaces>
  <SharedDoc>false</SharedDoc>
  <HLinks>
    <vt:vector size="246" baseType="variant">
      <vt:variant>
        <vt:i4>1179704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1769526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_Toc419886335</vt:lpwstr>
      </vt:variant>
      <vt:variant>
        <vt:i4>1769526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_Toc419886334</vt:lpwstr>
      </vt:variant>
      <vt:variant>
        <vt:i4>1769526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_Toc419886333</vt:lpwstr>
      </vt:variant>
      <vt:variant>
        <vt:i4>1769526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_Toc419886332</vt:lpwstr>
      </vt:variant>
      <vt:variant>
        <vt:i4>1769526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_Toc419886331</vt:lpwstr>
      </vt:variant>
      <vt:variant>
        <vt:i4>1769526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_Toc419886330</vt:lpwstr>
      </vt:variant>
      <vt:variant>
        <vt:i4>1703990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_Toc419886329</vt:lpwstr>
      </vt:variant>
      <vt:variant>
        <vt:i4>1703990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_Toc419886328</vt:lpwstr>
      </vt:variant>
      <vt:variant>
        <vt:i4>1703990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_Toc419886327</vt:lpwstr>
      </vt:variant>
      <vt:variant>
        <vt:i4>1703990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_Toc419886326</vt:lpwstr>
      </vt:variant>
      <vt:variant>
        <vt:i4>1703990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_Toc419886325</vt:lpwstr>
      </vt:variant>
      <vt:variant>
        <vt:i4>1703990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_Toc419886324</vt:lpwstr>
      </vt:variant>
      <vt:variant>
        <vt:i4>1703990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_Toc419886323</vt:lpwstr>
      </vt:variant>
      <vt:variant>
        <vt:i4>1703990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_Toc419886322</vt:lpwstr>
      </vt:variant>
      <vt:variant>
        <vt:i4>1703990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_Toc419886321</vt:lpwstr>
      </vt:variant>
      <vt:variant>
        <vt:i4>1703990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_Toc419886320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_Toc419886319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_Toc419886318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_Toc419886317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_Toc419886316</vt:lpwstr>
      </vt:variant>
      <vt:variant>
        <vt:i4>1638454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_Toc419886315</vt:lpwstr>
      </vt:variant>
      <vt:variant>
        <vt:i4>1638454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_Toc419886314</vt:lpwstr>
      </vt:variant>
      <vt:variant>
        <vt:i4>1638454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_Toc419886313</vt:lpwstr>
      </vt:variant>
      <vt:variant>
        <vt:i4>1638454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_Toc419886312</vt:lpwstr>
      </vt:variant>
      <vt:variant>
        <vt:i4>1638454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_Toc419886311</vt:lpwstr>
      </vt:variant>
      <vt:variant>
        <vt:i4>1638454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_Toc419886310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_Toc419886309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_Toc419886308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_Toc419886307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_Toc419886306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_Toc419886305</vt:lpwstr>
      </vt:variant>
      <vt:variant>
        <vt:i4>1572918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_Toc419886304</vt:lpwstr>
      </vt:variant>
      <vt:variant>
        <vt:i4>1572918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_Toc419886303</vt:lpwstr>
      </vt:variant>
      <vt:variant>
        <vt:i4>1572918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_Toc419886302</vt:lpwstr>
      </vt:variant>
      <vt:variant>
        <vt:i4>1572918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_Toc419886301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subject/>
  <dc:creator>mmalagon</dc:creator>
  <cp:keywords/>
  <dc:description/>
  <cp:lastModifiedBy>rui guirrugo</cp:lastModifiedBy>
  <cp:revision>2</cp:revision>
  <cp:lastPrinted>2010-08-10T10:47:00Z</cp:lastPrinted>
  <dcterms:created xsi:type="dcterms:W3CDTF">2016-05-30T09:10:00Z</dcterms:created>
  <dcterms:modified xsi:type="dcterms:W3CDTF">2016-05-30T09:10:00Z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