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45F60" w14:textId="77777777" w:rsidR="00F45EF6" w:rsidRDefault="00C1527A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43231A">
        <w:rPr>
          <w:rFonts w:ascii="Times New Roman" w:hAnsi="Times New Roman"/>
          <w:b/>
          <w:iCs/>
          <w:sz w:val="28"/>
          <w:szCs w:val="28"/>
        </w:rPr>
        <w:t xml:space="preserve"> </w:t>
      </w:r>
    </w:p>
    <w:p w14:paraId="036BDEAA" w14:textId="77777777" w:rsidR="00F45EF6" w:rsidRDefault="00F45EF6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</w:p>
    <w:p w14:paraId="5C49CBBD" w14:textId="77777777" w:rsidR="006E21F6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 wp14:anchorId="0ECDD6D0" wp14:editId="09B69314">
            <wp:extent cx="1047750" cy="476250"/>
            <wp:effectExtent l="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B27" w:rsidRPr="00570AEF">
        <w:rPr>
          <w:rFonts w:ascii="Arial" w:hAnsi="Arial" w:cs="Arial"/>
          <w:b/>
          <w:i/>
          <w:iCs/>
          <w:sz w:val="24"/>
        </w:rPr>
        <w:t>INSTIT</w:t>
      </w:r>
      <w:r w:rsidR="006E21F6" w:rsidRPr="00570AEF">
        <w:rPr>
          <w:rFonts w:ascii="Arial" w:hAnsi="Arial" w:cs="Arial"/>
          <w:b/>
          <w:i/>
          <w:iCs/>
          <w:sz w:val="24"/>
        </w:rPr>
        <w:t>UTO SUPERIOR DE TRANSPORTES E COMUNICAÇÕES</w:t>
      </w:r>
    </w:p>
    <w:p w14:paraId="161A0367" w14:textId="77777777" w:rsidR="00D34798" w:rsidRPr="00570AEF" w:rsidRDefault="00D34798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14:paraId="7F0155EA" w14:textId="77777777" w:rsidR="0003594E" w:rsidRPr="00F81DF8" w:rsidRDefault="0003594E" w:rsidP="00AA169F">
      <w:pPr>
        <w:pStyle w:val="InstitutionInformation"/>
        <w:spacing w:before="0"/>
        <w:rPr>
          <w:rFonts w:ascii="Arial" w:hAnsi="Arial" w:cs="Arial"/>
          <w:szCs w:val="28"/>
        </w:rPr>
      </w:pPr>
    </w:p>
    <w:p w14:paraId="7149E77E" w14:textId="77777777" w:rsidR="00AC67CA" w:rsidRPr="00F81DF8" w:rsidRDefault="00AC67CA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3B42C5C9" w14:textId="77777777" w:rsidR="00306CED" w:rsidRPr="00C85F52" w:rsidRDefault="00306CE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14:paraId="0BAA70FC" w14:textId="77777777" w:rsidR="0003594E" w:rsidRPr="00306CED" w:rsidRDefault="0003594E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</w:p>
    <w:p w14:paraId="24BD3988" w14:textId="77777777" w:rsidR="007715ED" w:rsidRPr="007715ED" w:rsidRDefault="007715ED" w:rsidP="00AA169F">
      <w:pPr>
        <w:spacing w:before="0" w:after="0"/>
        <w:rPr>
          <w:rFonts w:ascii="Arial" w:hAnsi="Arial" w:cs="Arial"/>
          <w:sz w:val="24"/>
        </w:rPr>
      </w:pPr>
    </w:p>
    <w:p w14:paraId="0A54E2E9" w14:textId="77777777" w:rsidR="007715ED" w:rsidRPr="00306CED" w:rsidRDefault="00306CE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C85F52">
        <w:rPr>
          <w:rFonts w:ascii="Times New Roman" w:hAnsi="Times New Roman"/>
          <w:sz w:val="24"/>
        </w:rPr>
        <w:t>Rui Fernandes D’ Inácio Guirrugo</w:t>
      </w:r>
    </w:p>
    <w:p w14:paraId="7591C993" w14:textId="77777777" w:rsidR="00913927" w:rsidRDefault="00913927" w:rsidP="00AA169F">
      <w:pPr>
        <w:spacing w:before="0" w:after="0"/>
      </w:pPr>
    </w:p>
    <w:p w14:paraId="74EF10CC" w14:textId="77777777" w:rsidR="00F45EF6" w:rsidRPr="00597C44" w:rsidRDefault="00F45EF6" w:rsidP="00F45EF6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>Projecto Final do Curso</w:t>
      </w:r>
    </w:p>
    <w:p w14:paraId="126460D1" w14:textId="77777777" w:rsidR="00F45EF6" w:rsidRPr="001E5530" w:rsidRDefault="00F45EF6" w:rsidP="00F45EF6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14:paraId="2FE2EB66" w14:textId="77777777" w:rsidR="00F45EF6" w:rsidRPr="001E5530" w:rsidRDefault="00F45EF6" w:rsidP="00F45EF6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14:paraId="2F6D67BF" w14:textId="77777777" w:rsidR="00F45EF6" w:rsidRPr="00C85F52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14:paraId="1331CD00" w14:textId="77777777" w:rsidR="00F45EF6" w:rsidRDefault="00F45EF6" w:rsidP="00F45EF6">
      <w:pPr>
        <w:spacing w:before="0" w:after="0"/>
      </w:pPr>
    </w:p>
    <w:p w14:paraId="78923ED4" w14:textId="77777777" w:rsidR="00F45EF6" w:rsidRPr="00913927" w:rsidRDefault="00F45EF6" w:rsidP="00F45EF6">
      <w:pPr>
        <w:spacing w:before="0" w:after="0"/>
      </w:pPr>
    </w:p>
    <w:p w14:paraId="1D81564F" w14:textId="77777777" w:rsidR="00F45EF6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14:paraId="05D8E1F4" w14:textId="77777777" w:rsidR="00F45EF6" w:rsidRDefault="00F45EF6" w:rsidP="00F45EF6">
      <w:pPr>
        <w:spacing w:before="0" w:after="0"/>
      </w:pPr>
    </w:p>
    <w:p w14:paraId="6C610B87" w14:textId="77777777" w:rsidR="00F45EF6" w:rsidRPr="00B56448" w:rsidRDefault="00F45EF6" w:rsidP="00F45EF6">
      <w:pPr>
        <w:spacing w:before="0" w:after="0"/>
      </w:pPr>
    </w:p>
    <w:p w14:paraId="62043B98" w14:textId="77777777" w:rsidR="00F45EF6" w:rsidRDefault="00F45EF6" w:rsidP="00F45EF6">
      <w:pPr>
        <w:spacing w:before="0" w:after="0"/>
      </w:pPr>
    </w:p>
    <w:p w14:paraId="576F124E" w14:textId="77777777" w:rsidR="00F45EF6" w:rsidRPr="007715ED" w:rsidRDefault="00F45EF6" w:rsidP="00F45EF6">
      <w:pPr>
        <w:spacing w:before="0" w:after="0"/>
      </w:pPr>
    </w:p>
    <w:p w14:paraId="5B1E1D3D" w14:textId="77777777" w:rsidR="00F45EF6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8136A2">
        <w:rPr>
          <w:rFonts w:ascii="Times New Roman" w:hAnsi="Times New Roman"/>
          <w:sz w:val="24"/>
        </w:rPr>
        <w:fldChar w:fldCharType="begin"/>
      </w:r>
      <w:r w:rsidRPr="008136A2">
        <w:rPr>
          <w:rFonts w:ascii="Times New Roman" w:hAnsi="Times New Roman"/>
          <w:sz w:val="24"/>
        </w:rPr>
        <w:instrText xml:space="preserve"> MACROBUTTON  AcceptAllChangesInDoc "[Insira Mês e Ano da elaboração]" </w:instrText>
      </w:r>
      <w:r w:rsidRPr="008136A2">
        <w:rPr>
          <w:rFonts w:ascii="Times New Roman" w:hAnsi="Times New Roman"/>
          <w:sz w:val="24"/>
        </w:rPr>
        <w:fldChar w:fldCharType="end"/>
      </w:r>
    </w:p>
    <w:p w14:paraId="2D54A45F" w14:textId="77777777" w:rsidR="00F45EF6" w:rsidRDefault="00F45EF6">
      <w:pPr>
        <w:spacing w:before="0" w:after="0" w:line="240" w:lineRule="auto"/>
        <w:jc w:val="left"/>
      </w:pPr>
      <w:r>
        <w:br w:type="page"/>
      </w:r>
    </w:p>
    <w:p w14:paraId="2332A9FA" w14:textId="77777777" w:rsidR="00C40E53" w:rsidRPr="00C40E53" w:rsidRDefault="00C40E53" w:rsidP="00AA169F">
      <w:pPr>
        <w:spacing w:before="0" w:after="0"/>
      </w:pPr>
    </w:p>
    <w:p w14:paraId="69AFB103" w14:textId="77777777" w:rsidR="00570AEF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 wp14:anchorId="3C350B81" wp14:editId="5A073844">
            <wp:extent cx="1047750" cy="476250"/>
            <wp:effectExtent l="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AEF" w:rsidRPr="00570AEF">
        <w:rPr>
          <w:rFonts w:ascii="Arial" w:hAnsi="Arial" w:cs="Arial"/>
          <w:b/>
          <w:i/>
          <w:iCs/>
          <w:sz w:val="24"/>
        </w:rPr>
        <w:t>INSTITUTO SUPERIOR DE TRANSPORTES E COMUNICAÇÕES</w:t>
      </w:r>
    </w:p>
    <w:p w14:paraId="1426AE16" w14:textId="77777777" w:rsidR="00570AEF" w:rsidRPr="00570AEF" w:rsidRDefault="00570AEF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14:paraId="2AF14E59" w14:textId="77777777" w:rsidR="00570AEF" w:rsidRPr="006E21F6" w:rsidRDefault="00570AEF" w:rsidP="00AA169F">
      <w:pPr>
        <w:pStyle w:val="InstitutionInformation"/>
        <w:spacing w:before="0"/>
        <w:rPr>
          <w:rFonts w:ascii="Arial" w:hAnsi="Arial" w:cs="Arial"/>
          <w:sz w:val="32"/>
          <w:szCs w:val="32"/>
        </w:rPr>
      </w:pPr>
    </w:p>
    <w:p w14:paraId="06576355" w14:textId="77777777" w:rsidR="00570AEF" w:rsidRPr="00F81DF8" w:rsidRDefault="00570AEF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18A73CB" w14:textId="77777777" w:rsidR="0081144D" w:rsidRPr="00C85F52" w:rsidRDefault="0081144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14:paraId="17890A44" w14:textId="77777777" w:rsidR="00570AEF" w:rsidRPr="007715ED" w:rsidRDefault="00570AEF" w:rsidP="00AA169F">
      <w:pPr>
        <w:spacing w:before="0" w:after="0"/>
        <w:rPr>
          <w:rFonts w:ascii="Arial" w:hAnsi="Arial" w:cs="Arial"/>
          <w:sz w:val="24"/>
        </w:rPr>
      </w:pPr>
    </w:p>
    <w:p w14:paraId="7F5B8C2B" w14:textId="77777777" w:rsidR="00570AEF" w:rsidRPr="00913927" w:rsidRDefault="0081144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Rui Fernandes D’ Inácio Guirrugo </w:t>
      </w:r>
    </w:p>
    <w:p w14:paraId="761D5A09" w14:textId="77777777" w:rsidR="00570AEF" w:rsidRDefault="00570AEF" w:rsidP="00AA169F">
      <w:pPr>
        <w:spacing w:before="0" w:after="0"/>
      </w:pPr>
    </w:p>
    <w:p w14:paraId="5F13F464" w14:textId="77777777" w:rsidR="00570AEF" w:rsidRDefault="00570AEF" w:rsidP="00AA169F">
      <w:pPr>
        <w:spacing w:before="0" w:after="0"/>
      </w:pPr>
    </w:p>
    <w:p w14:paraId="1B939A8A" w14:textId="77777777" w:rsidR="00570AEF" w:rsidRPr="00597C44" w:rsidRDefault="00570AEF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 xml:space="preserve">Projecto </w:t>
      </w:r>
      <w:r w:rsidR="00F82C73" w:rsidRPr="00597C44">
        <w:rPr>
          <w:rFonts w:ascii="Times New Roman" w:hAnsi="Times New Roman"/>
          <w:b/>
          <w:sz w:val="28"/>
          <w:szCs w:val="28"/>
        </w:rPr>
        <w:t>F</w:t>
      </w:r>
      <w:r w:rsidRPr="00597C44">
        <w:rPr>
          <w:rFonts w:ascii="Times New Roman" w:hAnsi="Times New Roman"/>
          <w:b/>
          <w:sz w:val="28"/>
          <w:szCs w:val="28"/>
        </w:rPr>
        <w:t xml:space="preserve">inal do </w:t>
      </w:r>
      <w:r w:rsidR="00F82C73" w:rsidRPr="00597C44">
        <w:rPr>
          <w:rFonts w:ascii="Times New Roman" w:hAnsi="Times New Roman"/>
          <w:b/>
          <w:sz w:val="28"/>
          <w:szCs w:val="28"/>
        </w:rPr>
        <w:t>C</w:t>
      </w:r>
      <w:r w:rsidRPr="00597C44">
        <w:rPr>
          <w:rFonts w:ascii="Times New Roman" w:hAnsi="Times New Roman"/>
          <w:b/>
          <w:sz w:val="28"/>
          <w:szCs w:val="28"/>
        </w:rPr>
        <w:t>urso</w:t>
      </w:r>
    </w:p>
    <w:p w14:paraId="089C5D6E" w14:textId="77777777" w:rsidR="001E5530" w:rsidRPr="001E5530" w:rsidRDefault="00B56448" w:rsidP="00AA169F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14:paraId="71B8E866" w14:textId="77777777" w:rsidR="008136A2" w:rsidRPr="001E5530" w:rsidRDefault="001E5530" w:rsidP="00AA169F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14:paraId="5DB88E09" w14:textId="77777777" w:rsidR="00B56448" w:rsidRPr="00C85F52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14:paraId="0C2DC837" w14:textId="77777777" w:rsidR="00570AEF" w:rsidRDefault="00570AEF" w:rsidP="00AA169F">
      <w:pPr>
        <w:spacing w:before="0" w:after="0"/>
      </w:pPr>
    </w:p>
    <w:p w14:paraId="53668A65" w14:textId="77777777" w:rsidR="00570AEF" w:rsidRPr="00913927" w:rsidRDefault="00570AEF" w:rsidP="00AA169F">
      <w:pPr>
        <w:spacing w:before="0" w:after="0"/>
      </w:pPr>
    </w:p>
    <w:p w14:paraId="1FD8292C" w14:textId="77777777" w:rsidR="00570AEF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14:paraId="42B046B7" w14:textId="77777777" w:rsidR="00B56448" w:rsidRDefault="00B56448" w:rsidP="00AA169F">
      <w:pPr>
        <w:spacing w:before="0" w:after="0"/>
      </w:pPr>
    </w:p>
    <w:p w14:paraId="7F95AA20" w14:textId="77777777" w:rsidR="00B56448" w:rsidRPr="00B56448" w:rsidRDefault="00B56448" w:rsidP="00AA169F">
      <w:pPr>
        <w:spacing w:before="0" w:after="0"/>
      </w:pPr>
    </w:p>
    <w:p w14:paraId="2BAC910D" w14:textId="77777777" w:rsidR="00570AEF" w:rsidRDefault="00570AEF" w:rsidP="00AA169F">
      <w:pPr>
        <w:spacing w:before="0" w:after="0"/>
      </w:pPr>
    </w:p>
    <w:p w14:paraId="16456A47" w14:textId="77777777" w:rsidR="00570AEF" w:rsidRPr="007715ED" w:rsidRDefault="00570AEF" w:rsidP="00AA169F">
      <w:pPr>
        <w:spacing w:before="0" w:after="0"/>
      </w:pPr>
    </w:p>
    <w:p w14:paraId="000AF55F" w14:textId="77777777" w:rsidR="00570AEF" w:rsidRDefault="00F82C73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8136A2">
        <w:rPr>
          <w:rFonts w:ascii="Times New Roman" w:hAnsi="Times New Roman"/>
          <w:sz w:val="24"/>
        </w:rPr>
        <w:fldChar w:fldCharType="begin"/>
      </w:r>
      <w:r w:rsidRPr="008136A2">
        <w:rPr>
          <w:rFonts w:ascii="Times New Roman" w:hAnsi="Times New Roman"/>
          <w:sz w:val="24"/>
        </w:rPr>
        <w:instrText xml:space="preserve"> MACROBUTTON  AcceptAllChangesInDoc "[Insira Mês e Ano da elaboração]" </w:instrText>
      </w:r>
      <w:r w:rsidRPr="008136A2">
        <w:rPr>
          <w:rFonts w:ascii="Times New Roman" w:hAnsi="Times New Roman"/>
          <w:sz w:val="24"/>
        </w:rPr>
        <w:fldChar w:fldCharType="end"/>
      </w:r>
    </w:p>
    <w:p w14:paraId="3F73ED3E" w14:textId="77777777" w:rsidR="00902100" w:rsidRDefault="00902100">
      <w:pPr>
        <w:spacing w:before="0" w:after="0" w:line="240" w:lineRule="auto"/>
        <w:jc w:val="left"/>
      </w:pPr>
      <w:r>
        <w:br w:type="page"/>
      </w:r>
    </w:p>
    <w:p w14:paraId="5D61320C" w14:textId="77777777" w:rsidR="00554414" w:rsidRPr="00554414" w:rsidRDefault="00554414" w:rsidP="00AA169F">
      <w:pPr>
        <w:spacing w:before="0" w:after="0"/>
      </w:pPr>
    </w:p>
    <w:p w14:paraId="74C9EB9F" w14:textId="77777777" w:rsidR="00093F73" w:rsidRPr="00093F73" w:rsidRDefault="003A3F35" w:rsidP="00AA169F">
      <w:pPr>
        <w:pStyle w:val="BodyText2"/>
        <w:spacing w:before="0" w:after="0" w:line="360" w:lineRule="auto"/>
        <w:jc w:val="center"/>
        <w:rPr>
          <w:color w:val="FF0000"/>
          <w:sz w:val="32"/>
        </w:rPr>
      </w:pPr>
      <w:r w:rsidRPr="00541801">
        <w:rPr>
          <w:noProof/>
          <w:color w:val="FF0000"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20671D3" wp14:editId="2C49A5C9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1047750" cy="6515100"/>
                <wp:effectExtent l="0" t="0" r="0" b="19050"/>
                <wp:wrapNone/>
                <wp:docPr id="2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6515100"/>
                          <a:chOff x="1260" y="180"/>
                          <a:chExt cx="1440" cy="15480"/>
                        </a:xfrm>
                      </wpg:grpSpPr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322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4FB9B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FE52209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4576AA5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8A2F856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F1DBE27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314BFDF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E11C8D1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B51EF0B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14C28E0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1C8F5D6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58BF220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4D4983A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AE0EAC6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19B7197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3618886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FBF27EA" w14:textId="77777777" w:rsidR="00BB0DC9" w:rsidRDefault="00BB0DC9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37" y="360"/>
                            <a:ext cx="1363" cy="1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5644E" w14:textId="77777777" w:rsidR="00BB0DC9" w:rsidRPr="00151601" w:rsidRDefault="00BB0DC9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</w:rPr>
                                <w:t>PROTÓTIPO DE UM SISTEMA DE INFORMAÇÃO PARA A GESTÃO DE PROCESSOS JUDICIAIS NO TRIBUNAIS DOS MENORES DA CIDADE DE MAPUTO</w:t>
                              </w:r>
                            </w:p>
                            <w:p w14:paraId="68B5F626" w14:textId="77777777" w:rsidR="00BB0DC9" w:rsidRPr="00151601" w:rsidRDefault="00BB0DC9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  <w:b/>
                                </w:rPr>
                                <w:t>Rui Fernandes D’ Inácio Guirrugo</w:t>
                              </w:r>
                            </w:p>
                            <w:p w14:paraId="27B10CB6" w14:textId="77777777" w:rsidR="00BB0DC9" w:rsidRPr="00093F73" w:rsidRDefault="00BB0DC9" w:rsidP="00151601">
                              <w:pPr>
                                <w:spacing w:before="0" w:after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671D3" id="Group 34" o:spid="_x0000_s1026" style="position:absolute;left:0;text-align:left;margin-left:0;margin-top:26.9pt;width:82.5pt;height:513pt;z-index:251656192;mso-position-horizontal:left;mso-position-horizontal-relative:margin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1260;top:180;width:1322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2174FB9B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1FE52209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34576AA5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18A2F856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3F1DBE27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7314BFDF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7E11C8D1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0B51EF0B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614C28E0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41C8F5D6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558BF220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74D4983A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1AE0EAC6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419B7197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03618886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  <w:p w14:paraId="4FBF27EA" w14:textId="77777777" w:rsidR="00BB0DC9" w:rsidRDefault="00BB0DC9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8" type="#_x0000_t202" style="position:absolute;left:1337;top:360;width:1363;height:1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6D15644E" w14:textId="77777777" w:rsidR="00BB0DC9" w:rsidRPr="00151601" w:rsidRDefault="00BB0DC9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</w:rPr>
                          <w:t>PROTÓTIPO DE UM SISTEMA DE INFORMAÇÃO PARA A GESTÃO DE PROCESSOS JUDICIAIS NO TRIBUNAIS DOS MENORES DA CIDADE DE MAPUTO</w:t>
                        </w:r>
                      </w:p>
                      <w:p w14:paraId="68B5F626" w14:textId="77777777" w:rsidR="00BB0DC9" w:rsidRPr="00151601" w:rsidRDefault="00BB0DC9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  <w:b/>
                          </w:rPr>
                          <w:t>Rui Fernandes D’ Inácio Guirrugo</w:t>
                        </w:r>
                      </w:p>
                      <w:p w14:paraId="27B10CB6" w14:textId="77777777" w:rsidR="00BB0DC9" w:rsidRPr="00093F73" w:rsidRDefault="00BB0DC9" w:rsidP="00151601">
                        <w:pPr>
                          <w:spacing w:before="0" w:after="0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6116DF" w14:textId="77777777" w:rsidR="00913927" w:rsidRPr="00AC1E3A" w:rsidRDefault="003A3F35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  <w:r w:rsidRPr="00AC1E3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069ECB5" wp14:editId="1AAAA9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3970" r="8890" b="5715"/>
                <wp:wrapNone/>
                <wp:docPr id="2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F6541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9AC52B8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2EE2A18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5D1BEFA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A9831A5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BB562F4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8A20693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AE330BC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8D17562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6912FAE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ADF0273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86DC041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5756C95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4D36A58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DA3801F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476EA0C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0FD9E74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CB4CF03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F767E21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FD1A23D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210EE82" wp14:editId="4E9ABE67">
                                    <wp:extent cx="485775" cy="923925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49C75D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1722662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3375125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C30E697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B0AE2C8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BAAE7C5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68A7DF4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A0EF08D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A2F352D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017E506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FBA03AE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E2BDE49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3FB7994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173DB57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4B25166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7E9AA1E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A303410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64A2A9E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651E350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E8A4DD3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AD888B9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001D85B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1D5E8E8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65501EB" w14:textId="77777777" w:rsidR="00BB0DC9" w:rsidRPr="003076C3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637751A" w14:textId="77777777" w:rsidR="00BB0DC9" w:rsidRPr="003076C3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8945364" w14:textId="77777777" w:rsidR="00BB0DC9" w:rsidRDefault="00BB0DC9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D50015C" w14:textId="77777777" w:rsidR="00BB0DC9" w:rsidRPr="003B3387" w:rsidRDefault="00BB0DC9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18752B5" wp14:editId="5F7CA2B3">
                                    <wp:extent cx="485775" cy="1047750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73CAA" w14:textId="77777777" w:rsidR="00BB0DC9" w:rsidRPr="00913927" w:rsidRDefault="00BB0DC9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14:paraId="2DAF108A" w14:textId="77777777" w:rsidR="00BB0DC9" w:rsidRPr="003B309E" w:rsidRDefault="00BB0DC9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9ECB5" id="Group 31" o:spid="_x0000_s1029" style="position:absolute;left:0;text-align:left;margin-left:0;margin-top:0;width:70.25pt;height:587.2pt;z-index:251655168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">
                <v:shape id="Text Box 32" o:spid="_x0000_s1030" type="#_x0000_t202" style="position:absolute;left:1260;top:180;width:1440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400F6541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29AC52B8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52EE2A18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15D1BEFA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2A9831A5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2BB562F4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68A20693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2AE330BC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68D17562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46912FAE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4ADF0273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686DC041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55756C95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14D36A58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0DA3801F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5476EA0C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70FD9E74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4CB4CF03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4F767E21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0FD1A23D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 wp14:anchorId="3210EE82" wp14:editId="4E9ABE67">
                              <wp:extent cx="485775" cy="923925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49C75D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41722662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53375125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0C30E697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4B0AE2C8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7BAAE7C5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668A7DF4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6A0EF08D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5A2F352D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6017E506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0FBA03AE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6E2BDE49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23FB7994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0173DB57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54B25166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57E9AA1E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3A303410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664A2A9E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4651E350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4E8A4DD3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2AD888B9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5001D85B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71D5E8E8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365501EB" w14:textId="77777777" w:rsidR="00BB0DC9" w:rsidRPr="003076C3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7637751A" w14:textId="77777777" w:rsidR="00BB0DC9" w:rsidRPr="003076C3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48945364" w14:textId="77777777" w:rsidR="00BB0DC9" w:rsidRDefault="00BB0DC9" w:rsidP="00913927">
                        <w:pPr>
                          <w:rPr>
                            <w:b/>
                          </w:rPr>
                        </w:pPr>
                      </w:p>
                      <w:p w14:paraId="7D50015C" w14:textId="77777777" w:rsidR="00BB0DC9" w:rsidRPr="003B3387" w:rsidRDefault="00BB0DC9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 wp14:anchorId="218752B5" wp14:editId="5F7CA2B3">
                              <wp:extent cx="485775" cy="104775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1" type="#_x0000_t202" style="position:absolute;left:1440;top:360;width:1260;height:1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" filled="f" stroked="f">
                  <v:textbox style="layout-flow:vertical;mso-layout-flow-alt:bottom-to-top">
                    <w:txbxContent>
                      <w:p w14:paraId="21073CAA" w14:textId="77777777" w:rsidR="00BB0DC9" w:rsidRPr="00913927" w:rsidRDefault="00BB0DC9" w:rsidP="00913927">
                        <w:pPr>
                          <w:spacing w:line="180" w:lineRule="exact"/>
                          <w:jc w:val="center"/>
                        </w:pPr>
                      </w:p>
                      <w:p w14:paraId="2DAF108A" w14:textId="77777777" w:rsidR="00BB0DC9" w:rsidRPr="003B309E" w:rsidRDefault="00BB0DC9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B70FE7" w14:textId="77777777"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DE9CECE" w14:textId="77777777"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DAFC1E3" w14:textId="77777777"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AADDE3C" w14:textId="77777777"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B33632F" w14:textId="77777777"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D70F58A" w14:textId="77777777"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1888586" w14:textId="77777777" w:rsidR="00913927" w:rsidRPr="00093F73" w:rsidRDefault="00913927" w:rsidP="00AA169F">
      <w:pPr>
        <w:pStyle w:val="Title"/>
        <w:spacing w:before="0" w:after="0"/>
        <w:rPr>
          <w:rFonts w:ascii="Arial" w:hAnsi="Arial"/>
          <w:sz w:val="24"/>
          <w:szCs w:val="24"/>
        </w:rPr>
      </w:pPr>
    </w:p>
    <w:p w14:paraId="4D775014" w14:textId="77777777"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547E668" w14:textId="77777777"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14:paraId="625F0722" w14:textId="77777777"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14:paraId="72A19E28" w14:textId="77777777"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14:paraId="3D3D5992" w14:textId="77777777"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14:paraId="75A20563" w14:textId="77777777"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14:paraId="63B58E84" w14:textId="77777777"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14:paraId="472938FE" w14:textId="77777777"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14:paraId="137C365A" w14:textId="77777777"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14:paraId="1F3DD883" w14:textId="77777777"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14:paraId="22A7EDD0" w14:textId="77777777"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F5AFE56" w14:textId="77777777"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0DBDE72" w14:textId="77777777"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DF16D8B" w14:textId="77777777"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20434D5" w14:textId="77777777"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66B8B5B" w14:textId="77777777"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6CE1E8F" w14:textId="77777777"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C770386" w14:textId="77777777"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CCF38FE" w14:textId="77777777"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4CA584B" w14:textId="77777777"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1A9FE00" w14:textId="77777777" w:rsid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  <w:sectPr w:rsidR="00266CFA" w:rsidSect="00266CFA">
          <w:footerReference w:type="even" r:id="rId10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14:paraId="01822E28" w14:textId="77777777" w:rsidR="008850C1" w:rsidRPr="0005259B" w:rsidRDefault="00756A9F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05259B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14:paraId="7A315413" w14:textId="77777777" w:rsidR="00554414" w:rsidRPr="0005259B" w:rsidRDefault="00554414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14:paraId="38E67194" w14:textId="74699524" w:rsidR="00560276" w:rsidRDefault="00756A9F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r w:rsidRPr="00502126">
        <w:fldChar w:fldCharType="begin"/>
      </w:r>
      <w:r w:rsidRPr="00502126">
        <w:instrText xml:space="preserve"> TOC \o "1-3" \h \z \u </w:instrText>
      </w:r>
      <w:r w:rsidRPr="00502126">
        <w:fldChar w:fldCharType="separate"/>
      </w:r>
      <w:hyperlink w:anchor="_Toc440445186" w:history="1">
        <w:r w:rsidR="00560276" w:rsidRPr="00343ACD">
          <w:rPr>
            <w:rStyle w:val="Hyperlink"/>
          </w:rPr>
          <w:t>1 AGRADECIMENTOS</w:t>
        </w:r>
        <w:r w:rsidR="00560276">
          <w:rPr>
            <w:webHidden/>
          </w:rPr>
          <w:tab/>
        </w:r>
        <w:r w:rsidR="00560276">
          <w:rPr>
            <w:webHidden/>
          </w:rPr>
          <w:fldChar w:fldCharType="begin"/>
        </w:r>
        <w:r w:rsidR="00560276">
          <w:rPr>
            <w:webHidden/>
          </w:rPr>
          <w:instrText xml:space="preserve"> PAGEREF _Toc440445186 \h </w:instrText>
        </w:r>
        <w:r w:rsidR="00560276">
          <w:rPr>
            <w:webHidden/>
          </w:rPr>
        </w:r>
        <w:r w:rsidR="00560276">
          <w:rPr>
            <w:webHidden/>
          </w:rPr>
          <w:fldChar w:fldCharType="separate"/>
        </w:r>
        <w:r w:rsidR="00560276">
          <w:rPr>
            <w:webHidden/>
          </w:rPr>
          <w:t>IV</w:t>
        </w:r>
        <w:r w:rsidR="00560276">
          <w:rPr>
            <w:webHidden/>
          </w:rPr>
          <w:fldChar w:fldCharType="end"/>
        </w:r>
      </w:hyperlink>
    </w:p>
    <w:p w14:paraId="7BA00F0E" w14:textId="3CE7AF87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187" w:history="1">
        <w:r w:rsidRPr="00343ACD">
          <w:rPr>
            <w:rStyle w:val="Hyperlink"/>
          </w:rPr>
          <w:t>2 DEDICATÓRIA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466E998D" w14:textId="5A925D26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188" w:history="1">
        <w:r w:rsidRPr="00343ACD">
          <w:rPr>
            <w:rStyle w:val="Hyperlink"/>
          </w:rPr>
          <w:t>3 DECLARAÇÃO DE HONRA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</w:t>
        </w:r>
        <w:r>
          <w:rPr>
            <w:webHidden/>
          </w:rPr>
          <w:fldChar w:fldCharType="end"/>
        </w:r>
      </w:hyperlink>
    </w:p>
    <w:p w14:paraId="1C058DAB" w14:textId="682211B3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189" w:history="1">
        <w:r w:rsidRPr="00343ACD">
          <w:rPr>
            <w:rStyle w:val="Hyperlink"/>
          </w:rPr>
          <w:t>4 ÍNDICE DE TABELAS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14:paraId="1C188BA0" w14:textId="62786F55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190" w:history="1">
        <w:r w:rsidRPr="00343ACD">
          <w:rPr>
            <w:rStyle w:val="Hyperlink"/>
          </w:rPr>
          <w:t>5 ÍNDICE DE FIGURAS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VIII</w:t>
        </w:r>
        <w:r>
          <w:rPr>
            <w:webHidden/>
          </w:rPr>
          <w:fldChar w:fldCharType="end"/>
        </w:r>
      </w:hyperlink>
    </w:p>
    <w:p w14:paraId="74B13CEF" w14:textId="69B078E7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191" w:history="1">
        <w:r w:rsidRPr="00343ACD">
          <w:rPr>
            <w:rStyle w:val="Hyperlink"/>
          </w:rPr>
          <w:t>6 ÍNDICE DE GRÁFICOS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IX</w:t>
        </w:r>
        <w:r>
          <w:rPr>
            <w:webHidden/>
          </w:rPr>
          <w:fldChar w:fldCharType="end"/>
        </w:r>
      </w:hyperlink>
    </w:p>
    <w:p w14:paraId="4E7B856C" w14:textId="31B0583A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192" w:history="1">
        <w:r w:rsidRPr="00343ACD">
          <w:rPr>
            <w:rStyle w:val="Hyperlink"/>
          </w:rPr>
          <w:t>7 LISTA DAS ABREVIATURAS UTILIZADAS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</w:t>
        </w:r>
        <w:r>
          <w:rPr>
            <w:webHidden/>
          </w:rPr>
          <w:fldChar w:fldCharType="end"/>
        </w:r>
      </w:hyperlink>
    </w:p>
    <w:p w14:paraId="73BA6FF3" w14:textId="322C9C79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193" w:history="1">
        <w:r w:rsidRPr="00343ACD">
          <w:rPr>
            <w:rStyle w:val="Hyperlink"/>
          </w:rPr>
          <w:t>1 CAPÍTULO 1 - 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265B6CF" w14:textId="3AB23322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194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343ACD">
          <w:rPr>
            <w:rStyle w:val="Hyperlink"/>
            <w:noProof/>
          </w:rPr>
          <w:t xml:space="preserve"> Justificação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231504" w14:textId="1BE1B8E5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195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343ACD">
          <w:rPr>
            <w:rStyle w:val="Hyperlink"/>
            <w:noProof/>
          </w:rPr>
          <w:t xml:space="preserve"> Desenho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EA10EC" w14:textId="5801AD7C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196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1.2.1.</w:t>
        </w:r>
        <w:r w:rsidRPr="00343ACD">
          <w:rPr>
            <w:rStyle w:val="Hyperlink"/>
          </w:rPr>
          <w:t xml:space="preserve"> Problemática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597F8BE" w14:textId="23733CD4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197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1.2.2.</w:t>
        </w:r>
        <w:r w:rsidRPr="00343ACD">
          <w:rPr>
            <w:rStyle w:val="Hyperlink"/>
          </w:rPr>
          <w:t xml:space="preserve"> Problema de investigação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22E3DAF" w14:textId="5CE168D0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198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1.2.3.</w:t>
        </w:r>
        <w:r w:rsidRPr="00343ACD">
          <w:rPr>
            <w:rStyle w:val="Hyperlink"/>
          </w:rPr>
          <w:t xml:space="preserve"> Objecto de investigação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3011FF1" w14:textId="5F27DBBE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199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1.2.4.</w:t>
        </w:r>
        <w:r w:rsidRPr="00343ACD">
          <w:rPr>
            <w:rStyle w:val="Hyperlink"/>
          </w:rPr>
          <w:t xml:space="preserve"> Objectivo geral de investigação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D333154" w14:textId="60775390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00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1.2.5.</w:t>
        </w:r>
        <w:r w:rsidRPr="00343ACD">
          <w:rPr>
            <w:rStyle w:val="Hyperlink"/>
          </w:rPr>
          <w:t xml:space="preserve"> Perguntas investigação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FF826A7" w14:textId="55D8BC50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01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343ACD">
          <w:rPr>
            <w:rStyle w:val="Hyperlink"/>
            <w:noProof/>
          </w:rPr>
          <w:t xml:space="preserve">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EFA4EA" w14:textId="038558D6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02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1.3.1.</w:t>
        </w:r>
        <w:r w:rsidRPr="00343ACD">
          <w:rPr>
            <w:rStyle w:val="Hyperlink"/>
          </w:rPr>
          <w:t xml:space="preserve"> Abordagem da investigação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969373" w14:textId="5B3366DF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03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1.3.2.</w:t>
        </w:r>
        <w:r w:rsidRPr="00343ACD">
          <w:rPr>
            <w:rStyle w:val="Hyperlink"/>
          </w:rPr>
          <w:t xml:space="preserve"> Hipótese / questões a ideia a defender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A39917" w14:textId="4F5AC468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04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1.3.3.</w:t>
        </w:r>
        <w:r w:rsidRPr="00343ACD">
          <w:rPr>
            <w:rStyle w:val="Hyperlink"/>
          </w:rPr>
          <w:t xml:space="preserve"> Métodos de investigação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34DA00" w14:textId="73F43E37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05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1.3.4.</w:t>
        </w:r>
        <w:r w:rsidRPr="00343ACD">
          <w:rPr>
            <w:rStyle w:val="Hyperlink"/>
          </w:rPr>
          <w:t xml:space="preserve"> Tarefas da investigação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9C1941" w14:textId="7D0C8997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07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343ACD">
          <w:rPr>
            <w:rStyle w:val="Hyperlink"/>
            <w:noProof/>
          </w:rPr>
          <w:t xml:space="preserve"> Estrutura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8191A0" w14:textId="4E511831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208" w:history="1">
        <w:r w:rsidRPr="00343ACD">
          <w:rPr>
            <w:rStyle w:val="Hyperlink"/>
          </w:rPr>
          <w:t>2 CApítulo 2 -  MARCO TEÓRICO- CONCEITUAL DA iNVESTIGAÇÃO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BC9E1C" w14:textId="5EB49FE6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09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Pr="00343ACD">
          <w:rPr>
            <w:rStyle w:val="Hyperlink"/>
            <w:noProof/>
          </w:rPr>
          <w:t xml:space="preserve"> Antecedentes do objecto e do problema de investigação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0A8318" w14:textId="37F4CD13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10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2.1.1.</w:t>
        </w:r>
        <w:r w:rsidRPr="00343ACD">
          <w:rPr>
            <w:rStyle w:val="Hyperlink"/>
          </w:rPr>
          <w:t xml:space="preserve"> Gestão de processos (Workflow)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6541159" w14:textId="43578347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11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Pr="00343ACD">
          <w:rPr>
            <w:rStyle w:val="Hyperlink"/>
            <w:noProof/>
          </w:rPr>
          <w:t xml:space="preserve"> Bases teóricas da investigação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2A772B" w14:textId="75D09D40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12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2.2.1.</w:t>
        </w:r>
        <w:r w:rsidRPr="00343ACD">
          <w:rPr>
            <w:rStyle w:val="Hyperlink"/>
          </w:rPr>
          <w:t xml:space="preserve">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2AA5C7" w14:textId="4A0C714F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13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2.2.2.</w:t>
        </w:r>
        <w:r w:rsidRPr="00343ACD">
          <w:rPr>
            <w:rStyle w:val="Hyperlink"/>
          </w:rPr>
          <w:t xml:space="preserve"> Tipos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926B88F" w14:textId="72F7BBFA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14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2.2.3.</w:t>
        </w:r>
        <w:r w:rsidRPr="00343ACD">
          <w:rPr>
            <w:rStyle w:val="Hyperlink"/>
          </w:rPr>
          <w:t xml:space="preserve"> Software modelo espiral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D8303B0" w14:textId="48D94B54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15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2.2.4.</w:t>
        </w:r>
        <w:r w:rsidRPr="00343ACD">
          <w:rPr>
            <w:rStyle w:val="Hyperlink"/>
          </w:rPr>
          <w:t xml:space="preserve"> Software SIG – Sistema de informações gerenciais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6316A8E" w14:textId="3F1B5191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16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2.2.5.</w:t>
        </w:r>
        <w:r w:rsidRPr="00343ACD">
          <w:rPr>
            <w:rStyle w:val="Hyperlink"/>
          </w:rPr>
          <w:t xml:space="preserve"> Software SAD – Sistemas de Apoio a Decisões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0D1878D" w14:textId="184D4E79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17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2.2.6.</w:t>
        </w:r>
        <w:r w:rsidRPr="00343ACD">
          <w:rPr>
            <w:rStyle w:val="Hyperlink"/>
          </w:rPr>
          <w:t xml:space="preserve"> Software EIS – Executive Information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14A0E62" w14:textId="01A365D7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18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2.2.7.</w:t>
        </w:r>
        <w:r w:rsidRPr="00343ACD">
          <w:rPr>
            <w:rStyle w:val="Hyperlink"/>
          </w:rPr>
          <w:t xml:space="preserve"> Processo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1167721" w14:textId="171B8CE6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19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2.2.8.</w:t>
        </w:r>
        <w:r w:rsidRPr="00343ACD">
          <w:rPr>
            <w:rStyle w:val="Hyperlink"/>
          </w:rPr>
          <w:t xml:space="preserve"> Técnicas de Orientação a Objecto (OO)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5E5094D" w14:textId="36DDCB62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20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2.2.9.</w:t>
        </w:r>
        <w:r w:rsidRPr="00343ACD">
          <w:rPr>
            <w:rStyle w:val="Hyperlink"/>
          </w:rPr>
          <w:t xml:space="preserve"> Sistemas de gestão de base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EA2A06C" w14:textId="114F5D30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21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2.2.10.</w:t>
        </w:r>
        <w:r w:rsidRPr="00343ACD">
          <w:rPr>
            <w:rStyle w:val="Hyperlink"/>
          </w:rPr>
          <w:t xml:space="preserve"> Sistemas De Informação Baseados Em Computador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FF113B8" w14:textId="25D16CCF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22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2.2.11.</w:t>
        </w:r>
        <w:r w:rsidRPr="00343ACD">
          <w:rPr>
            <w:rStyle w:val="Hyperlink"/>
          </w:rPr>
          <w:t xml:space="preserve"> Interfaces gráficas em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E8E546E" w14:textId="2DC7B0A7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23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2.2.12.</w:t>
        </w:r>
        <w:r w:rsidRPr="00343ACD">
          <w:rPr>
            <w:rStyle w:val="Hyperlink"/>
          </w:rPr>
          <w:t xml:space="preserve"> Look And Feel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549F0F4" w14:textId="6DAA6D23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24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2.2.13.</w:t>
        </w:r>
        <w:r w:rsidRPr="00343ACD">
          <w:rPr>
            <w:rStyle w:val="Hyperlink"/>
          </w:rPr>
          <w:t xml:space="preserve"> UML (Unified Modelling Language)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0AD972F" w14:textId="52615766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25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2.2.14.</w:t>
        </w:r>
        <w:r w:rsidRPr="00343ACD">
          <w:rPr>
            <w:rStyle w:val="Hyperlink"/>
          </w:rPr>
          <w:t xml:space="preserve"> Prototipagem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E8DB80B" w14:textId="7AF11CBA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26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2.2.15.</w:t>
        </w:r>
        <w:r w:rsidRPr="00343ACD">
          <w:rPr>
            <w:rStyle w:val="Hyperlink"/>
          </w:rPr>
          <w:t xml:space="preserve"> Digitalização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DDA7341" w14:textId="709B19E3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27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2.2.16.</w:t>
        </w:r>
        <w:r w:rsidRPr="00343ACD">
          <w:rPr>
            <w:rStyle w:val="Hyperlink"/>
          </w:rPr>
          <w:t xml:space="preserve"> Metodologias de 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0848F15" w14:textId="04F84F13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28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Pr="00343ACD">
          <w:rPr>
            <w:rStyle w:val="Hyperlink"/>
            <w:noProof/>
          </w:rPr>
          <w:t xml:space="preserve"> Definição conceitual e operacional das variáveis de investigação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71E5E1" w14:textId="3E1DC222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29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2.3.1.</w:t>
        </w:r>
        <w:r w:rsidRPr="00343ACD">
          <w:rPr>
            <w:rStyle w:val="Hyperlink"/>
          </w:rPr>
          <w:t xml:space="preserve"> Segurança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48CCCFF" w14:textId="48F4C31C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30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2.3.2.</w:t>
        </w:r>
        <w:r w:rsidRPr="00343ACD">
          <w:rPr>
            <w:rStyle w:val="Hyperlink"/>
          </w:rPr>
          <w:t xml:space="preserve"> Integridade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8A10777" w14:textId="254E1FE8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31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2.3.3.</w:t>
        </w:r>
        <w:r w:rsidRPr="00343ACD">
          <w:rPr>
            <w:rStyle w:val="Hyperlink"/>
          </w:rPr>
          <w:t xml:space="preserve"> Confidencialidade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4A815E1" w14:textId="7B42D70D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32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2.3.4.</w:t>
        </w:r>
        <w:r w:rsidRPr="00343ACD">
          <w:rPr>
            <w:rStyle w:val="Hyperlink"/>
          </w:rPr>
          <w:t xml:space="preserve"> Disponibilidade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F5C34AC" w14:textId="393FC376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233" w:history="1">
        <w:r w:rsidRPr="00343ACD">
          <w:rPr>
            <w:rStyle w:val="Hyperlink"/>
          </w:rPr>
          <w:t>3 CApítulo 3 - MARCO CONTEXTUAL DA INVESTIGAÇÃO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F5DA5D2" w14:textId="048502F2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34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343ACD">
          <w:rPr>
            <w:rStyle w:val="Hyperlink"/>
            <w:noProof/>
          </w:rPr>
          <w:t xml:space="preserve"> Caracterização sócio - histórica, geográfica, política, … do objecto de investigação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AF1C2B" w14:textId="57631982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35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 w:rsidRPr="00343ACD">
          <w:rPr>
            <w:rStyle w:val="Hyperlink"/>
          </w:rPr>
          <w:t xml:space="preserve"> Tribunal dos Menores da Cidade de Maputo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6D85DE9" w14:textId="170A5820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36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 w:rsidRPr="00343ACD">
          <w:rPr>
            <w:rStyle w:val="Hyperlink"/>
          </w:rPr>
          <w:t xml:space="preserve"> Missão do Tribunal dos menos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59787A4" w14:textId="63EBB74E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37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 w:rsidRPr="00343ACD">
          <w:rPr>
            <w:rStyle w:val="Hyperlink"/>
          </w:rPr>
          <w:t xml:space="preserve"> Estrutura Orgânica do Tribunal dos Menores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13B69CE" w14:textId="7F3143B2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38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343ACD">
          <w:rPr>
            <w:rStyle w:val="Hyperlink"/>
            <w:noProof/>
          </w:rPr>
          <w:t xml:space="preserve"> Estado actual do objecto da investigação (descrição e evidencias empíricas do contexto de investigação)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F56EBC3" w14:textId="5A536CEA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39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 w:rsidRPr="00343ACD">
          <w:rPr>
            <w:rStyle w:val="Hyperlink"/>
          </w:rPr>
          <w:t xml:space="preserve"> Ciclo de Vida do processo judicial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49F6F36" w14:textId="609A45A4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40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 w:rsidRPr="00343ACD">
          <w:rPr>
            <w:rStyle w:val="Hyperlink"/>
          </w:rPr>
          <w:t xml:space="preserve"> Deficiências do actual sistema de gestão de Processos Judiciais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37A1626" w14:textId="6D49CE9D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241" w:history="1">
        <w:r w:rsidRPr="00343ACD">
          <w:rPr>
            <w:rStyle w:val="Hyperlink"/>
          </w:rPr>
          <w:t>4 CApÍtulo 4 - METODOLOGIA DE RESOLUÇÃO DO PROBLEMA E APRESENTAÇÃO DE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2DB09E1A" w14:textId="2683D17E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42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Pr="00343ACD">
          <w:rPr>
            <w:rStyle w:val="Hyperlink"/>
            <w:noProof/>
          </w:rPr>
          <w:t xml:space="preserve">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BAE0D4E" w14:textId="0B0C5E74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43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Pr="00343ACD">
          <w:rPr>
            <w:rStyle w:val="Hyperlink"/>
            <w:noProof/>
          </w:rPr>
          <w:t xml:space="preserve"> Metodologias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F415C94" w14:textId="7DCE9D95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44" w:history="1">
        <w:r w:rsidRPr="00343AC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Pr="00343ACD">
          <w:rPr>
            <w:rStyle w:val="Hyperlink"/>
            <w:noProof/>
          </w:rPr>
          <w:t xml:space="preserve"> Ferramentas e 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895B54" w14:textId="5D993D02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45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 w:rsidRPr="00343ACD">
          <w:rPr>
            <w:rStyle w:val="Hyperlink"/>
          </w:rPr>
          <w:t xml:space="preserve"> Ferramentas de modelação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5817CE3" w14:textId="0C6A129D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46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 w:rsidRPr="00343ACD">
          <w:rPr>
            <w:rStyle w:val="Hyperlink"/>
          </w:rPr>
          <w:t xml:space="preserve"> Tecnologias de 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3A0BBFF" w14:textId="68E256F8" w:rsidR="00560276" w:rsidRDefault="00560276">
      <w:pPr>
        <w:pStyle w:val="TOC3"/>
        <w:rPr>
          <w:rFonts w:asciiTheme="minorHAnsi" w:eastAsiaTheme="minorEastAsia" w:hAnsiTheme="minorHAnsi" w:cstheme="minorBidi"/>
          <w:b w:val="0"/>
          <w:bCs w:val="0"/>
          <w:szCs w:val="22"/>
          <w:lang w:val="en-US"/>
        </w:rPr>
      </w:pPr>
      <w:hyperlink w:anchor="_Toc440445247" w:history="1">
        <w:r w:rsidRPr="00343AC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 w:rsidRPr="00343ACD">
          <w:rPr>
            <w:rStyle w:val="Hyperlink"/>
          </w:rPr>
          <w:t xml:space="preserve"> Ambientes de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85913EE" w14:textId="6D4D9DD2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48" w:history="1">
        <w:r w:rsidRPr="00343AC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</w:t>
        </w:r>
        <w:r w:rsidRPr="00343ACD">
          <w:rPr>
            <w:rStyle w:val="Hyperlink"/>
            <w:noProof/>
          </w:rPr>
          <w:t xml:space="preserve"> Engenharia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C5E79AF" w14:textId="1EB71B8F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49" w:history="1">
        <w:r w:rsidRPr="00343AC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4.5.</w:t>
        </w:r>
        <w:r w:rsidRPr="00343ACD">
          <w:rPr>
            <w:rStyle w:val="Hyperlink"/>
            <w:noProof/>
          </w:rPr>
          <w:t xml:space="preserve"> Projecto ou desenho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F6F21CF" w14:textId="0E2D56C0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50" w:history="1">
        <w:r w:rsidRPr="00343AC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4.6.</w:t>
        </w:r>
        <w:r w:rsidRPr="00343ACD">
          <w:rPr>
            <w:rStyle w:val="Hyperlink"/>
            <w:noProof/>
          </w:rPr>
          <w:t xml:space="preserve"> Implementação ou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71107C" w14:textId="7A9688F8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51" w:history="1">
        <w:r w:rsidRPr="00343AC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4.7.</w:t>
        </w:r>
        <w:r w:rsidRPr="00343ACD">
          <w:rPr>
            <w:rStyle w:val="Hyperlink"/>
            <w:noProof/>
          </w:rPr>
          <w:t xml:space="preserve"> Verificação e validação (debug)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9262DA" w14:textId="717AEC42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52" w:history="1">
        <w:r w:rsidRPr="00343AC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4.8.</w:t>
        </w:r>
        <w:r w:rsidRPr="00343ACD">
          <w:rPr>
            <w:rStyle w:val="Hyperlink"/>
            <w:noProof/>
          </w:rPr>
          <w:t xml:space="preserve"> Entrega e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E71E10" w14:textId="21772A06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253" w:history="1">
        <w:r w:rsidRPr="00343ACD">
          <w:rPr>
            <w:rStyle w:val="Hyperlink"/>
          </w:rPr>
          <w:t>5 CAPÍTULO 5 - CONCLUSÕES E RECOMENDACÕES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4790F9F" w14:textId="0EA2716E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54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 w:rsidRPr="00343ACD">
          <w:rPr>
            <w:rStyle w:val="Hyperlink"/>
            <w:noProof/>
          </w:rPr>
          <w:t xml:space="preserve">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3592F5C" w14:textId="76E291D0" w:rsidR="00560276" w:rsidRDefault="0056027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45255" w:history="1">
        <w:r w:rsidRPr="00343AC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 w:rsidRPr="00343ACD">
          <w:rPr>
            <w:rStyle w:val="Hyperlink"/>
            <w:noProof/>
          </w:rPr>
          <w:t xml:space="preserve"> 5.2 Recomendações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_Toc440445255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F7ACC24" w14:textId="1B8BF5B5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256" w:history="1">
        <w:r w:rsidRPr="00343ACD">
          <w:rPr>
            <w:rStyle w:val="Hyperlink"/>
          </w:rPr>
          <w:t>6</w:t>
        </w:r>
        <w:r w:rsidRPr="00343ACD">
          <w:rPr>
            <w:rStyle w:val="Hyperlink"/>
            <w:rFonts w:ascii="Verdana" w:hAnsi="Verdana"/>
            <w:lang w:val="es-ES"/>
          </w:rPr>
          <w:t xml:space="preserve"> </w:t>
        </w:r>
        <w:r w:rsidRPr="00343ACD">
          <w:rPr>
            <w:rStyle w:val="Hyperlink"/>
          </w:rPr>
          <w:t>REFERÊNCIAS BIBLIOGRÁFICAS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4F65452" w14:textId="38D4C604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257" w:history="1">
        <w:r w:rsidRPr="00343ACD">
          <w:rPr>
            <w:rStyle w:val="Hyperlink"/>
          </w:rPr>
          <w:t>7 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590DC66C" w14:textId="678F170A" w:rsidR="00560276" w:rsidRDefault="0056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40445258" w:history="1">
        <w:r w:rsidRPr="00343ACD">
          <w:rPr>
            <w:rStyle w:val="Hyperlink"/>
          </w:rPr>
          <w:t>8 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_Toc440445258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B5DE333" w14:textId="70D6972F" w:rsidR="008850C1" w:rsidRPr="0005259B" w:rsidRDefault="00756A9F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  <w:r w:rsidRPr="00502126">
        <w:rPr>
          <w:rFonts w:ascii="Times New Roman" w:hAnsi="Times New Roman" w:cs="Times New Roman"/>
          <w:szCs w:val="24"/>
        </w:rPr>
        <w:lastRenderedPageBreak/>
        <w:fldChar w:fldCharType="end"/>
      </w:r>
      <w:r w:rsidR="003A3F35" w:rsidRPr="0005259B">
        <w:rPr>
          <w:rFonts w:ascii="Times New Roman" w:hAnsi="Times New Roman" w:cs="Times New Roman"/>
          <w:bCs/>
          <w:cap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C4E75" wp14:editId="449A949A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5798820" cy="800100"/>
                <wp:effectExtent l="22860" t="20955" r="26670" b="26670"/>
                <wp:wrapSquare wrapText="bothSides"/>
                <wp:docPr id="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F6920" w14:textId="77777777" w:rsidR="00BB0DC9" w:rsidRPr="00C30C05" w:rsidRDefault="00BB0DC9" w:rsidP="0041007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 índice acima é um índice automático pelo que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ser actualizado depois de inseridos todos 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sub-capítulos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texto. Para tal deve clicar o botão direito do 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  <w:t>mouse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campo do índice. </w:t>
                            </w:r>
                          </w:p>
                          <w:p w14:paraId="4AB0E70D" w14:textId="77777777" w:rsidR="00BB0DC9" w:rsidRPr="00C30C05" w:rsidRDefault="00BB0DC9" w:rsidP="00410072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C4E75" id="Text Box 51" o:spid="_x0000_s1032" type="#_x0000_t202" style="position:absolute;left:0;text-align:left;margin-left:0;margin-top:35.1pt;width:456.6pt;height:6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" strokecolor="red" strokeweight="3pt">
                <v:textbox>
                  <w:txbxContent>
                    <w:p w14:paraId="7B3F6920" w14:textId="77777777" w:rsidR="00BB0DC9" w:rsidRPr="00C30C05" w:rsidRDefault="00BB0DC9" w:rsidP="00410072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 índice acima é um índice automático pelo que</w:t>
                      </w:r>
                      <w:r w:rsidRPr="0041007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ser actualizado depois de inseridos todos 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sub-capítulos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texto. Para tal deve clicar o botão direito do </w:t>
                      </w:r>
                      <w:r w:rsidRPr="00410072"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  <w:t>mouse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campo do índice. </w:t>
                      </w:r>
                    </w:p>
                    <w:p w14:paraId="4AB0E70D" w14:textId="77777777" w:rsidR="00BB0DC9" w:rsidRPr="00C30C05" w:rsidRDefault="00BB0DC9" w:rsidP="00410072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E1DD64" w14:textId="77777777"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14:paraId="32F71235" w14:textId="77777777" w:rsidR="008850C1" w:rsidRPr="0005259B" w:rsidRDefault="008850C1" w:rsidP="00560276">
      <w:pPr>
        <w:pStyle w:val="Heading1"/>
      </w:pPr>
      <w:bookmarkStart w:id="0" w:name="_Toc440445186"/>
      <w:r w:rsidRPr="0005259B">
        <w:lastRenderedPageBreak/>
        <w:t>AGRADECIMENTOS</w:t>
      </w:r>
      <w:bookmarkEnd w:id="0"/>
    </w:p>
    <w:p w14:paraId="4B823CAA" w14:textId="77777777"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5E5E358D" w14:textId="77777777" w:rsidR="00BB0B4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43B753" wp14:editId="35DCF41F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798820" cy="617220"/>
                <wp:effectExtent l="22860" t="19050" r="26670" b="20955"/>
                <wp:wrapSquare wrapText="bothSides"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97C67" w14:textId="77777777" w:rsidR="00BB0DC9" w:rsidRPr="00C30C05" w:rsidRDefault="00BB0DC9" w:rsidP="00C30C0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Enunciar os agradecimentos e reconhecimentos do autor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nomes das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pes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soas e 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seus respectivos cargos nas instituições)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.</w:t>
                            </w:r>
                          </w:p>
                          <w:p w14:paraId="2D864C44" w14:textId="77777777" w:rsidR="00BB0DC9" w:rsidRPr="00C30C05" w:rsidRDefault="00BB0DC9" w:rsidP="00C30C05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3B753" id="Text Box 4" o:spid="_x0000_s1033" type="#_x0000_t202" style="position:absolute;left:0;text-align:left;margin-left:0;margin-top:39.6pt;width:456.6pt;height:48.6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" strokecolor="red" strokeweight="3pt">
                <v:textbox>
                  <w:txbxContent>
                    <w:p w14:paraId="37D97C67" w14:textId="77777777" w:rsidR="00BB0DC9" w:rsidRPr="00C30C05" w:rsidRDefault="00BB0DC9" w:rsidP="00C30C05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Enunciar os agradecimentos e reconhecimentos do autor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nomes das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pes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soas e 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seus respectivos cargos nas instituições)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.</w:t>
                      </w:r>
                    </w:p>
                    <w:p w14:paraId="2D864C44" w14:textId="77777777" w:rsidR="00BB0DC9" w:rsidRPr="00C30C05" w:rsidRDefault="00BB0DC9" w:rsidP="00C30C05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C05" w:rsidRPr="0005259B">
        <w:rPr>
          <w:rFonts w:ascii="Times New Roman" w:hAnsi="Times New Roman" w:cs="Times New Roman"/>
          <w:szCs w:val="24"/>
        </w:rPr>
        <w:fldChar w:fldCharType="begin"/>
      </w:r>
      <w:r w:rsidR="00C30C05" w:rsidRPr="0005259B">
        <w:rPr>
          <w:rFonts w:ascii="Times New Roman" w:hAnsi="Times New Roman" w:cs="Times New Roman"/>
          <w:szCs w:val="24"/>
        </w:rPr>
        <w:instrText xml:space="preserve"> MACROBUTTON  AcceptAllChangesInDoc "[Insira o  texto dos Agradecimentos]" </w:instrText>
      </w:r>
      <w:r w:rsidR="00C30C05" w:rsidRPr="0005259B">
        <w:rPr>
          <w:rFonts w:ascii="Times New Roman" w:hAnsi="Times New Roman" w:cs="Times New Roman"/>
          <w:szCs w:val="24"/>
        </w:rPr>
        <w:fldChar w:fldCharType="end"/>
      </w:r>
    </w:p>
    <w:p w14:paraId="5F393C5C" w14:textId="77777777" w:rsidR="00AC2AF3" w:rsidRPr="0005259B" w:rsidRDefault="00AC2AF3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1CD82F8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4262D00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79928B9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9BC253D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1ED5B72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9D9E66D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769BE6A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EBAA1AD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8D95A63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56D816C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50AF6F0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0AFFB7B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A4F4A31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EDE0F98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809133D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F33B68B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DEED2DA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E1BE5AA" w14:textId="77777777"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F4676E2" w14:textId="77777777"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D4BAAEC" w14:textId="77777777"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AE8EC16" w14:textId="77777777"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4B5E55B" w14:textId="77777777"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12C941F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63B4EB7" w14:textId="77777777"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C479A13" w14:textId="77777777" w:rsidR="00C40E53" w:rsidRPr="0005259B" w:rsidRDefault="00C40E53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1EE8B58" w14:textId="77777777" w:rsidR="003D0773" w:rsidRPr="0005259B" w:rsidRDefault="003D0773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7646A8A" w14:textId="77777777" w:rsidR="00A575F8" w:rsidRPr="0005259B" w:rsidRDefault="00FF271F" w:rsidP="00560276">
      <w:pPr>
        <w:pStyle w:val="Heading1"/>
      </w:pPr>
      <w:bookmarkStart w:id="1" w:name="_Toc440445187"/>
      <w:r w:rsidRPr="0005259B">
        <w:lastRenderedPageBreak/>
        <w:t>DEDICATÓ</w:t>
      </w:r>
      <w:r w:rsidR="0090260F" w:rsidRPr="0005259B">
        <w:t>RIA</w:t>
      </w:r>
      <w:bookmarkEnd w:id="1"/>
    </w:p>
    <w:p w14:paraId="2257F320" w14:textId="77777777"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316C594" w14:textId="77777777" w:rsidR="00BB0B4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8E2499" wp14:editId="001EEB89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283200" cy="426720"/>
                <wp:effectExtent l="22860" t="19050" r="27940" b="20955"/>
                <wp:wrapSquare wrapText="bothSides"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B94D0" w14:textId="77777777" w:rsidR="00BB0DC9" w:rsidRPr="00FF271F" w:rsidRDefault="00BB0DC9" w:rsidP="00FF271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Aqui mencione os nomes das pessoas 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ou entidade(s)</w:t>
                            </w: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a quem é dedicado o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trabalho.</w:t>
                            </w:r>
                          </w:p>
                          <w:p w14:paraId="7E08DD8E" w14:textId="77777777" w:rsidR="00BB0DC9" w:rsidRPr="00FF271F" w:rsidRDefault="00BB0DC9" w:rsidP="00FF271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E2499" id="Text Box 5" o:spid="_x0000_s1034" type="#_x0000_t202" style="position:absolute;left:0;text-align:left;margin-left:0;margin-top:39.6pt;width:416pt;height:33.6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" strokecolor="red" strokeweight="3pt">
                <v:textbox>
                  <w:txbxContent>
                    <w:p w14:paraId="767B94D0" w14:textId="77777777" w:rsidR="00BB0DC9" w:rsidRPr="00FF271F" w:rsidRDefault="00BB0DC9" w:rsidP="00FF271F">
                      <w:pPr>
                        <w:pStyle w:val="BodyTex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Aqui mencione os nomes das pessoas 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ou entidade(s)</w:t>
                      </w: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a quem é dedicado o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trabalho.</w:t>
                      </w:r>
                    </w:p>
                    <w:p w14:paraId="7E08DD8E" w14:textId="77777777" w:rsidR="00BB0DC9" w:rsidRPr="00FF271F" w:rsidRDefault="00BB0DC9" w:rsidP="00FF271F"/>
                  </w:txbxContent>
                </v:textbox>
                <w10:wrap type="square"/>
              </v:shape>
            </w:pict>
          </mc:Fallback>
        </mc:AlternateContent>
      </w:r>
      <w:r w:rsidR="00C30C05" w:rsidRPr="0005259B">
        <w:rPr>
          <w:rFonts w:ascii="Times New Roman" w:hAnsi="Times New Roman" w:cs="Times New Roman"/>
          <w:szCs w:val="24"/>
        </w:rPr>
        <w:fldChar w:fldCharType="begin"/>
      </w:r>
      <w:r w:rsidR="00C30C05" w:rsidRPr="0005259B">
        <w:rPr>
          <w:rFonts w:ascii="Times New Roman" w:hAnsi="Times New Roman" w:cs="Times New Roman"/>
          <w:szCs w:val="24"/>
        </w:rPr>
        <w:instrText xml:space="preserve"> MACROBUTTON  AcceptAllChangesInDoc "[Insira o texto da  Dedicatória (opcional)]" </w:instrText>
      </w:r>
      <w:r w:rsidR="00C30C05" w:rsidRPr="0005259B">
        <w:rPr>
          <w:rFonts w:ascii="Times New Roman" w:hAnsi="Times New Roman" w:cs="Times New Roman"/>
          <w:szCs w:val="24"/>
        </w:rPr>
        <w:fldChar w:fldCharType="end"/>
      </w:r>
    </w:p>
    <w:p w14:paraId="3BA68606" w14:textId="77777777"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E70640D" w14:textId="77777777"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8BB38B0" w14:textId="77777777"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17A9C6C" w14:textId="77777777"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7CF7E99" w14:textId="77777777"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E38A998" w14:textId="77777777"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ECF14BE" w14:textId="77777777"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95BA5C7" w14:textId="77777777"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BF3745E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5C43960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3DA0234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D932EC6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276505F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FF642AD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568AB8E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B8A5613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51521E6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6C225EF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1361033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2184E38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97D7E13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E5AA6E6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6C1AA08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EA4E4FF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6F200A5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D0FBD5E" w14:textId="77777777"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FE089B4" w14:textId="77777777" w:rsidR="00570AEF" w:rsidRPr="0005259B" w:rsidRDefault="00570AEF" w:rsidP="00AA169F">
      <w:pPr>
        <w:pStyle w:val="Title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0F8DF8" w14:textId="77777777" w:rsidR="0024334E" w:rsidRPr="0005259B" w:rsidRDefault="0024334E" w:rsidP="00560276">
      <w:pPr>
        <w:pStyle w:val="Heading1"/>
      </w:pPr>
      <w:bookmarkStart w:id="2" w:name="_Toc260760886"/>
      <w:bookmarkStart w:id="3" w:name="_Toc436653508"/>
      <w:bookmarkStart w:id="4" w:name="_Toc95113697"/>
      <w:bookmarkStart w:id="5" w:name="_Toc440445188"/>
      <w:r w:rsidRPr="0005259B">
        <w:lastRenderedPageBreak/>
        <w:t>DECLARAÇÃO DE HONRA</w:t>
      </w:r>
      <w:bookmarkEnd w:id="2"/>
      <w:bookmarkEnd w:id="3"/>
      <w:bookmarkEnd w:id="5"/>
    </w:p>
    <w:p w14:paraId="63C612D2" w14:textId="77777777" w:rsidR="0024334E" w:rsidRPr="0005259B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40CCF72D" w14:textId="77777777" w:rsidR="0024334E" w:rsidRPr="0005259B" w:rsidRDefault="0024334E" w:rsidP="0024334E">
      <w:pPr>
        <w:spacing w:before="0" w:after="0"/>
        <w:ind w:left="720"/>
        <w:rPr>
          <w:rFonts w:ascii="Times New Roman" w:hAnsi="Times New Roman"/>
        </w:rPr>
      </w:pPr>
      <w:r w:rsidRPr="0005259B">
        <w:rPr>
          <w:rFonts w:ascii="Times New Roman" w:hAnsi="Times New Roman"/>
        </w:rPr>
        <w:t xml:space="preserve">Eu, </w:t>
      </w:r>
      <w:r>
        <w:rPr>
          <w:rFonts w:ascii="Times New Roman" w:hAnsi="Times New Roman"/>
        </w:rPr>
        <w:t>Rui Fernandes D’Inácio Guirrugo</w:t>
      </w:r>
      <w:r w:rsidRPr="0005259B">
        <w:rPr>
          <w:rFonts w:ascii="Times New Roman" w:hAnsi="Times New Roman"/>
        </w:rPr>
        <w:t xml:space="preserve"> declaro por minha honra que o presente Projecto Final do Curso é exclusivamente de minha autoria, não constituindo cópia de nenhum trabalho realizado anteriormente e as fontes usadas para a realização do trabalho encontram-se referidas na bibliografia.</w:t>
      </w:r>
    </w:p>
    <w:p w14:paraId="123360FA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581C1250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47F76971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799500D8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644E54C7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2C174F4E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154A243A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t xml:space="preserve">         Assinatura: __________________________________</w:t>
      </w:r>
    </w:p>
    <w:p w14:paraId="585C8415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7044109D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7E3E41F4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357535A3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6C977BC3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0A73E7F9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1B96DFF3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061A325D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360ADF65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5A28F5B7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70674704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451C66FA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6DA76ED7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4B542F22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77A0FD18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761A8870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72F1214D" w14:textId="77777777" w:rsidR="0024334E" w:rsidRPr="0005259B" w:rsidRDefault="0024334E" w:rsidP="0024334E">
      <w:pPr>
        <w:spacing w:before="0" w:after="0"/>
        <w:ind w:left="1260" w:right="472" w:hanging="810"/>
        <w:jc w:val="left"/>
        <w:rPr>
          <w:rFonts w:ascii="Times New Roman" w:hAnsi="Times New Roman"/>
          <w:sz w:val="24"/>
        </w:rPr>
      </w:pPr>
    </w:p>
    <w:p w14:paraId="2797877A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7B351A93" w14:textId="77777777"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14:paraId="3F496FA4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F4CB254" w14:textId="77777777" w:rsidR="0024334E" w:rsidRPr="0005259B" w:rsidRDefault="0024334E" w:rsidP="00560276">
      <w:pPr>
        <w:pStyle w:val="Heading1"/>
      </w:pPr>
      <w:bookmarkStart w:id="6" w:name="_Toc260760888"/>
      <w:bookmarkStart w:id="7" w:name="_Toc436653509"/>
      <w:bookmarkStart w:id="8" w:name="_Toc440445189"/>
      <w:r w:rsidRPr="0005259B">
        <w:lastRenderedPageBreak/>
        <w:t>ÍNDICE DE TABELAS</w:t>
      </w:r>
      <w:bookmarkEnd w:id="6"/>
      <w:bookmarkEnd w:id="7"/>
      <w:bookmarkEnd w:id="8"/>
    </w:p>
    <w:p w14:paraId="3C6232DB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E45DC98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792C6F4F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38B71D77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63F22A22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5C473444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32ACED58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2F1A1E3D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1806D8C3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59B67912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484F8546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2DB8B130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2172415A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3741D50A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7396B513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77AD8EF0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585182E6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4A17992E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065C5B92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2031AC0F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2CA281E2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715D8B0C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2CAC444C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67C4D1AD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04ACD14A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74E5A586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290BF4E0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4ABDFE21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75CB2023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14:paraId="0C9CCAFD" w14:textId="77777777" w:rsidR="0024334E" w:rsidRPr="0005259B" w:rsidRDefault="0024334E" w:rsidP="00560276">
      <w:pPr>
        <w:pStyle w:val="Heading1"/>
      </w:pPr>
      <w:bookmarkStart w:id="9" w:name="_Toc260760889"/>
      <w:bookmarkStart w:id="10" w:name="_Toc436653510"/>
      <w:bookmarkStart w:id="11" w:name="_Toc440445190"/>
      <w:r w:rsidRPr="0005259B">
        <w:lastRenderedPageBreak/>
        <w:t>ÍNDICE DE FIGURAS</w:t>
      </w:r>
      <w:bookmarkEnd w:id="9"/>
      <w:bookmarkEnd w:id="10"/>
      <w:bookmarkEnd w:id="11"/>
      <w:r w:rsidRPr="0005259B">
        <w:t xml:space="preserve"> </w:t>
      </w:r>
    </w:p>
    <w:p w14:paraId="76241184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0C0EB57" w14:textId="77777777" w:rsidR="0024334E" w:rsidRPr="0005259B" w:rsidRDefault="0024334E" w:rsidP="0024334E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</w:p>
    <w:p w14:paraId="64114225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23619B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9643AD2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55315704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0E40E4A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280524EB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86624C2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19D1B11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32426ED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4CF64470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EAC5DB9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55943E4C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326DD60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50777B3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A880756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F8E4B15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0E31A20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36E31FE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580941F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20BF419B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44490B4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570287A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2ACD970E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2C28B98C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162F1F3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BE8B2B2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91C3213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9B9F3D1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DCB8EDC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5348A87" w14:textId="77777777" w:rsidR="0024334E" w:rsidRPr="0005259B" w:rsidRDefault="0024334E" w:rsidP="00560276">
      <w:pPr>
        <w:pStyle w:val="Heading1"/>
      </w:pPr>
      <w:bookmarkStart w:id="12" w:name="_Toc260760890"/>
      <w:bookmarkStart w:id="13" w:name="_Toc436653511"/>
      <w:bookmarkStart w:id="14" w:name="_Toc440445191"/>
      <w:r w:rsidRPr="0005259B">
        <w:lastRenderedPageBreak/>
        <w:t>ÍNDICE DE GRÁFICOS</w:t>
      </w:r>
      <w:bookmarkEnd w:id="12"/>
      <w:bookmarkEnd w:id="13"/>
      <w:bookmarkEnd w:id="14"/>
    </w:p>
    <w:p w14:paraId="3BB33994" w14:textId="77777777" w:rsidR="0024334E" w:rsidRPr="0005259B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65B4C91E" w14:textId="77777777" w:rsidR="0024334E" w:rsidRPr="0005259B" w:rsidRDefault="0024334E" w:rsidP="0024334E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</w:p>
    <w:p w14:paraId="63946262" w14:textId="77777777" w:rsidR="0024334E" w:rsidRPr="0005259B" w:rsidRDefault="0024334E" w:rsidP="0024334E">
      <w:pPr>
        <w:spacing w:before="0" w:after="0"/>
        <w:rPr>
          <w:rFonts w:ascii="Times New Roman" w:hAnsi="Times New Roman"/>
        </w:rPr>
      </w:pPr>
    </w:p>
    <w:p w14:paraId="4E8F2550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97547D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C9124DE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74009E1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EC7BD2D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FB14948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F551225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DA5D7C1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E52D76F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4B1FB2BD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A18C86A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43CD567C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77BB3EE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FB285FB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ECAC3D4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3C76718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3CADDB4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48A8485D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AECE8EE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DB0E7CC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6B96855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1E45C06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0AB0F2C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2D71DF48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48FA4E7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5B5D9EF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C765926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346F0E7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394AF8D" w14:textId="77777777" w:rsidR="0024334E" w:rsidRPr="0005259B" w:rsidRDefault="0024334E" w:rsidP="00560276">
      <w:pPr>
        <w:pStyle w:val="Heading1"/>
      </w:pPr>
      <w:bookmarkStart w:id="15" w:name="_Toc260760891"/>
      <w:bookmarkStart w:id="16" w:name="_Toc436653512"/>
      <w:bookmarkStart w:id="17" w:name="_Toc440445192"/>
      <w:r w:rsidRPr="0005259B">
        <w:lastRenderedPageBreak/>
        <w:t>LISTA DAS ABREVIATURAS UTILIZADAS</w:t>
      </w:r>
      <w:bookmarkEnd w:id="15"/>
      <w:bookmarkEnd w:id="16"/>
      <w:bookmarkEnd w:id="17"/>
    </w:p>
    <w:p w14:paraId="6A1F81B2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00"/>
        <w:gridCol w:w="6872"/>
      </w:tblGrid>
      <w:tr w:rsidR="0024334E" w:rsidRPr="0005259B" w14:paraId="46C7D075" w14:textId="77777777" w:rsidTr="004000EA">
        <w:tc>
          <w:tcPr>
            <w:tcW w:w="2200" w:type="dxa"/>
          </w:tcPr>
          <w:p w14:paraId="55BF82D2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SGBD</w:t>
            </w:r>
          </w:p>
        </w:tc>
        <w:tc>
          <w:tcPr>
            <w:tcW w:w="6872" w:type="dxa"/>
          </w:tcPr>
          <w:p w14:paraId="2F0AA77A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de Gestão de Base Dados</w:t>
            </w:r>
          </w:p>
        </w:tc>
      </w:tr>
      <w:tr w:rsidR="0024334E" w:rsidRPr="0005259B" w14:paraId="66450E65" w14:textId="77777777" w:rsidTr="004000EA">
        <w:tc>
          <w:tcPr>
            <w:tcW w:w="2200" w:type="dxa"/>
          </w:tcPr>
          <w:p w14:paraId="7A94E9DF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SO</w:t>
            </w:r>
          </w:p>
        </w:tc>
        <w:tc>
          <w:tcPr>
            <w:tcW w:w="6872" w:type="dxa"/>
          </w:tcPr>
          <w:p w14:paraId="3DDD1A41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Operativo</w:t>
            </w:r>
          </w:p>
        </w:tc>
      </w:tr>
      <w:tr w:rsidR="0024334E" w:rsidRPr="0005259B" w14:paraId="5931B840" w14:textId="77777777" w:rsidTr="004000EA">
        <w:tc>
          <w:tcPr>
            <w:tcW w:w="2200" w:type="dxa"/>
          </w:tcPr>
          <w:p w14:paraId="02463048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TI</w:t>
            </w:r>
          </w:p>
        </w:tc>
        <w:tc>
          <w:tcPr>
            <w:tcW w:w="6872" w:type="dxa"/>
          </w:tcPr>
          <w:p w14:paraId="59B6E9BC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Tecnologia de </w:t>
            </w:r>
            <w:r w:rsidR="00905010">
              <w:rPr>
                <w:rFonts w:ascii="Times New Roman" w:hAnsi="Times New Roman"/>
                <w:sz w:val="24"/>
                <w:szCs w:val="24"/>
                <w:lang w:val="pt-PT"/>
              </w:rPr>
              <w:t>Informação</w:t>
            </w: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</w:p>
        </w:tc>
      </w:tr>
      <w:tr w:rsidR="0024334E" w:rsidRPr="0005259B" w14:paraId="134DBB34" w14:textId="77777777" w:rsidTr="004000EA">
        <w:tc>
          <w:tcPr>
            <w:tcW w:w="2200" w:type="dxa"/>
          </w:tcPr>
          <w:p w14:paraId="63764FC1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ERP</w:t>
            </w:r>
          </w:p>
        </w:tc>
        <w:tc>
          <w:tcPr>
            <w:tcW w:w="6872" w:type="dxa"/>
          </w:tcPr>
          <w:p w14:paraId="4CDE9D84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6B29BE">
              <w:rPr>
                <w:rFonts w:ascii="Times New Roman" w:hAnsi="Times New Roman"/>
                <w:color w:val="000000"/>
                <w:sz w:val="24"/>
                <w:szCs w:val="24"/>
              </w:rPr>
              <w:t>Enterprise Resources Planning</w:t>
            </w:r>
          </w:p>
        </w:tc>
      </w:tr>
      <w:tr w:rsidR="0024334E" w:rsidRPr="0005259B" w14:paraId="7FB9C5F8" w14:textId="77777777" w:rsidTr="004000EA">
        <w:tc>
          <w:tcPr>
            <w:tcW w:w="2200" w:type="dxa"/>
          </w:tcPr>
          <w:p w14:paraId="28138319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XP</w:t>
            </w:r>
          </w:p>
        </w:tc>
        <w:tc>
          <w:tcPr>
            <w:tcW w:w="6872" w:type="dxa"/>
          </w:tcPr>
          <w:p w14:paraId="0F991B52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Extreme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pt-PT"/>
              </w:rPr>
              <w:t>Programming</w:t>
            </w:r>
            <w:proofErr w:type="spellEnd"/>
          </w:p>
        </w:tc>
      </w:tr>
      <w:tr w:rsidR="0024334E" w:rsidRPr="0005259B" w14:paraId="736AC7A2" w14:textId="77777777" w:rsidTr="004000EA">
        <w:tc>
          <w:tcPr>
            <w:tcW w:w="2200" w:type="dxa"/>
          </w:tcPr>
          <w:p w14:paraId="14ECA93E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UML</w:t>
            </w:r>
          </w:p>
        </w:tc>
        <w:tc>
          <w:tcPr>
            <w:tcW w:w="6872" w:type="dxa"/>
          </w:tcPr>
          <w:p w14:paraId="56256399" w14:textId="77777777" w:rsidR="0024334E" w:rsidRPr="0005259B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proofErr w:type="spellStart"/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>Unified</w:t>
            </w:r>
            <w:proofErr w:type="spellEnd"/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>Modelling</w:t>
            </w:r>
            <w:proofErr w:type="spellEnd"/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>Language</w:t>
            </w:r>
            <w:proofErr w:type="spellEnd"/>
          </w:p>
        </w:tc>
      </w:tr>
    </w:tbl>
    <w:p w14:paraId="627996FF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6DA2AC4B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4B8BC86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E251D26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40DC04AF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53AC8B29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1D6378B7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0C1ACFA3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7B9C5ACE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14:paraId="385492B0" w14:textId="77777777" w:rsidR="0024334E" w:rsidRPr="0005259B" w:rsidRDefault="0024334E" w:rsidP="0024334E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F8C3B89" w14:textId="77777777"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  <w:sectPr w:rsidR="0024334E" w:rsidRPr="0005259B" w:rsidSect="00266CFA">
          <w:headerReference w:type="default" r:id="rId11"/>
          <w:footerReference w:type="default" r:id="rId12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14:paraId="61D4C930" w14:textId="77777777" w:rsidR="0024334E" w:rsidRPr="0005259B" w:rsidRDefault="0024334E" w:rsidP="00560276">
      <w:pPr>
        <w:pStyle w:val="Heading1"/>
        <w:numPr>
          <w:ilvl w:val="0"/>
          <w:numId w:val="24"/>
        </w:numPr>
      </w:pPr>
      <w:bookmarkStart w:id="18" w:name="_Toc260760893"/>
      <w:bookmarkStart w:id="19" w:name="_Toc436653513"/>
      <w:bookmarkStart w:id="20" w:name="_Toc440445193"/>
      <w:r w:rsidRPr="0005259B">
        <w:lastRenderedPageBreak/>
        <w:t>CAPÍTULO 1</w:t>
      </w:r>
      <w:bookmarkEnd w:id="18"/>
      <w:r w:rsidRPr="0005259B">
        <w:t xml:space="preserve"> - INTRODUÇÃO</w:t>
      </w:r>
      <w:bookmarkEnd w:id="19"/>
      <w:bookmarkEnd w:id="20"/>
    </w:p>
    <w:p w14:paraId="3B372F26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D17DA8">
        <w:rPr>
          <w:rFonts w:ascii="Times New Roman" w:hAnsi="Times New Roman" w:cs="Times New Roman"/>
        </w:rPr>
        <w:t xml:space="preserve">capítulo </w:t>
      </w:r>
      <w:r>
        <w:rPr>
          <w:rFonts w:ascii="Times New Roman" w:hAnsi="Times New Roman" w:cs="Times New Roman"/>
        </w:rPr>
        <w:t xml:space="preserve">referente </w:t>
      </w:r>
      <w:r w:rsidRPr="00D17DA8">
        <w:rPr>
          <w:rFonts w:ascii="Times New Roman" w:hAnsi="Times New Roman" w:cs="Times New Roman"/>
        </w:rPr>
        <w:t xml:space="preserve">fará uma abordagem </w:t>
      </w:r>
      <w:r>
        <w:rPr>
          <w:rFonts w:ascii="Times New Roman" w:hAnsi="Times New Roman" w:cs="Times New Roman"/>
        </w:rPr>
        <w:t>dos motivos</w:t>
      </w:r>
      <w:r w:rsidRPr="00D17DA8">
        <w:rPr>
          <w:rFonts w:ascii="Times New Roman" w:hAnsi="Times New Roman" w:cs="Times New Roman"/>
        </w:rPr>
        <w:t xml:space="preserve"> pelas quais mot</w:t>
      </w:r>
      <w:r>
        <w:rPr>
          <w:rFonts w:ascii="Times New Roman" w:hAnsi="Times New Roman" w:cs="Times New Roman"/>
        </w:rPr>
        <w:t>ivaram o estudo do tema</w:t>
      </w:r>
      <w:r w:rsidRPr="00D17D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fazendo</w:t>
      </w:r>
      <w:r w:rsidRPr="00D17DA8">
        <w:rPr>
          <w:rFonts w:ascii="Times New Roman" w:hAnsi="Times New Roman" w:cs="Times New Roman"/>
        </w:rPr>
        <w:t xml:space="preserve"> uma análise geral sobre os aspectos relaci</w:t>
      </w:r>
      <w:r>
        <w:rPr>
          <w:rFonts w:ascii="Times New Roman" w:hAnsi="Times New Roman" w:cs="Times New Roman"/>
        </w:rPr>
        <w:t>onados assim como as</w:t>
      </w:r>
      <w:r w:rsidRPr="00D17DA8">
        <w:rPr>
          <w:rFonts w:ascii="Times New Roman" w:hAnsi="Times New Roman" w:cs="Times New Roman"/>
        </w:rPr>
        <w:t xml:space="preserve"> metas a alcançar, sobre as formas e os métodos para soluci</w:t>
      </w:r>
      <w:r>
        <w:rPr>
          <w:rFonts w:ascii="Times New Roman" w:hAnsi="Times New Roman" w:cs="Times New Roman"/>
        </w:rPr>
        <w:t>onar o problema de investigação.</w:t>
      </w:r>
    </w:p>
    <w:p w14:paraId="4F18902F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Pr="00D17DA8">
        <w:rPr>
          <w:rFonts w:ascii="Times New Roman" w:hAnsi="Times New Roman" w:cs="Times New Roman"/>
        </w:rPr>
        <w:t xml:space="preserve"> tal, </w:t>
      </w:r>
      <w:r>
        <w:rPr>
          <w:rFonts w:ascii="Times New Roman" w:hAnsi="Times New Roman" w:cs="Times New Roman"/>
        </w:rPr>
        <w:t>terá</w:t>
      </w:r>
      <w:r w:rsidRPr="00D17DA8">
        <w:rPr>
          <w:rFonts w:ascii="Times New Roman" w:hAnsi="Times New Roman" w:cs="Times New Roman"/>
        </w:rPr>
        <w:t xml:space="preserve"> a justificação do tema, a problemática, o problema de pesquisa, os objectivos da investigação, </w:t>
      </w:r>
      <w:r>
        <w:rPr>
          <w:rFonts w:ascii="Times New Roman" w:hAnsi="Times New Roman" w:cs="Times New Roman"/>
        </w:rPr>
        <w:t xml:space="preserve">e </w:t>
      </w:r>
      <w:r w:rsidRPr="00D17DA8">
        <w:rPr>
          <w:rFonts w:ascii="Times New Roman" w:hAnsi="Times New Roman" w:cs="Times New Roman"/>
        </w:rPr>
        <w:t xml:space="preserve">a metodologia </w:t>
      </w:r>
      <w:r>
        <w:rPr>
          <w:rFonts w:ascii="Times New Roman" w:hAnsi="Times New Roman" w:cs="Times New Roman"/>
        </w:rPr>
        <w:t xml:space="preserve">para </w:t>
      </w:r>
      <w:r w:rsidR="00905010">
        <w:rPr>
          <w:rFonts w:ascii="Times New Roman" w:hAnsi="Times New Roman" w:cs="Times New Roman"/>
        </w:rPr>
        <w:t xml:space="preserve">elucidar </w:t>
      </w:r>
      <w:r w:rsidR="00905010" w:rsidRPr="00D17DA8">
        <w:rPr>
          <w:rFonts w:ascii="Times New Roman" w:hAnsi="Times New Roman" w:cs="Times New Roman"/>
        </w:rPr>
        <w:t>perguntas</w:t>
      </w:r>
      <w:r w:rsidRPr="00D17DA8">
        <w:rPr>
          <w:rFonts w:ascii="Times New Roman" w:hAnsi="Times New Roman" w:cs="Times New Roman"/>
        </w:rPr>
        <w:t xml:space="preserve"> de investigação.</w:t>
      </w:r>
    </w:p>
    <w:p w14:paraId="7C602A92" w14:textId="77777777" w:rsidR="00905010" w:rsidRPr="00D17DA8" w:rsidRDefault="00905010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104E1888" w14:textId="77777777" w:rsidR="0024334E" w:rsidRPr="0005259B" w:rsidRDefault="0024334E" w:rsidP="00BB0DC9">
      <w:pPr>
        <w:pStyle w:val="Heading2"/>
      </w:pPr>
      <w:bookmarkStart w:id="21" w:name="_Toc436653514"/>
      <w:bookmarkStart w:id="22" w:name="_Toc440445194"/>
      <w:r w:rsidRPr="0005259B">
        <w:t>Justificação do tema</w:t>
      </w:r>
      <w:bookmarkEnd w:id="21"/>
      <w:bookmarkEnd w:id="22"/>
    </w:p>
    <w:p w14:paraId="1F0FC5B1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O actual sistema de gestão processual no Tribunal Dos Menores da Cidade de Maputo é realizado de forma manual, onde por vezes as fases processuais são realizadas em livros, o que por vezes denota algum alento.</w:t>
      </w:r>
    </w:p>
    <w:p w14:paraId="3B1FD830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informatiza</w:t>
      </w:r>
      <w:r w:rsidRPr="00C85F52">
        <w:rPr>
          <w:rFonts w:ascii="Times New Roman" w:hAnsi="Times New Roman" w:cs="Times New Roman"/>
        </w:rPr>
        <w:t>ção deste sistema iria aumentar a produtividade, melhoria no comprimento de prazos Processuais e a melhor interacção entre o requerente e requerido.</w:t>
      </w:r>
    </w:p>
    <w:p w14:paraId="4FB58ED1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Este sistema de informação com sua implementação poderia:</w:t>
      </w:r>
    </w:p>
    <w:p w14:paraId="0334B88D" w14:textId="77777777" w:rsidR="0024334E" w:rsidRPr="00C85F52" w:rsidRDefault="00905010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C85F52">
        <w:rPr>
          <w:rFonts w:ascii="Times New Roman" w:hAnsi="Times New Roman" w:cs="Times New Roman"/>
        </w:rPr>
        <w:t>reduzir</w:t>
      </w:r>
      <w:r w:rsidR="0024334E" w:rsidRPr="00C85F52">
        <w:rPr>
          <w:rFonts w:ascii="Times New Roman" w:hAnsi="Times New Roman" w:cs="Times New Roman"/>
        </w:rPr>
        <w:t xml:space="preserve"> a lentidão cumprimento de Despachos dos Autos</w:t>
      </w:r>
    </w:p>
    <w:p w14:paraId="1898BDC9" w14:textId="77777777" w:rsidR="0024334E" w:rsidRPr="00C85F52" w:rsidRDefault="00905010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C85F52">
        <w:rPr>
          <w:rFonts w:ascii="Times New Roman" w:hAnsi="Times New Roman" w:cs="Times New Roman"/>
        </w:rPr>
        <w:t>melhorar</w:t>
      </w:r>
      <w:r w:rsidR="0024334E" w:rsidRPr="00C85F52">
        <w:rPr>
          <w:rFonts w:ascii="Times New Roman" w:hAnsi="Times New Roman" w:cs="Times New Roman"/>
        </w:rPr>
        <w:t xml:space="preserve"> o controle do ciclo de vida do Processo</w:t>
      </w:r>
    </w:p>
    <w:p w14:paraId="36B58337" w14:textId="77777777" w:rsidR="0024334E" w:rsidRPr="00C85F52" w:rsidRDefault="00905010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C85F52">
        <w:rPr>
          <w:rFonts w:ascii="Times New Roman" w:hAnsi="Times New Roman" w:cs="Times New Roman"/>
        </w:rPr>
        <w:t>reduzir</w:t>
      </w:r>
      <w:r w:rsidR="0024334E" w:rsidRPr="00C85F52">
        <w:rPr>
          <w:rFonts w:ascii="Times New Roman" w:hAnsi="Times New Roman" w:cs="Times New Roman"/>
        </w:rPr>
        <w:t xml:space="preserve"> erros humanos</w:t>
      </w:r>
    </w:p>
    <w:p w14:paraId="6C77B27D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 importância da temática “” reside no facto de incorporar um Protótipo para resolver as necessidades do Tribunal Dos Menores principalmente no que concerne a gestão do ciclo de vida dos Processos Judiciais. Pretende-se ainda reduzir a sobrecarga de Informação colectada manualmente por um Escrivão com a implementação de uma interface gráfica amigável dos mesmos livros de gestão.</w:t>
      </w:r>
    </w:p>
    <w:p w14:paraId="470759A0" w14:textId="77777777" w:rsidR="0024334E" w:rsidRDefault="0024334E" w:rsidP="0024334E">
      <w:pPr>
        <w:spacing w:before="0" w:after="0"/>
        <w:jc w:val="left"/>
        <w:rPr>
          <w:rFonts w:ascii="Times New Roman" w:hAnsi="Times New Roman"/>
          <w:color w:val="FF0000"/>
          <w:sz w:val="24"/>
        </w:rPr>
      </w:pPr>
    </w:p>
    <w:p w14:paraId="00061E7A" w14:textId="77777777" w:rsidR="0024334E" w:rsidRPr="0005259B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05CBEF83" w14:textId="77777777" w:rsidR="0024334E" w:rsidRDefault="0024334E" w:rsidP="00BB0DC9">
      <w:pPr>
        <w:pStyle w:val="Heading2"/>
      </w:pPr>
      <w:bookmarkStart w:id="23" w:name="_Toc436653515"/>
      <w:r w:rsidRPr="0005259B">
        <w:lastRenderedPageBreak/>
        <w:t xml:space="preserve"> </w:t>
      </w:r>
      <w:bookmarkStart w:id="24" w:name="_Toc440445195"/>
      <w:r w:rsidRPr="0005259B">
        <w:t>Desenho teórico</w:t>
      </w:r>
      <w:bookmarkEnd w:id="23"/>
      <w:bookmarkEnd w:id="24"/>
    </w:p>
    <w:p w14:paraId="7BB0291D" w14:textId="77777777" w:rsidR="00905010" w:rsidRPr="00905010" w:rsidRDefault="00905010" w:rsidP="00905010">
      <w:pPr>
        <w:pStyle w:val="BodyText"/>
      </w:pPr>
    </w:p>
    <w:p w14:paraId="302631B2" w14:textId="77777777" w:rsidR="0024334E" w:rsidRPr="00905010" w:rsidRDefault="0024334E" w:rsidP="00544FAC">
      <w:pPr>
        <w:pStyle w:val="Heading3"/>
      </w:pPr>
      <w:bookmarkStart w:id="25" w:name="_Toc428791904"/>
      <w:bookmarkStart w:id="26" w:name="_Toc436653516"/>
      <w:r w:rsidRPr="00C85F52">
        <w:t xml:space="preserve"> </w:t>
      </w:r>
      <w:bookmarkStart w:id="27" w:name="_Toc440445196"/>
      <w:r w:rsidRPr="00C85F52">
        <w:t>Problemática</w:t>
      </w:r>
      <w:bookmarkEnd w:id="25"/>
      <w:bookmarkEnd w:id="26"/>
      <w:bookmarkEnd w:id="27"/>
    </w:p>
    <w:p w14:paraId="444D3A2D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No estado actual, o sistema de gestão Processual em funcionamento no Tribunal de Menores na Cidade de Maputo é manual adaptado, ou seja, Informação armazenada em livros</w:t>
      </w:r>
      <w:r w:rsidRPr="00C85F52">
        <w:rPr>
          <w:rStyle w:val="CommentReference"/>
          <w:rFonts w:ascii="Verdana" w:hAnsi="Verdana"/>
        </w:rPr>
        <w:t xml:space="preserve">, </w:t>
      </w:r>
      <w:r w:rsidRPr="00C85F52">
        <w:rPr>
          <w:rFonts w:ascii="Times New Roman" w:hAnsi="Times New Roman" w:cs="Times New Roman"/>
        </w:rPr>
        <w:t>realizado manualmente e tal gestão não possui nenhuma ferramenta computorizada. Os requerentes dão entrada a um processo, especificando o problema Ex: “Prestação de alimentos”, Detalhes pessoais provenientes do Bilhete de Identificação pessoal e informação relevante para a identificação e a notificação do Requerido.</w:t>
      </w:r>
    </w:p>
    <w:p w14:paraId="61BDB93F" w14:textId="77777777" w:rsidR="0024334E" w:rsidRPr="00845E94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</w:rPr>
      </w:pPr>
      <w:r w:rsidRPr="00845E94">
        <w:rPr>
          <w:rFonts w:ascii="Times New Roman" w:hAnsi="Times New Roman" w:cs="Times New Roman"/>
          <w:color w:val="000000"/>
        </w:rPr>
        <w:t>Sem a informatização, este sistema se dispõe a vulnerabilidades geradas por erros humanos tais como a deturpação da informação, comprometendo a confiabilidade dos dados e a segurança dos processos pondo em questão o desempenho e credibilidade do Sistema Judicial. Devido as diferentes formas de armazenamento da informação relevante o próprio Processo, o sistema esta susceptível a ocorrências de problemas que comprometem a integridade dos dados no momento de sincronização da informação nas diferentes Secções dispostas no Tribunal dos Menores, mostrando assim a necessidade de uma Sistema de Informação.</w:t>
      </w:r>
    </w:p>
    <w:p w14:paraId="46788B1D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Dado este facto, com a </w:t>
      </w:r>
      <w:r>
        <w:rPr>
          <w:rFonts w:ascii="Times New Roman" w:hAnsi="Times New Roman" w:cs="Times New Roman"/>
        </w:rPr>
        <w:t>concepçã</w:t>
      </w:r>
      <w:r w:rsidRPr="00C85F52">
        <w:rPr>
          <w:rFonts w:ascii="Times New Roman" w:hAnsi="Times New Roman" w:cs="Times New Roman"/>
        </w:rPr>
        <w:t xml:space="preserve">o de um sistema de gestão informatizado pode-se   garantir que a operação influente no actual sistema de gestão de Processos no Tribunal dos Menores se torne mais </w:t>
      </w:r>
      <w:r w:rsidRPr="00845E94">
        <w:rPr>
          <w:rFonts w:ascii="Times New Roman" w:hAnsi="Times New Roman" w:cs="Times New Roman"/>
          <w:color w:val="000000"/>
        </w:rPr>
        <w:t>ágil, organizado, confiável e fácil de identificar.</w:t>
      </w:r>
    </w:p>
    <w:p w14:paraId="197DC096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0852074C" w14:textId="77777777" w:rsidR="0024334E" w:rsidRPr="00905010" w:rsidRDefault="0024334E" w:rsidP="00544FAC">
      <w:pPr>
        <w:pStyle w:val="Heading3"/>
      </w:pPr>
      <w:bookmarkStart w:id="28" w:name="_Toc428791905"/>
      <w:bookmarkStart w:id="29" w:name="_Toc436653517"/>
      <w:bookmarkStart w:id="30" w:name="_Toc440445197"/>
      <w:r w:rsidRPr="00C85F52">
        <w:t>Problema de investigação</w:t>
      </w:r>
      <w:bookmarkEnd w:id="28"/>
      <w:bookmarkEnd w:id="29"/>
      <w:bookmarkEnd w:id="30"/>
    </w:p>
    <w:p w14:paraId="4DEEA90E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Implementar uma </w:t>
      </w:r>
      <w:r>
        <w:rPr>
          <w:rFonts w:ascii="Times New Roman" w:hAnsi="Times New Roman" w:cs="Times New Roman"/>
        </w:rPr>
        <w:t>Sistema de Informação</w:t>
      </w:r>
      <w:r w:rsidRPr="00C85F52">
        <w:rPr>
          <w:rFonts w:ascii="Times New Roman" w:hAnsi="Times New Roman" w:cs="Times New Roman"/>
        </w:rPr>
        <w:t xml:space="preserve"> para a gestão de processos para auxiliar devidamente a gestão do Ciclo de vida dos actuais Processos Judiciais.</w:t>
      </w:r>
    </w:p>
    <w:p w14:paraId="57D84BA3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1FDA85FB" w14:textId="77777777" w:rsidR="0024334E" w:rsidRPr="00C85F52" w:rsidRDefault="0024334E" w:rsidP="00544FAC">
      <w:pPr>
        <w:pStyle w:val="Heading3"/>
      </w:pPr>
      <w:bookmarkStart w:id="31" w:name="_Toc428791906"/>
      <w:bookmarkStart w:id="32" w:name="_Toc436653518"/>
      <w:r w:rsidRPr="00C85F52">
        <w:t xml:space="preserve"> </w:t>
      </w:r>
      <w:bookmarkStart w:id="33" w:name="_Toc440445198"/>
      <w:r w:rsidRPr="00C85F52">
        <w:t>Objecto de investigação</w:t>
      </w:r>
      <w:bookmarkEnd w:id="31"/>
      <w:bookmarkEnd w:id="32"/>
      <w:bookmarkEnd w:id="33"/>
    </w:p>
    <w:p w14:paraId="1D52B8E4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Sistema </w:t>
      </w:r>
      <w:r w:rsidRPr="00C85F52">
        <w:rPr>
          <w:rFonts w:ascii="Times New Roman" w:hAnsi="Times New Roman" w:cs="Times New Roman"/>
        </w:rPr>
        <w:t>para a gestão de Processos Judicias no Tribunal dos Menores.</w:t>
      </w:r>
    </w:p>
    <w:p w14:paraId="098BB9FB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506A79AC" w14:textId="77777777" w:rsidR="0024334E" w:rsidRPr="00C85F52" w:rsidRDefault="0024334E" w:rsidP="00544FAC">
      <w:pPr>
        <w:pStyle w:val="Heading3"/>
      </w:pPr>
      <w:bookmarkStart w:id="34" w:name="_Toc428791907"/>
      <w:bookmarkStart w:id="35" w:name="_Toc436653519"/>
      <w:bookmarkStart w:id="36" w:name="OLE_LINK3"/>
      <w:bookmarkStart w:id="37" w:name="OLE_LINK4"/>
      <w:bookmarkStart w:id="38" w:name="_Toc440445199"/>
      <w:r w:rsidRPr="00C85F52">
        <w:t>Objectivo geral de investigação</w:t>
      </w:r>
      <w:bookmarkEnd w:id="34"/>
      <w:bookmarkEnd w:id="35"/>
      <w:bookmarkEnd w:id="38"/>
    </w:p>
    <w:bookmarkEnd w:id="36"/>
    <w:bookmarkEnd w:id="37"/>
    <w:p w14:paraId="1FCA8AC3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</w:t>
      </w:r>
      <w:r>
        <w:rPr>
          <w:rFonts w:ascii="Times New Roman" w:hAnsi="Times New Roman" w:cs="Times New Roman"/>
        </w:rPr>
        <w:t>um Sistema de Informação</w:t>
      </w:r>
      <w:r w:rsidRPr="00C85F52">
        <w:rPr>
          <w:rFonts w:ascii="Times New Roman" w:hAnsi="Times New Roman" w:cs="Times New Roman"/>
        </w:rPr>
        <w:t xml:space="preserve"> para a gestão de Processos Judiciais no Tribunal dos Menores da Cidade de Maputo.</w:t>
      </w:r>
    </w:p>
    <w:p w14:paraId="383A150F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746BF76" w14:textId="77777777" w:rsidR="0024334E" w:rsidRPr="00C85F52" w:rsidRDefault="0024334E" w:rsidP="00905010">
      <w:pPr>
        <w:pStyle w:val="Heading4"/>
      </w:pPr>
      <w:bookmarkStart w:id="39" w:name="_Toc428791908"/>
      <w:bookmarkStart w:id="40" w:name="_Toc436653520"/>
      <w:r w:rsidRPr="00C85F52">
        <w:lastRenderedPageBreak/>
        <w:t>Objectivos específicos de investigação</w:t>
      </w:r>
      <w:bookmarkEnd w:id="39"/>
      <w:bookmarkEnd w:id="40"/>
    </w:p>
    <w:p w14:paraId="602BD1A1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 o actual projecto pretende-se:</w:t>
      </w:r>
    </w:p>
    <w:p w14:paraId="0C15FD6F" w14:textId="77777777" w:rsidR="0024334E" w:rsidRPr="00C85F52" w:rsidRDefault="0024334E" w:rsidP="00A41A40">
      <w:pPr>
        <w:pStyle w:val="BodyText"/>
        <w:numPr>
          <w:ilvl w:val="0"/>
          <w:numId w:val="1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Analisar a actual metodologia de Gestão de Processos Judiciais</w:t>
      </w:r>
    </w:p>
    <w:p w14:paraId="42A84D09" w14:textId="77777777" w:rsidR="0024334E" w:rsidRPr="00C85F52" w:rsidRDefault="0024334E" w:rsidP="00A41A40">
      <w:pPr>
        <w:pStyle w:val="BodyText"/>
        <w:numPr>
          <w:ilvl w:val="0"/>
          <w:numId w:val="1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Eliminar as lacunas identificadas no sistema de Gestão dos Processos Judiciais no que se relaciona com a sua Gestão do seu Ciclo de vida.</w:t>
      </w:r>
    </w:p>
    <w:p w14:paraId="4DA03792" w14:textId="77777777" w:rsidR="0024334E" w:rsidRPr="00C85F52" w:rsidRDefault="0024334E" w:rsidP="00A41A40">
      <w:pPr>
        <w:pStyle w:val="BodyText"/>
        <w:numPr>
          <w:ilvl w:val="0"/>
          <w:numId w:val="1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uma Interface gráfica para melhorar no uso do mesmo sistema </w:t>
      </w:r>
    </w:p>
    <w:p w14:paraId="1680CC0F" w14:textId="77777777" w:rsidR="0024334E" w:rsidRPr="00C85F52" w:rsidRDefault="0024334E" w:rsidP="00A41A40">
      <w:pPr>
        <w:pStyle w:val="BodyText"/>
        <w:numPr>
          <w:ilvl w:val="0"/>
          <w:numId w:val="1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Implantar e testar a Aplicação no Tribunal dos Menores em ambiente e âmbito de pré-produção.</w:t>
      </w:r>
    </w:p>
    <w:p w14:paraId="66212421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073E72C" w14:textId="77777777" w:rsidR="0024334E" w:rsidRPr="00C85F52" w:rsidRDefault="0024334E" w:rsidP="00544FAC">
      <w:pPr>
        <w:pStyle w:val="Heading3"/>
      </w:pPr>
      <w:bookmarkStart w:id="41" w:name="_Toc428791909"/>
      <w:bookmarkStart w:id="42" w:name="_Toc436653521"/>
      <w:r w:rsidRPr="00C85F52">
        <w:t xml:space="preserve"> </w:t>
      </w:r>
      <w:bookmarkStart w:id="43" w:name="_Toc440445200"/>
      <w:r w:rsidRPr="00C85F52">
        <w:t>Perguntas investigação</w:t>
      </w:r>
      <w:bookmarkEnd w:id="41"/>
      <w:bookmarkEnd w:id="42"/>
      <w:bookmarkEnd w:id="43"/>
    </w:p>
    <w:p w14:paraId="19784D04" w14:textId="77777777" w:rsidR="0024334E" w:rsidRPr="00C85F52" w:rsidRDefault="0024334E" w:rsidP="00A41A40">
      <w:pPr>
        <w:pStyle w:val="BodyText"/>
        <w:numPr>
          <w:ilvl w:val="0"/>
          <w:numId w:val="12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Como identificar lacunas existem no sistema de gestão de informação</w:t>
      </w:r>
    </w:p>
    <w:p w14:paraId="372F579D" w14:textId="77777777" w:rsidR="0024334E" w:rsidRPr="00C85F52" w:rsidRDefault="0024334E" w:rsidP="00A41A40">
      <w:pPr>
        <w:pStyle w:val="BodyText"/>
        <w:numPr>
          <w:ilvl w:val="0"/>
          <w:numId w:val="12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melhorar um sistema para a gestão de processos judiciais </w:t>
      </w:r>
    </w:p>
    <w:p w14:paraId="2E40EE9D" w14:textId="77777777" w:rsidR="0024334E" w:rsidRPr="00C85F52" w:rsidRDefault="0024334E" w:rsidP="00A41A40">
      <w:pPr>
        <w:pStyle w:val="BodyText"/>
        <w:numPr>
          <w:ilvl w:val="0"/>
          <w:numId w:val="12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Que normas seguir e utilizar em uma aplicação com o processo de gestão de processos</w:t>
      </w:r>
    </w:p>
    <w:p w14:paraId="0C0EC8F1" w14:textId="77777777" w:rsidR="0024334E" w:rsidRPr="00C85F52" w:rsidRDefault="0024334E" w:rsidP="00A41A40">
      <w:pPr>
        <w:pStyle w:val="BodyText"/>
        <w:numPr>
          <w:ilvl w:val="0"/>
          <w:numId w:val="12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melhorar a segurança e integridade da gestão processual.</w:t>
      </w:r>
      <w:r w:rsidRPr="00C85F52">
        <w:rPr>
          <w:rFonts w:ascii="Times New Roman" w:hAnsi="Times New Roman" w:cs="Times New Roman"/>
        </w:rPr>
        <w:t xml:space="preserve"> </w:t>
      </w:r>
    </w:p>
    <w:p w14:paraId="2E3F791A" w14:textId="77777777" w:rsidR="0024334E" w:rsidRPr="00845E94" w:rsidRDefault="0024334E" w:rsidP="0024334E">
      <w:pPr>
        <w:pStyle w:val="BodyText"/>
        <w:spacing w:before="0" w:after="0" w:line="360" w:lineRule="auto"/>
      </w:pPr>
    </w:p>
    <w:p w14:paraId="5415B316" w14:textId="77777777" w:rsidR="0024334E" w:rsidRPr="0005259B" w:rsidRDefault="0024334E" w:rsidP="0024334E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FF0000"/>
          <w:sz w:val="24"/>
          <w:szCs w:val="24"/>
        </w:rPr>
        <w:br w:type="page"/>
      </w:r>
    </w:p>
    <w:p w14:paraId="5F842842" w14:textId="77777777" w:rsidR="0024334E" w:rsidRDefault="0024334E" w:rsidP="00BB0DC9">
      <w:pPr>
        <w:pStyle w:val="Heading2"/>
      </w:pPr>
      <w:bookmarkStart w:id="44" w:name="_Toc436653522"/>
      <w:r w:rsidRPr="009C7177">
        <w:lastRenderedPageBreak/>
        <w:t xml:space="preserve"> </w:t>
      </w:r>
      <w:bookmarkStart w:id="45" w:name="_Toc440445201"/>
      <w:r w:rsidRPr="009C7177">
        <w:t>Metodologia</w:t>
      </w:r>
      <w:bookmarkEnd w:id="44"/>
      <w:bookmarkEnd w:id="45"/>
    </w:p>
    <w:p w14:paraId="6C0960F0" w14:textId="77777777" w:rsidR="00905010" w:rsidRPr="00905010" w:rsidRDefault="00905010" w:rsidP="00905010">
      <w:pPr>
        <w:pStyle w:val="BodyText"/>
      </w:pPr>
    </w:p>
    <w:p w14:paraId="3ED8C5C8" w14:textId="77777777" w:rsidR="0024334E" w:rsidRPr="00C85F52" w:rsidRDefault="0024334E" w:rsidP="00544FAC">
      <w:pPr>
        <w:pStyle w:val="Heading3"/>
      </w:pPr>
      <w:bookmarkStart w:id="46" w:name="_Toc428791911"/>
      <w:bookmarkStart w:id="47" w:name="_Toc436653523"/>
      <w:r w:rsidRPr="00C85F52">
        <w:t xml:space="preserve"> </w:t>
      </w:r>
      <w:bookmarkStart w:id="48" w:name="_Toc440445202"/>
      <w:r w:rsidRPr="00C85F52">
        <w:t>Abordagem da investigação</w:t>
      </w:r>
      <w:bookmarkEnd w:id="46"/>
      <w:bookmarkEnd w:id="47"/>
      <w:bookmarkEnd w:id="48"/>
    </w:p>
    <w:p w14:paraId="1D286765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 abordagem</w:t>
      </w:r>
      <w:r>
        <w:rPr>
          <w:rFonts w:ascii="Times New Roman" w:hAnsi="Times New Roman" w:cs="Times New Roman"/>
          <w:color w:val="000000"/>
          <w:szCs w:val="24"/>
        </w:rPr>
        <w:t xml:space="preserve"> que se irá aplicar para o seguinte projecto de Engenharia Informática, é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metodológica a ser seguida na elaboração deste projecto, </w:t>
      </w:r>
      <w:r>
        <w:rPr>
          <w:rFonts w:ascii="Times New Roman" w:hAnsi="Times New Roman" w:cs="Times New Roman"/>
          <w:color w:val="000000"/>
          <w:szCs w:val="24"/>
        </w:rPr>
        <w:t>será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uma pesquisa bibliográfica e de participação no campo, em que se ira identificar os problemas a melhorar no campo. A pesquisa bibliográfica terá como ajuda identificar as ferramentas adequadas para resolver o problema que em seguida ira se realizar-se uma metodologia experimenta no desenvolvimento da aplicação.</w:t>
      </w:r>
    </w:p>
    <w:p w14:paraId="32134A16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O paradigma em que esta investigação ira seguir é Socio Critica, por que carrega as seguintes características:</w:t>
      </w:r>
    </w:p>
    <w:p w14:paraId="290DF0E8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 xml:space="preserve">Ontológica: </w:t>
      </w:r>
      <w:r>
        <w:rPr>
          <w:rFonts w:ascii="Times New Roman" w:hAnsi="Times New Roman" w:cs="Times New Roman"/>
          <w:color w:val="000000"/>
          <w:szCs w:val="24"/>
        </w:rPr>
        <w:t>porque o tipo de conhecimento deve ser de explicação e pratico, e a finalidade da investigação tem como objectivo melhor, transformar, criticar e identificar mudanças.</w:t>
      </w:r>
    </w:p>
    <w:p w14:paraId="16DFAFA1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Epistemológica:</w:t>
      </w:r>
      <w:r>
        <w:rPr>
          <w:rFonts w:ascii="Times New Roman" w:hAnsi="Times New Roman" w:cs="Times New Roman"/>
          <w:color w:val="000000"/>
          <w:szCs w:val="24"/>
        </w:rPr>
        <w:t xml:space="preserve"> A forma de investigar é pratica, e tem o fundamento teórico critico.</w:t>
      </w:r>
    </w:p>
    <w:p w14:paraId="1E616192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 xml:space="preserve">Metodológica: </w:t>
      </w:r>
      <w:r w:rsidRPr="0092209B">
        <w:rPr>
          <w:rFonts w:ascii="Times New Roman" w:hAnsi="Times New Roman" w:cs="Times New Roman"/>
          <w:color w:val="000000"/>
          <w:szCs w:val="24"/>
        </w:rPr>
        <w:t xml:space="preserve">forma de recolha de dados </w:t>
      </w:r>
      <w:r>
        <w:rPr>
          <w:rFonts w:ascii="Times New Roman" w:hAnsi="Times New Roman" w:cs="Times New Roman"/>
          <w:color w:val="000000"/>
          <w:szCs w:val="24"/>
        </w:rPr>
        <w:t>é aberta, ou seja, depende do investigador.</w:t>
      </w:r>
    </w:p>
    <w:p w14:paraId="18E8ECB7" w14:textId="77777777" w:rsidR="00905010" w:rsidRDefault="00905010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3ACDF7AE" w14:textId="77777777" w:rsidR="0024334E" w:rsidRPr="00905010" w:rsidRDefault="0024334E" w:rsidP="00544FAC">
      <w:pPr>
        <w:pStyle w:val="Heading3"/>
      </w:pPr>
      <w:bookmarkStart w:id="49" w:name="_Toc436653524"/>
      <w:bookmarkStart w:id="50" w:name="_Toc440445203"/>
      <w:r w:rsidRPr="000C20BF">
        <w:t>Hipótese / questões a ideia a defender</w:t>
      </w:r>
      <w:bookmarkEnd w:id="49"/>
      <w:bookmarkEnd w:id="50"/>
    </w:p>
    <w:p w14:paraId="0AA3A7D4" w14:textId="77777777" w:rsidR="0024334E" w:rsidRPr="000C20BF" w:rsidRDefault="0024334E" w:rsidP="0024334E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 xml:space="preserve">Será possível melhorar </w:t>
      </w:r>
      <w:r>
        <w:rPr>
          <w:rFonts w:ascii="Times New Roman" w:hAnsi="Times New Roman"/>
          <w:sz w:val="24"/>
          <w:szCs w:val="22"/>
        </w:rPr>
        <w:t>a segurança, o serviço</w:t>
      </w:r>
      <w:r w:rsidRPr="000C20BF">
        <w:rPr>
          <w:rFonts w:ascii="Times New Roman" w:hAnsi="Times New Roman"/>
          <w:sz w:val="24"/>
          <w:szCs w:val="22"/>
        </w:rPr>
        <w:t>, confiabilidade e integridade com uma aplicação adequada para a gestão processual judicial?</w:t>
      </w:r>
    </w:p>
    <w:p w14:paraId="436A2CC8" w14:textId="77777777" w:rsidR="0024334E" w:rsidRPr="000C20BF" w:rsidRDefault="0024334E" w:rsidP="0024334E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>Será possível adquirir melhor produtividade na gestão processual no Tribunal dos menores?</w:t>
      </w:r>
    </w:p>
    <w:p w14:paraId="5B44DA68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7B7BBB3E" w14:textId="77777777" w:rsidR="0024334E" w:rsidRPr="00C85F52" w:rsidRDefault="0024334E" w:rsidP="00544FAC">
      <w:pPr>
        <w:pStyle w:val="Heading3"/>
      </w:pPr>
      <w:bookmarkStart w:id="51" w:name="_Toc428791916"/>
      <w:bookmarkStart w:id="52" w:name="_Toc436653525"/>
      <w:bookmarkStart w:id="53" w:name="_Toc440445204"/>
      <w:r w:rsidRPr="00C85F52">
        <w:t>Métodos de investigação</w:t>
      </w:r>
      <w:bookmarkEnd w:id="51"/>
      <w:bookmarkEnd w:id="52"/>
      <w:bookmarkEnd w:id="53"/>
    </w:p>
    <w:p w14:paraId="54CB3634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12EB4C53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 Metodologia de investigação utilizada será empírica, usando as seguintes etapas:</w:t>
      </w:r>
    </w:p>
    <w:p w14:paraId="67DBC10D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Entrevistas aos profissionais da área, no Tribunais dos Menores da Cidade de Maputo.</w:t>
      </w:r>
    </w:p>
    <w:p w14:paraId="7489F2B3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Consultas de material bibliográfico relacionado com a matéria de investigação.</w:t>
      </w:r>
    </w:p>
    <w:p w14:paraId="6B30BB34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Analise e estudo do processo de gestão.</w:t>
      </w:r>
    </w:p>
    <w:p w14:paraId="478AB599" w14:textId="77777777" w:rsidR="0024334E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Utilização de ferramentas de desenvolvimento de aplicação  </w:t>
      </w:r>
    </w:p>
    <w:p w14:paraId="2F65843A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Colecta de dados reais de estudo e estudo do processo judicial.</w:t>
      </w:r>
    </w:p>
    <w:p w14:paraId="648E7026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7713BCB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5E0FBA5A" w14:textId="77777777" w:rsidR="00905010" w:rsidRPr="00C85F52" w:rsidRDefault="00905010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1C6D0635" w14:textId="77777777" w:rsidR="0024334E" w:rsidRPr="00C85F52" w:rsidRDefault="0024334E" w:rsidP="00544FAC">
      <w:pPr>
        <w:pStyle w:val="Heading3"/>
      </w:pPr>
      <w:bookmarkStart w:id="54" w:name="_Toc436653526"/>
      <w:bookmarkStart w:id="55" w:name="_Toc440445205"/>
      <w:r w:rsidRPr="00B52F60">
        <w:lastRenderedPageBreak/>
        <w:t>Tarefas da investigação</w:t>
      </w:r>
      <w:bookmarkEnd w:id="54"/>
      <w:bookmarkEnd w:id="55"/>
    </w:p>
    <w:p w14:paraId="1D93EE3B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O desenho a seguir neste presente trabalho, será organizado por diversas etapas/fases.</w:t>
      </w:r>
    </w:p>
    <w:p w14:paraId="4F271224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Estas fases estarão da seguinte maneira:</w:t>
      </w:r>
    </w:p>
    <w:p w14:paraId="28EFDE93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153A6BAC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1-</w:t>
      </w:r>
      <w:r w:rsidRPr="00C85F52">
        <w:rPr>
          <w:rFonts w:ascii="Times New Roman" w:hAnsi="Times New Roman" w:cs="Times New Roman"/>
        </w:rPr>
        <w:t>Fará a se uma investigação bibliográfica e de campo com objectivo de efectuar a consulta e analisar de maneira concisa a informação existente.</w:t>
      </w:r>
    </w:p>
    <w:p w14:paraId="7D4156C9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2-</w:t>
      </w:r>
      <w:r w:rsidRPr="00C85F52">
        <w:rPr>
          <w:rFonts w:ascii="Times New Roman" w:hAnsi="Times New Roman" w:cs="Times New Roman"/>
        </w:rPr>
        <w:t>Segue-se a fase de elaboração do marco teórico, o qual serão abordados os principais e mais importantes conceitos de informação teórica que contribuirão na percepção do objecto de estudo e das ferramentas para resolução dos problemas que temos a diante.</w:t>
      </w:r>
    </w:p>
    <w:p w14:paraId="4EAB4ACA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3-</w:t>
      </w:r>
      <w:r w:rsidRPr="00C85F52">
        <w:rPr>
          <w:rFonts w:ascii="Times New Roman" w:hAnsi="Times New Roman" w:cs="Times New Roman"/>
        </w:rPr>
        <w:t>Nesta etapa/fase uma analise do actual da Gestão de Processos Judiciais no Tribunais dos Menores será feita de forma a identificar os problemas e lacunas relacionadas com a Gestão do mesmo.</w:t>
      </w:r>
    </w:p>
    <w:p w14:paraId="1C610545" w14:textId="77777777" w:rsidR="0024334E" w:rsidRPr="002E77A6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4-</w:t>
      </w:r>
      <w:r>
        <w:rPr>
          <w:rFonts w:ascii="Times New Roman" w:hAnsi="Times New Roman" w:cs="Times New Roman"/>
        </w:rPr>
        <w:t>Nesta etapa será elaborado o Sistema de informação para a gestão processual, o Desenvolvimento de métodos, classes, pacotes e atributos serão também elaborados nesta etapa.</w:t>
      </w:r>
    </w:p>
    <w:p w14:paraId="5113F265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C85F52">
        <w:rPr>
          <w:rFonts w:ascii="Times New Roman" w:hAnsi="Times New Roman" w:cs="Times New Roman"/>
          <w:b/>
        </w:rPr>
        <w:t>-</w:t>
      </w:r>
      <w:r w:rsidRPr="00C85F52">
        <w:rPr>
          <w:rFonts w:ascii="Times New Roman" w:hAnsi="Times New Roman" w:cs="Times New Roman"/>
        </w:rPr>
        <w:t>Como fase final será elaborado um relatório final, onde serão apresentadas as conclusões e possíveis recomendações.</w:t>
      </w:r>
    </w:p>
    <w:p w14:paraId="0546EDBA" w14:textId="77777777" w:rsidR="0024334E" w:rsidRDefault="0024334E" w:rsidP="0024334E">
      <w:pPr>
        <w:spacing w:before="0" w:after="0" w:line="240" w:lineRule="auto"/>
        <w:jc w:val="left"/>
      </w:pPr>
      <w:r>
        <w:br w:type="page"/>
      </w:r>
    </w:p>
    <w:p w14:paraId="0D1AB4AB" w14:textId="77777777" w:rsidR="0024334E" w:rsidRDefault="0024334E" w:rsidP="0024334E">
      <w:pPr>
        <w:spacing w:before="0" w:after="0" w:line="240" w:lineRule="auto"/>
        <w:jc w:val="left"/>
        <w:rPr>
          <w:rFonts w:ascii="Times New Roman" w:hAnsi="Times New Roman"/>
          <w:b/>
          <w:bCs/>
          <w:iCs/>
          <w:sz w:val="26"/>
          <w:szCs w:val="26"/>
        </w:rPr>
      </w:pPr>
    </w:p>
    <w:p w14:paraId="5491AB28" w14:textId="77777777" w:rsidR="0024334E" w:rsidRPr="00B52F60" w:rsidRDefault="0024334E" w:rsidP="00A41A40">
      <w:pPr>
        <w:pStyle w:val="ListParagraph"/>
        <w:keepNext/>
        <w:keepLines/>
        <w:numPr>
          <w:ilvl w:val="0"/>
          <w:numId w:val="17"/>
        </w:numPr>
        <w:spacing w:before="0" w:after="0"/>
        <w:contextualSpacing w:val="0"/>
        <w:outlineLvl w:val="1"/>
        <w:rPr>
          <w:rFonts w:ascii="Times New Roman" w:hAnsi="Times New Roman"/>
          <w:b/>
          <w:bCs/>
          <w:iCs/>
          <w:vanish/>
          <w:sz w:val="26"/>
          <w:szCs w:val="26"/>
        </w:rPr>
      </w:pPr>
      <w:bookmarkStart w:id="56" w:name="_Toc436600491"/>
      <w:bookmarkStart w:id="57" w:name="_Toc436653420"/>
      <w:bookmarkStart w:id="58" w:name="_Toc436653527"/>
      <w:bookmarkStart w:id="59" w:name="_Toc440445206"/>
      <w:bookmarkEnd w:id="56"/>
      <w:bookmarkEnd w:id="57"/>
      <w:bookmarkEnd w:id="58"/>
      <w:bookmarkEnd w:id="59"/>
    </w:p>
    <w:p w14:paraId="73600FB8" w14:textId="77777777" w:rsidR="0024334E" w:rsidRDefault="0024334E" w:rsidP="00BB0DC9">
      <w:pPr>
        <w:pStyle w:val="Heading2"/>
      </w:pPr>
      <w:bookmarkStart w:id="60" w:name="_Toc440445207"/>
      <w:r>
        <w:t>Estrutura do relatório</w:t>
      </w:r>
      <w:bookmarkEnd w:id="60"/>
    </w:p>
    <w:p w14:paraId="4747FF27" w14:textId="77777777" w:rsidR="0024334E" w:rsidRPr="004F4C3B" w:rsidRDefault="0024334E" w:rsidP="00A41A40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1 – Introdução</w:t>
      </w:r>
      <w:r w:rsidR="00905010" w:rsidRPr="00F613F5">
        <w:rPr>
          <w:rFonts w:ascii="Times New Roman" w:hAnsi="Times New Roman"/>
          <w:b/>
          <w:bCs/>
          <w:iCs/>
          <w:sz w:val="24"/>
          <w:szCs w:val="26"/>
        </w:rPr>
        <w:t>:</w:t>
      </w:r>
      <w:r w:rsidR="00905010" w:rsidRPr="00F613F5">
        <w:rPr>
          <w:rFonts w:ascii="Times New Roman" w:hAnsi="Times New Roman"/>
          <w:bCs/>
          <w:iCs/>
          <w:sz w:val="24"/>
          <w:szCs w:val="26"/>
        </w:rPr>
        <w:t xml:space="preserve"> descreve</w:t>
      </w:r>
      <w:r w:rsidRPr="00F613F5">
        <w:rPr>
          <w:rFonts w:ascii="Times New Roman" w:hAnsi="Times New Roman"/>
          <w:bCs/>
          <w:iCs/>
          <w:sz w:val="24"/>
          <w:szCs w:val="26"/>
        </w:rPr>
        <w:t xml:space="preserve"> os objectivos específicos e gerais e como será atingido os objectivos</w:t>
      </w:r>
      <w:r>
        <w:rPr>
          <w:rFonts w:ascii="Times New Roman" w:hAnsi="Times New Roman"/>
          <w:b/>
          <w:bCs/>
          <w:iCs/>
          <w:sz w:val="24"/>
          <w:szCs w:val="26"/>
        </w:rPr>
        <w:t xml:space="preserve">. </w:t>
      </w:r>
      <w:r>
        <w:rPr>
          <w:rFonts w:ascii="Times New Roman" w:hAnsi="Times New Roman"/>
          <w:bCs/>
          <w:iCs/>
          <w:sz w:val="24"/>
          <w:szCs w:val="26"/>
        </w:rPr>
        <w:t>A</w:t>
      </w:r>
      <w:r w:rsidRPr="00D17DA8">
        <w:rPr>
          <w:rFonts w:ascii="Times New Roman" w:hAnsi="Times New Roman"/>
          <w:bCs/>
          <w:iCs/>
          <w:sz w:val="24"/>
          <w:szCs w:val="26"/>
        </w:rPr>
        <w:t>presenta-se a descrição do projecto no âmbito do estudo realizado, as metas que o mesmo deverá seguir, o objecto deste caso de estudo, a problemática encontrada e sua justificativa, bem como o desenho metodológico</w:t>
      </w:r>
    </w:p>
    <w:p w14:paraId="30145801" w14:textId="77777777" w:rsidR="0024334E" w:rsidRPr="00D17DA8" w:rsidRDefault="0024334E" w:rsidP="0024334E">
      <w:pPr>
        <w:pStyle w:val="ListParagraph"/>
        <w:rPr>
          <w:rFonts w:ascii="Times New Roman" w:hAnsi="Times New Roman"/>
          <w:b/>
          <w:bCs/>
          <w:iCs/>
          <w:sz w:val="24"/>
          <w:szCs w:val="26"/>
        </w:rPr>
      </w:pPr>
    </w:p>
    <w:p w14:paraId="1780FA3A" w14:textId="77777777" w:rsidR="0024334E" w:rsidRPr="004F4C3B" w:rsidRDefault="0024334E" w:rsidP="00A41A40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D17DA8">
        <w:rPr>
          <w:rFonts w:ascii="Times New Roman" w:hAnsi="Times New Roman"/>
          <w:b/>
          <w:bCs/>
          <w:iCs/>
          <w:sz w:val="24"/>
          <w:szCs w:val="26"/>
        </w:rPr>
        <w:t>C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apítulo 2 – Marco teórico conceitual da investigação: </w:t>
      </w:r>
      <w:r w:rsidRPr="00F613F5">
        <w:rPr>
          <w:rFonts w:ascii="Times New Roman" w:hAnsi="Times New Roman"/>
          <w:bCs/>
          <w:iCs/>
          <w:sz w:val="24"/>
          <w:szCs w:val="26"/>
        </w:rPr>
        <w:t>explica todos os conceitos abordados no projecto e explica fundamentos teóricos tanto para as tecnologias e métodos usados para a elaboração do projecto.</w:t>
      </w:r>
      <w:r w:rsidRPr="00D5124D">
        <w:t xml:space="preserve"> </w:t>
      </w:r>
      <w:r>
        <w:t>A</w:t>
      </w:r>
      <w:r w:rsidRPr="00D5124D">
        <w:rPr>
          <w:rFonts w:ascii="Times New Roman" w:hAnsi="Times New Roman"/>
          <w:bCs/>
          <w:iCs/>
          <w:sz w:val="24"/>
          <w:szCs w:val="26"/>
        </w:rPr>
        <w:t xml:space="preserve">presenta-se os fundamentos teóricos relacionados com </w:t>
      </w:r>
      <w:r>
        <w:rPr>
          <w:rFonts w:ascii="Times New Roman" w:hAnsi="Times New Roman"/>
          <w:bCs/>
          <w:iCs/>
          <w:sz w:val="24"/>
          <w:szCs w:val="26"/>
        </w:rPr>
        <w:t xml:space="preserve">Software e tecnologias de gestão processual. </w:t>
      </w:r>
    </w:p>
    <w:p w14:paraId="4A0C5112" w14:textId="77777777" w:rsidR="0024334E" w:rsidRPr="004F4C3B" w:rsidRDefault="0024334E" w:rsidP="0024334E">
      <w:pPr>
        <w:rPr>
          <w:rFonts w:ascii="Times New Roman" w:hAnsi="Times New Roman"/>
          <w:b/>
          <w:bCs/>
          <w:iCs/>
          <w:sz w:val="24"/>
          <w:szCs w:val="26"/>
        </w:rPr>
      </w:pPr>
    </w:p>
    <w:p w14:paraId="558EFCC0" w14:textId="77777777" w:rsidR="0024334E" w:rsidRDefault="0024334E" w:rsidP="00A41A40">
      <w:pPr>
        <w:pStyle w:val="ListParagraph"/>
        <w:numPr>
          <w:ilvl w:val="0"/>
          <w:numId w:val="18"/>
        </w:numPr>
        <w:rPr>
          <w:rFonts w:ascii="Times New Roman" w:hAnsi="Times New Roman"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Capítulo 3 – Marco contextual da Investigação: </w:t>
      </w:r>
      <w:r w:rsidRPr="00F613F5">
        <w:rPr>
          <w:rFonts w:ascii="Times New Roman" w:hAnsi="Times New Roman"/>
          <w:bCs/>
          <w:iCs/>
          <w:sz w:val="24"/>
          <w:szCs w:val="26"/>
        </w:rPr>
        <w:t>descreve o contexto em que o actual objecto se encontra, assim como explica a estrutura do Tribunal dos menores.</w:t>
      </w:r>
      <w:r>
        <w:rPr>
          <w:rFonts w:ascii="Times New Roman" w:hAnsi="Times New Roman"/>
          <w:bCs/>
          <w:iCs/>
          <w:sz w:val="24"/>
          <w:szCs w:val="26"/>
        </w:rPr>
        <w:t xml:space="preserve"> Em curto a</w:t>
      </w:r>
      <w:r w:rsidRPr="00D5124D">
        <w:rPr>
          <w:rFonts w:ascii="Times New Roman" w:hAnsi="Times New Roman"/>
          <w:bCs/>
          <w:iCs/>
          <w:sz w:val="24"/>
          <w:szCs w:val="26"/>
        </w:rPr>
        <w:t>presenta-s</w:t>
      </w:r>
      <w:r>
        <w:rPr>
          <w:rFonts w:ascii="Times New Roman" w:hAnsi="Times New Roman"/>
          <w:bCs/>
          <w:iCs/>
          <w:sz w:val="24"/>
          <w:szCs w:val="26"/>
        </w:rPr>
        <w:t>e a descrição do caso de estudo.</w:t>
      </w:r>
    </w:p>
    <w:p w14:paraId="69832A17" w14:textId="77777777" w:rsidR="0024334E" w:rsidRPr="004F4C3B" w:rsidRDefault="0024334E" w:rsidP="0024334E">
      <w:pPr>
        <w:rPr>
          <w:rFonts w:ascii="Times New Roman" w:hAnsi="Times New Roman"/>
          <w:bCs/>
          <w:iCs/>
          <w:sz w:val="24"/>
          <w:szCs w:val="26"/>
        </w:rPr>
      </w:pPr>
    </w:p>
    <w:p w14:paraId="67F2941D" w14:textId="77777777" w:rsidR="0024334E" w:rsidRPr="004F4C3B" w:rsidRDefault="0024334E" w:rsidP="00A41A40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Capítulo 4 – Metodologia: </w:t>
      </w:r>
      <w:r w:rsidRPr="00F613F5">
        <w:rPr>
          <w:rFonts w:ascii="Times New Roman" w:hAnsi="Times New Roman"/>
          <w:bCs/>
          <w:iCs/>
          <w:sz w:val="24"/>
          <w:szCs w:val="26"/>
        </w:rPr>
        <w:t>resolução do problema e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Cs/>
          <w:iCs/>
          <w:sz w:val="24"/>
          <w:szCs w:val="26"/>
        </w:rPr>
        <w:t>apresentação dos resultados.</w:t>
      </w:r>
      <w:r>
        <w:rPr>
          <w:rFonts w:ascii="Times New Roman" w:hAnsi="Times New Roman"/>
          <w:bCs/>
          <w:iCs/>
          <w:sz w:val="24"/>
          <w:szCs w:val="26"/>
        </w:rPr>
        <w:t xml:space="preserve"> Apresenta-se as diferentes fases de desenvolvimento referentes a concepção de um Software.</w:t>
      </w:r>
    </w:p>
    <w:p w14:paraId="6028FB9E" w14:textId="77777777" w:rsidR="0024334E" w:rsidRPr="004F4C3B" w:rsidRDefault="0024334E" w:rsidP="0024334E">
      <w:pPr>
        <w:rPr>
          <w:rFonts w:ascii="Times New Roman" w:hAnsi="Times New Roman"/>
          <w:b/>
          <w:bCs/>
          <w:iCs/>
          <w:sz w:val="24"/>
          <w:szCs w:val="26"/>
        </w:rPr>
      </w:pPr>
    </w:p>
    <w:p w14:paraId="1F49C97F" w14:textId="77777777" w:rsidR="0024334E" w:rsidRPr="00E03717" w:rsidRDefault="0024334E" w:rsidP="00A41A40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iCs/>
          <w:sz w:val="26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5</w:t>
      </w:r>
      <w:r w:rsidRPr="00F613F5">
        <w:rPr>
          <w:rFonts w:ascii="Times New Roman" w:hAnsi="Times New Roman"/>
          <w:bCs/>
          <w:iCs/>
          <w:sz w:val="24"/>
          <w:szCs w:val="26"/>
        </w:rPr>
        <w:t xml:space="preserve"> – 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Conclusões e recomendações: </w:t>
      </w:r>
      <w:r w:rsidRPr="00D5124D">
        <w:rPr>
          <w:rFonts w:ascii="Times New Roman" w:hAnsi="Times New Roman"/>
          <w:bCs/>
          <w:iCs/>
          <w:sz w:val="24"/>
        </w:rPr>
        <w:t>serão descritas as conclusões atingidas pelo projecto e as possíveis recomendações. Apresenta-se os resultados obtidos com o desenvolvimento do referido software, onde em forma de conclusão serão mencionadas algumas recomendações no âmbito deste projecto</w:t>
      </w:r>
      <w:r>
        <w:rPr>
          <w:rFonts w:ascii="Times New Roman" w:hAnsi="Times New Roman"/>
          <w:bCs/>
          <w:iCs/>
          <w:sz w:val="24"/>
        </w:rPr>
        <w:t xml:space="preserve"> de software.</w:t>
      </w:r>
    </w:p>
    <w:p w14:paraId="6CC3D298" w14:textId="77777777" w:rsidR="0024334E" w:rsidRPr="0005259B" w:rsidRDefault="0024334E" w:rsidP="00BB0DC9">
      <w:pPr>
        <w:pStyle w:val="Heading2"/>
        <w:numPr>
          <w:ilvl w:val="0"/>
          <w:numId w:val="0"/>
        </w:numPr>
        <w:ind w:left="144"/>
      </w:pPr>
    </w:p>
    <w:p w14:paraId="2F72F9AC" w14:textId="77777777" w:rsidR="0024334E" w:rsidRPr="0005259B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8E0F70D" w14:textId="77777777" w:rsidR="0024334E" w:rsidRPr="0005259B" w:rsidRDefault="0024334E" w:rsidP="00560276">
      <w:pPr>
        <w:pStyle w:val="Heading1"/>
      </w:pPr>
      <w:bookmarkStart w:id="61" w:name="_Toc260760894"/>
      <w:bookmarkStart w:id="62" w:name="_Toc436653528"/>
      <w:bookmarkStart w:id="63" w:name="_Toc440445208"/>
      <w:r w:rsidRPr="0005259B">
        <w:lastRenderedPageBreak/>
        <w:t>CApítulo 2</w:t>
      </w:r>
      <w:bookmarkEnd w:id="61"/>
      <w:r w:rsidRPr="0005259B">
        <w:t xml:space="preserve"> - </w:t>
      </w:r>
      <w:r w:rsidR="00B60D98">
        <w:t xml:space="preserve"> </w:t>
      </w:r>
      <w:r w:rsidRPr="0005259B">
        <w:t>MARCO TEÓRICO-</w:t>
      </w:r>
      <w:r w:rsidR="00B60D98">
        <w:t xml:space="preserve"> </w:t>
      </w:r>
      <w:r w:rsidRPr="0005259B">
        <w:t xml:space="preserve">CONCEITUAL DA </w:t>
      </w:r>
      <w:r w:rsidR="00B60D98">
        <w:t>i</w:t>
      </w:r>
      <w:r w:rsidRPr="0005259B">
        <w:t>NVESTIGAÇÃO</w:t>
      </w:r>
      <w:bookmarkEnd w:id="62"/>
      <w:bookmarkEnd w:id="63"/>
    </w:p>
    <w:p w14:paraId="19729713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D5124D">
        <w:rPr>
          <w:rFonts w:ascii="Times New Roman" w:hAnsi="Times New Roman" w:cs="Times New Roman"/>
        </w:rPr>
        <w:t>Este capítulo fornecerá os fundamentos teóricos gerais de modo a facilitar a compreensão sobre os procedimentos seguidos na elaboração deste projecto.</w:t>
      </w:r>
    </w:p>
    <w:p w14:paraId="5C1A7636" w14:textId="625ECD76" w:rsidR="0024334E" w:rsidRPr="00925FE9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Contudo será feita uma revisão bibliográfica para elucidar o conhecimento de alguns conceitos referentes ao desenvolvimento de um Software para a gestão processual, </w:t>
      </w:r>
      <w:r w:rsidRPr="00925FE9">
        <w:rPr>
          <w:rFonts w:ascii="Times New Roman" w:hAnsi="Times New Roman" w:cs="Times New Roman"/>
        </w:rPr>
        <w:t>assim como a</w:t>
      </w:r>
      <w:r>
        <w:rPr>
          <w:rFonts w:ascii="Times New Roman" w:hAnsi="Times New Roman" w:cs="Times New Roman"/>
        </w:rPr>
        <w:t xml:space="preserve">s soluções que mais se </w:t>
      </w:r>
      <w:r w:rsidR="00CE71C6" w:rsidRPr="00852D06">
        <w:rPr>
          <w:rFonts w:ascii="Times New Roman" w:hAnsi="Times New Roman" w:cs="Times New Roman"/>
        </w:rPr>
        <w:t>adaptam</w:t>
      </w:r>
      <w:r w:rsidR="00852D06">
        <w:rPr>
          <w:rFonts w:ascii="Times New Roman" w:hAnsi="Times New Roman" w:cs="Times New Roman"/>
        </w:rPr>
        <w:t xml:space="preserve"> ao</w:t>
      </w:r>
      <w:r w:rsidRPr="00925FE9">
        <w:rPr>
          <w:rFonts w:ascii="Times New Roman" w:hAnsi="Times New Roman" w:cs="Times New Roman"/>
        </w:rPr>
        <w:t xml:space="preserve"> caso de estudo.</w:t>
      </w:r>
    </w:p>
    <w:p w14:paraId="7E35EC4D" w14:textId="77777777" w:rsidR="0024334E" w:rsidRPr="0005259B" w:rsidRDefault="0024334E" w:rsidP="0024334E">
      <w:pPr>
        <w:spacing w:before="0" w:after="0"/>
        <w:rPr>
          <w:rFonts w:ascii="Times New Roman" w:hAnsi="Times New Roman"/>
          <w:color w:val="000000"/>
          <w:sz w:val="24"/>
        </w:rPr>
      </w:pPr>
    </w:p>
    <w:p w14:paraId="75B73B62" w14:textId="77777777" w:rsidR="0024334E" w:rsidRDefault="0024334E" w:rsidP="00BB0DC9">
      <w:pPr>
        <w:pStyle w:val="Heading2"/>
      </w:pPr>
      <w:bookmarkStart w:id="64" w:name="_Toc436653529"/>
      <w:r w:rsidRPr="00A20D4E">
        <w:t xml:space="preserve"> </w:t>
      </w:r>
      <w:bookmarkStart w:id="65" w:name="_Toc440445209"/>
      <w:r w:rsidRPr="00A20D4E">
        <w:t>Antecedentes do objecto e do problema de investigação</w:t>
      </w:r>
      <w:bookmarkEnd w:id="64"/>
      <w:bookmarkEnd w:id="65"/>
    </w:p>
    <w:p w14:paraId="116E10B8" w14:textId="77777777" w:rsidR="00905010" w:rsidRPr="00905010" w:rsidRDefault="00905010" w:rsidP="00905010">
      <w:pPr>
        <w:pStyle w:val="BodyText"/>
      </w:pPr>
    </w:p>
    <w:p w14:paraId="46842EE5" w14:textId="77777777" w:rsidR="0024334E" w:rsidRPr="00B82B79" w:rsidRDefault="0024334E" w:rsidP="00544FAC">
      <w:pPr>
        <w:pStyle w:val="Heading3"/>
      </w:pPr>
      <w:bookmarkStart w:id="66" w:name="_Toc440445210"/>
      <w:r w:rsidRPr="00B82B79">
        <w:t>Gestão de processos (</w:t>
      </w:r>
      <w:proofErr w:type="spellStart"/>
      <w:r w:rsidRPr="00B82B79">
        <w:t>Workflow</w:t>
      </w:r>
      <w:proofErr w:type="spellEnd"/>
      <w:r w:rsidRPr="00B82B79">
        <w:t>)</w:t>
      </w:r>
      <w:bookmarkEnd w:id="66"/>
    </w:p>
    <w:p w14:paraId="5807EF0A" w14:textId="7EBC2C2B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B82B79">
        <w:rPr>
          <w:rFonts w:ascii="Times New Roman" w:hAnsi="Times New Roman" w:cs="Times New Roman"/>
          <w:szCs w:val="24"/>
        </w:rPr>
        <w:t>“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>O</w:t>
      </w:r>
      <w:r w:rsidRPr="00B82B79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proofErr w:type="spellStart"/>
      <w:r w:rsidRPr="00B82B79">
        <w:rPr>
          <w:rStyle w:val="Strong"/>
          <w:rFonts w:ascii="Times New Roman" w:hAnsi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>Workflow</w:t>
      </w:r>
      <w:proofErr w:type="spellEnd"/>
      <w:r w:rsidRPr="00B82B79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="00A5004A">
        <w:rPr>
          <w:rFonts w:ascii="Times New Roman" w:hAnsi="Times New Roman" w:cs="Times New Roman"/>
          <w:color w:val="333333"/>
          <w:szCs w:val="24"/>
          <w:shd w:val="clear" w:color="auto" w:fill="FFFFFF"/>
        </w:rPr>
        <w:t>é 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>um serviço que reúne um conjunto de ferramentas para a</w:t>
      </w:r>
      <w:r w:rsidRPr="00B82B79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Pr="00B82B79">
        <w:rPr>
          <w:rStyle w:val="Strong"/>
          <w:rFonts w:ascii="Times New Roman" w:hAnsi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>automação de fluxos de trabalho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. Ele garante a integração dos departamentos envolvidos em processos com vários documentos, permitindo o </w:t>
      </w:r>
      <w:r w:rsidR="00905010"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>correcto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andamento dos pro</w:t>
      </w:r>
      <w:r w:rsidR="00A5004A">
        <w:rPr>
          <w:rFonts w:ascii="Times New Roman" w:hAnsi="Times New Roman" w:cs="Times New Roman"/>
          <w:color w:val="333333"/>
          <w:szCs w:val="24"/>
          <w:shd w:val="clear" w:color="auto" w:fill="FFFFFF"/>
        </w:rPr>
        <w:t>cessos e o seu acompanhamento, 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garantindo a execução das tarefas pelas pessoas </w:t>
      </w:r>
      <w:proofErr w:type="spellStart"/>
      <w:r w:rsidR="00852D06"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>corretas</w:t>
      </w:r>
      <w:proofErr w:type="spellEnd"/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no tempo previamente definido.”</w:t>
      </w:r>
    </w:p>
    <w:p w14:paraId="436A4965" w14:textId="77777777" w:rsidR="0024334E" w:rsidRPr="00B82B79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5F8E7DB5" w14:textId="77777777" w:rsidR="0024334E" w:rsidRPr="00B82B79" w:rsidRDefault="00A5004A" w:rsidP="00FE7521">
      <w:pPr>
        <w:pStyle w:val="Heading4"/>
      </w:pPr>
      <w:r>
        <w:t>T</w:t>
      </w:r>
      <w:r w:rsidR="0024334E" w:rsidRPr="00B82B79">
        <w:t>ipos de gestão de processos organizacionais</w:t>
      </w:r>
    </w:p>
    <w:p w14:paraId="787976AC" w14:textId="77777777" w:rsidR="0024334E" w:rsidRPr="00B82B79" w:rsidRDefault="0024334E" w:rsidP="0024334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>
        <w:rPr>
          <w:color w:val="333333"/>
        </w:rPr>
        <w:t>“</w:t>
      </w:r>
      <w:r w:rsidR="00FE7521" w:rsidRPr="00B82B79">
        <w:rPr>
          <w:color w:val="333333"/>
        </w:rPr>
        <w:t>Actualmente</w:t>
      </w:r>
      <w:r w:rsidRPr="00B82B79">
        <w:rPr>
          <w:color w:val="333333"/>
        </w:rPr>
        <w:t xml:space="preserve"> existem dois principais sistemas de</w:t>
      </w:r>
      <w:r w:rsidRPr="00B82B79">
        <w:rPr>
          <w:rStyle w:val="apple-converted-space"/>
          <w:color w:val="333333"/>
        </w:rPr>
        <w:t> </w:t>
      </w:r>
      <w:r w:rsidRPr="00B82B79">
        <w:rPr>
          <w:rStyle w:val="Strong"/>
          <w:color w:val="333333"/>
        </w:rPr>
        <w:t>gestão de processos organizacionais</w:t>
      </w:r>
      <w:r w:rsidRPr="00B82B79">
        <w:rPr>
          <w:color w:val="333333"/>
        </w:rPr>
        <w:t>, o</w:t>
      </w:r>
      <w:r w:rsidRPr="00B82B79">
        <w:rPr>
          <w:rStyle w:val="apple-converted-space"/>
          <w:color w:val="333333"/>
        </w:rPr>
        <w:t> </w:t>
      </w:r>
      <w:r w:rsidRPr="00B82B79">
        <w:rPr>
          <w:rStyle w:val="Strong"/>
          <w:color w:val="333333"/>
        </w:rPr>
        <w:t>hierárquico funcional</w:t>
      </w:r>
      <w:r w:rsidRPr="00B82B79">
        <w:rPr>
          <w:rStyle w:val="apple-converted-space"/>
          <w:color w:val="333333"/>
        </w:rPr>
        <w:t> </w:t>
      </w:r>
      <w:r w:rsidRPr="00B82B79">
        <w:rPr>
          <w:color w:val="333333"/>
        </w:rPr>
        <w:t>e o</w:t>
      </w:r>
      <w:r w:rsidRPr="00B82B79">
        <w:rPr>
          <w:rStyle w:val="apple-converted-space"/>
          <w:color w:val="333333"/>
        </w:rPr>
        <w:t> </w:t>
      </w:r>
      <w:r w:rsidR="00FE7521" w:rsidRPr="00B82B79">
        <w:rPr>
          <w:rStyle w:val="Strong"/>
          <w:color w:val="333333"/>
        </w:rPr>
        <w:t>sistémico</w:t>
      </w:r>
      <w:r w:rsidRPr="00B82B79">
        <w:rPr>
          <w:rStyle w:val="Strong"/>
          <w:color w:val="333333"/>
        </w:rPr>
        <w:t xml:space="preserve"> integrado</w:t>
      </w:r>
      <w:r w:rsidRPr="00B82B79">
        <w:rPr>
          <w:color w:val="333333"/>
        </w:rPr>
        <w:t>.</w:t>
      </w:r>
      <w:r>
        <w:rPr>
          <w:color w:val="333333"/>
        </w:rPr>
        <w:t>”</w:t>
      </w:r>
      <w:r w:rsidRPr="00B82B79">
        <w:rPr>
          <w:noProof/>
          <w:color w:val="000000"/>
        </w:rPr>
        <w:t xml:space="preserve"> </w:t>
      </w:r>
      <w:r w:rsidRPr="00C85F52">
        <w:rPr>
          <w:noProof/>
          <w:color w:val="000000"/>
        </w:rPr>
        <w:t>(Pressman 2005)</w:t>
      </w:r>
    </w:p>
    <w:p w14:paraId="66CA903B" w14:textId="77777777" w:rsidR="0024334E" w:rsidRPr="00B82B79" w:rsidRDefault="0024334E" w:rsidP="0024334E">
      <w:pPr>
        <w:pStyle w:val="BodyText"/>
        <w:rPr>
          <w:rFonts w:ascii="Times New Roman" w:hAnsi="Times New Roman" w:cs="Times New Roman"/>
          <w:b/>
        </w:rPr>
      </w:pPr>
    </w:p>
    <w:p w14:paraId="040C0912" w14:textId="77777777" w:rsidR="00FE7521" w:rsidRPr="00FE7521" w:rsidRDefault="0024334E" w:rsidP="00BB0DC9">
      <w:pPr>
        <w:pStyle w:val="Heading2"/>
      </w:pPr>
      <w:bookmarkStart w:id="67" w:name="_Toc436653530"/>
      <w:bookmarkStart w:id="68" w:name="_Toc440445211"/>
      <w:r>
        <w:t>Bases teóricas da investigação</w:t>
      </w:r>
      <w:bookmarkEnd w:id="67"/>
      <w:bookmarkEnd w:id="68"/>
    </w:p>
    <w:p w14:paraId="5CC49EA6" w14:textId="2B4A4A7F" w:rsidR="0024334E" w:rsidRPr="00C85F52" w:rsidRDefault="0024334E" w:rsidP="00544FAC">
      <w:pPr>
        <w:pStyle w:val="Heading3"/>
      </w:pPr>
      <w:bookmarkStart w:id="69" w:name="_Toc440445212"/>
      <w:r w:rsidRPr="00C85F52">
        <w:t>Software</w:t>
      </w:r>
      <w:bookmarkEnd w:id="69"/>
      <w:r w:rsidRPr="00C85F52">
        <w:t xml:space="preserve"> </w:t>
      </w:r>
    </w:p>
    <w:p w14:paraId="7E073F76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  <w:r w:rsidRPr="00C85F52"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Software são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: instruções (programas de computador) que, quando executadas, produzem a função e o desempenho desejados; estruturas de dados que possibilitam que os programas manipulem adequadamente a informação; e documentos que descrevem a operação e o uso dos programas.”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14:paraId="771A870D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FBC0139" w14:textId="77777777" w:rsidR="0024334E" w:rsidRPr="00C85F52" w:rsidRDefault="0024334E" w:rsidP="00544FAC">
      <w:pPr>
        <w:pStyle w:val="Heading3"/>
      </w:pPr>
      <w:bookmarkStart w:id="70" w:name="_Toc440445213"/>
      <w:r w:rsidRPr="00C85F52">
        <w:t>Tipos de software</w:t>
      </w:r>
      <w:bookmarkEnd w:id="70"/>
    </w:p>
    <w:p w14:paraId="7A87B927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Pr="00C85F52">
        <w:rPr>
          <w:rFonts w:ascii="Times New Roman" w:hAnsi="Times New Roman" w:cs="Times New Roman"/>
          <w:color w:val="000000"/>
          <w:szCs w:val="24"/>
        </w:rPr>
        <w:t>As seguintes áreas de software indicam a amplitude das aplicações potenciais:</w:t>
      </w:r>
    </w:p>
    <w:p w14:paraId="43D6F804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8F58C31" w14:textId="77777777" w:rsidR="0024334E" w:rsidRPr="00C85F52" w:rsidRDefault="0024334E" w:rsidP="00FE7521">
      <w:pPr>
        <w:pStyle w:val="Heading4"/>
      </w:pPr>
      <w:r w:rsidRPr="00C85F52">
        <w:lastRenderedPageBreak/>
        <w:t>Software básico</w:t>
      </w:r>
    </w:p>
    <w:p w14:paraId="6F100C5D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É uma selecção de programas escritos para dar apoio a outros programas.</w:t>
      </w:r>
    </w:p>
    <w:p w14:paraId="55B74073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Alguns tipos de software básicos (por exemplo, compiladores, editores e utilitários de gerenciamento de arquivos) processam estruturas de informação complexas, mas determinadas. </w:t>
      </w:r>
    </w:p>
    <w:p w14:paraId="72304E92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2432C3A" w14:textId="77777777" w:rsidR="0024334E" w:rsidRPr="00C85F52" w:rsidRDefault="0024334E" w:rsidP="00905010">
      <w:pPr>
        <w:pStyle w:val="Heading4"/>
      </w:pPr>
      <w:r w:rsidRPr="00C85F52">
        <w:t>Software em tempo real</w:t>
      </w:r>
    </w:p>
    <w:p w14:paraId="26048A35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Um software que monitora, analisa e controla eventos do mundo real é chamado de software de tempo real. Deve-se notar que um termo “tempo real” difere de “interactivo” ou time-sharing (tempo compartilhado). </w:t>
      </w:r>
    </w:p>
    <w:p w14:paraId="1736E4A1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FEDB201" w14:textId="77777777" w:rsidR="0024334E" w:rsidRPr="00C85F52" w:rsidRDefault="0024334E" w:rsidP="00FE7521">
      <w:pPr>
        <w:pStyle w:val="Heading4"/>
      </w:pPr>
      <w:r w:rsidRPr="00C85F52">
        <w:t>Software científico e de engenharia</w:t>
      </w:r>
    </w:p>
    <w:p w14:paraId="4CD2AF12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software científico e de engenharia tem sido caracterizado por algoritmos de processamento de números. As aplicações variam da astronomia a vulcanologia, da análise de fadiga mecânica de automóveis à manufactura automatizada (CAM). </w:t>
      </w:r>
    </w:p>
    <w:p w14:paraId="49933628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F917699" w14:textId="77777777" w:rsidR="0024334E" w:rsidRPr="00C85F52" w:rsidRDefault="0024334E" w:rsidP="00C373CE">
      <w:pPr>
        <w:pStyle w:val="Heading4"/>
      </w:pPr>
      <w:r w:rsidRPr="00C373CE">
        <w:t>Software</w:t>
      </w:r>
      <w:r w:rsidRPr="00C85F52">
        <w:t xml:space="preserve"> de computador pessoal</w:t>
      </w:r>
    </w:p>
    <w:p w14:paraId="7A7F8BCB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Software para o p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rocessamento de textos, planilhas electrónicas, computação gráfica, diversões, gerenciamento de dados, aplicações financeiras pessoais e comerciais, redes externas ou acesso a bancos de dados são apenas algumas das centenas de aplicações. </w:t>
      </w:r>
    </w:p>
    <w:p w14:paraId="0A22DE24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76B0B410" w14:textId="77777777" w:rsidR="0024334E" w:rsidRPr="0034740D" w:rsidRDefault="0024334E" w:rsidP="00FE7521">
      <w:pPr>
        <w:pStyle w:val="Heading4"/>
      </w:pPr>
      <w:r w:rsidRPr="0034740D">
        <w:t>Software de gestão empresarial</w:t>
      </w:r>
    </w:p>
    <w:p w14:paraId="73F8B15C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integram todas as funções organizacionais na empresa (privada ou pública), contendo bases de dados únicas, manipulando e gerando informações operacionais e gerenciais para todas as organizações. No mercado também são chamados de ERP (</w:t>
      </w:r>
      <w:proofErr w:type="spellStart"/>
      <w:r w:rsidRPr="00C85F52">
        <w:rPr>
          <w:rFonts w:ascii="Times New Roman" w:hAnsi="Times New Roman" w:cs="Times New Roman"/>
          <w:color w:val="000000"/>
          <w:szCs w:val="24"/>
        </w:rPr>
        <w:t>Enterprise</w:t>
      </w:r>
      <w:proofErr w:type="spellEnd"/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C85F52">
        <w:rPr>
          <w:rFonts w:ascii="Times New Roman" w:hAnsi="Times New Roman" w:cs="Times New Roman"/>
          <w:color w:val="000000"/>
          <w:szCs w:val="24"/>
        </w:rPr>
        <w:t>Resources</w:t>
      </w:r>
      <w:proofErr w:type="spellEnd"/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C85F52">
        <w:rPr>
          <w:rFonts w:ascii="Times New Roman" w:hAnsi="Times New Roman" w:cs="Times New Roman"/>
          <w:color w:val="000000"/>
          <w:szCs w:val="24"/>
        </w:rPr>
        <w:t>Planning</w:t>
      </w:r>
      <w:proofErr w:type="spellEnd"/>
      <w:r w:rsidRPr="00C85F52">
        <w:rPr>
          <w:rFonts w:ascii="Times New Roman" w:hAnsi="Times New Roman" w:cs="Times New Roman"/>
          <w:color w:val="000000"/>
          <w:szCs w:val="24"/>
        </w:rPr>
        <w:t xml:space="preserve">) </w:t>
      </w:r>
      <w:proofErr w:type="spellStart"/>
      <w:r w:rsidRPr="00C85F52">
        <w:rPr>
          <w:rFonts w:ascii="Times New Roman" w:hAnsi="Times New Roman" w:cs="Times New Roman"/>
          <w:color w:val="000000"/>
          <w:szCs w:val="24"/>
        </w:rPr>
        <w:t>Systems</w:t>
      </w:r>
      <w:proofErr w:type="spellEnd"/>
      <w:r w:rsidRPr="00C85F52">
        <w:rPr>
          <w:rFonts w:ascii="Times New Roman" w:hAnsi="Times New Roman" w:cs="Times New Roman"/>
          <w:color w:val="000000"/>
          <w:szCs w:val="24"/>
        </w:rPr>
        <w:t>.</w:t>
      </w:r>
    </w:p>
    <w:p w14:paraId="26B917D3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5D3C7CE" w14:textId="77777777" w:rsidR="0024334E" w:rsidRPr="00C85F52" w:rsidRDefault="0024334E" w:rsidP="00544FAC">
      <w:pPr>
        <w:pStyle w:val="Heading3"/>
      </w:pPr>
      <w:bookmarkStart w:id="71" w:name="_Toc440445214"/>
      <w:r w:rsidRPr="00C85F52">
        <w:lastRenderedPageBreak/>
        <w:t>Software modelo espiral</w:t>
      </w:r>
      <w:bookmarkEnd w:id="71"/>
    </w:p>
    <w:p w14:paraId="48A4EE9F" w14:textId="77777777"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modelo espiral para a Engenharia de Software foi desenvolvido para abranger as melhores características do ciclo de vida e prototípico, acrescentando a análise de riscos, e, considerando as actividades: </w:t>
      </w:r>
    </w:p>
    <w:p w14:paraId="7A6319DB" w14:textId="77777777"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4F4C3B">
        <w:rPr>
          <w:rFonts w:ascii="Times New Roman" w:hAnsi="Times New Roman" w:cs="Times New Roman"/>
          <w:b/>
          <w:color w:val="000000"/>
          <w:szCs w:val="24"/>
        </w:rPr>
        <w:t>planeamento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: determinação dos objectivos, alternativas e restrições; </w:t>
      </w:r>
    </w:p>
    <w:p w14:paraId="46E3ED6E" w14:textId="77777777"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4F4C3B">
        <w:rPr>
          <w:rFonts w:ascii="Times New Roman" w:hAnsi="Times New Roman" w:cs="Times New Roman"/>
          <w:b/>
          <w:color w:val="000000"/>
          <w:szCs w:val="24"/>
        </w:rPr>
        <w:t>análise dos riscos</w:t>
      </w:r>
      <w:r w:rsidRPr="00C85F52">
        <w:rPr>
          <w:rFonts w:ascii="Times New Roman" w:hAnsi="Times New Roman" w:cs="Times New Roman"/>
          <w:color w:val="000000"/>
          <w:szCs w:val="24"/>
        </w:rPr>
        <w:t>: análise de alternativas e identificação ou resolução dos riscos;</w:t>
      </w:r>
    </w:p>
    <w:p w14:paraId="31186D01" w14:textId="77777777"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4F4C3B">
        <w:rPr>
          <w:rFonts w:ascii="Times New Roman" w:hAnsi="Times New Roman" w:cs="Times New Roman"/>
          <w:b/>
          <w:color w:val="000000"/>
          <w:szCs w:val="24"/>
        </w:rPr>
        <w:t>engenharia</w:t>
      </w:r>
      <w:r w:rsidRPr="00C85F52">
        <w:rPr>
          <w:rFonts w:ascii="Times New Roman" w:hAnsi="Times New Roman" w:cs="Times New Roman"/>
          <w:color w:val="000000"/>
          <w:szCs w:val="24"/>
        </w:rPr>
        <w:t>: desenvolvimento do produto;</w:t>
      </w:r>
    </w:p>
    <w:p w14:paraId="111A8340" w14:textId="77777777" w:rsidR="0024334E" w:rsidRPr="00C85F52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4F4C3B">
        <w:rPr>
          <w:rFonts w:ascii="Times New Roman" w:hAnsi="Times New Roman" w:cs="Times New Roman"/>
          <w:b/>
          <w:color w:val="000000"/>
          <w:szCs w:val="24"/>
        </w:rPr>
        <w:t>avaliação feita pelo cliente ou usuário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: avaliação dos resultados da engenharia. </w:t>
      </w:r>
    </w:p>
    <w:p w14:paraId="4129F775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020708BE" w14:textId="77777777" w:rsidR="0024334E" w:rsidRPr="00C85F52" w:rsidRDefault="0024334E" w:rsidP="00544FAC">
      <w:pPr>
        <w:pStyle w:val="Heading3"/>
      </w:pPr>
      <w:bookmarkStart w:id="72" w:name="_Toc440445215"/>
      <w:r w:rsidRPr="00C85F52">
        <w:t>Software SIG – Sistema de informações gerenciais</w:t>
      </w:r>
      <w:bookmarkEnd w:id="72"/>
    </w:p>
    <w:p w14:paraId="62E70E34" w14:textId="7522EF6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fornecem informações para a tomada de decisões, no sentido piramidal, onde as informações básicas e detalhadas estão na base e o usuário principal chama-se gestor, que pode utilizar as informações de forma agrupada, considera</w:t>
      </w:r>
      <w:r w:rsidR="00560276">
        <w:rPr>
          <w:rFonts w:ascii="Times New Roman" w:hAnsi="Times New Roman" w:cs="Times New Roman"/>
          <w:color w:val="000000"/>
          <w:szCs w:val="24"/>
        </w:rPr>
        <w:t>ndo, inclusive, o meio ambiente.</w:t>
      </w:r>
    </w:p>
    <w:p w14:paraId="5518CF09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14:paraId="33CB7D90" w14:textId="77777777" w:rsidR="0024334E" w:rsidRPr="00C85F52" w:rsidRDefault="0024334E" w:rsidP="00544FAC">
      <w:pPr>
        <w:pStyle w:val="Heading3"/>
      </w:pPr>
      <w:bookmarkStart w:id="73" w:name="_Toc440445216"/>
      <w:r w:rsidRPr="00C85F52">
        <w:t>Software SAD – Sistemas de Apoio a Decisões</w:t>
      </w:r>
      <w:bookmarkEnd w:id="73"/>
    </w:p>
    <w:p w14:paraId="209CC95E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que, por meio de tecnologias de sistemas gerenciadores de banco de dados e respectivas ferramentas, fornecem diversas informações para serem utilizadas pelos usuários. Frequentemente aparecem em organizações que necessitam gerar simulações e cenários futuros.</w:t>
      </w:r>
    </w:p>
    <w:p w14:paraId="39E5DCA3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24E299D" w14:textId="77777777" w:rsidR="0024334E" w:rsidRPr="00C85F52" w:rsidRDefault="0024334E" w:rsidP="00544FAC">
      <w:pPr>
        <w:pStyle w:val="Heading3"/>
      </w:pPr>
      <w:bookmarkStart w:id="74" w:name="_Toc440445217"/>
      <w:r w:rsidRPr="00C85F52">
        <w:t xml:space="preserve">Software EIS – </w:t>
      </w:r>
      <w:proofErr w:type="spellStart"/>
      <w:r w:rsidRPr="00C85F52">
        <w:t>Executive</w:t>
      </w:r>
      <w:proofErr w:type="spellEnd"/>
      <w:r w:rsidRPr="00C85F52">
        <w:t xml:space="preserve"> </w:t>
      </w:r>
      <w:proofErr w:type="spellStart"/>
      <w:r w:rsidRPr="00C85F52">
        <w:t>Information</w:t>
      </w:r>
      <w:proofErr w:type="spellEnd"/>
      <w:r w:rsidRPr="00C85F52">
        <w:t xml:space="preserve"> </w:t>
      </w:r>
      <w:proofErr w:type="spellStart"/>
      <w:r w:rsidRPr="00C85F52">
        <w:t>System</w:t>
      </w:r>
      <w:bookmarkEnd w:id="74"/>
      <w:proofErr w:type="spellEnd"/>
    </w:p>
    <w:p w14:paraId="4B9F420D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É um software de consulta às bases de dados para a apresentação de informações de forma simples e amigável, atendendo às necessidades dos executivos de alto nível, permitindo o acompanhamento diário de resultados e tabulando dados de todas as funções da organização para depois exibi-los de forma, simplificada e gráfica”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14:paraId="37B5DAA5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5691B153" w14:textId="77777777" w:rsidR="0024334E" w:rsidRPr="00C85F52" w:rsidRDefault="0024334E" w:rsidP="00544FAC">
      <w:pPr>
        <w:pStyle w:val="Heading3"/>
      </w:pPr>
      <w:bookmarkStart w:id="75" w:name="_Toc440445218"/>
      <w:r w:rsidRPr="00C85F52">
        <w:t>Processo de software</w:t>
      </w:r>
      <w:bookmarkEnd w:id="75"/>
    </w:p>
    <w:p w14:paraId="2E4C9EA3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(</w:t>
      </w:r>
      <w:proofErr w:type="spellStart"/>
      <w:r w:rsidRPr="00C85F52">
        <w:rPr>
          <w:rFonts w:ascii="Times New Roman" w:hAnsi="Times New Roman" w:cs="Times New Roman"/>
          <w:color w:val="000000"/>
          <w:szCs w:val="24"/>
        </w:rPr>
        <w:t>Sommerville</w:t>
      </w:r>
      <w:proofErr w:type="spellEnd"/>
      <w:r w:rsidRPr="00C85F52">
        <w:rPr>
          <w:rFonts w:ascii="Times New Roman" w:hAnsi="Times New Roman" w:cs="Times New Roman"/>
          <w:color w:val="000000"/>
          <w:szCs w:val="24"/>
        </w:rPr>
        <w:t xml:space="preserve"> 2003) “Um processo de software é um conjunto de actividades e resultados associados que levam à produção de um produto de software.”</w:t>
      </w:r>
    </w:p>
    <w:p w14:paraId="4C6E92C1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900D127" w14:textId="77777777" w:rsidR="0024334E" w:rsidRPr="00C85F52" w:rsidRDefault="0024334E" w:rsidP="00544FAC">
      <w:pPr>
        <w:pStyle w:val="Heading3"/>
      </w:pPr>
      <w:bookmarkStart w:id="76" w:name="_Toc440445219"/>
      <w:r w:rsidRPr="00C85F52">
        <w:t>Técnicas de Orientação a Objecto (OO)</w:t>
      </w:r>
      <w:bookmarkEnd w:id="76"/>
    </w:p>
    <w:p w14:paraId="3F64933E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 Técnicas OO mudam a visão que os analistas têm do mundo. Em vez de pensarem em processos e na sua decomposição, eles pensam em objectos e no comportamento destes.”</w:t>
      </w:r>
    </w:p>
    <w:p w14:paraId="107195B5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(Odell, J. Martin &amp; J. 1995)</w:t>
      </w:r>
    </w:p>
    <w:p w14:paraId="5036B6CE" w14:textId="77777777" w:rsidR="0024334E" w:rsidRPr="00C85F52" w:rsidRDefault="0024334E" w:rsidP="00544FAC">
      <w:pPr>
        <w:pStyle w:val="Heading3"/>
      </w:pPr>
      <w:bookmarkStart w:id="77" w:name="_Toc440445220"/>
      <w:r w:rsidRPr="00C85F52">
        <w:lastRenderedPageBreak/>
        <w:t>Sistemas de gestão de base de dados</w:t>
      </w:r>
      <w:bookmarkEnd w:id="77"/>
      <w:r w:rsidRPr="00C85F52">
        <w:t xml:space="preserve"> </w:t>
      </w:r>
    </w:p>
    <w:p w14:paraId="5E0FD879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Pr="00C85F52">
        <w:rPr>
          <w:rFonts w:ascii="Times New Roman" w:hAnsi="Times New Roman" w:cs="Times New Roman"/>
          <w:color w:val="000000"/>
          <w:szCs w:val="24"/>
        </w:rPr>
        <w:t>Os sistemas de gestão de base de dados são programas que permitem criar e manipular bases de dados, em que dados estão estruturados com independência relativamente aos programas</w:t>
      </w:r>
      <w:r>
        <w:rPr>
          <w:rFonts w:ascii="Times New Roman" w:hAnsi="Times New Roman" w:cs="Times New Roman"/>
          <w:color w:val="000000"/>
          <w:szCs w:val="24"/>
        </w:rPr>
        <w:t xml:space="preserve"> de aplicação que os manipulam.</w:t>
      </w:r>
    </w:p>
    <w:p w14:paraId="20F0796B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46EC115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Tem 3 níveis de</w:t>
      </w:r>
      <w:r>
        <w:rPr>
          <w:rFonts w:ascii="Times New Roman" w:hAnsi="Times New Roman" w:cs="Times New Roman"/>
          <w:color w:val="000000"/>
          <w:szCs w:val="24"/>
        </w:rPr>
        <w:t xml:space="preserve"> arquitectura de qualquer SGBD:</w:t>
      </w:r>
    </w:p>
    <w:p w14:paraId="67F219D8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DD65DCB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físico:</w:t>
      </w:r>
    </w:p>
    <w:p w14:paraId="33D904EC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Os ficheiros são guardados em suportes de armazenamento informático e, a partir daí são manipulados pelo </w:t>
      </w:r>
      <w:r>
        <w:rPr>
          <w:rFonts w:ascii="Times New Roman" w:hAnsi="Times New Roman" w:cs="Times New Roman"/>
          <w:color w:val="000000"/>
          <w:szCs w:val="24"/>
        </w:rPr>
        <w:t>SGBD em execução no computador;</w:t>
      </w:r>
    </w:p>
    <w:p w14:paraId="279E92D9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· 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Conceptual:</w:t>
      </w:r>
    </w:p>
    <w:p w14:paraId="097462C1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Organização da informação em tabelas e relacionamentos;</w:t>
      </w:r>
    </w:p>
    <w:p w14:paraId="50FD4A5F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de visualização:</w:t>
      </w:r>
    </w:p>
    <w:p w14:paraId="201B0A90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Corresponde à forma como os dados são apresentados aos utilizadores finais, através de interfaces gráficos proporcionados pelo SGBD.</w:t>
      </w:r>
    </w:p>
    <w:p w14:paraId="4870E6F1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E5880F8" w14:textId="77777777" w:rsidR="0024334E" w:rsidRPr="004A2005" w:rsidRDefault="0024334E" w:rsidP="00FE7521">
      <w:pPr>
        <w:pStyle w:val="Heading4"/>
      </w:pPr>
      <w:r>
        <w:t xml:space="preserve"> </w:t>
      </w:r>
      <w:r w:rsidRPr="00C85F52">
        <w:t>Operações típica</w:t>
      </w:r>
      <w:r>
        <w:t>s de trabalho com Base de dados</w:t>
      </w:r>
    </w:p>
    <w:p w14:paraId="145886A2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 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definição e alteração da estrutura de uma base de dado</w:t>
      </w:r>
    </w:p>
    <w:p w14:paraId="2331B4D8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manipulação de dados, sem alteração da estrutura da ase de dado</w:t>
      </w:r>
    </w:p>
    <w:p w14:paraId="44F37A97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·        Operações de controlo dos dados </w:t>
      </w:r>
    </w:p>
    <w:p w14:paraId="4BB2CE91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5AB771B" w14:textId="77777777" w:rsidR="0024334E" w:rsidRPr="00C85F52" w:rsidRDefault="0024334E" w:rsidP="00FE7521">
      <w:pPr>
        <w:pStyle w:val="Heading4"/>
      </w:pPr>
      <w:r w:rsidRPr="00C85F52">
        <w:t>Modelos de Base de dados</w:t>
      </w:r>
    </w:p>
    <w:p w14:paraId="3E0505E6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 modelos que são utilizados para a criação de bases de dados podem ser classificados em dois agrupamentos principais:</w:t>
      </w:r>
    </w:p>
    <w:p w14:paraId="61C02025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objectos</w:t>
      </w:r>
    </w:p>
    <w:p w14:paraId="229E123F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registos</w:t>
      </w:r>
    </w:p>
    <w:p w14:paraId="252EB675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objectos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objectos – este são aqui entendidos e podem ser transpostas para o campo da programação, contendo informação relevante sobre as entidades reais que representam</w:t>
      </w:r>
    </w:p>
    <w:p w14:paraId="0C1A697E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registos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registos. Estes registos equivalem aos registos utilizado em programação contendo informação estruturada com formato de campos.</w:t>
      </w:r>
    </w:p>
    <w:p w14:paraId="6C4DC915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lastRenderedPageBreak/>
        <w:t>Dentro deste agrupamento de mode</w:t>
      </w:r>
      <w:r>
        <w:rPr>
          <w:rFonts w:ascii="Times New Roman" w:hAnsi="Times New Roman"/>
          <w:color w:val="000000"/>
        </w:rPr>
        <w:t>los de base de dados incluem-se</w:t>
      </w:r>
      <w:r w:rsidRPr="00C85F52">
        <w:rPr>
          <w:rFonts w:ascii="Times New Roman" w:hAnsi="Times New Roman"/>
          <w:color w:val="000000"/>
        </w:rPr>
        <w:t>, tradicionalmente, 3 modelos:</w:t>
      </w:r>
    </w:p>
    <w:p w14:paraId="7F282150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hierárquico</w:t>
      </w:r>
    </w:p>
    <w:p w14:paraId="4192EF7A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de rede</w:t>
      </w:r>
    </w:p>
    <w:p w14:paraId="3CF9E713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relacional</w:t>
      </w:r>
    </w:p>
    <w:p w14:paraId="5A228FE1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14:paraId="7AF68B9E" w14:textId="77777777" w:rsidR="0024334E" w:rsidRPr="00C85F52" w:rsidRDefault="0024334E" w:rsidP="00FE7521">
      <w:pPr>
        <w:pStyle w:val="Heading4"/>
      </w:pPr>
      <w:r w:rsidRPr="00C85F52">
        <w:t>Vantagens de uma base de dados</w:t>
      </w:r>
    </w:p>
    <w:p w14:paraId="5F572747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Pouco espaço físico ocupado</w:t>
      </w:r>
    </w:p>
    <w:p w14:paraId="2D8ACACD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Eliminação da redundância de utilização</w:t>
      </w:r>
    </w:p>
    <w:p w14:paraId="4092E58D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Facilidade E rapidez de manipulação da informação armazenada</w:t>
      </w:r>
    </w:p>
    <w:p w14:paraId="5E7D2C36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Menor deterioração do suporte utilizado (</w:t>
      </w:r>
      <w:proofErr w:type="spellStart"/>
      <w:r w:rsidRPr="00C85F52">
        <w:rPr>
          <w:rFonts w:ascii="Times New Roman" w:hAnsi="Times New Roman"/>
          <w:color w:val="000000"/>
        </w:rPr>
        <w:t>micro-ficha</w:t>
      </w:r>
      <w:proofErr w:type="spellEnd"/>
      <w:r w:rsidRPr="00C85F52">
        <w:rPr>
          <w:rFonts w:ascii="Times New Roman" w:hAnsi="Times New Roman"/>
          <w:color w:val="000000"/>
        </w:rPr>
        <w:t>, magnético, óptico)</w:t>
      </w:r>
    </w:p>
    <w:p w14:paraId="0315F33B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Mais verdade na combin</w:t>
      </w:r>
      <w:r>
        <w:rPr>
          <w:rFonts w:ascii="Times New Roman" w:hAnsi="Times New Roman"/>
          <w:color w:val="000000"/>
        </w:rPr>
        <w:t>ação dos dados, mais informação</w:t>
      </w:r>
    </w:p>
    <w:p w14:paraId="7C20C937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14:paraId="10D43853" w14:textId="77777777" w:rsidR="0024334E" w:rsidRPr="00C85F52" w:rsidRDefault="0024334E" w:rsidP="00FE7521">
      <w:pPr>
        <w:pStyle w:val="Heading4"/>
      </w:pPr>
      <w:r w:rsidRPr="00C85F52">
        <w:t>Ferramentas para informatizar uma base de dados:</w:t>
      </w:r>
    </w:p>
    <w:tbl>
      <w:tblPr>
        <w:tblW w:w="2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24334E" w:rsidRPr="00C85F52" w14:paraId="2ACD909D" w14:textId="77777777" w:rsidTr="004000EA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AFFFF"/>
            <w:vAlign w:val="center"/>
            <w:hideMark/>
          </w:tcPr>
          <w:p w14:paraId="38817D94" w14:textId="77777777" w:rsidR="0024334E" w:rsidRPr="0092209B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C85F52">
              <w:rPr>
                <w:rFonts w:ascii="Times New Roman" w:hAnsi="Times New Roman"/>
                <w:color w:val="000000"/>
              </w:rPr>
              <w:t xml:space="preserve">      </w:t>
            </w:r>
            <w:r w:rsidRPr="0092209B">
              <w:rPr>
                <w:rFonts w:ascii="Times New Roman" w:hAnsi="Times New Roman"/>
                <w:color w:val="000000"/>
                <w:lang w:val="en-US"/>
              </w:rPr>
              <w:t>Microsoft Access</w:t>
            </w:r>
          </w:p>
          <w:p w14:paraId="5ABB5DCC" w14:textId="77777777" w:rsidR="0024334E" w:rsidRPr="0092209B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FileMaker</w:t>
            </w:r>
          </w:p>
          <w:p w14:paraId="610A3C71" w14:textId="77777777" w:rsidR="0024334E" w:rsidRPr="0092209B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Microsoft SQL</w:t>
            </w:r>
          </w:p>
          <w:p w14:paraId="60BD9304" w14:textId="77777777" w:rsidR="0024334E" w:rsidRPr="0092209B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Oracle</w:t>
            </w:r>
          </w:p>
          <w:p w14:paraId="63BDE3BB" w14:textId="77777777" w:rsidR="0024334E" w:rsidRPr="00C85F52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 xml:space="preserve">      </w:t>
            </w:r>
            <w:proofErr w:type="spellStart"/>
            <w:r w:rsidRPr="00C85F52">
              <w:rPr>
                <w:rFonts w:ascii="Times New Roman" w:hAnsi="Times New Roman"/>
                <w:color w:val="000000"/>
              </w:rPr>
              <w:t>Informix</w:t>
            </w:r>
            <w:proofErr w:type="spellEnd"/>
          </w:p>
          <w:p w14:paraId="06D670A0" w14:textId="77777777" w:rsidR="0024334E" w:rsidRPr="00C85F52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DB2</w:t>
            </w:r>
          </w:p>
          <w:p w14:paraId="6BAB6EFB" w14:textId="77777777" w:rsidR="0024334E" w:rsidRPr="00C85F52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Etc.</w:t>
            </w:r>
          </w:p>
        </w:tc>
      </w:tr>
    </w:tbl>
    <w:p w14:paraId="2B31B393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</w:p>
    <w:p w14:paraId="2CC2CE65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(Sara M. 2007)</w:t>
      </w:r>
    </w:p>
    <w:p w14:paraId="4874B0D0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D3E9440" wp14:editId="24CA3EE8">
            <wp:simplePos x="0" y="0"/>
            <wp:positionH relativeFrom="page">
              <wp:align>center</wp:align>
            </wp:positionH>
            <wp:positionV relativeFrom="paragraph">
              <wp:posOffset>381635</wp:posOffset>
            </wp:positionV>
            <wp:extent cx="6089015" cy="7324725"/>
            <wp:effectExtent l="0" t="0" r="0" b="0"/>
            <wp:wrapTopAndBottom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FF746" w14:textId="77777777" w:rsidR="0024334E" w:rsidRPr="00C85F52" w:rsidRDefault="0024334E" w:rsidP="0024334E">
      <w:pPr>
        <w:pStyle w:val="Caption"/>
        <w:spacing w:before="0" w:after="0"/>
      </w:pPr>
      <w:bookmarkStart w:id="78" w:name="_Toc423639942"/>
      <w:r w:rsidRPr="00C85F52">
        <w:t xml:space="preserve">Figura </w:t>
      </w:r>
      <w:r w:rsidRPr="00C85F52">
        <w:fldChar w:fldCharType="begin"/>
      </w:r>
      <w:r w:rsidRPr="00C85F52">
        <w:instrText xml:space="preserve"> SEQ Figura \* ARABIC </w:instrText>
      </w:r>
      <w:r w:rsidRPr="00C85F52">
        <w:fldChar w:fldCharType="separate"/>
      </w:r>
      <w:r>
        <w:rPr>
          <w:noProof/>
        </w:rPr>
        <w:t>1</w:t>
      </w:r>
      <w:r w:rsidRPr="00C85F52">
        <w:fldChar w:fldCharType="end"/>
      </w:r>
      <w:r w:rsidRPr="00C85F52">
        <w:t>. Ciclo de vida de uma base de dados</w:t>
      </w:r>
      <w:bookmarkEnd w:id="78"/>
    </w:p>
    <w:p w14:paraId="5CAE1EDB" w14:textId="77777777" w:rsidR="0024334E" w:rsidRPr="00C85F52" w:rsidRDefault="0024334E" w:rsidP="0024334E">
      <w:pPr>
        <w:spacing w:before="0" w:after="0"/>
        <w:rPr>
          <w:rFonts w:ascii="Times New Roman" w:hAnsi="Times New Roman"/>
          <w:i/>
        </w:rPr>
      </w:pPr>
      <w:r w:rsidRPr="00C85F52">
        <w:rPr>
          <w:rFonts w:ascii="Times New Roman" w:hAnsi="Times New Roman"/>
          <w:i/>
        </w:rPr>
        <w:t>Fonte:</w:t>
      </w:r>
      <w:r w:rsidRPr="00C85F52">
        <w:t xml:space="preserve"> </w:t>
      </w:r>
      <w:r w:rsidRPr="00C85F52">
        <w:rPr>
          <w:rFonts w:ascii="Times New Roman" w:hAnsi="Times New Roman"/>
          <w:i/>
        </w:rPr>
        <w:t>http://www.notapositiva.com/trab_estudantes/trab_estudantes/tic/tic_trabalhos/sistgestbd.htm</w:t>
      </w:r>
    </w:p>
    <w:p w14:paraId="1EE29D04" w14:textId="77777777" w:rsidR="0024334E" w:rsidRDefault="0024334E" w:rsidP="0024334E">
      <w:pPr>
        <w:spacing w:before="0" w:after="0"/>
        <w:rPr>
          <w:noProof/>
        </w:rPr>
      </w:pPr>
      <w:r w:rsidRPr="00C85F52">
        <w:rPr>
          <w:noProof/>
        </w:rPr>
        <w:t>(Sara M. 2007)</w:t>
      </w:r>
    </w:p>
    <w:p w14:paraId="76AE53AE" w14:textId="77777777" w:rsidR="0024334E" w:rsidRDefault="0024334E" w:rsidP="0024334E">
      <w:pPr>
        <w:spacing w:before="0" w:after="0"/>
        <w:rPr>
          <w:noProof/>
        </w:rPr>
      </w:pPr>
    </w:p>
    <w:p w14:paraId="18CD2104" w14:textId="77777777" w:rsidR="0024334E" w:rsidRPr="00C85F52" w:rsidRDefault="0024334E" w:rsidP="0024334E">
      <w:pPr>
        <w:spacing w:before="0" w:after="0"/>
      </w:pPr>
    </w:p>
    <w:p w14:paraId="10785206" w14:textId="77777777" w:rsidR="0024334E" w:rsidRDefault="0024334E" w:rsidP="00FE7521">
      <w:pPr>
        <w:pStyle w:val="Heading4"/>
      </w:pPr>
      <w:r w:rsidRPr="00C85F52">
        <w:lastRenderedPageBreak/>
        <w:t>Características de um Sistema</w:t>
      </w:r>
    </w:p>
    <w:p w14:paraId="72EF732A" w14:textId="77777777" w:rsidR="0024334E" w:rsidRPr="00C85F52" w:rsidRDefault="0024334E" w:rsidP="00A41A40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Objectivo</w:t>
      </w:r>
      <w:r w:rsidRPr="00C85F52">
        <w:rPr>
          <w:rFonts w:ascii="Times New Roman" w:hAnsi="Times New Roman" w:cs="Times New Roman"/>
          <w:color w:val="000000"/>
          <w:szCs w:val="24"/>
        </w:rPr>
        <w:t>: proposta fundamental que justifica o sistema, pode ter mais do que um objectivo;</w:t>
      </w:r>
    </w:p>
    <w:p w14:paraId="6721FAEE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Componentes</w:t>
      </w:r>
      <w:r w:rsidRPr="00C85F52">
        <w:rPr>
          <w:rFonts w:ascii="Times New Roman" w:hAnsi="Times New Roman" w:cs="Times New Roman"/>
          <w:color w:val="000000"/>
          <w:szCs w:val="24"/>
        </w:rPr>
        <w:t>: partes do sistema que funcionam em conjunto para alcançar os resultados pretendidos (objectivos);</w:t>
      </w:r>
    </w:p>
    <w:p w14:paraId="1DA4733A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Estrutura</w:t>
      </w:r>
      <w:r w:rsidRPr="00C85F52">
        <w:rPr>
          <w:rFonts w:ascii="Times New Roman" w:hAnsi="Times New Roman" w:cs="Times New Roman"/>
          <w:color w:val="000000"/>
          <w:szCs w:val="24"/>
        </w:rPr>
        <w:t>: relação ou relações entre os componentes; responsável pela definição de fronteira entre o sistema e o meio envolvente;</w:t>
      </w:r>
    </w:p>
    <w:p w14:paraId="48E527B9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Comportamento</w:t>
      </w:r>
      <w:r w:rsidRPr="00C85F52">
        <w:rPr>
          <w:rFonts w:ascii="Times New Roman" w:hAnsi="Times New Roman" w:cs="Times New Roman"/>
          <w:color w:val="000000"/>
          <w:szCs w:val="24"/>
        </w:rPr>
        <w:t>: é determinado pelos processos desenvolvidos para, no sistema, se alcançarem os resultados pretendidos;</w:t>
      </w:r>
    </w:p>
    <w:p w14:paraId="1A31D221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Ciclo vital</w:t>
      </w:r>
      <w:r w:rsidRPr="00C85F52">
        <w:rPr>
          <w:rFonts w:ascii="Times New Roman" w:hAnsi="Times New Roman" w:cs="Times New Roman"/>
          <w:color w:val="000000"/>
          <w:szCs w:val="24"/>
        </w:rPr>
        <w:t>: ocorre em qualquer sistema e inclui fenómenos de evolução, desgaste, desadequação, envelhecimento, substituição, reparação e «morte» do sistema.</w:t>
      </w:r>
    </w:p>
    <w:p w14:paraId="04570160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18DC7AFF" w14:textId="77777777" w:rsidR="0024334E" w:rsidRPr="00C85F52" w:rsidRDefault="0024334E" w:rsidP="00544FAC">
      <w:pPr>
        <w:pStyle w:val="Heading3"/>
      </w:pPr>
      <w:bookmarkStart w:id="79" w:name="_Toc440445221"/>
      <w:r w:rsidRPr="00C85F52">
        <w:t>Sistemas De Informação Baseados Em Computador</w:t>
      </w:r>
      <w:bookmarkEnd w:id="79"/>
    </w:p>
    <w:p w14:paraId="5D67482D" w14:textId="77777777" w:rsidR="0024334E" w:rsidRPr="00C85F52" w:rsidRDefault="0024334E" w:rsidP="0024334E">
      <w:pPr>
        <w:pStyle w:val="BodyText"/>
        <w:spacing w:before="0" w:after="0" w:line="360" w:lineRule="auto"/>
        <w:ind w:left="36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Sistemas de informação que dependem de computadores (hardware e software) e redes para processar e disseminar dados e informação. Um sistema deste tipo envolve cinco elementos: os objectivos de negócio, hardware, software, procedimentos e pessoas.</w:t>
      </w:r>
    </w:p>
    <w:p w14:paraId="5E48C162" w14:textId="77777777" w:rsidR="0024334E" w:rsidRPr="00C85F5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14:paraId="282FC10B" w14:textId="77777777" w:rsidR="0024334E" w:rsidRPr="00C85F52" w:rsidRDefault="0024334E" w:rsidP="00FE7521">
      <w:pPr>
        <w:pStyle w:val="Heading4"/>
      </w:pPr>
      <w:r w:rsidRPr="00C85F52">
        <w:t>Funções do Sistema de Informação</w:t>
      </w:r>
    </w:p>
    <w:p w14:paraId="4B0D80D0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Recolha da informação</w:t>
      </w:r>
    </w:p>
    <w:p w14:paraId="60137FC8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Armazenamento da informação</w:t>
      </w:r>
    </w:p>
    <w:p w14:paraId="6719FBCA" w14:textId="77777777" w:rsidR="0024334E" w:rsidRPr="00515CF7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515CF7">
        <w:rPr>
          <w:rFonts w:ascii="Times New Roman" w:hAnsi="Times New Roman" w:cs="Times New Roman"/>
          <w:color w:val="000000"/>
          <w:szCs w:val="24"/>
        </w:rPr>
        <w:t>Processamento da informação</w:t>
      </w:r>
    </w:p>
    <w:p w14:paraId="6ADD4FF1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Distribuição da informação</w:t>
      </w:r>
    </w:p>
    <w:p w14:paraId="4750CF67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Maior competitividade</w:t>
      </w:r>
    </w:p>
    <w:p w14:paraId="02319031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Melhores negócios</w:t>
      </w:r>
    </w:p>
    <w:p w14:paraId="42755F3F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Número maior de clientes</w:t>
      </w:r>
    </w:p>
    <w:p w14:paraId="2BD3DD9D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Agilidade nos processos</w:t>
      </w:r>
    </w:p>
    <w:p w14:paraId="79E9A5D3" w14:textId="77777777" w:rsidR="0024334E" w:rsidRPr="00C85F52" w:rsidRDefault="0024334E" w:rsidP="00FE7521">
      <w:pPr>
        <w:pStyle w:val="Heading4"/>
      </w:pPr>
      <w:r w:rsidRPr="00C85F52">
        <w:t>Desvantagens SI</w:t>
      </w:r>
    </w:p>
    <w:p w14:paraId="138B8F09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Dificuldade de implantação</w:t>
      </w:r>
    </w:p>
    <w:p w14:paraId="6BFAF7A7" w14:textId="77777777" w:rsidR="0024334E" w:rsidRPr="00C85F5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Altos investimentos em tecnologias</w:t>
      </w:r>
    </w:p>
    <w:p w14:paraId="15FBA207" w14:textId="77777777" w:rsidR="0024334E" w:rsidRPr="00905010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905010">
        <w:rPr>
          <w:rFonts w:ascii="Times New Roman" w:hAnsi="Times New Roman" w:cs="Times New Roman"/>
          <w:color w:val="000000"/>
          <w:szCs w:val="24"/>
        </w:rPr>
        <w:t>Necessidade de hardwares potentes”</w:t>
      </w:r>
      <w:r w:rsidRPr="00905010">
        <w:rPr>
          <w:rFonts w:ascii="Times New Roman" w:hAnsi="Times New Roman" w:cs="Times New Roman"/>
          <w:noProof/>
          <w:color w:val="000000"/>
          <w:szCs w:val="24"/>
        </w:rPr>
        <w:t xml:space="preserve"> (A. L Mülbert, e N. M. Ayres 2005)</w:t>
      </w:r>
    </w:p>
    <w:p w14:paraId="7183B0CB" w14:textId="77777777" w:rsidR="0024334E" w:rsidRPr="00C85F52" w:rsidRDefault="0024334E" w:rsidP="00544FAC">
      <w:pPr>
        <w:pStyle w:val="Heading3"/>
      </w:pPr>
      <w:bookmarkStart w:id="80" w:name="_Toc440445222"/>
      <w:r w:rsidRPr="00C85F52">
        <w:lastRenderedPageBreak/>
        <w:t>Interfaces gráficas em Java</w:t>
      </w:r>
      <w:bookmarkEnd w:id="80"/>
      <w:r w:rsidRPr="00C85F52">
        <w:t xml:space="preserve"> </w:t>
      </w:r>
    </w:p>
    <w:p w14:paraId="64225C2C" w14:textId="77777777"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“AWT e Swing são bibliotecas gráficas oficiais inclusas em qualquer JRE ou JDK. Além destas, existem algumas outras bibliotecas de terceiros, sendo a mais famosa, o SWT - desenvolvida pela IBM e utilizada no Eclipse e em vários outros produtos.</w:t>
      </w:r>
    </w:p>
    <w:p w14:paraId="1536EAB7" w14:textId="77777777" w:rsidR="0024334E" w:rsidRPr="00C85F5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14:paraId="76D72314" w14:textId="77777777" w:rsidR="0024334E" w:rsidRPr="00C85F52" w:rsidRDefault="0024334E" w:rsidP="00544FAC">
      <w:pPr>
        <w:pStyle w:val="Heading3"/>
      </w:pPr>
      <w:bookmarkStart w:id="81" w:name="_Toc440445223"/>
      <w:r w:rsidRPr="00C85F52">
        <w:t xml:space="preserve">Look </w:t>
      </w:r>
      <w:proofErr w:type="spellStart"/>
      <w:r w:rsidRPr="00C85F52">
        <w:t>And</w:t>
      </w:r>
      <w:proofErr w:type="spellEnd"/>
      <w:r w:rsidRPr="00C85F52">
        <w:t xml:space="preserve"> </w:t>
      </w:r>
      <w:proofErr w:type="spellStart"/>
      <w:r w:rsidRPr="00C85F52">
        <w:t>Feel</w:t>
      </w:r>
      <w:bookmarkEnd w:id="81"/>
      <w:proofErr w:type="spellEnd"/>
    </w:p>
    <w:p w14:paraId="3669A3BD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Look-</w:t>
      </w:r>
      <w:proofErr w:type="spellStart"/>
      <w:r w:rsidRPr="00C85F52">
        <w:rPr>
          <w:rFonts w:ascii="Times New Roman" w:hAnsi="Times New Roman"/>
          <w:b/>
          <w:bCs/>
          <w:color w:val="000000"/>
        </w:rPr>
        <w:t>and</w:t>
      </w:r>
      <w:proofErr w:type="spellEnd"/>
      <w:r w:rsidRPr="00C85F52">
        <w:rPr>
          <w:rFonts w:ascii="Times New Roman" w:hAnsi="Times New Roman"/>
          <w:b/>
          <w:bCs/>
          <w:color w:val="000000"/>
        </w:rPr>
        <w:t>-</w:t>
      </w:r>
      <w:proofErr w:type="spellStart"/>
      <w:r w:rsidRPr="00C85F52">
        <w:rPr>
          <w:rFonts w:ascii="Times New Roman" w:hAnsi="Times New Roman"/>
          <w:b/>
          <w:bCs/>
          <w:color w:val="000000"/>
        </w:rPr>
        <w:t>Feel</w:t>
      </w:r>
      <w:proofErr w:type="spellEnd"/>
      <w:r w:rsidRPr="00C85F52">
        <w:rPr>
          <w:rFonts w:ascii="Times New Roman" w:hAnsi="Times New Roman"/>
          <w:color w:val="000000"/>
        </w:rPr>
        <w:t xml:space="preserve"> (ou </w:t>
      </w:r>
      <w:proofErr w:type="spellStart"/>
      <w:r w:rsidRPr="00C85F52">
        <w:rPr>
          <w:rFonts w:ascii="Times New Roman" w:hAnsi="Times New Roman"/>
          <w:color w:val="000000"/>
        </w:rPr>
        <w:t>LaF</w:t>
      </w:r>
      <w:proofErr w:type="spellEnd"/>
      <w:r w:rsidRPr="00C85F52">
        <w:rPr>
          <w:rFonts w:ascii="Times New Roman" w:hAnsi="Times New Roman"/>
          <w:color w:val="000000"/>
        </w:rPr>
        <w:t>) é o nome que se dá à "cara" da aplicação (suas cores, formatos e etc.). Por padrão, o Java vem com um look-</w:t>
      </w:r>
      <w:proofErr w:type="spellStart"/>
      <w:r w:rsidRPr="00C85F52">
        <w:rPr>
          <w:rFonts w:ascii="Times New Roman" w:hAnsi="Times New Roman"/>
          <w:color w:val="000000"/>
        </w:rPr>
        <w:t>and</w:t>
      </w:r>
      <w:proofErr w:type="spellEnd"/>
      <w:r w:rsidRPr="00C85F52">
        <w:rPr>
          <w:rFonts w:ascii="Times New Roman" w:hAnsi="Times New Roman"/>
          <w:color w:val="000000"/>
        </w:rPr>
        <w:t>-</w:t>
      </w:r>
      <w:proofErr w:type="spellStart"/>
      <w:r w:rsidRPr="00C85F52">
        <w:rPr>
          <w:rFonts w:ascii="Times New Roman" w:hAnsi="Times New Roman"/>
          <w:color w:val="000000"/>
        </w:rPr>
        <w:t>feel</w:t>
      </w:r>
      <w:proofErr w:type="spellEnd"/>
      <w:r w:rsidRPr="00C85F52">
        <w:rPr>
          <w:rFonts w:ascii="Times New Roman" w:hAnsi="Times New Roman"/>
          <w:color w:val="000000"/>
        </w:rPr>
        <w:t xml:space="preserve"> próprio, que se comporta exactamente da mesma forma em todas as plataformas suportadas.”</w:t>
      </w:r>
      <w:r w:rsidRPr="00C85F52">
        <w:rPr>
          <w:rFonts w:ascii="Times New Roman" w:hAnsi="Times New Roman"/>
          <w:noProof/>
          <w:color w:val="000000"/>
        </w:rPr>
        <w:t xml:space="preserve"> (Caelum 2009)</w:t>
      </w:r>
    </w:p>
    <w:p w14:paraId="0DBB4BAD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14:paraId="6552E04C" w14:textId="77777777" w:rsidR="0024334E" w:rsidRPr="004A2005" w:rsidRDefault="0024334E" w:rsidP="00544FAC">
      <w:pPr>
        <w:pStyle w:val="Heading3"/>
        <w:rPr>
          <w:noProof/>
        </w:rPr>
      </w:pPr>
      <w:bookmarkStart w:id="82" w:name="_Toc440445224"/>
      <w:r>
        <w:rPr>
          <w:noProof/>
        </w:rPr>
        <w:t>UML (</w:t>
      </w:r>
      <w:r w:rsidRPr="007555F5">
        <w:rPr>
          <w:noProof/>
        </w:rPr>
        <w:t>Unified Modelling Language</w:t>
      </w:r>
      <w:r>
        <w:rPr>
          <w:noProof/>
        </w:rPr>
        <w:t>)</w:t>
      </w:r>
      <w:bookmarkEnd w:id="82"/>
    </w:p>
    <w:p w14:paraId="3773A325" w14:textId="77777777" w:rsidR="0024334E" w:rsidRPr="000578B5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0578B5">
        <w:rPr>
          <w:rFonts w:ascii="Times New Roman" w:hAnsi="Times New Roman" w:cs="Times New Roman"/>
          <w:noProof/>
          <w:color w:val="000000"/>
        </w:rPr>
        <w:t>A Unified Modelling Language (UML) é uma linguagem ou notação de diagramas para especificar, visualizar e documentar modelos de 'software' orientados por objetos</w:t>
      </w:r>
    </w:p>
    <w:p w14:paraId="6A468C9E" w14:textId="77777777" w:rsidR="0024334E" w:rsidRPr="008245D8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seguintes tipos de diagramas são suportados pelo Umbrello UML Modeller: </w:t>
      </w:r>
    </w:p>
    <w:p w14:paraId="2F8D82DC" w14:textId="77777777" w:rsidR="0024334E" w:rsidRPr="008245D8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Caso de Uso</w:t>
      </w:r>
      <w:r w:rsidRPr="008245D8">
        <w:rPr>
          <w:rFonts w:ascii="Times New Roman" w:hAnsi="Times New Roman"/>
          <w:noProof/>
          <w:color w:val="000000"/>
        </w:rPr>
        <w:t xml:space="preserve"> mostra atores (pessoas ou outros usuários do sistema), casos de uso (os cenários onde eles usam o sistema), e seus relacionamentos</w:t>
      </w:r>
    </w:p>
    <w:p w14:paraId="62E1F641" w14:textId="77777777" w:rsidR="0024334E" w:rsidRPr="008245D8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Classe</w:t>
      </w:r>
      <w:r w:rsidRPr="008245D8">
        <w:rPr>
          <w:rFonts w:ascii="Times New Roman" w:hAnsi="Times New Roman"/>
          <w:noProof/>
          <w:color w:val="000000"/>
        </w:rPr>
        <w:t xml:space="preserve"> mostra classes e os relacionamentos entre elas</w:t>
      </w:r>
    </w:p>
    <w:p w14:paraId="11B10EA2" w14:textId="77777777" w:rsidR="0024334E" w:rsidRPr="008245D8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Sequência</w:t>
      </w:r>
      <w:r w:rsidRPr="008245D8">
        <w:rPr>
          <w:rFonts w:ascii="Times New Roman" w:hAnsi="Times New Roman"/>
          <w:noProof/>
          <w:color w:val="000000"/>
        </w:rPr>
        <w:t xml:space="preserve"> mostra objetos e uma sequência das chamadas do método feitas para outros objetos.</w:t>
      </w:r>
    </w:p>
    <w:p w14:paraId="508B095C" w14:textId="77777777" w:rsidR="0024334E" w:rsidRPr="008245D8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Colaboração</w:t>
      </w:r>
      <w:r w:rsidRPr="008245D8">
        <w:rPr>
          <w:rFonts w:ascii="Times New Roman" w:hAnsi="Times New Roman"/>
          <w:noProof/>
          <w:color w:val="000000"/>
        </w:rPr>
        <w:t xml:space="preserve"> mostra objetos e seus relacionamentos, colocando ênfase nos objetos que participam na troca de mensagens</w:t>
      </w:r>
    </w:p>
    <w:p w14:paraId="00F2E438" w14:textId="77777777" w:rsidR="0024334E" w:rsidRPr="008245D8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Estado</w:t>
      </w:r>
      <w:r w:rsidRPr="008245D8">
        <w:rPr>
          <w:rFonts w:ascii="Times New Roman" w:hAnsi="Times New Roman"/>
          <w:noProof/>
          <w:color w:val="000000"/>
        </w:rPr>
        <w:t xml:space="preserve"> mostra estados, mudanças de estado e eventos num objeto ou uma parte do sistema</w:t>
      </w:r>
    </w:p>
    <w:p w14:paraId="0129EB00" w14:textId="77777777" w:rsidR="0024334E" w:rsidRPr="008245D8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Atividade</w:t>
      </w:r>
      <w:r w:rsidRPr="008245D8">
        <w:rPr>
          <w:rFonts w:ascii="Times New Roman" w:hAnsi="Times New Roman"/>
          <w:noProof/>
          <w:color w:val="000000"/>
        </w:rPr>
        <w:t xml:space="preserve"> mostra atividades e as mudanças de uma atividade para outra com os eventos ocorridos em alguma parte do sistema</w:t>
      </w:r>
    </w:p>
    <w:p w14:paraId="40290A63" w14:textId="77777777" w:rsidR="0024334E" w:rsidRPr="008245D8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Componente</w:t>
      </w:r>
      <w:r w:rsidRPr="000578B5">
        <w:rPr>
          <w:rFonts w:ascii="Times New Roman" w:hAnsi="Times New Roman"/>
          <w:b/>
          <w:noProof/>
          <w:color w:val="000000"/>
        </w:rPr>
        <w:t xml:space="preserve"> </w:t>
      </w:r>
      <w:r w:rsidRPr="008245D8">
        <w:rPr>
          <w:rFonts w:ascii="Times New Roman" w:hAnsi="Times New Roman"/>
          <w:noProof/>
          <w:color w:val="000000"/>
        </w:rPr>
        <w:t>mostra os componentes de programação de alto nível (como KParts ou Java Beans).</w:t>
      </w:r>
    </w:p>
    <w:p w14:paraId="01803D76" w14:textId="77777777" w:rsidR="0024334E" w:rsidRPr="008245D8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Distribuição</w:t>
      </w:r>
      <w:r w:rsidRPr="008245D8">
        <w:rPr>
          <w:rFonts w:ascii="Times New Roman" w:hAnsi="Times New Roman"/>
          <w:noProof/>
          <w:color w:val="000000"/>
        </w:rPr>
        <w:t xml:space="preserve"> mostra as instâncias dos componentes e seus relacionamentos.</w:t>
      </w:r>
    </w:p>
    <w:p w14:paraId="2FC299A8" w14:textId="77777777" w:rsidR="0024334E" w:rsidRPr="008245D8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</w:t>
      </w:r>
      <w:r w:rsidRPr="000578B5">
        <w:rPr>
          <w:rFonts w:ascii="Times New Roman" w:hAnsi="Times New Roman"/>
          <w:b/>
          <w:i/>
          <w:iCs/>
          <w:noProof/>
          <w:color w:val="000000"/>
        </w:rPr>
        <w:t>Diagramas de Entidade-Associação</w:t>
      </w:r>
      <w:r w:rsidRPr="008245D8">
        <w:rPr>
          <w:rFonts w:ascii="Times New Roman" w:hAnsi="Times New Roman"/>
          <w:noProof/>
          <w:color w:val="000000"/>
        </w:rPr>
        <w:t xml:space="preserve"> mostram os dados e as relações e as restrições entre os dados.</w:t>
      </w:r>
    </w:p>
    <w:p w14:paraId="578D87F0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noProof/>
          <w:color w:val="000000"/>
        </w:rPr>
        <w:t>”</w:t>
      </w:r>
      <w:sdt>
        <w:sdtPr>
          <w:rPr>
            <w:rFonts w:ascii="Times New Roman" w:hAnsi="Times New Roman"/>
            <w:noProof/>
            <w:color w:val="000000"/>
          </w:rPr>
          <w:id w:val="-661005854"/>
          <w:citation/>
        </w:sdtPr>
        <w:sdtContent>
          <w:r>
            <w:rPr>
              <w:rFonts w:ascii="Times New Roman" w:hAnsi="Times New Roman"/>
              <w:noProof/>
              <w:color w:val="000000"/>
            </w:rPr>
            <w:fldChar w:fldCharType="begin"/>
          </w:r>
          <w:r w:rsidRPr="00902100">
            <w:rPr>
              <w:rFonts w:ascii="Times New Roman" w:hAnsi="Times New Roman"/>
              <w:noProof/>
              <w:color w:val="000000"/>
            </w:rPr>
            <w:instrText xml:space="preserve"> CITATION Mar15 \l 1033 </w:instrText>
          </w:r>
          <w:r>
            <w:rPr>
              <w:rFonts w:ascii="Times New Roman" w:hAnsi="Times New Roman"/>
              <w:noProof/>
              <w:color w:val="000000"/>
            </w:rPr>
            <w:fldChar w:fldCharType="separate"/>
          </w:r>
          <w:r w:rsidRPr="00902100">
            <w:rPr>
              <w:rFonts w:ascii="Times New Roman" w:hAnsi="Times New Roman"/>
              <w:noProof/>
              <w:color w:val="000000"/>
            </w:rPr>
            <w:t xml:space="preserve"> (Gama n.d.)</w:t>
          </w:r>
          <w:r>
            <w:rPr>
              <w:rFonts w:ascii="Times New Roman" w:hAnsi="Times New Roman"/>
              <w:noProof/>
              <w:color w:val="000000"/>
            </w:rPr>
            <w:fldChar w:fldCharType="end"/>
          </w:r>
        </w:sdtContent>
      </w:sdt>
    </w:p>
    <w:p w14:paraId="6BA4F995" w14:textId="77777777" w:rsidR="0024334E" w:rsidRDefault="0024334E" w:rsidP="0024334E">
      <w:pPr>
        <w:spacing w:before="0" w:after="0"/>
        <w:rPr>
          <w:rFonts w:ascii="Times New Roman" w:hAnsi="Times New Roman"/>
          <w:noProof/>
          <w:color w:val="000000"/>
        </w:rPr>
      </w:pPr>
    </w:p>
    <w:p w14:paraId="3307C729" w14:textId="77777777" w:rsidR="0024334E" w:rsidRPr="00961C12" w:rsidRDefault="0024334E" w:rsidP="00B91703">
      <w:pPr>
        <w:pStyle w:val="Heading4"/>
        <w:rPr>
          <w:noProof/>
        </w:rPr>
      </w:pPr>
      <w:r w:rsidRPr="00961C12">
        <w:rPr>
          <w:noProof/>
        </w:rPr>
        <w:lastRenderedPageBreak/>
        <w:t>Diagrama de casos de uso</w:t>
      </w:r>
    </w:p>
    <w:p w14:paraId="4C703773" w14:textId="77777777" w:rsidR="0024334E" w:rsidRPr="00C072A4" w:rsidRDefault="0024334E" w:rsidP="0024334E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>
        <w:rPr>
          <w:rFonts w:ascii="Times New Roman" w:eastAsia="Batang" w:hAnsi="Times New Roman"/>
          <w:color w:val="000000"/>
          <w:sz w:val="24"/>
        </w:rPr>
        <w:t>“</w:t>
      </w:r>
      <w:r w:rsidRPr="00C072A4">
        <w:rPr>
          <w:rFonts w:ascii="Times New Roman" w:eastAsia="Batang" w:hAnsi="Times New Roman"/>
          <w:color w:val="000000"/>
          <w:sz w:val="24"/>
        </w:rPr>
        <w:t xml:space="preserve">O Diagrama de </w:t>
      </w:r>
      <w:r w:rsidRPr="00C072A4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Pr="00C072A4">
        <w:rPr>
          <w:rFonts w:ascii="Times New Roman" w:eastAsia="Batang" w:hAnsi="Times New Roman"/>
          <w:color w:val="000000"/>
          <w:sz w:val="24"/>
        </w:rPr>
        <w:t xml:space="preserve"> tem o objectivo de auxiliar a comunicação entre os analistas e o cliente.</w:t>
      </w:r>
    </w:p>
    <w:p w14:paraId="080C2287" w14:textId="77777777" w:rsidR="0024334E" w:rsidRPr="00E8283B" w:rsidRDefault="0024334E" w:rsidP="0024334E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Notação</w:t>
      </w:r>
    </w:p>
    <w:p w14:paraId="54955029" w14:textId="77777777" w:rsidR="0024334E" w:rsidRPr="00E8283B" w:rsidRDefault="0024334E" w:rsidP="0024334E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O diagrama de Caso de Uso é representado por:</w:t>
      </w:r>
    </w:p>
    <w:p w14:paraId="7F311ACB" w14:textId="77777777" w:rsidR="0024334E" w:rsidRPr="00E8283B" w:rsidRDefault="0024334E" w:rsidP="00A41A40">
      <w:pPr>
        <w:numPr>
          <w:ilvl w:val="0"/>
          <w:numId w:val="4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actores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14:paraId="19DDDF26" w14:textId="77777777" w:rsidR="0024334E" w:rsidRPr="00E8283B" w:rsidRDefault="0024334E" w:rsidP="00A41A40">
      <w:pPr>
        <w:numPr>
          <w:ilvl w:val="0"/>
          <w:numId w:val="4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  <w:lang w:val="en-US"/>
        </w:rPr>
      </w:pPr>
      <w:r w:rsidRPr="00E8283B">
        <w:rPr>
          <w:rFonts w:ascii="Times New Roman" w:eastAsia="Batang" w:hAnsi="Times New Roman"/>
          <w:color w:val="000000"/>
          <w:sz w:val="24"/>
        </w:rPr>
        <w:t>casos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 xml:space="preserve"> de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uso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14:paraId="6FC682F4" w14:textId="77777777" w:rsidR="0024334E" w:rsidRPr="00E8283B" w:rsidRDefault="0024334E" w:rsidP="00A41A40">
      <w:pPr>
        <w:numPr>
          <w:ilvl w:val="0"/>
          <w:numId w:val="4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relacionamentos entre estes elementos. </w:t>
      </w:r>
    </w:p>
    <w:p w14:paraId="2D9AB5CA" w14:textId="77777777" w:rsidR="0024334E" w:rsidRPr="00E8283B" w:rsidRDefault="0024334E" w:rsidP="0024334E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Estes relacionamentos podem ser:</w:t>
      </w:r>
    </w:p>
    <w:p w14:paraId="233CD6A2" w14:textId="77777777" w:rsidR="0024334E" w:rsidRPr="00E8283B" w:rsidRDefault="0024334E" w:rsidP="00A41A40">
      <w:pPr>
        <w:numPr>
          <w:ilvl w:val="0"/>
          <w:numId w:val="5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associações entre actores e casos de uso;</w:t>
      </w:r>
    </w:p>
    <w:p w14:paraId="7002CCEE" w14:textId="77777777" w:rsidR="0024334E" w:rsidRPr="00E8283B" w:rsidRDefault="0024334E" w:rsidP="00A41A40">
      <w:pPr>
        <w:numPr>
          <w:ilvl w:val="0"/>
          <w:numId w:val="5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generalizações entre os actores;</w:t>
      </w:r>
    </w:p>
    <w:p w14:paraId="367CBCA0" w14:textId="77777777" w:rsidR="0024334E" w:rsidRPr="00E8283B" w:rsidRDefault="0024334E" w:rsidP="00A41A40">
      <w:pPr>
        <w:numPr>
          <w:ilvl w:val="0"/>
          <w:numId w:val="5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generalizações, </w:t>
      </w:r>
      <w:proofErr w:type="spellStart"/>
      <w:r w:rsidRPr="00E8283B">
        <w:rPr>
          <w:rFonts w:ascii="Times New Roman" w:eastAsia="Batang" w:hAnsi="Times New Roman"/>
          <w:i/>
          <w:iCs/>
          <w:color w:val="000000"/>
          <w:sz w:val="24"/>
        </w:rPr>
        <w:t>extends</w:t>
      </w:r>
      <w:proofErr w:type="spellEnd"/>
      <w:r w:rsidRPr="00E8283B">
        <w:rPr>
          <w:rFonts w:ascii="Times New Roman" w:eastAsia="Batang" w:hAnsi="Times New Roman"/>
          <w:color w:val="000000"/>
          <w:sz w:val="24"/>
        </w:rPr>
        <w:t xml:space="preserve"> e </w:t>
      </w:r>
      <w:proofErr w:type="spellStart"/>
      <w:r w:rsidRPr="00E8283B">
        <w:rPr>
          <w:rFonts w:ascii="Times New Roman" w:eastAsia="Batang" w:hAnsi="Times New Roman"/>
          <w:i/>
          <w:iCs/>
          <w:color w:val="000000"/>
          <w:sz w:val="24"/>
        </w:rPr>
        <w:t>includes</w:t>
      </w:r>
      <w:proofErr w:type="spellEnd"/>
      <w:r w:rsidRPr="00E8283B">
        <w:rPr>
          <w:rFonts w:ascii="Times New Roman" w:eastAsia="Batang" w:hAnsi="Times New Roman"/>
          <w:color w:val="000000"/>
          <w:sz w:val="24"/>
        </w:rPr>
        <w:t xml:space="preserve"> entre os casos de uso. </w:t>
      </w:r>
    </w:p>
    <w:p w14:paraId="6A5D0AD5" w14:textId="77777777" w:rsidR="0024334E" w:rsidRPr="00E8283B" w:rsidRDefault="0024334E" w:rsidP="0024334E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Em maiores detalhes:</w:t>
      </w:r>
    </w:p>
    <w:p w14:paraId="0E757CE0" w14:textId="77777777" w:rsidR="0024334E" w:rsidRPr="00E8283B" w:rsidRDefault="0024334E" w:rsidP="00A41A40">
      <w:pPr>
        <w:numPr>
          <w:ilvl w:val="0"/>
          <w:numId w:val="6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Actores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570"/>
      </w:tblGrid>
      <w:tr w:rsidR="0024334E" w:rsidRPr="00E8283B" w14:paraId="436A8A4B" w14:textId="77777777" w:rsidTr="004000EA">
        <w:trPr>
          <w:tblCellSpacing w:w="0" w:type="dxa"/>
          <w:jc w:val="center"/>
        </w:trPr>
        <w:tc>
          <w:tcPr>
            <w:tcW w:w="1260" w:type="dxa"/>
            <w:shd w:val="clear" w:color="auto" w:fill="auto"/>
            <w:hideMark/>
          </w:tcPr>
          <w:p w14:paraId="4C445BA4" w14:textId="77777777" w:rsidR="0024334E" w:rsidRPr="00E8283B" w:rsidRDefault="0024334E" w:rsidP="004000EA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7DDC2278" wp14:editId="01234DC8">
                  <wp:extent cx="581025" cy="866775"/>
                  <wp:effectExtent l="0" t="0" r="0" b="0"/>
                  <wp:docPr id="4" name="Picture 4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hideMark/>
          </w:tcPr>
          <w:p w14:paraId="757C7A3E" w14:textId="77777777" w:rsidR="0024334E" w:rsidRPr="00E8283B" w:rsidRDefault="0024334E" w:rsidP="004000EA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2B2DC3">
              <w:rPr>
                <w:rFonts w:ascii="Times New Roman" w:eastAsia="Batang" w:hAnsi="Times New Roman"/>
                <w:color w:val="000000"/>
                <w:sz w:val="24"/>
              </w:rPr>
              <w:t>actor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é um usuário do sistema, que pode ser um usuário humano ou um outro sistema computacional.</w:t>
            </w:r>
          </w:p>
        </w:tc>
      </w:tr>
    </w:tbl>
    <w:p w14:paraId="69483D21" w14:textId="77777777" w:rsidR="0024334E" w:rsidRPr="00E8283B" w:rsidRDefault="0024334E" w:rsidP="00A41A40">
      <w:pPr>
        <w:numPr>
          <w:ilvl w:val="0"/>
          <w:numId w:val="7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Caso de uso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6585"/>
      </w:tblGrid>
      <w:tr w:rsidR="0024334E" w:rsidRPr="00E8283B" w14:paraId="186A73FB" w14:textId="77777777" w:rsidTr="004000EA">
        <w:trPr>
          <w:tblCellSpacing w:w="0" w:type="dxa"/>
          <w:jc w:val="center"/>
        </w:trPr>
        <w:tc>
          <w:tcPr>
            <w:tcW w:w="1245" w:type="dxa"/>
            <w:shd w:val="clear" w:color="auto" w:fill="auto"/>
            <w:hideMark/>
          </w:tcPr>
          <w:p w14:paraId="135E0BAF" w14:textId="77777777" w:rsidR="0024334E" w:rsidRPr="00E8283B" w:rsidRDefault="0024334E" w:rsidP="004000EA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426BB29F" wp14:editId="38B043BF">
                  <wp:extent cx="752475" cy="609600"/>
                  <wp:effectExtent l="0" t="0" r="0" b="0"/>
                  <wp:docPr id="5" name="Picture 5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shd w:val="clear" w:color="auto" w:fill="auto"/>
            <w:hideMark/>
          </w:tcPr>
          <w:p w14:paraId="19F2F33F" w14:textId="77777777" w:rsidR="0024334E" w:rsidRPr="00E8283B" w:rsidRDefault="0024334E" w:rsidP="004000EA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E8283B">
              <w:rPr>
                <w:rFonts w:ascii="Times New Roman" w:eastAsia="Batang" w:hAnsi="Times New Roman"/>
                <w:i/>
                <w:iCs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define uma grande função do sistema. A implicação é que uma função pode ser estruturada em outras funções e, portanto, um </w:t>
            </w:r>
            <w:r w:rsidRPr="00E8283B">
              <w:rPr>
                <w:rFonts w:ascii="Times New Roman" w:eastAsia="Batang" w:hAnsi="Times New Roman"/>
                <w:i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pode ser estruturado.</w:t>
            </w:r>
          </w:p>
        </w:tc>
      </w:tr>
    </w:tbl>
    <w:p w14:paraId="46F03196" w14:textId="77777777" w:rsidR="0024334E" w:rsidRPr="00E8283B" w:rsidRDefault="0024334E" w:rsidP="00A41A40">
      <w:pPr>
        <w:numPr>
          <w:ilvl w:val="0"/>
          <w:numId w:val="8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Relacionamentos</w:t>
      </w:r>
    </w:p>
    <w:p w14:paraId="07AB1353" w14:textId="77777777" w:rsidR="0024334E" w:rsidRPr="00E8283B" w:rsidRDefault="0024334E" w:rsidP="00A41A40">
      <w:pPr>
        <w:numPr>
          <w:ilvl w:val="1"/>
          <w:numId w:val="8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Ajudam a descrever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</w:t>
      </w:r>
    </w:p>
    <w:p w14:paraId="491103BC" w14:textId="77777777" w:rsidR="0024334E" w:rsidRPr="00E8283B" w:rsidRDefault="0024334E" w:rsidP="00A41A40">
      <w:pPr>
        <w:numPr>
          <w:ilvl w:val="1"/>
          <w:numId w:val="8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Entre um actor e um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 de uso</w:t>
      </w:r>
    </w:p>
    <w:p w14:paraId="2CC9200F" w14:textId="77777777" w:rsidR="0024334E" w:rsidRPr="00E8283B" w:rsidRDefault="0024334E" w:rsidP="00A41A40">
      <w:pPr>
        <w:numPr>
          <w:ilvl w:val="2"/>
          <w:numId w:val="8"/>
        </w:numPr>
        <w:tabs>
          <w:tab w:val="clear" w:pos="2160"/>
          <w:tab w:val="num" w:pos="1800"/>
        </w:tabs>
        <w:spacing w:before="0" w:after="0"/>
        <w:ind w:left="180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Associação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720"/>
      </w:tblGrid>
      <w:tr w:rsidR="0024334E" w:rsidRPr="00E8283B" w14:paraId="7D575D30" w14:textId="77777777" w:rsidTr="004000EA">
        <w:trPr>
          <w:tblCellSpacing w:w="0" w:type="dxa"/>
          <w:jc w:val="center"/>
        </w:trPr>
        <w:tc>
          <w:tcPr>
            <w:tcW w:w="3271" w:type="dxa"/>
            <w:shd w:val="clear" w:color="auto" w:fill="auto"/>
            <w:hideMark/>
          </w:tcPr>
          <w:p w14:paraId="3ADFB458" w14:textId="77777777" w:rsidR="0024334E" w:rsidRPr="00E8283B" w:rsidRDefault="0024334E" w:rsidP="004000EA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5D23CE5A" wp14:editId="41B035FA">
                  <wp:extent cx="2076450" cy="714375"/>
                  <wp:effectExtent l="0" t="0" r="0" b="0"/>
                  <wp:docPr id="6" name="Picture 6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shd w:val="clear" w:color="auto" w:fill="auto"/>
            <w:hideMark/>
          </w:tcPr>
          <w:p w14:paraId="33166617" w14:textId="77777777" w:rsidR="0024334E" w:rsidRPr="00E8283B" w:rsidRDefault="0024334E" w:rsidP="004000EA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>Define uma funcionalidade do sistema do ponto de vista do usuário.</w:t>
            </w:r>
          </w:p>
        </w:tc>
      </w:tr>
    </w:tbl>
    <w:p w14:paraId="1B9EFCAA" w14:textId="77777777" w:rsidR="0024334E" w:rsidRPr="00E8283B" w:rsidRDefault="0024334E" w:rsidP="00A41A40">
      <w:pPr>
        <w:numPr>
          <w:ilvl w:val="0"/>
          <w:numId w:val="9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i/>
          <w:color w:val="000000"/>
          <w:sz w:val="24"/>
        </w:rPr>
        <w:t>Sistema</w:t>
      </w:r>
    </w:p>
    <w:p w14:paraId="3D4FD3E9" w14:textId="77777777" w:rsidR="0024334E" w:rsidRPr="00E8283B" w:rsidRDefault="0024334E" w:rsidP="00A41A40">
      <w:pPr>
        <w:numPr>
          <w:ilvl w:val="0"/>
          <w:numId w:val="10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Limites do sistema: representado por um rectângulo envolvendo os </w:t>
      </w:r>
      <w:r w:rsidRPr="00E8283B">
        <w:rPr>
          <w:rFonts w:ascii="Times New Roman" w:eastAsia="Batang" w:hAnsi="Times New Roman"/>
          <w:i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que compõem o sistema.</w:t>
      </w:r>
    </w:p>
    <w:p w14:paraId="3A81566E" w14:textId="77777777" w:rsidR="0024334E" w:rsidRPr="00905010" w:rsidRDefault="0024334E" w:rsidP="00A41A40">
      <w:pPr>
        <w:numPr>
          <w:ilvl w:val="0"/>
          <w:numId w:val="10"/>
        </w:numPr>
        <w:spacing w:before="0" w:after="0"/>
        <w:ind w:left="1440"/>
        <w:jc w:val="left"/>
        <w:rPr>
          <w:rFonts w:ascii="Times New Roman" w:hAnsi="Times New Roman"/>
          <w:noProof/>
          <w:color w:val="000000"/>
        </w:rPr>
      </w:pPr>
      <w:r w:rsidRPr="00905010">
        <w:rPr>
          <w:rFonts w:ascii="Times New Roman" w:eastAsia="Batang" w:hAnsi="Times New Roman"/>
          <w:color w:val="000000"/>
          <w:sz w:val="24"/>
        </w:rPr>
        <w:t>Nome do sistema: Localizado dentro do rectângulo. </w:t>
      </w:r>
      <w:r w:rsidRPr="00905010">
        <w:rPr>
          <w:rFonts w:ascii="Times New Roman" w:hAnsi="Times New Roman"/>
          <w:noProof/>
          <w:color w:val="000000"/>
        </w:rPr>
        <w:t>”(Sampaio 2007)</w:t>
      </w:r>
    </w:p>
    <w:p w14:paraId="0EDD8A10" w14:textId="77777777" w:rsidR="0024334E" w:rsidRDefault="0024334E" w:rsidP="00544FAC">
      <w:pPr>
        <w:pStyle w:val="Heading3"/>
        <w:rPr>
          <w:noProof/>
        </w:rPr>
      </w:pPr>
      <w:bookmarkStart w:id="83" w:name="_Toc440445225"/>
      <w:r w:rsidRPr="00515CF7">
        <w:rPr>
          <w:noProof/>
        </w:rPr>
        <w:lastRenderedPageBreak/>
        <w:t>Prototipagem</w:t>
      </w:r>
      <w:bookmarkEnd w:id="83"/>
    </w:p>
    <w:p w14:paraId="640641F4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D874C6">
        <w:rPr>
          <w:rFonts w:ascii="Times New Roman" w:hAnsi="Times New Roman" w:cs="Times New Roman"/>
          <w:noProof/>
          <w:color w:val="000000"/>
        </w:rPr>
        <w:t>Implementação concreta mas parcial do desenho do sistema</w:t>
      </w:r>
      <w:r>
        <w:rPr>
          <w:rFonts w:ascii="Times New Roman" w:hAnsi="Times New Roman" w:cs="Times New Roman"/>
          <w:noProof/>
          <w:color w:val="000000"/>
        </w:rPr>
        <w:t>.</w:t>
      </w:r>
    </w:p>
    <w:p w14:paraId="5F1D2C0B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14:paraId="7D2F8C3E" w14:textId="77777777" w:rsidR="0024334E" w:rsidRPr="00D874C6" w:rsidRDefault="0024334E" w:rsidP="00B91703">
      <w:pPr>
        <w:pStyle w:val="Heading4"/>
        <w:rPr>
          <w:noProof/>
        </w:rPr>
      </w:pPr>
      <w:r>
        <w:rPr>
          <w:noProof/>
        </w:rPr>
        <w:t>Categorias de prototipos</w:t>
      </w:r>
    </w:p>
    <w:p w14:paraId="24241618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Físicos</w:t>
      </w:r>
      <w:r w:rsidRPr="00D874C6">
        <w:rPr>
          <w:rFonts w:ascii="Times New Roman" w:hAnsi="Times New Roman" w:cs="Times New Roman"/>
          <w:noProof/>
          <w:color w:val="000000"/>
        </w:rPr>
        <w:t xml:space="preserve"> </w:t>
      </w:r>
    </w:p>
    <w:p w14:paraId="17705C08" w14:textId="77777777" w:rsidR="0024334E" w:rsidRDefault="0024334E" w:rsidP="00A41A40">
      <w:pPr>
        <w:pStyle w:val="BodyText"/>
        <w:numPr>
          <w:ilvl w:val="0"/>
          <w:numId w:val="14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Modelo de madeira ou plasticina (p.ex. PalmPilot) </w:t>
      </w:r>
    </w:p>
    <w:p w14:paraId="4C87530E" w14:textId="77777777" w:rsidR="0024334E" w:rsidRDefault="0024334E" w:rsidP="00A41A40">
      <w:pPr>
        <w:pStyle w:val="BodyText"/>
        <w:numPr>
          <w:ilvl w:val="0"/>
          <w:numId w:val="14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Simulacro de cartão ou cartolina </w:t>
      </w:r>
    </w:p>
    <w:p w14:paraId="7E8A2A1B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Funcionais</w:t>
      </w:r>
    </w:p>
    <w:p w14:paraId="157E4ED7" w14:textId="77777777" w:rsidR="0024334E" w:rsidRDefault="0024334E" w:rsidP="00A41A40">
      <w:pPr>
        <w:pStyle w:val="BodyText"/>
        <w:numPr>
          <w:ilvl w:val="0"/>
          <w:numId w:val="15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Programa com funcionalidade limitada</w:t>
      </w:r>
    </w:p>
    <w:p w14:paraId="29A3397E" w14:textId="77777777" w:rsidR="0024334E" w:rsidRDefault="0024334E" w:rsidP="0024334E">
      <w:pPr>
        <w:pStyle w:val="BodyText"/>
        <w:spacing w:before="0" w:after="0" w:line="360" w:lineRule="auto"/>
        <w:ind w:left="427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265552758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instrText xml:space="preserve"> CITATION Jor94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t xml:space="preserve"> (Jorge 1994)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14:paraId="75E150C4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</w:p>
    <w:p w14:paraId="5FE45FAB" w14:textId="77777777" w:rsidR="0024334E" w:rsidRDefault="0024334E" w:rsidP="00544FAC">
      <w:pPr>
        <w:pStyle w:val="Heading3"/>
        <w:rPr>
          <w:noProof/>
        </w:rPr>
      </w:pPr>
      <w:bookmarkStart w:id="84" w:name="_Toc440445226"/>
      <w:r>
        <w:rPr>
          <w:noProof/>
        </w:rPr>
        <w:t>Digitalização</w:t>
      </w:r>
      <w:bookmarkEnd w:id="84"/>
      <w:r>
        <w:rPr>
          <w:noProof/>
        </w:rPr>
        <w:t xml:space="preserve"> </w:t>
      </w:r>
    </w:p>
    <w:p w14:paraId="573715AF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 xml:space="preserve">De acordo com </w:t>
      </w:r>
      <w:r w:rsidRPr="00E21C5F">
        <w:rPr>
          <w:rFonts w:ascii="Times New Roman" w:hAnsi="Times New Roman" w:cs="Times New Roman"/>
          <w:noProof/>
          <w:color w:val="000000"/>
        </w:rPr>
        <w:t xml:space="preserve">Conselho Nacional de Arquivos </w:t>
      </w:r>
      <w:r>
        <w:rPr>
          <w:rFonts w:ascii="Times New Roman" w:hAnsi="Times New Roman" w:cs="Times New Roman"/>
          <w:noProof/>
          <w:color w:val="000000"/>
        </w:rPr>
        <w:t>–</w:t>
      </w:r>
      <w:r w:rsidRPr="00E21C5F">
        <w:rPr>
          <w:rFonts w:ascii="Times New Roman" w:hAnsi="Times New Roman" w:cs="Times New Roman"/>
          <w:noProof/>
          <w:color w:val="000000"/>
        </w:rPr>
        <w:t xml:space="preserve"> CONARQ</w:t>
      </w:r>
      <w:r>
        <w:rPr>
          <w:rFonts w:ascii="Times New Roman" w:hAnsi="Times New Roman" w:cs="Times New Roman"/>
          <w:noProof/>
          <w:color w:val="000000"/>
        </w:rPr>
        <w:t>”</w:t>
      </w:r>
      <w:r w:rsidRPr="008D6C2F">
        <w:t xml:space="preserve"> </w:t>
      </w:r>
      <w:r w:rsidRPr="008D6C2F">
        <w:rPr>
          <w:rFonts w:ascii="Times New Roman" w:hAnsi="Times New Roman" w:cs="Times New Roman"/>
          <w:noProof/>
          <w:color w:val="000000"/>
        </w:rPr>
        <w:t>Entendemos a digitalização como um processo de conversão dos documentos arquivísticos em formato digital, que consiste em unidades de dados binários, denominadas de bits - que são 0 (zero) e 1 (um)</w:t>
      </w:r>
    </w:p>
    <w:p w14:paraId="7747D05C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358738890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instrText xml:space="preserve"> CITATION Con10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t xml:space="preserve"> (Conselho Nacional de Arquivos - CONARQ 2010)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14:paraId="191147F2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14:paraId="4701BF64" w14:textId="77777777" w:rsidR="0024334E" w:rsidRDefault="0024334E" w:rsidP="00544FAC">
      <w:pPr>
        <w:pStyle w:val="Heading3"/>
        <w:rPr>
          <w:noProof/>
        </w:rPr>
      </w:pPr>
      <w:bookmarkStart w:id="85" w:name="_Toc440445227"/>
      <w:r>
        <w:rPr>
          <w:noProof/>
        </w:rPr>
        <w:t>Metodologias de Desenvolvimento</w:t>
      </w:r>
      <w:bookmarkEnd w:id="85"/>
    </w:p>
    <w:p w14:paraId="29184D2D" w14:textId="77777777" w:rsidR="0024334E" w:rsidRPr="00AA1277" w:rsidRDefault="0024334E" w:rsidP="00B91703">
      <w:pPr>
        <w:pStyle w:val="Heading4"/>
        <w:rPr>
          <w:noProof/>
        </w:rPr>
      </w:pPr>
      <w:r w:rsidRPr="00AA1277">
        <w:rPr>
          <w:noProof/>
        </w:rPr>
        <w:t>Metodologias Tradicionais</w:t>
      </w:r>
    </w:p>
    <w:p w14:paraId="245575C4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As metodologias tradicionais são também chamadas de pesadas ou orientadas a documentação. Essas metodologias surgiram em um contexto de desenvolvimento de software muito diferente do atual, baseado apenas em um mainframe e terminais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837387843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instrText xml:space="preserve"> CITATION WWR70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t xml:space="preserve"> (Royce 1970)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14:paraId="7D939F70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14:paraId="23589795" w14:textId="77777777" w:rsidR="0024334E" w:rsidRPr="001A08C0" w:rsidRDefault="0024334E" w:rsidP="00B91703">
      <w:pPr>
        <w:pStyle w:val="Heading4"/>
        <w:rPr>
          <w:noProof/>
        </w:rPr>
      </w:pPr>
      <w:r w:rsidRPr="001A08C0">
        <w:rPr>
          <w:noProof/>
        </w:rPr>
        <w:t>Metodologias Ágeis</w:t>
      </w:r>
    </w:p>
    <w:p w14:paraId="18BBE767" w14:textId="77777777" w:rsidR="00905010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O termo “Metodologias Ágeis” tornou-se popular em 2001 quando dezessete especialistas em processos de desenvolvimento de software representando os métodos Scrum</w:t>
      </w:r>
      <w:r>
        <w:rPr>
          <w:rFonts w:ascii="Times New Roman" w:hAnsi="Times New Roman" w:cs="Times New Roman"/>
          <w:noProof/>
          <w:color w:val="000000"/>
        </w:rPr>
        <w:t>”</w:t>
      </w:r>
    </w:p>
    <w:p w14:paraId="7BA91DB3" w14:textId="77777777" w:rsidR="0024334E" w:rsidRDefault="00BB0DC9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sdt>
        <w:sdtPr>
          <w:rPr>
            <w:rFonts w:ascii="Times New Roman" w:hAnsi="Times New Roman" w:cs="Times New Roman"/>
            <w:noProof/>
            <w:color w:val="000000"/>
          </w:rPr>
          <w:id w:val="-1563250892"/>
          <w:citation/>
        </w:sdtPr>
        <w:sdtContent>
          <w:r w:rsidR="0024334E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="0024334E" w:rsidRPr="002F00F8">
            <w:rPr>
              <w:rFonts w:ascii="Times New Roman" w:hAnsi="Times New Roman" w:cs="Times New Roman"/>
              <w:noProof/>
              <w:color w:val="000000"/>
            </w:rPr>
            <w:instrText xml:space="preserve"> CITATION MSc02 \l 1033 </w:instrText>
          </w:r>
          <w:r w:rsidR="0024334E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="0024334E" w:rsidRPr="002F00F8">
            <w:rPr>
              <w:rFonts w:ascii="Times New Roman" w:hAnsi="Times New Roman" w:cs="Times New Roman"/>
              <w:noProof/>
              <w:color w:val="000000"/>
            </w:rPr>
            <w:t xml:space="preserve"> (M. Schwaber 2002)</w:t>
          </w:r>
          <w:r w:rsidR="0024334E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14:paraId="21E56094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14:paraId="77B6CDAD" w14:textId="77777777" w:rsidR="0024334E" w:rsidRPr="002F00F8" w:rsidRDefault="0024334E" w:rsidP="00B91703">
      <w:pPr>
        <w:pStyle w:val="Heading4"/>
        <w:rPr>
          <w:noProof/>
        </w:rPr>
      </w:pPr>
      <w:r w:rsidRPr="002F00F8">
        <w:rPr>
          <w:noProof/>
        </w:rPr>
        <w:lastRenderedPageBreak/>
        <w:t>Extreme Programming</w:t>
      </w:r>
    </w:p>
    <w:p w14:paraId="3AFD63BA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2F00F8">
        <w:rPr>
          <w:rFonts w:ascii="Times New Roman" w:hAnsi="Times New Roman" w:cs="Times New Roman"/>
          <w:noProof/>
          <w:color w:val="000000"/>
        </w:rPr>
        <w:t>A Extreme Programming (XP) é uma metodologia ágil para equipes pequenas e médias que desenvolvem software baseado em requisitos vagos e que se modiﬁcam rapidamente</w:t>
      </w:r>
      <w:r>
        <w:rPr>
          <w:rFonts w:ascii="Times New Roman" w:hAnsi="Times New Roman" w:cs="Times New Roman"/>
          <w:noProof/>
          <w:color w:val="000000"/>
        </w:rPr>
        <w:t>.</w:t>
      </w:r>
    </w:p>
    <w:p w14:paraId="25E7B668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016374979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A512B2">
            <w:rPr>
              <w:rFonts w:ascii="Times New Roman" w:hAnsi="Times New Roman" w:cs="Times New Roman"/>
              <w:noProof/>
              <w:color w:val="000000"/>
            </w:rPr>
            <w:instrText xml:space="preserve"> CITATION KBe99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A512B2">
            <w:rPr>
              <w:rFonts w:ascii="Times New Roman" w:hAnsi="Times New Roman" w:cs="Times New Roman"/>
              <w:noProof/>
              <w:color w:val="000000"/>
            </w:rPr>
            <w:t xml:space="preserve"> </w:t>
          </w:r>
          <w:r w:rsidRPr="00902100">
            <w:rPr>
              <w:rFonts w:ascii="Times New Roman" w:hAnsi="Times New Roman" w:cs="Times New Roman"/>
              <w:noProof/>
              <w:color w:val="000000"/>
            </w:rPr>
            <w:t>(Beck 1999)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14:paraId="454D7378" w14:textId="77777777"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14:paraId="4753AB91" w14:textId="77777777" w:rsidR="0024334E" w:rsidRDefault="0024334E" w:rsidP="00BB0DC9">
      <w:pPr>
        <w:pStyle w:val="Heading2"/>
      </w:pPr>
      <w:bookmarkStart w:id="86" w:name="_Toc436653531"/>
      <w:bookmarkStart w:id="87" w:name="_Toc440445228"/>
      <w:r w:rsidRPr="00A20D4E">
        <w:t>Definição conceitual e operacional das variáveis de investigação</w:t>
      </w:r>
      <w:bookmarkEnd w:id="86"/>
      <w:bookmarkEnd w:id="87"/>
    </w:p>
    <w:p w14:paraId="6FE9C5DF" w14:textId="77777777" w:rsidR="00095208" w:rsidRPr="00095208" w:rsidRDefault="00095208" w:rsidP="00095208">
      <w:pPr>
        <w:pStyle w:val="BodyText"/>
      </w:pPr>
    </w:p>
    <w:p w14:paraId="7658E0F0" w14:textId="77777777" w:rsidR="0024334E" w:rsidRDefault="0024334E" w:rsidP="00544FAC">
      <w:pPr>
        <w:pStyle w:val="Heading3"/>
      </w:pPr>
      <w:bookmarkStart w:id="88" w:name="_Toc440445229"/>
      <w:r>
        <w:t>Segurança</w:t>
      </w:r>
      <w:bookmarkEnd w:id="88"/>
      <w:r>
        <w:t xml:space="preserve"> </w:t>
      </w:r>
    </w:p>
    <w:p w14:paraId="4ABA4ACD" w14:textId="77777777" w:rsidR="0024334E" w:rsidRDefault="0024334E" w:rsidP="00912A27">
      <w:pPr>
        <w:pStyle w:val="BodyText"/>
        <w:spacing w:before="0" w:after="0" w:line="360" w:lineRule="auto"/>
        <w:rPr>
          <w:rFonts w:ascii="Times New Roman" w:hAnsi="Times New Roman" w:cs="Times New Roman"/>
          <w:color w:val="25252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52525"/>
          <w:szCs w:val="21"/>
          <w:shd w:val="clear" w:color="auto" w:fill="FFFFFF"/>
        </w:rPr>
        <w:t>“</w:t>
      </w:r>
      <w:r w:rsidRPr="00771525">
        <w:rPr>
          <w:rFonts w:ascii="Times New Roman" w:hAnsi="Times New Roman" w:cs="Times New Roman"/>
          <w:color w:val="252525"/>
          <w:szCs w:val="21"/>
          <w:shd w:val="clear" w:color="auto" w:fill="FFFFFF"/>
        </w:rPr>
        <w:t>A</w:t>
      </w:r>
      <w:r w:rsidRPr="00771525">
        <w:rPr>
          <w:rStyle w:val="apple-converted-space"/>
          <w:rFonts w:ascii="Times New Roman" w:hAnsi="Times New Roman" w:cs="Times New Roman"/>
          <w:color w:val="252525"/>
          <w:szCs w:val="21"/>
          <w:shd w:val="clear" w:color="auto" w:fill="FFFFFF"/>
        </w:rPr>
        <w:t> </w:t>
      </w:r>
      <w:r w:rsidRPr="00771525">
        <w:rPr>
          <w:rFonts w:ascii="Times New Roman" w:hAnsi="Times New Roman" w:cs="Times New Roman"/>
          <w:b/>
          <w:bCs/>
          <w:color w:val="252525"/>
          <w:szCs w:val="21"/>
          <w:shd w:val="clear" w:color="auto" w:fill="FFFFFF"/>
        </w:rPr>
        <w:t>segurança da informação</w:t>
      </w:r>
      <w:r w:rsidRPr="00771525">
        <w:rPr>
          <w:rStyle w:val="apple-converted-space"/>
          <w:rFonts w:ascii="Times New Roman" w:hAnsi="Times New Roman" w:cs="Times New Roman"/>
          <w:color w:val="252525"/>
          <w:szCs w:val="21"/>
          <w:shd w:val="clear" w:color="auto" w:fill="FFFFFF"/>
        </w:rPr>
        <w:t> </w:t>
      </w:r>
      <w:r w:rsidRPr="00771525">
        <w:rPr>
          <w:rFonts w:ascii="Times New Roman" w:hAnsi="Times New Roman" w:cs="Times New Roman"/>
          <w:color w:val="252525"/>
          <w:szCs w:val="21"/>
          <w:shd w:val="clear" w:color="auto" w:fill="FFFFFF"/>
        </w:rPr>
        <w:t xml:space="preserve">está </w:t>
      </w:r>
      <w:r w:rsidR="00905010" w:rsidRPr="00771525">
        <w:rPr>
          <w:rFonts w:ascii="Times New Roman" w:hAnsi="Times New Roman" w:cs="Times New Roman"/>
          <w:color w:val="252525"/>
          <w:szCs w:val="21"/>
          <w:shd w:val="clear" w:color="auto" w:fill="FFFFFF"/>
        </w:rPr>
        <w:t>directamente</w:t>
      </w:r>
      <w:r w:rsidRPr="00771525">
        <w:rPr>
          <w:rFonts w:ascii="Times New Roman" w:hAnsi="Times New Roman" w:cs="Times New Roman"/>
          <w:color w:val="252525"/>
          <w:szCs w:val="21"/>
          <w:shd w:val="clear" w:color="auto" w:fill="FFFFFF"/>
        </w:rPr>
        <w:t xml:space="preserve"> relacionada com </w:t>
      </w:r>
      <w:r w:rsidR="00905010" w:rsidRPr="00771525">
        <w:rPr>
          <w:rFonts w:ascii="Times New Roman" w:hAnsi="Times New Roman" w:cs="Times New Roman"/>
          <w:color w:val="252525"/>
          <w:szCs w:val="21"/>
          <w:shd w:val="clear" w:color="auto" w:fill="FFFFFF"/>
        </w:rPr>
        <w:t>protecção</w:t>
      </w:r>
      <w:r w:rsidRPr="00771525">
        <w:rPr>
          <w:rFonts w:ascii="Times New Roman" w:hAnsi="Times New Roman" w:cs="Times New Roman"/>
          <w:color w:val="252525"/>
          <w:szCs w:val="21"/>
          <w:shd w:val="clear" w:color="auto" w:fill="FFFFFF"/>
        </w:rPr>
        <w:t xml:space="preserve"> de um conjunto de informações, no sentido de preservar o valor que possuem para um indivíduo ou uma organização.</w:t>
      </w:r>
      <w:r>
        <w:rPr>
          <w:rFonts w:ascii="Times New Roman" w:hAnsi="Times New Roman" w:cs="Times New Roman"/>
          <w:color w:val="252525"/>
          <w:szCs w:val="21"/>
          <w:shd w:val="clear" w:color="auto" w:fill="FFFFFF"/>
        </w:rPr>
        <w:t>”</w:t>
      </w:r>
      <w:r w:rsidRPr="00832FC2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-559011018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A92D9B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A92D9B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14:paraId="67D47ECD" w14:textId="77777777" w:rsidR="0024334E" w:rsidRPr="00771525" w:rsidRDefault="0024334E" w:rsidP="00912A27">
      <w:pPr>
        <w:pStyle w:val="BodyText"/>
        <w:spacing w:before="0" w:after="0" w:line="360" w:lineRule="auto"/>
        <w:rPr>
          <w:rFonts w:ascii="Times New Roman" w:hAnsi="Times New Roman" w:cs="Times New Roman"/>
          <w:b/>
          <w:sz w:val="32"/>
        </w:rPr>
      </w:pPr>
    </w:p>
    <w:p w14:paraId="5E1160A1" w14:textId="77777777" w:rsidR="0024334E" w:rsidRPr="0096258A" w:rsidRDefault="0024334E" w:rsidP="00544FAC">
      <w:pPr>
        <w:pStyle w:val="Heading3"/>
      </w:pPr>
      <w:bookmarkStart w:id="89" w:name="_Toc440445230"/>
      <w:r>
        <w:t>Integridade</w:t>
      </w:r>
      <w:bookmarkEnd w:id="89"/>
    </w:p>
    <w:p w14:paraId="5BB4D861" w14:textId="77777777" w:rsidR="0024334E" w:rsidRPr="0096258A" w:rsidRDefault="0024334E" w:rsidP="00912A27">
      <w:pPr>
        <w:pStyle w:val="BodyText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96258A">
        <w:rPr>
          <w:rFonts w:ascii="Times New Roman" w:hAnsi="Times New Roman"/>
        </w:rPr>
        <w:t>Verificar a integridade dos dados consiste em determinar se os dados não foram alterados durante a comunicação (de maneira fortuita ou intencional).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292409352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A92D9B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A92D9B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14:paraId="43DDDD8D" w14:textId="77777777" w:rsidR="0024334E" w:rsidRDefault="0024334E" w:rsidP="00912A27">
      <w:pPr>
        <w:pStyle w:val="BodyText"/>
        <w:spacing w:before="0" w:after="0" w:line="360" w:lineRule="auto"/>
        <w:rPr>
          <w:rFonts w:ascii="Times New Roman" w:hAnsi="Times New Roman"/>
        </w:rPr>
      </w:pPr>
    </w:p>
    <w:p w14:paraId="31893BAC" w14:textId="77777777" w:rsidR="0024334E" w:rsidRPr="00A0011D" w:rsidRDefault="0024334E" w:rsidP="00544FAC">
      <w:pPr>
        <w:pStyle w:val="Heading3"/>
      </w:pPr>
      <w:bookmarkStart w:id="90" w:name="_Toc440445231"/>
      <w:r>
        <w:t>C</w:t>
      </w:r>
      <w:r w:rsidRPr="00A0011D">
        <w:t>onfidencialidade</w:t>
      </w:r>
      <w:bookmarkEnd w:id="90"/>
    </w:p>
    <w:p w14:paraId="78C2F9F7" w14:textId="77777777" w:rsidR="0024334E" w:rsidRDefault="0024334E" w:rsidP="00912A27">
      <w:pPr>
        <w:pStyle w:val="BodyText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A0011D">
        <w:rPr>
          <w:rFonts w:ascii="Times New Roman" w:hAnsi="Times New Roman"/>
        </w:rPr>
        <w:t>A confidencialidade consiste em tornar a informação inteligível para outras pessoas além dos actores da transacção.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-1941361460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2C237C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2C237C">
            <w:rPr>
              <w:rFonts w:ascii="Times New Roman" w:hAnsi="Times New Roman"/>
              <w:noProof/>
            </w:rPr>
            <w:t xml:space="preserve"> </w:t>
          </w:r>
          <w:r w:rsidRPr="00A92D9B">
            <w:rPr>
              <w:rFonts w:ascii="Times New Roman" w:hAnsi="Times New Roman"/>
              <w:noProof/>
            </w:rPr>
            <w:t>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14:paraId="6AFC79AE" w14:textId="77777777" w:rsidR="0024334E" w:rsidRDefault="0024334E" w:rsidP="00912A27">
      <w:pPr>
        <w:pStyle w:val="BodyText"/>
        <w:spacing w:before="0" w:after="0" w:line="360" w:lineRule="auto"/>
        <w:rPr>
          <w:rFonts w:ascii="Times New Roman" w:hAnsi="Times New Roman"/>
        </w:rPr>
      </w:pPr>
    </w:p>
    <w:p w14:paraId="72D4F946" w14:textId="77777777" w:rsidR="0024334E" w:rsidRDefault="0024334E" w:rsidP="00544FAC">
      <w:pPr>
        <w:pStyle w:val="Heading3"/>
      </w:pPr>
      <w:bookmarkStart w:id="91" w:name="_Toc440445232"/>
      <w:r w:rsidRPr="001A08C0">
        <w:t>Disponibilidade</w:t>
      </w:r>
      <w:bookmarkEnd w:id="91"/>
    </w:p>
    <w:p w14:paraId="6F6BF660" w14:textId="77777777" w:rsidR="0024334E" w:rsidRPr="00A0011D" w:rsidRDefault="0024334E" w:rsidP="00912A27">
      <w:pPr>
        <w:pStyle w:val="BodyText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“P</w:t>
      </w:r>
      <w:r w:rsidRPr="001A08C0">
        <w:rPr>
          <w:rFonts w:ascii="Times New Roman" w:hAnsi="Times New Roman"/>
        </w:rPr>
        <w:t>revenir que a informação seja retida de forma não autorizada</w:t>
      </w:r>
      <w:r>
        <w:rPr>
          <w:rFonts w:ascii="Times New Roman" w:hAnsi="Times New Roman"/>
        </w:rPr>
        <w:t>, e que possa ser acedida a qualquer momento”</w:t>
      </w:r>
      <w:sdt>
        <w:sdtPr>
          <w:rPr>
            <w:rFonts w:ascii="Times New Roman" w:hAnsi="Times New Roman"/>
          </w:rPr>
          <w:id w:val="-102269743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8D4140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8D4140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14:paraId="1BD7BC22" w14:textId="77777777" w:rsidR="00B31911" w:rsidRPr="0005259B" w:rsidRDefault="00B31911" w:rsidP="00912A27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E59368C" w14:textId="77777777" w:rsidR="00B31911" w:rsidRDefault="00B31911" w:rsidP="00560276">
      <w:pPr>
        <w:pStyle w:val="Heading1"/>
      </w:pPr>
      <w:bookmarkStart w:id="92" w:name="_Toc440445233"/>
      <w:r w:rsidRPr="0005259B">
        <w:lastRenderedPageBreak/>
        <w:t>CApítulo 3</w:t>
      </w:r>
      <w:r w:rsidR="00E1122F" w:rsidRPr="0005259B">
        <w:t xml:space="preserve"> </w:t>
      </w:r>
      <w:r w:rsidR="005F12E3" w:rsidRPr="0005259B">
        <w:t xml:space="preserve">- </w:t>
      </w:r>
      <w:r w:rsidRPr="0005259B">
        <w:t>MARCO CONTEXTUAL DA INVESTIGAÇÃO</w:t>
      </w:r>
      <w:bookmarkEnd w:id="92"/>
    </w:p>
    <w:p w14:paraId="7F8E7CA9" w14:textId="77777777" w:rsidR="00B60D98" w:rsidRPr="00B60D98" w:rsidRDefault="00B60D98" w:rsidP="00B60D98">
      <w:pPr>
        <w:pStyle w:val="BodyText"/>
      </w:pPr>
    </w:p>
    <w:p w14:paraId="18515D80" w14:textId="77777777" w:rsidR="00F477E0" w:rsidRDefault="008752CE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capitulo tem como objectivo apresentar o contexto da actual investigação, onde em uma fase inicial </w:t>
      </w:r>
      <w:r w:rsidR="001627C1">
        <w:rPr>
          <w:rFonts w:ascii="Times New Roman" w:hAnsi="Times New Roman" w:cs="Times New Roman"/>
        </w:rPr>
        <w:t>será</w:t>
      </w:r>
      <w:r>
        <w:rPr>
          <w:rFonts w:ascii="Times New Roman" w:hAnsi="Times New Roman" w:cs="Times New Roman"/>
        </w:rPr>
        <w:t xml:space="preserve"> feita uma breve descrição do caso de estudo, informações ou aspectos gerais de forma a</w:t>
      </w:r>
      <w:r w:rsidR="004000EA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conhecer o Tribunal dos Menores da Cidade de Maputo.</w:t>
      </w:r>
    </w:p>
    <w:p w14:paraId="047CC5F4" w14:textId="77777777" w:rsidR="008752CE" w:rsidRDefault="008752CE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seguida, também </w:t>
      </w:r>
      <w:r w:rsidR="001627C1">
        <w:rPr>
          <w:rFonts w:ascii="Times New Roman" w:hAnsi="Times New Roman" w:cs="Times New Roman"/>
        </w:rPr>
        <w:t>será</w:t>
      </w:r>
      <w:r>
        <w:rPr>
          <w:rFonts w:ascii="Times New Roman" w:hAnsi="Times New Roman" w:cs="Times New Roman"/>
        </w:rPr>
        <w:t xml:space="preserve"> feita um</w:t>
      </w:r>
      <w:r w:rsidR="004000E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descrição em como </w:t>
      </w:r>
      <w:r w:rsidR="004000EA">
        <w:rPr>
          <w:rFonts w:ascii="Times New Roman" w:hAnsi="Times New Roman" w:cs="Times New Roman"/>
        </w:rPr>
        <w:t xml:space="preserve">é gerido </w:t>
      </w:r>
      <w:r>
        <w:rPr>
          <w:rFonts w:ascii="Times New Roman" w:hAnsi="Times New Roman" w:cs="Times New Roman"/>
        </w:rPr>
        <w:t>o actual ciclo de</w:t>
      </w:r>
      <w:r w:rsidR="004000EA">
        <w:rPr>
          <w:rFonts w:ascii="Times New Roman" w:hAnsi="Times New Roman" w:cs="Times New Roman"/>
        </w:rPr>
        <w:t xml:space="preserve"> vida do Processo Judicial.</w:t>
      </w:r>
    </w:p>
    <w:p w14:paraId="41C2DBEF" w14:textId="77777777" w:rsidR="00A03A72" w:rsidRPr="0005259B" w:rsidRDefault="00A03A7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6B7C45CD" w14:textId="77777777" w:rsidR="00665BB7" w:rsidRPr="0005259B" w:rsidRDefault="00AF642E" w:rsidP="00BB0DC9">
      <w:pPr>
        <w:pStyle w:val="Heading2"/>
      </w:pPr>
      <w:bookmarkStart w:id="93" w:name="_Toc440445234"/>
      <w:r>
        <w:t>Caracterização sócio - histórica, geográfica, política, … do objecto de investigação</w:t>
      </w:r>
      <w:bookmarkEnd w:id="93"/>
    </w:p>
    <w:p w14:paraId="198EAB7B" w14:textId="77777777"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15557A4" w14:textId="77777777" w:rsidR="00665BB7" w:rsidRDefault="000A3C7E" w:rsidP="00544FAC">
      <w:pPr>
        <w:pStyle w:val="Heading3"/>
      </w:pPr>
      <w:bookmarkStart w:id="94" w:name="_Toc440445235"/>
      <w:r>
        <w:t>Tribunal dos Menores da Cidade de Maputo</w:t>
      </w:r>
      <w:bookmarkEnd w:id="94"/>
    </w:p>
    <w:p w14:paraId="120FECC6" w14:textId="77777777" w:rsidR="000A3C7E" w:rsidRDefault="000A3C7E" w:rsidP="000A3C7E">
      <w:pPr>
        <w:rPr>
          <w:rFonts w:ascii="Times New Roman" w:hAnsi="Times New Roman"/>
          <w:sz w:val="24"/>
        </w:rPr>
      </w:pPr>
      <w:r w:rsidRPr="00A6092D">
        <w:rPr>
          <w:rFonts w:ascii="Times New Roman" w:hAnsi="Times New Roman"/>
          <w:sz w:val="24"/>
          <w:lang w:eastAsia="pt-BR"/>
        </w:rPr>
        <w:t xml:space="preserve">O Tribunal de Menores da Cidade de Maputo </w:t>
      </w:r>
      <w:r w:rsidRPr="00A6092D">
        <w:rPr>
          <w:rFonts w:ascii="Times New Roman" w:hAnsi="Times New Roman"/>
          <w:sz w:val="24"/>
        </w:rPr>
        <w:t>é, na verdade, criado em Moçambique somente em 1971 pelo Decreto 471/71, de 29 de Setembro (Estatuto de Assistência Jurisdicional de Menores), estando até a presente data funcionando apenas na Cidade de Maputo. Nas demais províncias do país,</w:t>
      </w:r>
      <w:r>
        <w:rPr>
          <w:rFonts w:ascii="Times New Roman" w:hAnsi="Times New Roman"/>
          <w:sz w:val="24"/>
        </w:rPr>
        <w:t xml:space="preserve"> encontram-se</w:t>
      </w:r>
      <w:r w:rsidRPr="00A6092D">
        <w:rPr>
          <w:rFonts w:ascii="Times New Roman" w:hAnsi="Times New Roman"/>
          <w:sz w:val="24"/>
        </w:rPr>
        <w:t xml:space="preserve"> apenas secções de menores funcionando nos tribunais comuns.</w:t>
      </w:r>
    </w:p>
    <w:p w14:paraId="07FB1245" w14:textId="77777777" w:rsidR="00912A27" w:rsidRDefault="00912A27" w:rsidP="000A3C7E">
      <w:pPr>
        <w:rPr>
          <w:rFonts w:ascii="Times New Roman" w:hAnsi="Times New Roman"/>
          <w:sz w:val="24"/>
        </w:rPr>
      </w:pPr>
    </w:p>
    <w:p w14:paraId="45F8863B" w14:textId="77777777" w:rsidR="000A3C7E" w:rsidRDefault="001627C1" w:rsidP="00544FAC">
      <w:pPr>
        <w:pStyle w:val="Heading3"/>
      </w:pPr>
      <w:bookmarkStart w:id="95" w:name="_Toc440445236"/>
      <w:r>
        <w:t>Missão</w:t>
      </w:r>
      <w:r w:rsidR="000A3C7E">
        <w:t xml:space="preserve"> do Tribunal dos menos</w:t>
      </w:r>
      <w:bookmarkEnd w:id="95"/>
    </w:p>
    <w:p w14:paraId="6A4262DE" w14:textId="77777777" w:rsidR="00912A27" w:rsidRDefault="00912A27" w:rsidP="00912A27">
      <w:pPr>
        <w:spacing w:after="0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O Tribunal dos Menores da Cidade de Maputo tem</w:t>
      </w:r>
      <w:r w:rsidRPr="00076D17">
        <w:rPr>
          <w:rFonts w:ascii="Times New Roman" w:hAnsi="Times New Roman"/>
          <w:sz w:val="24"/>
          <w:lang w:eastAsia="pt-BR"/>
        </w:rPr>
        <w:t xml:space="preserve"> como missão proteger os interesses superiores dos menores. Obrigando aos progenitores, dentre outras</w:t>
      </w:r>
      <w:r>
        <w:rPr>
          <w:rFonts w:ascii="Times New Roman" w:hAnsi="Times New Roman"/>
          <w:sz w:val="24"/>
          <w:lang w:eastAsia="pt-BR"/>
        </w:rPr>
        <w:t xml:space="preserve"> </w:t>
      </w:r>
      <w:r w:rsidRPr="0094297A">
        <w:rPr>
          <w:rFonts w:ascii="Times New Roman" w:hAnsi="Times New Roman"/>
          <w:sz w:val="24"/>
          <w:lang w:eastAsia="pt-BR"/>
        </w:rPr>
        <w:t>obrigações, as</w:t>
      </w:r>
      <w:r w:rsidRPr="00AB7D75">
        <w:rPr>
          <w:rFonts w:ascii="Times New Roman" w:hAnsi="Times New Roman"/>
          <w:color w:val="FF0000"/>
          <w:sz w:val="24"/>
          <w:lang w:eastAsia="pt-BR"/>
        </w:rPr>
        <w:t xml:space="preserve"> </w:t>
      </w:r>
      <w:r w:rsidRPr="00076D17">
        <w:rPr>
          <w:rFonts w:ascii="Times New Roman" w:hAnsi="Times New Roman"/>
          <w:sz w:val="24"/>
          <w:lang w:eastAsia="pt-BR"/>
        </w:rPr>
        <w:t xml:space="preserve">de proverem </w:t>
      </w:r>
      <w:r>
        <w:rPr>
          <w:rFonts w:ascii="Times New Roman" w:hAnsi="Times New Roman"/>
          <w:sz w:val="24"/>
          <w:lang w:eastAsia="pt-BR"/>
        </w:rPr>
        <w:t xml:space="preserve">o </w:t>
      </w:r>
      <w:r w:rsidRPr="00076D17">
        <w:rPr>
          <w:rFonts w:ascii="Times New Roman" w:hAnsi="Times New Roman"/>
          <w:sz w:val="24"/>
          <w:lang w:eastAsia="pt-BR"/>
        </w:rPr>
        <w:t>sustento, habitação, educação, assistência médica e medicamentosa</w:t>
      </w:r>
      <w:r>
        <w:rPr>
          <w:rFonts w:ascii="Times New Roman" w:hAnsi="Times New Roman"/>
          <w:sz w:val="24"/>
          <w:lang w:eastAsia="pt-BR"/>
        </w:rPr>
        <w:t>,</w:t>
      </w:r>
      <w:r w:rsidRPr="00076D17">
        <w:rPr>
          <w:rFonts w:ascii="Times New Roman" w:hAnsi="Times New Roman"/>
          <w:sz w:val="24"/>
          <w:lang w:eastAsia="pt-BR"/>
        </w:rPr>
        <w:t xml:space="preserve"> entre outros deveres/direitos típicos do poder parental, que corroboram para o desenvolvimento das crianças, conforme estabelece a Lei 8/2008 de 15 de Julho.  </w:t>
      </w:r>
    </w:p>
    <w:p w14:paraId="0FD7CBE6" w14:textId="77777777" w:rsidR="00912A27" w:rsidRPr="00076D17" w:rsidRDefault="00912A27" w:rsidP="00912A27">
      <w:pPr>
        <w:spacing w:after="0"/>
        <w:rPr>
          <w:rFonts w:ascii="Times New Roman" w:hAnsi="Times New Roman"/>
          <w:sz w:val="24"/>
          <w:lang w:eastAsia="pt-BR"/>
        </w:rPr>
      </w:pPr>
    </w:p>
    <w:p w14:paraId="64B5E396" w14:textId="77777777" w:rsidR="000A3C7E" w:rsidRPr="00912A27" w:rsidRDefault="00912A27" w:rsidP="00544FAC">
      <w:pPr>
        <w:pStyle w:val="Heading3"/>
      </w:pPr>
      <w:bookmarkStart w:id="96" w:name="_Toc440445237"/>
      <w:r>
        <w:t>Estrutura Orgânica do Tribunal dos Menores</w:t>
      </w:r>
      <w:bookmarkEnd w:id="96"/>
    </w:p>
    <w:p w14:paraId="30E8D1B4" w14:textId="77777777" w:rsidR="00B91703" w:rsidRPr="00076D17" w:rsidRDefault="00B91703" w:rsidP="00B91703">
      <w:pPr>
        <w:spacing w:after="0"/>
        <w:rPr>
          <w:rFonts w:ascii="Times New Roman" w:hAnsi="Times New Roman"/>
          <w:sz w:val="24"/>
          <w:lang w:eastAsia="pt-BR"/>
        </w:rPr>
      </w:pPr>
      <w:r w:rsidRPr="00076D17">
        <w:rPr>
          <w:rFonts w:ascii="Times New Roman" w:hAnsi="Times New Roman"/>
          <w:sz w:val="24"/>
          <w:lang w:eastAsia="pt-BR"/>
        </w:rPr>
        <w:t>Para fazer face à sua missão</w:t>
      </w:r>
      <w:r>
        <w:rPr>
          <w:rFonts w:ascii="Times New Roman" w:hAnsi="Times New Roman"/>
          <w:sz w:val="24"/>
          <w:lang w:eastAsia="pt-BR"/>
        </w:rPr>
        <w:t>,</w:t>
      </w:r>
      <w:r w:rsidRPr="00076D17">
        <w:rPr>
          <w:rFonts w:ascii="Times New Roman" w:hAnsi="Times New Roman"/>
          <w:sz w:val="24"/>
          <w:lang w:eastAsia="pt-BR"/>
        </w:rPr>
        <w:t xml:space="preserve"> a organização está dividida em secç</w:t>
      </w:r>
      <w:r>
        <w:rPr>
          <w:rFonts w:ascii="Times New Roman" w:hAnsi="Times New Roman"/>
          <w:sz w:val="24"/>
          <w:lang w:eastAsia="pt-BR"/>
        </w:rPr>
        <w:t xml:space="preserve">ões ou cartórios, em número de </w:t>
      </w:r>
      <w:r w:rsidRPr="0094297A">
        <w:rPr>
          <w:rFonts w:ascii="Times New Roman" w:hAnsi="Times New Roman"/>
          <w:sz w:val="24"/>
          <w:lang w:eastAsia="pt-BR"/>
        </w:rPr>
        <w:t>três</w:t>
      </w:r>
      <w:r w:rsidRPr="00076D17">
        <w:rPr>
          <w:rFonts w:ascii="Times New Roman" w:hAnsi="Times New Roman"/>
          <w:sz w:val="24"/>
          <w:lang w:eastAsia="pt-BR"/>
        </w:rPr>
        <w:t>, 3 magistrados judiciais para cada cartório, 3 magistrados do ministério público (Cu</w:t>
      </w:r>
      <w:r>
        <w:rPr>
          <w:rFonts w:ascii="Times New Roman" w:hAnsi="Times New Roman"/>
          <w:sz w:val="24"/>
          <w:lang w:eastAsia="pt-BR"/>
        </w:rPr>
        <w:t>radores de Menores), uma secretá</w:t>
      </w:r>
      <w:r w:rsidRPr="00076D17">
        <w:rPr>
          <w:rFonts w:ascii="Times New Roman" w:hAnsi="Times New Roman"/>
          <w:sz w:val="24"/>
          <w:lang w:eastAsia="pt-BR"/>
        </w:rPr>
        <w:t xml:space="preserve">ria-geral e uma administração judicial, segundo o organograma demonstrado na </w:t>
      </w:r>
      <w:r w:rsidRPr="00B91703">
        <w:rPr>
          <w:rFonts w:ascii="Times New Roman" w:hAnsi="Times New Roman"/>
          <w:color w:val="FF0000"/>
          <w:sz w:val="24"/>
          <w:lang w:eastAsia="pt-BR"/>
        </w:rPr>
        <w:t>figura 1.</w:t>
      </w:r>
    </w:p>
    <w:p w14:paraId="6EC1A28E" w14:textId="77777777" w:rsidR="000A3C7E" w:rsidRDefault="000A3C7E" w:rsidP="000A3C7E">
      <w:pPr>
        <w:pStyle w:val="BodyText"/>
      </w:pPr>
    </w:p>
    <w:p w14:paraId="15861C52" w14:textId="77777777" w:rsidR="00B91703" w:rsidRPr="00B91703" w:rsidRDefault="00B91703" w:rsidP="000A3C7E">
      <w:pPr>
        <w:pStyle w:val="BodyText"/>
      </w:pPr>
    </w:p>
    <w:p w14:paraId="54F93DA5" w14:textId="77777777" w:rsidR="00B91703" w:rsidRPr="00076D17" w:rsidRDefault="00CA5553" w:rsidP="00B91703">
      <w:pPr>
        <w:spacing w:after="0"/>
        <w:ind w:firstLine="706"/>
        <w:rPr>
          <w:rFonts w:ascii="Times New Roman" w:hAnsi="Times New Roman"/>
          <w:sz w:val="24"/>
          <w:lang w:eastAsia="pt-BR"/>
        </w:rPr>
      </w:pPr>
      <w:r w:rsidRPr="00B91703">
        <w:rPr>
          <w:rFonts w:ascii="Times New Roman" w:hAnsi="Times New Roman"/>
          <w:noProof/>
          <w:sz w:val="24"/>
          <w:lang w:val="en-US"/>
        </w:rPr>
        <w:drawing>
          <wp:anchor distT="0" distB="0" distL="114300" distR="114300" simplePos="0" relativeHeight="251664384" behindDoc="1" locked="0" layoutInCell="1" allowOverlap="1" wp14:anchorId="20138526" wp14:editId="27E7C7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62750" cy="3790950"/>
            <wp:effectExtent l="0" t="0" r="57150" b="0"/>
            <wp:wrapTight wrapText="bothSides">
              <wp:wrapPolygon edited="0">
                <wp:start x="9614" y="2714"/>
                <wp:lineTo x="9553" y="4667"/>
                <wp:lineTo x="0" y="5861"/>
                <wp:lineTo x="0" y="12157"/>
                <wp:lineTo x="2312" y="13351"/>
                <wp:lineTo x="2373" y="15087"/>
                <wp:lineTo x="0" y="15847"/>
                <wp:lineTo x="0" y="18344"/>
                <wp:lineTo x="122" y="18886"/>
                <wp:lineTo x="21722" y="18886"/>
                <wp:lineTo x="21722" y="16281"/>
                <wp:lineTo x="21296" y="15956"/>
                <wp:lineTo x="19288" y="15087"/>
                <wp:lineTo x="19288" y="13351"/>
                <wp:lineTo x="20018" y="13351"/>
                <wp:lineTo x="21722" y="12157"/>
                <wp:lineTo x="21722" y="8141"/>
                <wp:lineTo x="21600" y="6078"/>
                <wp:lineTo x="20140" y="5753"/>
                <wp:lineTo x="12047" y="4667"/>
                <wp:lineTo x="11986" y="3365"/>
                <wp:lineTo x="11743" y="2714"/>
                <wp:lineTo x="9614" y="2714"/>
              </wp:wrapPolygon>
            </wp:wrapTight>
            <wp:docPr id="7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</w:p>
    <w:p w14:paraId="78BEC432" w14:textId="77777777" w:rsidR="00665BB7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979A986" w14:textId="77777777" w:rsidR="00CA5553" w:rsidRDefault="00CA555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B696128" w14:textId="77777777" w:rsidR="00CA5553" w:rsidRDefault="00CA555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4C10F73" w14:textId="77777777" w:rsidR="00CA5553" w:rsidRDefault="00CA555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D7A9967" w14:textId="77777777" w:rsidR="00CA5553" w:rsidRDefault="00CA555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35BCA2D" w14:textId="77777777" w:rsidR="00CA5553" w:rsidRDefault="00CA555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367FE50" w14:textId="77777777" w:rsidR="00CA5553" w:rsidRPr="00076D17" w:rsidRDefault="00CA5553" w:rsidP="00CA5553">
      <w:pPr>
        <w:spacing w:after="0"/>
        <w:ind w:firstLine="706"/>
        <w:rPr>
          <w:rFonts w:ascii="Times New Roman" w:hAnsi="Times New Roman"/>
          <w:sz w:val="24"/>
          <w:lang w:eastAsia="pt-BR"/>
        </w:rPr>
      </w:pPr>
      <w:r w:rsidRPr="00B91703">
        <w:rPr>
          <w:rFonts w:ascii="Times New Roman" w:hAnsi="Times New Roman"/>
          <w:b/>
          <w:color w:val="FF0000"/>
          <w:sz w:val="24"/>
          <w:lang w:eastAsia="pt-BR"/>
        </w:rPr>
        <w:t xml:space="preserve">Figura 1: </w:t>
      </w:r>
      <w:r w:rsidRPr="00076D17">
        <w:rPr>
          <w:rFonts w:ascii="Times New Roman" w:hAnsi="Times New Roman"/>
          <w:sz w:val="24"/>
          <w:lang w:eastAsia="pt-BR"/>
        </w:rPr>
        <w:t>Organograma do Tribunal de Menores da Cidade de Maputo</w:t>
      </w:r>
    </w:p>
    <w:p w14:paraId="4793EDFF" w14:textId="1BDFDC33" w:rsidR="00CA5553" w:rsidRDefault="00CA5553" w:rsidP="00CA5553">
      <w:pPr>
        <w:pStyle w:val="Title"/>
        <w:spacing w:before="0" w:after="0"/>
        <w:ind w:firstLine="7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76D17">
        <w:rPr>
          <w:rFonts w:ascii="Times New Roman" w:hAnsi="Times New Roman" w:cs="Times New Roman"/>
          <w:sz w:val="24"/>
          <w:szCs w:val="24"/>
          <w:lang w:eastAsia="pt-BR"/>
        </w:rPr>
        <w:t>Fonte</w:t>
      </w:r>
      <w:r w:rsidRPr="00076D17">
        <w:rPr>
          <w:rFonts w:ascii="Times New Roman" w:hAnsi="Times New Roman"/>
          <w:b w:val="0"/>
          <w:sz w:val="24"/>
          <w:lang w:eastAsia="pt-BR"/>
        </w:rPr>
        <w:t>:</w:t>
      </w:r>
      <w:r w:rsidRPr="00076D17">
        <w:rPr>
          <w:rFonts w:ascii="Times New Roman" w:hAnsi="Times New Roman"/>
          <w:sz w:val="24"/>
          <w:lang w:eastAsia="pt-BR"/>
        </w:rPr>
        <w:t xml:space="preserve"> </w:t>
      </w:r>
      <w:r w:rsidRPr="00B91703">
        <w:rPr>
          <w:rFonts w:ascii="Times New Roman" w:hAnsi="Times New Roman"/>
          <w:sz w:val="24"/>
          <w:lang w:eastAsia="pt-BR"/>
        </w:rPr>
        <w:t>elaborado</w:t>
      </w:r>
      <w:r w:rsidRPr="00B91703">
        <w:rPr>
          <w:rFonts w:ascii="Times New Roman" w:hAnsi="Times New Roman" w:cs="Times New Roman"/>
          <w:sz w:val="24"/>
          <w:szCs w:val="24"/>
          <w:lang w:eastAsia="pt-BR"/>
        </w:rPr>
        <w:t xml:space="preserve"> pelo </w:t>
      </w:r>
      <w:r w:rsidR="00210618">
        <w:rPr>
          <w:rFonts w:ascii="Times New Roman" w:hAnsi="Times New Roman"/>
          <w:sz w:val="24"/>
          <w:lang w:eastAsia="pt-BR"/>
        </w:rPr>
        <w:t>descende</w:t>
      </w:r>
      <w:r w:rsidRPr="00076D17">
        <w:rPr>
          <w:rFonts w:ascii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lang w:eastAsia="pt-BR"/>
        </w:rPr>
        <w:t>Rui Guirrugo</w:t>
      </w:r>
    </w:p>
    <w:p w14:paraId="111E2C8D" w14:textId="77777777" w:rsidR="00CA5553" w:rsidRDefault="00CA555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D9FD9B0" w14:textId="437EB7F6" w:rsidR="00DB57F3" w:rsidRDefault="00DB57F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B57F3">
        <w:rPr>
          <w:rFonts w:ascii="Times New Roman" w:hAnsi="Times New Roman" w:cs="Times New Roman"/>
          <w:b w:val="0"/>
          <w:sz w:val="24"/>
          <w:szCs w:val="24"/>
        </w:rPr>
        <w:t>Para além dos juízes que superintendem os cartórios, há os escrivães de direito que respondem directamente aos anteriores</w:t>
      </w:r>
      <w:r w:rsidR="001627C1">
        <w:rPr>
          <w:rFonts w:ascii="Times New Roman" w:hAnsi="Times New Roman" w:cs="Times New Roman"/>
          <w:b w:val="0"/>
          <w:sz w:val="24"/>
          <w:szCs w:val="24"/>
        </w:rPr>
        <w:t xml:space="preserve"> e por volta estes </w:t>
      </w:r>
      <w:r w:rsidR="004131B5" w:rsidRPr="00DB57F3">
        <w:rPr>
          <w:rFonts w:ascii="Times New Roman" w:hAnsi="Times New Roman" w:cs="Times New Roman"/>
          <w:b w:val="0"/>
          <w:sz w:val="24"/>
          <w:szCs w:val="24"/>
        </w:rPr>
        <w:t>superintendem</w:t>
      </w:r>
      <w:r w:rsidR="001627C1">
        <w:rPr>
          <w:rFonts w:ascii="Times New Roman" w:hAnsi="Times New Roman" w:cs="Times New Roman"/>
          <w:b w:val="0"/>
          <w:sz w:val="24"/>
          <w:szCs w:val="24"/>
        </w:rPr>
        <w:t xml:space="preserve"> 3 ajudantes respectivamente</w:t>
      </w:r>
      <w:r w:rsidRPr="00DB57F3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086F252F" w14:textId="77777777" w:rsidR="00DB57F3" w:rsidRPr="0005259B" w:rsidRDefault="00DB57F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AF2334C" w14:textId="77777777" w:rsidR="00AF642E" w:rsidRDefault="00AF642E" w:rsidP="00BB0DC9">
      <w:pPr>
        <w:pStyle w:val="Heading2"/>
      </w:pPr>
      <w:r w:rsidRPr="0005259B">
        <w:t xml:space="preserve"> </w:t>
      </w:r>
      <w:bookmarkStart w:id="97" w:name="_Toc440445238"/>
      <w:r w:rsidRPr="00A03A72">
        <w:t>Estado</w:t>
      </w:r>
      <w:r w:rsidRPr="0005259B">
        <w:t xml:space="preserve"> actual do objecto da investigação (descrição</w:t>
      </w:r>
      <w:r>
        <w:t xml:space="preserve"> e evidencias empíricas</w:t>
      </w:r>
      <w:r w:rsidRPr="0005259B">
        <w:t xml:space="preserve"> do contexto de investigação)</w:t>
      </w:r>
      <w:bookmarkEnd w:id="97"/>
    </w:p>
    <w:p w14:paraId="28A6BF6E" w14:textId="77777777" w:rsidR="0009742F" w:rsidRPr="0009742F" w:rsidRDefault="0009742F" w:rsidP="0009742F">
      <w:pPr>
        <w:pStyle w:val="BodyText"/>
      </w:pPr>
    </w:p>
    <w:p w14:paraId="200AAA1E" w14:textId="77777777" w:rsidR="0009742F" w:rsidRDefault="00C96FEB" w:rsidP="00544FAC">
      <w:pPr>
        <w:pStyle w:val="Heading3"/>
      </w:pPr>
      <w:bookmarkStart w:id="98" w:name="_Toc440445239"/>
      <w:r>
        <w:t>Ciclo de Vida do processo judicial</w:t>
      </w:r>
      <w:bookmarkEnd w:id="98"/>
    </w:p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3021"/>
        <w:gridCol w:w="3021"/>
        <w:gridCol w:w="3021"/>
      </w:tblGrid>
      <w:tr w:rsidR="001D136D" w14:paraId="3E6AC4BD" w14:textId="77777777" w:rsidTr="001D136D">
        <w:tc>
          <w:tcPr>
            <w:tcW w:w="3021" w:type="dxa"/>
          </w:tcPr>
          <w:p w14:paraId="542CFB7E" w14:textId="77777777" w:rsidR="001D136D" w:rsidRPr="001D136D" w:rsidRDefault="001D136D" w:rsidP="001D136D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Fase </w:t>
            </w:r>
          </w:p>
        </w:tc>
        <w:tc>
          <w:tcPr>
            <w:tcW w:w="3021" w:type="dxa"/>
          </w:tcPr>
          <w:p w14:paraId="5CB8EC42" w14:textId="77777777" w:rsidR="001D136D" w:rsidRPr="001D136D" w:rsidRDefault="00905010" w:rsidP="001D136D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Descrição</w:t>
            </w:r>
            <w:r w:rsidR="001D136D">
              <w:rPr>
                <w:rFonts w:ascii="Times New Roman" w:hAnsi="Times New Roman" w:cs="Times New Roman"/>
                <w:b/>
                <w:lang w:eastAsia="pt-BR"/>
              </w:rPr>
              <w:t xml:space="preserve"> </w:t>
            </w:r>
          </w:p>
        </w:tc>
        <w:tc>
          <w:tcPr>
            <w:tcW w:w="3021" w:type="dxa"/>
          </w:tcPr>
          <w:p w14:paraId="3D4C97DD" w14:textId="77777777" w:rsidR="001D136D" w:rsidRPr="001D136D" w:rsidRDefault="001D136D" w:rsidP="001D136D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Actores</w:t>
            </w:r>
          </w:p>
        </w:tc>
      </w:tr>
      <w:tr w:rsidR="001D136D" w14:paraId="6C5ABB97" w14:textId="77777777" w:rsidTr="001D136D">
        <w:tc>
          <w:tcPr>
            <w:tcW w:w="3021" w:type="dxa"/>
          </w:tcPr>
          <w:p w14:paraId="210A5D21" w14:textId="77777777" w:rsidR="001D136D" w:rsidRP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1</w:t>
            </w:r>
          </w:p>
        </w:tc>
        <w:tc>
          <w:tcPr>
            <w:tcW w:w="3021" w:type="dxa"/>
          </w:tcPr>
          <w:p w14:paraId="25A385FE" w14:textId="77777777" w:rsidR="001D136D" w:rsidRP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Receber </w:t>
            </w:r>
            <w:r w:rsidR="00905010">
              <w:rPr>
                <w:rFonts w:ascii="Times New Roman" w:hAnsi="Times New Roman" w:cs="Times New Roman"/>
                <w:lang w:eastAsia="pt-BR"/>
              </w:rPr>
              <w:t>Petição</w:t>
            </w:r>
            <w:r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</w:tc>
        <w:tc>
          <w:tcPr>
            <w:tcW w:w="3021" w:type="dxa"/>
          </w:tcPr>
          <w:p w14:paraId="0D58344C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Secretaria Geral</w:t>
            </w:r>
          </w:p>
          <w:p w14:paraId="0BDB04FB" w14:textId="77777777" w:rsidR="001D136D" w:rsidRP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Requerente</w:t>
            </w:r>
          </w:p>
        </w:tc>
      </w:tr>
      <w:tr w:rsidR="001D136D" w14:paraId="3564E1A2" w14:textId="77777777" w:rsidTr="001D136D">
        <w:tc>
          <w:tcPr>
            <w:tcW w:w="3021" w:type="dxa"/>
          </w:tcPr>
          <w:p w14:paraId="6FDB88B6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2</w:t>
            </w:r>
          </w:p>
        </w:tc>
        <w:tc>
          <w:tcPr>
            <w:tcW w:w="3021" w:type="dxa"/>
          </w:tcPr>
          <w:p w14:paraId="5418ADDE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Registro da </w:t>
            </w:r>
            <w:r w:rsidR="00905010">
              <w:rPr>
                <w:rFonts w:ascii="Times New Roman" w:hAnsi="Times New Roman" w:cs="Times New Roman"/>
                <w:lang w:eastAsia="pt-BR"/>
              </w:rPr>
              <w:t>Petição</w:t>
            </w:r>
            <w:r>
              <w:rPr>
                <w:rFonts w:ascii="Times New Roman" w:hAnsi="Times New Roman" w:cs="Times New Roman"/>
                <w:lang w:eastAsia="pt-BR"/>
              </w:rPr>
              <w:t xml:space="preserve"> no Livro de Registos</w:t>
            </w:r>
          </w:p>
        </w:tc>
        <w:tc>
          <w:tcPr>
            <w:tcW w:w="3021" w:type="dxa"/>
          </w:tcPr>
          <w:p w14:paraId="51D31250" w14:textId="77777777" w:rsidR="001D136D" w:rsidRDefault="0090501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Escrivão</w:t>
            </w:r>
            <w:r w:rsidR="001D136D"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  <w:p w14:paraId="22EB3BE1" w14:textId="6DA627E3" w:rsidR="001D136D" w:rsidRDefault="001D136D" w:rsidP="00560276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Ajudante </w:t>
            </w:r>
            <w:r w:rsidR="00905010">
              <w:rPr>
                <w:rFonts w:ascii="Times New Roman" w:hAnsi="Times New Roman" w:cs="Times New Roman"/>
                <w:lang w:eastAsia="pt-BR"/>
              </w:rPr>
              <w:t>Escrivão</w:t>
            </w:r>
          </w:p>
        </w:tc>
      </w:tr>
      <w:tr w:rsidR="001D136D" w14:paraId="23E83DAA" w14:textId="77777777" w:rsidTr="001D136D">
        <w:tc>
          <w:tcPr>
            <w:tcW w:w="3021" w:type="dxa"/>
          </w:tcPr>
          <w:p w14:paraId="7A30D4D9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lastRenderedPageBreak/>
              <w:t>3</w:t>
            </w:r>
          </w:p>
        </w:tc>
        <w:tc>
          <w:tcPr>
            <w:tcW w:w="3021" w:type="dxa"/>
          </w:tcPr>
          <w:p w14:paraId="3E62703C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Autuação do Processo e registro no livro de porta </w:t>
            </w:r>
          </w:p>
        </w:tc>
        <w:tc>
          <w:tcPr>
            <w:tcW w:w="3021" w:type="dxa"/>
          </w:tcPr>
          <w:p w14:paraId="61787ABF" w14:textId="77777777" w:rsidR="001D136D" w:rsidRDefault="0090501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Escrivão</w:t>
            </w:r>
          </w:p>
          <w:p w14:paraId="6609E021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Ajudante </w:t>
            </w:r>
            <w:r w:rsidR="00905010">
              <w:rPr>
                <w:rFonts w:ascii="Times New Roman" w:hAnsi="Times New Roman" w:cs="Times New Roman"/>
                <w:lang w:eastAsia="pt-BR"/>
              </w:rPr>
              <w:t>Escrivão</w:t>
            </w:r>
            <w:r>
              <w:rPr>
                <w:rFonts w:ascii="Times New Roman" w:hAnsi="Times New Roman" w:cs="Times New Roman"/>
                <w:lang w:eastAsia="pt-BR"/>
              </w:rPr>
              <w:t xml:space="preserve">  </w:t>
            </w:r>
          </w:p>
        </w:tc>
      </w:tr>
      <w:tr w:rsidR="001D136D" w14:paraId="1814F57F" w14:textId="77777777" w:rsidTr="001D136D">
        <w:tc>
          <w:tcPr>
            <w:tcW w:w="3021" w:type="dxa"/>
          </w:tcPr>
          <w:p w14:paraId="1F9256E9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4</w:t>
            </w:r>
          </w:p>
        </w:tc>
        <w:tc>
          <w:tcPr>
            <w:tcW w:w="3021" w:type="dxa"/>
          </w:tcPr>
          <w:p w14:paraId="4C1CEC4E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Abertura de </w:t>
            </w:r>
            <w:r w:rsidR="00905010">
              <w:rPr>
                <w:rFonts w:ascii="Times New Roman" w:hAnsi="Times New Roman" w:cs="Times New Roman"/>
                <w:lang w:eastAsia="pt-BR"/>
              </w:rPr>
              <w:t>Conclusão</w:t>
            </w:r>
            <w:r>
              <w:rPr>
                <w:rFonts w:ascii="Times New Roman" w:hAnsi="Times New Roman" w:cs="Times New Roman"/>
                <w:lang w:eastAsia="pt-BR"/>
              </w:rPr>
              <w:t xml:space="preserve"> e registro no Livro de conclusão </w:t>
            </w:r>
          </w:p>
        </w:tc>
        <w:tc>
          <w:tcPr>
            <w:tcW w:w="3021" w:type="dxa"/>
          </w:tcPr>
          <w:p w14:paraId="0CA24701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Juiz </w:t>
            </w:r>
          </w:p>
          <w:p w14:paraId="488A9C99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Ajudante </w:t>
            </w:r>
            <w:r w:rsidR="00905010">
              <w:rPr>
                <w:rFonts w:ascii="Times New Roman" w:hAnsi="Times New Roman" w:cs="Times New Roman"/>
                <w:lang w:eastAsia="pt-BR"/>
              </w:rPr>
              <w:t>Escrivão</w:t>
            </w:r>
            <w:r w:rsidR="002F31E9">
              <w:rPr>
                <w:rFonts w:ascii="Times New Roman" w:hAnsi="Times New Roman" w:cs="Times New Roman"/>
                <w:lang w:eastAsia="pt-BR"/>
              </w:rPr>
              <w:t>/</w:t>
            </w:r>
          </w:p>
          <w:p w14:paraId="08A66C02" w14:textId="77777777" w:rsidR="002F31E9" w:rsidRDefault="0090501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Escriturário</w:t>
            </w:r>
            <w:r w:rsidR="002F31E9">
              <w:rPr>
                <w:rFonts w:ascii="Times New Roman" w:hAnsi="Times New Roman" w:cs="Times New Roman"/>
                <w:lang w:eastAsia="pt-BR"/>
              </w:rPr>
              <w:t>/</w:t>
            </w:r>
          </w:p>
          <w:p w14:paraId="738A34B5" w14:textId="77777777" w:rsidR="002F31E9" w:rsidRDefault="0090501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Escrivão</w:t>
            </w:r>
          </w:p>
        </w:tc>
      </w:tr>
      <w:tr w:rsidR="001D136D" w14:paraId="51F49C66" w14:textId="77777777" w:rsidTr="001D136D">
        <w:tc>
          <w:tcPr>
            <w:tcW w:w="3021" w:type="dxa"/>
          </w:tcPr>
          <w:p w14:paraId="771AD8C8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5</w:t>
            </w:r>
          </w:p>
        </w:tc>
        <w:tc>
          <w:tcPr>
            <w:tcW w:w="3021" w:type="dxa"/>
          </w:tcPr>
          <w:p w14:paraId="5BFB7414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Despacho do processo </w:t>
            </w:r>
          </w:p>
        </w:tc>
        <w:tc>
          <w:tcPr>
            <w:tcW w:w="3021" w:type="dxa"/>
          </w:tcPr>
          <w:p w14:paraId="58A1142E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Juiz</w:t>
            </w:r>
          </w:p>
          <w:p w14:paraId="36901EA6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</w:p>
        </w:tc>
      </w:tr>
      <w:tr w:rsidR="001D136D" w14:paraId="7CA211AD" w14:textId="77777777" w:rsidTr="001D136D">
        <w:tc>
          <w:tcPr>
            <w:tcW w:w="3021" w:type="dxa"/>
          </w:tcPr>
          <w:p w14:paraId="3020C395" w14:textId="77777777" w:rsidR="001D136D" w:rsidRDefault="001D136D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6</w:t>
            </w:r>
          </w:p>
        </w:tc>
        <w:tc>
          <w:tcPr>
            <w:tcW w:w="3021" w:type="dxa"/>
          </w:tcPr>
          <w:p w14:paraId="73FBEC63" w14:textId="77777777" w:rsidR="001D136D" w:rsidRDefault="00905010" w:rsidP="002F31E9">
            <w:pPr>
              <w:pStyle w:val="BodyText"/>
              <w:jc w:val="lef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Actualização</w:t>
            </w:r>
            <w:r w:rsidR="002F31E9">
              <w:rPr>
                <w:rFonts w:ascii="Times New Roman" w:hAnsi="Times New Roman" w:cs="Times New Roman"/>
                <w:lang w:eastAsia="pt-BR"/>
              </w:rPr>
              <w:t xml:space="preserve"> no Livro de Porta/transcrição do Despacho (Dar Baixa)</w:t>
            </w:r>
          </w:p>
        </w:tc>
        <w:tc>
          <w:tcPr>
            <w:tcW w:w="3021" w:type="dxa"/>
          </w:tcPr>
          <w:p w14:paraId="22A89A30" w14:textId="77777777" w:rsidR="001D136D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Ajudante </w:t>
            </w:r>
            <w:r w:rsidR="00905010">
              <w:rPr>
                <w:rFonts w:ascii="Times New Roman" w:hAnsi="Times New Roman" w:cs="Times New Roman"/>
                <w:lang w:eastAsia="pt-BR"/>
              </w:rPr>
              <w:t>Escrivão</w:t>
            </w:r>
            <w:r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  <w:p w14:paraId="392FDF9B" w14:textId="77777777" w:rsidR="002F31E9" w:rsidRDefault="0090501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Escrivão</w:t>
            </w:r>
          </w:p>
        </w:tc>
      </w:tr>
      <w:tr w:rsidR="002F31E9" w14:paraId="76ABD0FA" w14:textId="77777777" w:rsidTr="001D136D">
        <w:tc>
          <w:tcPr>
            <w:tcW w:w="3021" w:type="dxa"/>
          </w:tcPr>
          <w:p w14:paraId="708D07EA" w14:textId="77777777" w:rsidR="002F31E9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7.1 Caso haja promoção</w:t>
            </w:r>
          </w:p>
        </w:tc>
        <w:tc>
          <w:tcPr>
            <w:tcW w:w="3021" w:type="dxa"/>
          </w:tcPr>
          <w:p w14:paraId="6D7595C4" w14:textId="77777777" w:rsidR="002F31E9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Registro no livro de Vista </w:t>
            </w:r>
          </w:p>
        </w:tc>
        <w:tc>
          <w:tcPr>
            <w:tcW w:w="3021" w:type="dxa"/>
          </w:tcPr>
          <w:p w14:paraId="52FF607C" w14:textId="77777777" w:rsidR="002F31E9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Curador Menor</w:t>
            </w:r>
          </w:p>
          <w:p w14:paraId="2A255E9F" w14:textId="77777777" w:rsidR="002F31E9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Ajudante escrivão</w:t>
            </w:r>
          </w:p>
        </w:tc>
      </w:tr>
      <w:tr w:rsidR="002F31E9" w14:paraId="38546440" w14:textId="77777777" w:rsidTr="001D136D">
        <w:tc>
          <w:tcPr>
            <w:tcW w:w="3021" w:type="dxa"/>
          </w:tcPr>
          <w:p w14:paraId="387CF125" w14:textId="77777777" w:rsidR="002F31E9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7.2 Caso Notifique-se</w:t>
            </w:r>
          </w:p>
        </w:tc>
        <w:tc>
          <w:tcPr>
            <w:tcW w:w="3021" w:type="dxa"/>
          </w:tcPr>
          <w:p w14:paraId="2C3BE8B1" w14:textId="77777777" w:rsidR="002F31E9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Registro no Livro de Mandado</w:t>
            </w:r>
          </w:p>
        </w:tc>
        <w:tc>
          <w:tcPr>
            <w:tcW w:w="3021" w:type="dxa"/>
          </w:tcPr>
          <w:p w14:paraId="115A9663" w14:textId="77777777" w:rsidR="002F31E9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Requerido</w:t>
            </w:r>
          </w:p>
          <w:p w14:paraId="5B47FD66" w14:textId="77777777" w:rsidR="002F31E9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Ajudante escriturário</w:t>
            </w:r>
          </w:p>
          <w:p w14:paraId="73D11D0D" w14:textId="77777777" w:rsidR="002F31E9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Oficial de </w:t>
            </w:r>
            <w:r w:rsidR="00905010">
              <w:rPr>
                <w:rFonts w:ascii="Times New Roman" w:hAnsi="Times New Roman" w:cs="Times New Roman"/>
                <w:lang w:eastAsia="pt-BR"/>
              </w:rPr>
              <w:t>diligências</w:t>
            </w:r>
          </w:p>
        </w:tc>
      </w:tr>
      <w:tr w:rsidR="002F31E9" w14:paraId="1F10FC5A" w14:textId="77777777" w:rsidTr="001D136D">
        <w:tc>
          <w:tcPr>
            <w:tcW w:w="3021" w:type="dxa"/>
          </w:tcPr>
          <w:p w14:paraId="1896ADB7" w14:textId="77777777" w:rsidR="002F31E9" w:rsidRDefault="002F31E9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7.3 Caso </w:t>
            </w:r>
            <w:r w:rsidR="00905010">
              <w:rPr>
                <w:rFonts w:ascii="Times New Roman" w:hAnsi="Times New Roman" w:cs="Times New Roman"/>
                <w:lang w:eastAsia="pt-BR"/>
              </w:rPr>
              <w:t>Inquérito</w:t>
            </w:r>
            <w:r>
              <w:rPr>
                <w:rFonts w:ascii="Times New Roman" w:hAnsi="Times New Roman" w:cs="Times New Roman"/>
                <w:lang w:eastAsia="pt-BR"/>
              </w:rPr>
              <w:t xml:space="preserve"> de </w:t>
            </w:r>
            <w:r w:rsidR="00905010">
              <w:rPr>
                <w:rFonts w:ascii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3021" w:type="dxa"/>
          </w:tcPr>
          <w:p w14:paraId="6792FD60" w14:textId="77777777" w:rsidR="002F31E9" w:rsidRDefault="00C7066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Faz-se </w:t>
            </w:r>
            <w:r w:rsidR="00905010">
              <w:rPr>
                <w:rFonts w:ascii="Times New Roman" w:hAnsi="Times New Roman" w:cs="Times New Roman"/>
                <w:lang w:eastAsia="pt-BR"/>
              </w:rPr>
              <w:t>Inquérito</w:t>
            </w:r>
            <w:r>
              <w:rPr>
                <w:rFonts w:ascii="Times New Roman" w:hAnsi="Times New Roman" w:cs="Times New Roman"/>
                <w:lang w:eastAsia="pt-BR"/>
              </w:rPr>
              <w:t xml:space="preserve"> Social </w:t>
            </w:r>
          </w:p>
        </w:tc>
        <w:tc>
          <w:tcPr>
            <w:tcW w:w="3021" w:type="dxa"/>
          </w:tcPr>
          <w:p w14:paraId="0D0F390D" w14:textId="77777777" w:rsidR="002F31E9" w:rsidRDefault="00C7066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Ajudante </w:t>
            </w:r>
            <w:r w:rsidR="00905010">
              <w:rPr>
                <w:rFonts w:ascii="Times New Roman" w:hAnsi="Times New Roman" w:cs="Times New Roman"/>
                <w:lang w:eastAsia="pt-BR"/>
              </w:rPr>
              <w:t>Escriturário</w:t>
            </w:r>
          </w:p>
          <w:p w14:paraId="1C0C4DCA" w14:textId="77777777" w:rsidR="00C70660" w:rsidRDefault="00C7066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Assistente social</w:t>
            </w:r>
          </w:p>
        </w:tc>
      </w:tr>
      <w:tr w:rsidR="00C70660" w14:paraId="691E0493" w14:textId="77777777" w:rsidTr="001D136D">
        <w:tc>
          <w:tcPr>
            <w:tcW w:w="3021" w:type="dxa"/>
          </w:tcPr>
          <w:p w14:paraId="69ADC47C" w14:textId="77777777" w:rsidR="00C70660" w:rsidRDefault="00C7066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8</w:t>
            </w:r>
          </w:p>
        </w:tc>
        <w:tc>
          <w:tcPr>
            <w:tcW w:w="3021" w:type="dxa"/>
          </w:tcPr>
          <w:p w14:paraId="4A57C74D" w14:textId="77777777" w:rsidR="00C70660" w:rsidRDefault="00C7066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Recebimento da Resposta na Fase 7</w:t>
            </w:r>
            <w:r w:rsidR="00240E55">
              <w:rPr>
                <w:rFonts w:ascii="Times New Roman" w:hAnsi="Times New Roman" w:cs="Times New Roman"/>
                <w:lang w:eastAsia="pt-BR"/>
              </w:rPr>
              <w:t xml:space="preserve"> e registro no Livro de Porta novamente</w:t>
            </w:r>
          </w:p>
        </w:tc>
        <w:tc>
          <w:tcPr>
            <w:tcW w:w="3021" w:type="dxa"/>
          </w:tcPr>
          <w:p w14:paraId="2485B149" w14:textId="77777777" w:rsidR="00240E55" w:rsidRDefault="0090501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Escrivão</w:t>
            </w:r>
            <w:r w:rsidR="00C70660"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  <w:p w14:paraId="37EF0EF8" w14:textId="77777777" w:rsidR="00C70660" w:rsidRDefault="00240E55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A</w:t>
            </w:r>
            <w:r w:rsidR="00C70660">
              <w:rPr>
                <w:rFonts w:ascii="Times New Roman" w:hAnsi="Times New Roman" w:cs="Times New Roman"/>
                <w:lang w:eastAsia="pt-BR"/>
              </w:rPr>
              <w:t>judante escrivão</w:t>
            </w:r>
          </w:p>
        </w:tc>
      </w:tr>
      <w:tr w:rsidR="00C70660" w14:paraId="4BE6D491" w14:textId="77777777" w:rsidTr="001D136D">
        <w:tc>
          <w:tcPr>
            <w:tcW w:w="3021" w:type="dxa"/>
          </w:tcPr>
          <w:p w14:paraId="3FA27C5B" w14:textId="77777777" w:rsidR="00C70660" w:rsidRDefault="00240E55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9.1. Caso o juiz de uma Sentença </w:t>
            </w:r>
          </w:p>
        </w:tc>
        <w:tc>
          <w:tcPr>
            <w:tcW w:w="3021" w:type="dxa"/>
          </w:tcPr>
          <w:p w14:paraId="578979B0" w14:textId="77777777" w:rsidR="00C70660" w:rsidRDefault="00240E55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Fecho do Processo</w:t>
            </w:r>
          </w:p>
        </w:tc>
        <w:tc>
          <w:tcPr>
            <w:tcW w:w="3021" w:type="dxa"/>
          </w:tcPr>
          <w:p w14:paraId="500E2B7B" w14:textId="77777777" w:rsidR="00240E55" w:rsidRDefault="00240E55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Juiz </w:t>
            </w:r>
          </w:p>
          <w:p w14:paraId="4AA6DFA8" w14:textId="77777777" w:rsidR="00C70660" w:rsidRDefault="00240E55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Ajudante escrivão</w:t>
            </w:r>
          </w:p>
          <w:p w14:paraId="7EDEFEED" w14:textId="77777777" w:rsidR="00240E55" w:rsidRDefault="00905010" w:rsidP="001D13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Escrivão</w:t>
            </w:r>
          </w:p>
        </w:tc>
      </w:tr>
      <w:tr w:rsidR="00240E55" w14:paraId="47326C41" w14:textId="77777777" w:rsidTr="001D136D">
        <w:tc>
          <w:tcPr>
            <w:tcW w:w="3021" w:type="dxa"/>
          </w:tcPr>
          <w:p w14:paraId="71758BED" w14:textId="77777777" w:rsidR="00240E55" w:rsidRDefault="00240E55" w:rsidP="00240E55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9.2 Caso o Juiz de um novo despacho </w:t>
            </w:r>
          </w:p>
        </w:tc>
        <w:tc>
          <w:tcPr>
            <w:tcW w:w="3021" w:type="dxa"/>
          </w:tcPr>
          <w:p w14:paraId="4585E75A" w14:textId="59A29DD1" w:rsidR="00240E55" w:rsidRDefault="00FD1CA1" w:rsidP="00240E55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REPETIÇÃO</w:t>
            </w:r>
            <w:r w:rsidR="00240E55">
              <w:rPr>
                <w:rFonts w:ascii="Times New Roman" w:hAnsi="Times New Roman" w:cs="Times New Roman"/>
                <w:lang w:eastAsia="pt-BR"/>
              </w:rPr>
              <w:t xml:space="preserve"> DA FAZE 6 ADIANTE</w:t>
            </w:r>
          </w:p>
        </w:tc>
        <w:tc>
          <w:tcPr>
            <w:tcW w:w="3021" w:type="dxa"/>
          </w:tcPr>
          <w:p w14:paraId="3D094309" w14:textId="77777777" w:rsidR="00240E55" w:rsidRDefault="00240E55" w:rsidP="00240E55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Ajudante </w:t>
            </w:r>
            <w:r w:rsidR="00905010">
              <w:rPr>
                <w:rFonts w:ascii="Times New Roman" w:hAnsi="Times New Roman" w:cs="Times New Roman"/>
                <w:lang w:eastAsia="pt-BR"/>
              </w:rPr>
              <w:t>Escrivão</w:t>
            </w:r>
            <w:r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  <w:p w14:paraId="275D73DB" w14:textId="77777777" w:rsidR="00240E55" w:rsidRDefault="00905010" w:rsidP="00240E55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Escrivão</w:t>
            </w:r>
          </w:p>
        </w:tc>
      </w:tr>
    </w:tbl>
    <w:p w14:paraId="746FCF54" w14:textId="77777777" w:rsidR="00C96FEB" w:rsidRPr="00C96FEB" w:rsidRDefault="00C96FEB" w:rsidP="00C96FEB">
      <w:pPr>
        <w:pStyle w:val="BodyText"/>
        <w:rPr>
          <w:lang w:eastAsia="pt-BR"/>
        </w:rPr>
      </w:pPr>
    </w:p>
    <w:p w14:paraId="0071C1EE" w14:textId="77777777" w:rsidR="00665BB7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729770B" w14:textId="350CDE17" w:rsidR="00240E55" w:rsidRDefault="00240E55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9B0F351" w14:textId="77777777" w:rsidR="000E140C" w:rsidRDefault="000E140C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CC8A195" w14:textId="77777777" w:rsidR="00240E55" w:rsidRPr="0005259B" w:rsidRDefault="00240E55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7EBCC80" w14:textId="731157DC" w:rsidR="00AF642E" w:rsidRPr="009C17D2" w:rsidRDefault="009C17D2" w:rsidP="00544FAC">
      <w:pPr>
        <w:pStyle w:val="Heading3"/>
      </w:pPr>
      <w:bookmarkStart w:id="99" w:name="_Toc440445240"/>
      <w:r w:rsidRPr="009C17D2">
        <w:lastRenderedPageBreak/>
        <w:t xml:space="preserve">Deficiências do actual sistema de gestão de </w:t>
      </w:r>
      <w:r w:rsidR="00FD0799">
        <w:t>Processos Judiciais</w:t>
      </w:r>
      <w:bookmarkEnd w:id="99"/>
    </w:p>
    <w:p w14:paraId="6C111401" w14:textId="3831EA82" w:rsidR="00665BB7" w:rsidRDefault="00FD0799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O actual Sistema de </w:t>
      </w:r>
      <w:r w:rsidR="00415264">
        <w:rPr>
          <w:rFonts w:ascii="Times New Roman" w:hAnsi="Times New Roman" w:cs="Times New Roman"/>
          <w:b w:val="0"/>
          <w:sz w:val="24"/>
          <w:szCs w:val="24"/>
        </w:rPr>
        <w:t>Gestão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de Processos Judiciais apresenta as seguintes deficiências:</w:t>
      </w:r>
    </w:p>
    <w:p w14:paraId="4A3CD365" w14:textId="10DF9DA2" w:rsidR="00FD0799" w:rsidRDefault="00FD0799" w:rsidP="00FD0799">
      <w:pPr>
        <w:pStyle w:val="Title"/>
        <w:numPr>
          <w:ilvl w:val="0"/>
          <w:numId w:val="15"/>
        </w:numPr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Falta de segurança em aspectos relacionados com integridade da informação do Processo Judicial, isso porque, a informação é neste momento armazenada em Livros</w:t>
      </w:r>
      <w:r w:rsidR="00CE0C11">
        <w:rPr>
          <w:rFonts w:ascii="Times New Roman" w:hAnsi="Times New Roman" w:cs="Times New Roman"/>
          <w:b w:val="0"/>
          <w:sz w:val="24"/>
          <w:szCs w:val="24"/>
        </w:rPr>
        <w:t xml:space="preserve"> que tem as suas limitações em termos de quantidade de conteúdo.</w:t>
      </w:r>
    </w:p>
    <w:p w14:paraId="6DAF06EC" w14:textId="7572E37A" w:rsidR="00CE0C11" w:rsidRDefault="00CE0C11" w:rsidP="00FD0799">
      <w:pPr>
        <w:pStyle w:val="Title"/>
        <w:numPr>
          <w:ilvl w:val="0"/>
          <w:numId w:val="15"/>
        </w:numPr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Falta de um </w:t>
      </w:r>
      <w:r w:rsidR="00A107E4">
        <w:rPr>
          <w:rFonts w:ascii="Times New Roman" w:hAnsi="Times New Roman" w:cs="Times New Roman"/>
          <w:b w:val="0"/>
          <w:sz w:val="24"/>
          <w:szCs w:val="24"/>
        </w:rPr>
        <w:t xml:space="preserve">mecanismo </w:t>
      </w:r>
      <w:r w:rsidR="00415264">
        <w:rPr>
          <w:rFonts w:ascii="Times New Roman" w:hAnsi="Times New Roman" w:cs="Times New Roman"/>
          <w:b w:val="0"/>
          <w:sz w:val="24"/>
          <w:szCs w:val="24"/>
        </w:rPr>
        <w:t>sofisticado</w:t>
      </w:r>
      <w:r w:rsidR="00A107E4">
        <w:rPr>
          <w:rFonts w:ascii="Times New Roman" w:hAnsi="Times New Roman" w:cs="Times New Roman"/>
          <w:b w:val="0"/>
          <w:sz w:val="24"/>
          <w:szCs w:val="24"/>
        </w:rPr>
        <w:t xml:space="preserve"> de pesquisa, isto pois a informação não é organizada em ordem alfabética e a quantidade de processos judiciais excede um numero compreensível para uma pesquisa manual adaptada.</w:t>
      </w:r>
    </w:p>
    <w:p w14:paraId="1FC7289E" w14:textId="25C9F85A" w:rsidR="00A107E4" w:rsidRDefault="00A107E4" w:rsidP="00FD0799">
      <w:pPr>
        <w:pStyle w:val="Title"/>
        <w:numPr>
          <w:ilvl w:val="0"/>
          <w:numId w:val="15"/>
        </w:numPr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Falta de segurança no sistema de controle dos Processos Judiciais, para alem dos livros que fazem o controle da </w:t>
      </w:r>
      <w:r>
        <w:rPr>
          <w:rFonts w:ascii="Times New Roman" w:hAnsi="Times New Roman" w:cs="Times New Roman"/>
          <w:sz w:val="24"/>
          <w:szCs w:val="24"/>
        </w:rPr>
        <w:t xml:space="preserve">localização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estado de autuação</w:t>
      </w:r>
      <w:r w:rsidR="00415264">
        <w:rPr>
          <w:rFonts w:ascii="Times New Roman" w:hAnsi="Times New Roman" w:cs="Times New Roman"/>
          <w:sz w:val="24"/>
          <w:szCs w:val="24"/>
        </w:rPr>
        <w:t xml:space="preserve">, </w:t>
      </w:r>
      <w:r w:rsidR="00415264">
        <w:rPr>
          <w:rFonts w:ascii="Times New Roman" w:hAnsi="Times New Roman" w:cs="Times New Roman"/>
          <w:b w:val="0"/>
          <w:sz w:val="24"/>
          <w:szCs w:val="24"/>
        </w:rPr>
        <w:t>estes são armazenados em armários que são de fácil acesso a qualquer funcionário não representante dos Cartórios.</w:t>
      </w:r>
    </w:p>
    <w:p w14:paraId="31F7041C" w14:textId="77777777" w:rsidR="00415264" w:rsidRDefault="00415264" w:rsidP="00415264">
      <w:pPr>
        <w:pStyle w:val="Title"/>
        <w:spacing w:before="0" w:after="0"/>
        <w:ind w:left="78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AF19ABB" w14:textId="77777777" w:rsidR="00FD0799" w:rsidRPr="0005259B" w:rsidRDefault="00FD0799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6394B78" w14:textId="77777777"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F112405" w14:textId="77777777"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F9F9D19" w14:textId="77777777"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95A9448" w14:textId="77777777"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2F783F2" w14:textId="77777777"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C8DA313" w14:textId="77777777"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30B5C04F" w14:textId="77777777"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479F5736" w14:textId="77777777"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46E19B84" w14:textId="77777777"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5817FC2E" w14:textId="77777777"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B3259C3" w14:textId="77777777"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45AA5AA4" w14:textId="77777777"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33642663" w14:textId="77777777"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4217185" w14:textId="77777777"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320CAEB8" w14:textId="77777777"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B97938D" w14:textId="77777777"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71043F5E" w14:textId="77777777"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4AFFED5D" w14:textId="77777777" w:rsidR="00C6703D" w:rsidRPr="0005259B" w:rsidRDefault="00C6703D" w:rsidP="00560276">
      <w:pPr>
        <w:pStyle w:val="Heading1"/>
      </w:pPr>
      <w:bookmarkStart w:id="100" w:name="_Toc260760895"/>
      <w:bookmarkStart w:id="101" w:name="_Toc440445241"/>
      <w:r w:rsidRPr="0005259B">
        <w:lastRenderedPageBreak/>
        <w:t>C</w:t>
      </w:r>
      <w:r w:rsidR="000E0510" w:rsidRPr="0005259B">
        <w:t>A</w:t>
      </w:r>
      <w:r w:rsidRPr="0005259B">
        <w:t>p</w:t>
      </w:r>
      <w:r w:rsidR="000E0510" w:rsidRPr="0005259B">
        <w:t>Í</w:t>
      </w:r>
      <w:r w:rsidRPr="0005259B">
        <w:t xml:space="preserve">tulo </w:t>
      </w:r>
      <w:bookmarkEnd w:id="100"/>
      <w:r w:rsidR="008B34E5" w:rsidRPr="0005259B">
        <w:t>4</w:t>
      </w:r>
      <w:r w:rsidR="00E1122F" w:rsidRPr="0005259B">
        <w:t xml:space="preserve"> </w:t>
      </w:r>
      <w:r w:rsidR="005F12E3" w:rsidRPr="0005259B">
        <w:t xml:space="preserve">- </w:t>
      </w:r>
      <w:r w:rsidR="008B34E5" w:rsidRPr="0005259B">
        <w:t>METODOLOGIA DE RESOLUÇÃO DO PROBLEMA E APRESENTAÇÃO DE RESULTADOS</w:t>
      </w:r>
      <w:bookmarkEnd w:id="101"/>
    </w:p>
    <w:p w14:paraId="13C7F6C3" w14:textId="0F278110" w:rsidR="00AC3FED" w:rsidRPr="009C17D2" w:rsidRDefault="00AC3FED" w:rsidP="00BB0DC9">
      <w:pPr>
        <w:pStyle w:val="Heading2"/>
        <w:numPr>
          <w:ilvl w:val="0"/>
          <w:numId w:val="0"/>
        </w:numPr>
      </w:pPr>
    </w:p>
    <w:p w14:paraId="66F98013" w14:textId="48A252FB" w:rsidR="00AC3FED" w:rsidRDefault="00E24307" w:rsidP="00BB0DC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78241D">
        <w:rPr>
          <w:rFonts w:ascii="Times New Roman" w:hAnsi="Times New Roman" w:cs="Times New Roman"/>
        </w:rPr>
        <w:t xml:space="preserve">Neste capítulo, apresenta-se a proposta </w:t>
      </w:r>
      <w:r w:rsidR="00E633AF">
        <w:rPr>
          <w:rFonts w:ascii="Times New Roman" w:hAnsi="Times New Roman" w:cs="Times New Roman"/>
        </w:rPr>
        <w:t>de</w:t>
      </w:r>
      <w:r w:rsidRPr="0078241D">
        <w:rPr>
          <w:rFonts w:ascii="Times New Roman" w:hAnsi="Times New Roman" w:cs="Times New Roman"/>
        </w:rPr>
        <w:t xml:space="preserve"> </w:t>
      </w:r>
      <w:r w:rsidR="00846678">
        <w:rPr>
          <w:rFonts w:ascii="Times New Roman" w:hAnsi="Times New Roman" w:cs="Times New Roman"/>
        </w:rPr>
        <w:t xml:space="preserve">um protótipo </w:t>
      </w:r>
      <w:r w:rsidR="00765336">
        <w:rPr>
          <w:rFonts w:ascii="Times New Roman" w:hAnsi="Times New Roman" w:cs="Times New Roman"/>
        </w:rPr>
        <w:t>baseado em sistemas de informação</w:t>
      </w:r>
      <w:r w:rsidR="00E633AF">
        <w:rPr>
          <w:rFonts w:ascii="Times New Roman" w:hAnsi="Times New Roman" w:cs="Times New Roman"/>
        </w:rPr>
        <w:t xml:space="preserve"> para a gestão de Processos</w:t>
      </w:r>
      <w:r w:rsidR="00F72755">
        <w:rPr>
          <w:rFonts w:ascii="Times New Roman" w:hAnsi="Times New Roman" w:cs="Times New Roman"/>
        </w:rPr>
        <w:t xml:space="preserve"> Judiciais</w:t>
      </w:r>
      <w:r w:rsidRPr="0078241D">
        <w:rPr>
          <w:rFonts w:ascii="Times New Roman" w:hAnsi="Times New Roman" w:cs="Times New Roman"/>
        </w:rPr>
        <w:t xml:space="preserve">. Para tal, foi feito um estudo da </w:t>
      </w:r>
      <w:r w:rsidR="00DC58AE">
        <w:rPr>
          <w:rFonts w:ascii="Times New Roman" w:hAnsi="Times New Roman" w:cs="Times New Roman"/>
        </w:rPr>
        <w:t>gestão processual</w:t>
      </w:r>
      <w:r w:rsidRPr="0078241D">
        <w:rPr>
          <w:rFonts w:ascii="Times New Roman" w:hAnsi="Times New Roman" w:cs="Times New Roman"/>
        </w:rPr>
        <w:t xml:space="preserve"> já existente</w:t>
      </w:r>
      <w:r w:rsidR="000414C6">
        <w:rPr>
          <w:rFonts w:ascii="Times New Roman" w:hAnsi="Times New Roman" w:cs="Times New Roman"/>
        </w:rPr>
        <w:t>.</w:t>
      </w:r>
      <w:r w:rsidR="00C6152B">
        <w:rPr>
          <w:rFonts w:ascii="Times New Roman" w:hAnsi="Times New Roman" w:cs="Times New Roman"/>
        </w:rPr>
        <w:t xml:space="preserve"> Para o</w:t>
      </w:r>
      <w:r w:rsidR="009D39A0">
        <w:rPr>
          <w:rFonts w:ascii="Times New Roman" w:hAnsi="Times New Roman" w:cs="Times New Roman"/>
        </w:rPr>
        <w:t xml:space="preserve"> presente projecto certos aspecto</w:t>
      </w:r>
      <w:r w:rsidR="007F613A">
        <w:rPr>
          <w:rFonts w:ascii="Times New Roman" w:hAnsi="Times New Roman" w:cs="Times New Roman"/>
        </w:rPr>
        <w:t xml:space="preserve">s foram </w:t>
      </w:r>
      <w:r w:rsidRPr="0078241D">
        <w:rPr>
          <w:rFonts w:ascii="Times New Roman" w:hAnsi="Times New Roman" w:cs="Times New Roman"/>
        </w:rPr>
        <w:t>tomados em conta para um melhor desenvolvimento do tema de estudo proposto</w:t>
      </w:r>
      <w:r w:rsidR="00825929">
        <w:rPr>
          <w:rFonts w:ascii="Times New Roman" w:hAnsi="Times New Roman" w:cs="Times New Roman"/>
        </w:rPr>
        <w:t>.</w:t>
      </w:r>
      <w:r w:rsidR="00E070D8">
        <w:rPr>
          <w:rFonts w:ascii="Times New Roman" w:hAnsi="Times New Roman" w:cs="Times New Roman"/>
        </w:rPr>
        <w:t xml:space="preserve"> De</w:t>
      </w:r>
      <w:r w:rsidR="00037B83">
        <w:rPr>
          <w:rFonts w:ascii="Times New Roman" w:hAnsi="Times New Roman" w:cs="Times New Roman"/>
        </w:rPr>
        <w:t xml:space="preserve"> seguida serão apresentados </w:t>
      </w:r>
      <w:r w:rsidR="004F2BB7">
        <w:rPr>
          <w:rFonts w:ascii="Times New Roman" w:hAnsi="Times New Roman" w:cs="Times New Roman"/>
        </w:rPr>
        <w:t xml:space="preserve">resultados desta investigação </w:t>
      </w:r>
      <w:r w:rsidR="005E7443">
        <w:rPr>
          <w:rFonts w:ascii="Times New Roman" w:hAnsi="Times New Roman" w:cs="Times New Roman"/>
        </w:rPr>
        <w:t>bem como teorias</w:t>
      </w:r>
      <w:r w:rsidR="00383013">
        <w:rPr>
          <w:rFonts w:ascii="Times New Roman" w:hAnsi="Times New Roman" w:cs="Times New Roman"/>
        </w:rPr>
        <w:t>,</w:t>
      </w:r>
      <w:r w:rsidR="009C17D2">
        <w:rPr>
          <w:rFonts w:ascii="Times New Roman" w:hAnsi="Times New Roman" w:cs="Times New Roman"/>
        </w:rPr>
        <w:t xml:space="preserve"> </w:t>
      </w:r>
      <w:r w:rsidR="00383013">
        <w:rPr>
          <w:rFonts w:ascii="Times New Roman" w:hAnsi="Times New Roman" w:cs="Times New Roman"/>
        </w:rPr>
        <w:t>ferramentas utilizadas</w:t>
      </w:r>
      <w:r w:rsidR="000B1DF9">
        <w:rPr>
          <w:rFonts w:ascii="Times New Roman" w:hAnsi="Times New Roman" w:cs="Times New Roman"/>
        </w:rPr>
        <w:t xml:space="preserve"> para alcançar os resultados.</w:t>
      </w:r>
    </w:p>
    <w:p w14:paraId="0E9B014C" w14:textId="77777777" w:rsidR="00BB0DC9" w:rsidRPr="00BB0DC9" w:rsidRDefault="00BB0DC9" w:rsidP="00BB0DC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F53D36B" w14:textId="77FA0B1C" w:rsidR="00BB0DC9" w:rsidRPr="00BB0DC9" w:rsidRDefault="00A05ACD" w:rsidP="00BB0DC9">
      <w:pPr>
        <w:pStyle w:val="Heading2"/>
      </w:pPr>
      <w:bookmarkStart w:id="102" w:name="_Toc440445243"/>
      <w:r>
        <w:t>Metodologias</w:t>
      </w:r>
      <w:r w:rsidR="00C029ED" w:rsidRPr="00AE0BB9">
        <w:t xml:space="preserve"> de desenvolvimento</w:t>
      </w:r>
      <w:bookmarkEnd w:id="102"/>
      <w:r w:rsidR="00C029ED" w:rsidRPr="00AE0BB9">
        <w:t xml:space="preserve"> </w:t>
      </w:r>
    </w:p>
    <w:p w14:paraId="6A1EF35B" w14:textId="26C57078" w:rsidR="00BB0DC9" w:rsidRDefault="00BB0DC9" w:rsidP="00BB0DC9">
      <w:pPr>
        <w:pStyle w:val="Heading2"/>
        <w:numPr>
          <w:ilvl w:val="0"/>
          <w:numId w:val="0"/>
        </w:numPr>
        <w:ind w:left="144"/>
        <w:rPr>
          <w:b w:val="0"/>
        </w:rPr>
      </w:pPr>
      <w:r w:rsidRPr="00BB0DC9">
        <w:rPr>
          <w:b w:val="0"/>
        </w:rPr>
        <w:t xml:space="preserve">Durante a resolução deste problema que consistiu em melhorar o protótipo da aplicação de gestão de Processos Judiciais foi utilizada a </w:t>
      </w:r>
      <w:r w:rsidRPr="009D040A">
        <w:t>metodologia de desenvolvimento ágil</w:t>
      </w:r>
      <w:r w:rsidRPr="00BB0DC9">
        <w:rPr>
          <w:b w:val="0"/>
        </w:rPr>
        <w:t xml:space="preserve"> </w:t>
      </w:r>
      <w:r w:rsidR="009D040A">
        <w:rPr>
          <w:b w:val="0"/>
        </w:rPr>
        <w:t>assim como</w:t>
      </w:r>
      <w:r w:rsidRPr="00BB0DC9">
        <w:rPr>
          <w:b w:val="0"/>
        </w:rPr>
        <w:t xml:space="preserve"> a </w:t>
      </w:r>
      <w:r w:rsidR="009D040A">
        <w:t>L</w:t>
      </w:r>
      <w:r w:rsidRPr="009D040A">
        <w:t>inguagem de modelação UML</w:t>
      </w:r>
      <w:r w:rsidRPr="00BB0DC9">
        <w:rPr>
          <w:b w:val="0"/>
        </w:rPr>
        <w:t xml:space="preserve">. </w:t>
      </w:r>
    </w:p>
    <w:p w14:paraId="263F65CA" w14:textId="77777777" w:rsidR="00BB0DC9" w:rsidRPr="00BB0DC9" w:rsidRDefault="00BB0DC9" w:rsidP="00BB0DC9">
      <w:pPr>
        <w:pStyle w:val="BodyText"/>
      </w:pPr>
    </w:p>
    <w:p w14:paraId="481E2CF8" w14:textId="67A75DD8" w:rsidR="00BB0DC9" w:rsidRPr="00BB0DC9" w:rsidRDefault="009D040A" w:rsidP="00BB0DC9">
      <w:pPr>
        <w:pStyle w:val="Heading3"/>
      </w:pPr>
      <w:r>
        <w:t>Motivações da escolha</w:t>
      </w:r>
    </w:p>
    <w:p w14:paraId="478B94BB" w14:textId="40290729" w:rsidR="00BB0DC9" w:rsidRPr="00BB0DC9" w:rsidRDefault="00BB0DC9" w:rsidP="00BB0DC9">
      <w:pPr>
        <w:pStyle w:val="Heading2"/>
        <w:numPr>
          <w:ilvl w:val="0"/>
          <w:numId w:val="0"/>
        </w:numPr>
        <w:ind w:left="144"/>
        <w:rPr>
          <w:b w:val="0"/>
          <w:sz w:val="24"/>
          <w:szCs w:val="24"/>
        </w:rPr>
      </w:pPr>
      <w:r w:rsidRPr="00BB0DC9">
        <w:t xml:space="preserve"> </w:t>
      </w:r>
      <w:r w:rsidRPr="00BB0DC9">
        <w:rPr>
          <w:b w:val="0"/>
          <w:sz w:val="24"/>
          <w:szCs w:val="24"/>
        </w:rPr>
        <w:t xml:space="preserve">A metodologia de desenvolvimento ágil foi </w:t>
      </w:r>
      <w:r w:rsidR="00C2210F">
        <w:rPr>
          <w:b w:val="0"/>
          <w:sz w:val="24"/>
          <w:szCs w:val="24"/>
        </w:rPr>
        <w:t>desejada pois o</w:t>
      </w:r>
      <w:r w:rsidRPr="00BB0DC9">
        <w:rPr>
          <w:b w:val="0"/>
          <w:sz w:val="24"/>
          <w:szCs w:val="24"/>
        </w:rPr>
        <w:t xml:space="preserve"> desta metodologia </w:t>
      </w:r>
      <w:r w:rsidR="00C2210F">
        <w:rPr>
          <w:b w:val="0"/>
          <w:sz w:val="24"/>
          <w:szCs w:val="24"/>
        </w:rPr>
        <w:t>é a</w:t>
      </w:r>
      <w:r w:rsidRPr="00BB0DC9">
        <w:rPr>
          <w:b w:val="0"/>
          <w:sz w:val="24"/>
          <w:szCs w:val="24"/>
        </w:rPr>
        <w:t xml:space="preserve"> comunicação entre a equipe </w:t>
      </w:r>
      <w:r w:rsidR="00C2210F">
        <w:rPr>
          <w:b w:val="0"/>
          <w:sz w:val="24"/>
          <w:szCs w:val="24"/>
        </w:rPr>
        <w:t xml:space="preserve">o </w:t>
      </w:r>
      <w:r w:rsidR="00842C75">
        <w:rPr>
          <w:b w:val="0"/>
          <w:sz w:val="24"/>
          <w:szCs w:val="24"/>
        </w:rPr>
        <w:t>desenvolvedor</w:t>
      </w:r>
      <w:r w:rsidRPr="00BB0DC9">
        <w:rPr>
          <w:b w:val="0"/>
          <w:sz w:val="24"/>
          <w:szCs w:val="24"/>
        </w:rPr>
        <w:t xml:space="preserve"> e a parte interessada</w:t>
      </w:r>
      <w:r w:rsidR="00C2210F">
        <w:rPr>
          <w:b w:val="0"/>
          <w:sz w:val="24"/>
          <w:szCs w:val="24"/>
        </w:rPr>
        <w:t xml:space="preserve"> (Cliente)</w:t>
      </w:r>
      <w:r w:rsidRPr="00BB0DC9">
        <w:rPr>
          <w:b w:val="0"/>
          <w:sz w:val="24"/>
          <w:szCs w:val="24"/>
        </w:rPr>
        <w:t>. Outro motivo que levou a escolha é o tamanho de equipa de desenvolvimento que neste projecto foi composta por apenas um elemento, e visto que a metodologia de desenvolvimento ágil é a mais adequada para equipes pequenas ou medias esta tornou-se uma das mais adequadas.  Para auxiliar a modelação da solução foi utilizada a linguagem de modelação UML, mais especificamente os seguintes diagramas:</w:t>
      </w:r>
    </w:p>
    <w:p w14:paraId="349FB382" w14:textId="77777777" w:rsidR="00BB0DC9" w:rsidRPr="00BB0DC9" w:rsidRDefault="00BB0DC9" w:rsidP="00BB0DC9">
      <w:pPr>
        <w:pStyle w:val="Heading2"/>
        <w:numPr>
          <w:ilvl w:val="0"/>
          <w:numId w:val="0"/>
        </w:numPr>
        <w:ind w:left="144"/>
        <w:rPr>
          <w:b w:val="0"/>
          <w:sz w:val="24"/>
          <w:szCs w:val="24"/>
        </w:rPr>
      </w:pPr>
      <w:r w:rsidRPr="00BB0DC9">
        <w:rPr>
          <w:b w:val="0"/>
          <w:sz w:val="24"/>
          <w:szCs w:val="24"/>
        </w:rPr>
        <w:t xml:space="preserve"> - Diagrama de actividades;</w:t>
      </w:r>
    </w:p>
    <w:p w14:paraId="2CD429AE" w14:textId="77777777" w:rsidR="00BB0DC9" w:rsidRPr="00BB0DC9" w:rsidRDefault="00BB0DC9" w:rsidP="00BB0DC9">
      <w:pPr>
        <w:pStyle w:val="Heading2"/>
        <w:numPr>
          <w:ilvl w:val="0"/>
          <w:numId w:val="0"/>
        </w:numPr>
        <w:ind w:left="144"/>
        <w:rPr>
          <w:b w:val="0"/>
          <w:sz w:val="24"/>
          <w:szCs w:val="24"/>
        </w:rPr>
      </w:pPr>
      <w:r w:rsidRPr="00BB0DC9">
        <w:rPr>
          <w:b w:val="0"/>
          <w:sz w:val="24"/>
          <w:szCs w:val="24"/>
        </w:rPr>
        <w:t xml:space="preserve"> - Diagrama de caso de uso; </w:t>
      </w:r>
    </w:p>
    <w:p w14:paraId="53D248CA" w14:textId="5CCD23DC" w:rsidR="00BB0DC9" w:rsidRPr="00BB0DC9" w:rsidRDefault="00BB0DC9" w:rsidP="00BB0DC9">
      <w:pPr>
        <w:pStyle w:val="Heading2"/>
        <w:numPr>
          <w:ilvl w:val="0"/>
          <w:numId w:val="0"/>
        </w:numPr>
        <w:ind w:left="144"/>
        <w:rPr>
          <w:b w:val="0"/>
          <w:sz w:val="24"/>
          <w:szCs w:val="24"/>
        </w:rPr>
      </w:pPr>
      <w:r w:rsidRPr="00BB0DC9">
        <w:rPr>
          <w:b w:val="0"/>
          <w:sz w:val="24"/>
          <w:szCs w:val="24"/>
        </w:rPr>
        <w:t xml:space="preserve">Os dois diagramas </w:t>
      </w:r>
      <w:r w:rsidR="00842C75" w:rsidRPr="00BB0DC9">
        <w:rPr>
          <w:b w:val="0"/>
          <w:sz w:val="24"/>
          <w:szCs w:val="24"/>
        </w:rPr>
        <w:t>foram</w:t>
      </w:r>
      <w:r w:rsidRPr="00BB0DC9">
        <w:rPr>
          <w:b w:val="0"/>
          <w:sz w:val="24"/>
          <w:szCs w:val="24"/>
        </w:rPr>
        <w:t xml:space="preserve"> utilizados durante a fase de levantamento de requisitos.  </w:t>
      </w:r>
    </w:p>
    <w:p w14:paraId="634765CC" w14:textId="40E4E577" w:rsidR="00BB0DC9" w:rsidRPr="00BB0DC9" w:rsidRDefault="00BB0DC9" w:rsidP="00BB0DC9">
      <w:pPr>
        <w:pStyle w:val="BodyText"/>
        <w:spacing w:before="0" w:after="0" w:line="360" w:lineRule="auto"/>
      </w:pPr>
    </w:p>
    <w:p w14:paraId="54BDE399" w14:textId="5E825EB5" w:rsidR="0083060D" w:rsidRDefault="00E816D4" w:rsidP="00BB0DC9">
      <w:pPr>
        <w:pStyle w:val="Heading2"/>
      </w:pPr>
      <w:bookmarkStart w:id="103" w:name="_Toc440445244"/>
      <w:r>
        <w:t>Ferramentas e tecnologias utilizadas</w:t>
      </w:r>
      <w:bookmarkEnd w:id="103"/>
      <w:r>
        <w:t xml:space="preserve"> </w:t>
      </w:r>
    </w:p>
    <w:p w14:paraId="4A782BA8" w14:textId="2B5D8ED5" w:rsidR="000E5BD5" w:rsidRDefault="000E5BD5" w:rsidP="000E5BD5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ponto serão indicadas todas as ferramentas e tecnologias utilizadas para a resolver o actual problema</w:t>
      </w:r>
      <w:r w:rsidR="001C21BF">
        <w:rPr>
          <w:rFonts w:ascii="Times New Roman" w:hAnsi="Times New Roman" w:cs="Times New Roman"/>
        </w:rPr>
        <w:t xml:space="preserve"> e atingir os objectivos da investigação</w:t>
      </w:r>
      <w:r>
        <w:rPr>
          <w:rFonts w:ascii="Times New Roman" w:hAnsi="Times New Roman" w:cs="Times New Roman"/>
        </w:rPr>
        <w:t>.</w:t>
      </w:r>
    </w:p>
    <w:p w14:paraId="3F3D530D" w14:textId="230060B6" w:rsidR="004C406B" w:rsidRDefault="004C406B" w:rsidP="000E5BD5">
      <w:pPr>
        <w:pStyle w:val="BodyText"/>
      </w:pPr>
    </w:p>
    <w:p w14:paraId="608AD911" w14:textId="77777777" w:rsidR="00234285" w:rsidRPr="000E5BD5" w:rsidRDefault="00234285" w:rsidP="000E5BD5">
      <w:pPr>
        <w:pStyle w:val="BodyText"/>
      </w:pPr>
    </w:p>
    <w:p w14:paraId="4E633B1F" w14:textId="5DD2D826" w:rsidR="00544FAC" w:rsidRDefault="000A4248" w:rsidP="00544FAC">
      <w:pPr>
        <w:pStyle w:val="Heading3"/>
      </w:pPr>
      <w:bookmarkStart w:id="104" w:name="_Toc440445245"/>
      <w:r>
        <w:lastRenderedPageBreak/>
        <w:t>Ferramentas de modelação</w:t>
      </w:r>
      <w:bookmarkEnd w:id="104"/>
    </w:p>
    <w:p w14:paraId="188D9CF5" w14:textId="51AD67D7" w:rsidR="00AB55D4" w:rsidRDefault="00AB55D4" w:rsidP="004C406B">
      <w:pPr>
        <w:pStyle w:val="BodyText"/>
        <w:rPr>
          <w:rFonts w:ascii="Times New Roman" w:hAnsi="Times New Roman" w:cs="Times New Roman"/>
          <w:b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27B3" w14:paraId="2C615806" w14:textId="77777777" w:rsidTr="009A27B3">
        <w:tc>
          <w:tcPr>
            <w:tcW w:w="9062" w:type="dxa"/>
          </w:tcPr>
          <w:p w14:paraId="0E1E0031" w14:textId="77777777" w:rsidR="009A27B3" w:rsidRPr="00D32FB8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D32FB8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proofErr w:type="spellStart"/>
            <w:r w:rsidRPr="00D32FB8">
              <w:rPr>
                <w:rFonts w:ascii="Times New Roman" w:hAnsi="Times New Roman" w:cs="Times New Roman"/>
                <w:lang w:eastAsia="pt-BR"/>
              </w:rPr>
              <w:t>StarUML</w:t>
            </w:r>
            <w:proofErr w:type="spellEnd"/>
          </w:p>
          <w:p w14:paraId="2FFA0E46" w14:textId="77777777" w:rsidR="009A27B3" w:rsidRPr="00AB55D4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Modelacao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 UML</w:t>
            </w:r>
          </w:p>
          <w:p w14:paraId="27026F4B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Versão:</w:t>
            </w:r>
            <w:r w:rsidRPr="00AB55D4">
              <w:rPr>
                <w:rFonts w:ascii="Times New Roman" w:hAnsi="Times New Roman" w:cs="Times New Roman"/>
                <w:b/>
                <w:lang w:eastAsia="pt-BR"/>
              </w:rPr>
              <w:t xml:space="preserve"> </w:t>
            </w:r>
            <w:r w:rsidRPr="00AB55D4">
              <w:rPr>
                <w:rFonts w:ascii="Times New Roman" w:hAnsi="Times New Roman" w:cs="Times New Roman"/>
                <w:lang w:eastAsia="pt-BR"/>
              </w:rPr>
              <w:t>2.5.1.</w:t>
            </w:r>
          </w:p>
          <w:p w14:paraId="23745E40" w14:textId="77777777" w:rsidR="009A27B3" w:rsidRPr="00AB55D4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MKLab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  <w:p w14:paraId="42507419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AB55D4">
              <w:rPr>
                <w:rFonts w:ascii="Times New Roman" w:hAnsi="Times New Roman" w:cs="Times New Roman"/>
                <w:lang w:eastAsia="pt-BR"/>
              </w:rPr>
              <w:t xml:space="preserve"> </w:t>
            </w:r>
            <w:r>
              <w:rPr>
                <w:rFonts w:ascii="Times New Roman" w:hAnsi="Times New Roman" w:cs="Times New Roman"/>
                <w:lang w:eastAsia="pt-BR"/>
              </w:rPr>
              <w:t>Criação dos diagramas UML</w:t>
            </w:r>
          </w:p>
          <w:p w14:paraId="2382BB6D" w14:textId="77777777" w:rsidR="009A27B3" w:rsidRPr="00D32FB8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r>
              <w:rPr>
                <w:rFonts w:ascii="Times New Roman" w:hAnsi="Times New Roman" w:cs="Times New Roman"/>
                <w:lang w:eastAsia="pt-BR"/>
              </w:rPr>
              <w:t xml:space="preserve">VP-UML,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Gliffy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Violet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 UML</w:t>
            </w:r>
          </w:p>
          <w:p w14:paraId="695CFDFE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2F88D85C" w14:textId="77777777" w:rsidR="009A27B3" w:rsidRPr="00D32FB8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Grande comunidade de suporte técnico</w:t>
            </w:r>
          </w:p>
          <w:p w14:paraId="2FE10828" w14:textId="77777777" w:rsidR="009A27B3" w:rsidRPr="00D32FB8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Abrange quase todos digramas UML disponíveis </w:t>
            </w:r>
          </w:p>
          <w:p w14:paraId="6702ABFD" w14:textId="77777777" w:rsidR="009A27B3" w:rsidRPr="00D32FB8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Todos os diagramas Utilizados neste Projecto estão disponíveis de graça na aplicação </w:t>
            </w:r>
          </w:p>
          <w:p w14:paraId="6C8CF15C" w14:textId="77777777" w:rsidR="009A27B3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Altamente útil para o Levantamento de requisitos</w:t>
            </w:r>
          </w:p>
          <w:p w14:paraId="0962BFB6" w14:textId="77777777" w:rsidR="009A27B3" w:rsidRDefault="009A27B3" w:rsidP="00C55B7B">
            <w:pPr>
              <w:pStyle w:val="BodyText"/>
              <w:rPr>
                <w:b/>
                <w:lang w:eastAsia="pt-BR"/>
              </w:rPr>
            </w:pPr>
          </w:p>
        </w:tc>
      </w:tr>
      <w:tr w:rsidR="009A27B3" w14:paraId="56433CE3" w14:textId="77777777" w:rsidTr="009A27B3">
        <w:tc>
          <w:tcPr>
            <w:tcW w:w="9062" w:type="dxa"/>
          </w:tcPr>
          <w:p w14:paraId="5DA159EB" w14:textId="77777777" w:rsidR="009A27B3" w:rsidRPr="00101036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proofErr w:type="spellStart"/>
            <w:r w:rsidRPr="00C55B7B">
              <w:rPr>
                <w:rFonts w:ascii="Times New Roman" w:hAnsi="Times New Roman" w:cs="Times New Roman"/>
                <w:b/>
                <w:lang w:eastAsia="pt-BR"/>
              </w:rPr>
              <w:t>MySQL</w:t>
            </w:r>
            <w:proofErr w:type="spellEnd"/>
            <w:r w:rsidRPr="00C55B7B">
              <w:rPr>
                <w:rFonts w:ascii="Times New Roman" w:hAnsi="Times New Roman" w:cs="Times New Roman"/>
                <w:b/>
                <w:lang w:eastAsia="pt-BR"/>
              </w:rPr>
              <w:t xml:space="preserve"> Workbench versão 6.0</w:t>
            </w:r>
            <w:r>
              <w:rPr>
                <w:rFonts w:ascii="Times New Roman" w:hAnsi="Times New Roman" w:cs="Times New Roman"/>
                <w:b/>
                <w:lang w:eastAsia="pt-BR"/>
              </w:rPr>
              <w:t xml:space="preserve"> </w:t>
            </w:r>
            <w:r>
              <w:rPr>
                <w:rFonts w:ascii="Times New Roman" w:hAnsi="Times New Roman" w:cs="Times New Roman"/>
                <w:lang w:eastAsia="pt-BR"/>
              </w:rPr>
              <w:t>é uma ferramenta que permite a modelação de dados, assim como sendo um software de gestão de base dados.</w:t>
            </w:r>
          </w:p>
          <w:p w14:paraId="1203671D" w14:textId="77777777" w:rsidR="009A27B3" w:rsidRPr="00D32FB8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D32FB8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 Workbench</w:t>
            </w:r>
          </w:p>
          <w:p w14:paraId="279775BD" w14:textId="77777777" w:rsidR="009A27B3" w:rsidRPr="00AB55D4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r>
              <w:rPr>
                <w:rFonts w:ascii="Times New Roman" w:hAnsi="Times New Roman" w:cs="Times New Roman"/>
                <w:lang w:eastAsia="pt-BR"/>
              </w:rPr>
              <w:t>Modelação de Dados</w:t>
            </w:r>
          </w:p>
          <w:p w14:paraId="788CA1F5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Versão:</w:t>
            </w:r>
            <w:r w:rsidRPr="00AB55D4">
              <w:rPr>
                <w:rFonts w:ascii="Times New Roman" w:hAnsi="Times New Roman" w:cs="Times New Roman"/>
                <w:b/>
                <w:lang w:eastAsia="pt-BR"/>
              </w:rPr>
              <w:t xml:space="preserve"> </w:t>
            </w:r>
            <w:r>
              <w:rPr>
                <w:rFonts w:ascii="Times New Roman" w:hAnsi="Times New Roman" w:cs="Times New Roman"/>
                <w:lang w:eastAsia="pt-BR"/>
              </w:rPr>
              <w:t>6.0</w:t>
            </w:r>
          </w:p>
          <w:p w14:paraId="462E2D17" w14:textId="77777777" w:rsidR="009A27B3" w:rsidRPr="00AB55D4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>
              <w:rPr>
                <w:rFonts w:ascii="Times New Roman" w:hAnsi="Times New Roman" w:cs="Times New Roman"/>
                <w:lang w:eastAsia="pt-BR"/>
              </w:rPr>
              <w:t>Oracle</w:t>
            </w:r>
          </w:p>
          <w:p w14:paraId="74849335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AB55D4">
              <w:rPr>
                <w:rFonts w:ascii="Times New Roman" w:hAnsi="Times New Roman" w:cs="Times New Roman"/>
                <w:lang w:eastAsia="pt-BR"/>
              </w:rPr>
              <w:t xml:space="preserve"> </w:t>
            </w:r>
            <w:r>
              <w:rPr>
                <w:rFonts w:ascii="Times New Roman" w:hAnsi="Times New Roman" w:cs="Times New Roman"/>
                <w:lang w:eastAsia="pt-BR"/>
              </w:rPr>
              <w:t>Gestão de Dados</w:t>
            </w:r>
          </w:p>
          <w:p w14:paraId="1D105FE0" w14:textId="77777777" w:rsidR="009A27B3" w:rsidRPr="00D32FB8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MSAccess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informix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, ADABAS, Microsoft SQL server </w:t>
            </w:r>
          </w:p>
          <w:p w14:paraId="183AE586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268414A8" w14:textId="77777777" w:rsidR="009A27B3" w:rsidRPr="00D32FB8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Grande comunidade de suporte técnico</w:t>
            </w:r>
          </w:p>
          <w:p w14:paraId="341935BE" w14:textId="77777777" w:rsidR="009A27B3" w:rsidRPr="00D32FB8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Open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Source</w:t>
            </w:r>
            <w:proofErr w:type="spellEnd"/>
          </w:p>
          <w:p w14:paraId="462F8327" w14:textId="77777777" w:rsidR="009A27B3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Sistema de Gestão de Base Dados mais popular  </w:t>
            </w:r>
          </w:p>
          <w:p w14:paraId="2D7AACC8" w14:textId="77777777" w:rsidR="009A27B3" w:rsidRDefault="009A27B3" w:rsidP="00C55B7B">
            <w:pPr>
              <w:pStyle w:val="BodyText"/>
              <w:rPr>
                <w:b/>
                <w:lang w:eastAsia="pt-BR"/>
              </w:rPr>
            </w:pPr>
          </w:p>
        </w:tc>
      </w:tr>
    </w:tbl>
    <w:p w14:paraId="10A00C01" w14:textId="77777777" w:rsidR="00C55B7B" w:rsidRPr="00C55B7B" w:rsidRDefault="00C55B7B" w:rsidP="00C55B7B">
      <w:pPr>
        <w:pStyle w:val="BodyText"/>
        <w:rPr>
          <w:b/>
          <w:lang w:eastAsia="pt-BR"/>
        </w:rPr>
      </w:pPr>
    </w:p>
    <w:p w14:paraId="5BC69EE1" w14:textId="646BBD6B" w:rsidR="00C55B7B" w:rsidRPr="009A27B3" w:rsidRDefault="00EC5AA5" w:rsidP="009A27B3">
      <w:pPr>
        <w:spacing w:before="0" w:after="0" w:line="240" w:lineRule="auto"/>
        <w:jc w:val="left"/>
        <w:rPr>
          <w:rFonts w:ascii="Arial" w:hAnsi="Arial" w:cs="Verdana"/>
          <w:b/>
          <w:sz w:val="24"/>
          <w:szCs w:val="22"/>
          <w:lang w:eastAsia="pt-BR"/>
        </w:rPr>
      </w:pPr>
      <w:r>
        <w:rPr>
          <w:b/>
          <w:lang w:eastAsia="pt-BR"/>
        </w:rPr>
        <w:br w:type="page"/>
      </w:r>
    </w:p>
    <w:p w14:paraId="11A114B5" w14:textId="13477CCF" w:rsidR="00544FAC" w:rsidRDefault="00544FAC" w:rsidP="00544FAC">
      <w:pPr>
        <w:pStyle w:val="Heading3"/>
      </w:pPr>
      <w:bookmarkStart w:id="105" w:name="_Toc440445246"/>
      <w:r w:rsidRPr="00544FAC">
        <w:lastRenderedPageBreak/>
        <w:t>Tecnologias de desenvolvimento</w:t>
      </w:r>
      <w:bookmarkEnd w:id="10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27B3" w14:paraId="3EE267C8" w14:textId="77777777" w:rsidTr="009A27B3">
        <w:tc>
          <w:tcPr>
            <w:tcW w:w="9062" w:type="dxa"/>
          </w:tcPr>
          <w:p w14:paraId="5DE56939" w14:textId="77777777" w:rsidR="009A27B3" w:rsidRPr="00D32FB8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D32FB8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r>
              <w:rPr>
                <w:rFonts w:ascii="Times New Roman" w:hAnsi="Times New Roman" w:cs="Times New Roman"/>
                <w:lang w:eastAsia="pt-BR"/>
              </w:rPr>
              <w:t>Eclipse</w:t>
            </w:r>
          </w:p>
          <w:p w14:paraId="45029A08" w14:textId="77777777" w:rsidR="009A27B3" w:rsidRPr="00AB55D4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r>
              <w:rPr>
                <w:rFonts w:ascii="Times New Roman" w:hAnsi="Times New Roman" w:cs="Times New Roman"/>
                <w:lang w:eastAsia="pt-BR"/>
              </w:rPr>
              <w:t>Ambiente de Desenvolvimento</w:t>
            </w:r>
          </w:p>
          <w:p w14:paraId="0FDBF515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Versão:</w:t>
            </w:r>
            <w:r w:rsidRPr="00AB55D4">
              <w:rPr>
                <w:rFonts w:ascii="Times New Roman" w:hAnsi="Times New Roman" w:cs="Times New Roman"/>
                <w:b/>
                <w:lang w:eastAsia="pt-BR"/>
              </w:rPr>
              <w:t xml:space="preserve"> </w:t>
            </w:r>
            <w:r w:rsidRPr="00EC5AA5">
              <w:rPr>
                <w:rFonts w:ascii="Times New Roman" w:hAnsi="Times New Roman" w:cs="Times New Roman"/>
                <w:lang w:eastAsia="pt-BR"/>
              </w:rPr>
              <w:t xml:space="preserve">Luna </w:t>
            </w:r>
            <w:proofErr w:type="spellStart"/>
            <w:r w:rsidRPr="00EC5AA5">
              <w:rPr>
                <w:rFonts w:ascii="Times New Roman" w:hAnsi="Times New Roman" w:cs="Times New Roman"/>
                <w:lang w:eastAsia="pt-BR"/>
              </w:rPr>
              <w:t>Service</w:t>
            </w:r>
            <w:proofErr w:type="spellEnd"/>
            <w:r w:rsidRPr="00EC5AA5">
              <w:rPr>
                <w:rFonts w:ascii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EC5AA5">
              <w:rPr>
                <w:rFonts w:ascii="Times New Roman" w:hAnsi="Times New Roman" w:cs="Times New Roman"/>
                <w:lang w:eastAsia="pt-BR"/>
              </w:rPr>
              <w:t>Release</w:t>
            </w:r>
            <w:proofErr w:type="spellEnd"/>
            <w:r w:rsidRPr="00EC5AA5">
              <w:rPr>
                <w:rFonts w:ascii="Times New Roman" w:hAnsi="Times New Roman" w:cs="Times New Roman"/>
                <w:lang w:eastAsia="pt-BR"/>
              </w:rPr>
              <w:t xml:space="preserve"> 2 (4.4.2)</w:t>
            </w:r>
          </w:p>
          <w:p w14:paraId="0455E7BF" w14:textId="77777777" w:rsidR="009A27B3" w:rsidRPr="00AB55D4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>
              <w:rPr>
                <w:rFonts w:ascii="Times New Roman" w:hAnsi="Times New Roman" w:cs="Times New Roman"/>
                <w:lang w:eastAsia="pt-BR"/>
              </w:rPr>
              <w:t>Oracle</w:t>
            </w:r>
          </w:p>
          <w:p w14:paraId="6EA837F1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AB55D4">
              <w:rPr>
                <w:rFonts w:ascii="Times New Roman" w:hAnsi="Times New Roman" w:cs="Times New Roman"/>
                <w:lang w:eastAsia="pt-BR"/>
              </w:rPr>
              <w:t xml:space="preserve"> </w:t>
            </w:r>
            <w:r>
              <w:rPr>
                <w:rFonts w:ascii="Times New Roman" w:hAnsi="Times New Roman" w:cs="Times New Roman"/>
                <w:lang w:eastAsia="pt-BR"/>
              </w:rPr>
              <w:t xml:space="preserve">Ferramenta de Desenvolvimento, Compilador de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>, Editor de Texto</w:t>
            </w:r>
          </w:p>
          <w:p w14:paraId="4677032C" w14:textId="77777777" w:rsidR="009A27B3" w:rsidRPr="00D32FB8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eastAsia="pt-BR"/>
              </w:rPr>
              <w:t>Dr.Java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  <w:p w14:paraId="5EC19B1B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446838C5" w14:textId="77777777" w:rsidR="009A27B3" w:rsidRPr="00D32FB8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Versatilidade </w:t>
            </w:r>
          </w:p>
          <w:p w14:paraId="6D56AEDC" w14:textId="77777777" w:rsidR="009A27B3" w:rsidRPr="00D32FB8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Alta compatibilidade com diferentes linguagens de programação </w:t>
            </w:r>
          </w:p>
          <w:p w14:paraId="317F3133" w14:textId="77777777" w:rsidR="009A27B3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Alto suporte para diferentes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plugins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>.</w:t>
            </w:r>
          </w:p>
          <w:p w14:paraId="14669803" w14:textId="77777777" w:rsidR="009A27B3" w:rsidRDefault="009A27B3" w:rsidP="00EC5AA5">
            <w:pPr>
              <w:pStyle w:val="BodyText"/>
              <w:rPr>
                <w:lang w:eastAsia="pt-BR"/>
              </w:rPr>
            </w:pPr>
          </w:p>
        </w:tc>
      </w:tr>
      <w:tr w:rsidR="009A27B3" w14:paraId="3465BA46" w14:textId="77777777" w:rsidTr="009A27B3">
        <w:tc>
          <w:tcPr>
            <w:tcW w:w="9062" w:type="dxa"/>
          </w:tcPr>
          <w:p w14:paraId="4A9C2BF1" w14:textId="77777777" w:rsidR="009A27B3" w:rsidRPr="00D32FB8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D32FB8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WindowsBuilder</w:t>
            </w:r>
            <w:proofErr w:type="spellEnd"/>
          </w:p>
          <w:p w14:paraId="644E89BA" w14:textId="77777777" w:rsidR="009A27B3" w:rsidRPr="00AB55D4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 de Desenvolvimento</w:t>
            </w:r>
          </w:p>
          <w:p w14:paraId="340681DB" w14:textId="77777777" w:rsidR="009A27B3" w:rsidRPr="009A27B3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9A27B3">
              <w:rPr>
                <w:rFonts w:ascii="Times New Roman" w:hAnsi="Times New Roman" w:cs="Times New Roman"/>
                <w:b/>
                <w:lang w:eastAsia="pt-BR"/>
              </w:rPr>
              <w:t xml:space="preserve">Versão: </w:t>
            </w:r>
            <w:r w:rsidRPr="009A27B3">
              <w:rPr>
                <w:rFonts w:ascii="Times New Roman" w:hAnsi="Times New Roman" w:cs="Times New Roman"/>
                <w:lang w:eastAsia="pt-BR"/>
              </w:rPr>
              <w:t>1.8.</w:t>
            </w:r>
            <w:proofErr w:type="gramStart"/>
            <w:r w:rsidRPr="009A27B3">
              <w:rPr>
                <w:rFonts w:ascii="Times New Roman" w:hAnsi="Times New Roman" w:cs="Times New Roman"/>
                <w:lang w:eastAsia="pt-BR"/>
              </w:rPr>
              <w:t>0.r</w:t>
            </w:r>
            <w:proofErr w:type="gramEnd"/>
            <w:r w:rsidRPr="009A27B3">
              <w:rPr>
                <w:rFonts w:ascii="Times New Roman" w:hAnsi="Times New Roman" w:cs="Times New Roman"/>
                <w:lang w:eastAsia="pt-BR"/>
              </w:rPr>
              <w:t>44x201506110824</w:t>
            </w:r>
            <w:r w:rsidRPr="009A27B3">
              <w:rPr>
                <w:rFonts w:ascii="Times New Roman" w:hAnsi="Times New Roman" w:cs="Times New Roman"/>
                <w:lang w:eastAsia="pt-BR"/>
              </w:rPr>
              <w:tab/>
            </w:r>
          </w:p>
          <w:p w14:paraId="78B08DDD" w14:textId="77777777" w:rsidR="009A27B3" w:rsidRPr="00B00C9C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B00C9C"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 w:rsidRPr="00B00C9C">
              <w:rPr>
                <w:rFonts w:ascii="Times New Roman" w:hAnsi="Times New Roman" w:cs="Times New Roman"/>
                <w:lang w:eastAsia="pt-BR"/>
              </w:rPr>
              <w:t>Oracle</w:t>
            </w:r>
          </w:p>
          <w:p w14:paraId="283F594A" w14:textId="77777777" w:rsidR="009A27B3" w:rsidRPr="00B00C9C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>
              <w:rPr>
                <w:rFonts w:ascii="Times New Roman" w:hAnsi="Times New Roman" w:cs="Times New Roman"/>
                <w:lang w:eastAsia="pt-BR"/>
              </w:rPr>
              <w:t xml:space="preserve"> Editor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Grafico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 para Framework Swing</w:t>
            </w:r>
          </w:p>
          <w:p w14:paraId="2151250E" w14:textId="77777777" w:rsidR="009A27B3" w:rsidRPr="00D32FB8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  <w:p w14:paraId="41075444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513887CC" w14:textId="77777777" w:rsidR="009A27B3" w:rsidRPr="00D32FB8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Baixo consumo de recursos</w:t>
            </w:r>
          </w:p>
          <w:p w14:paraId="00BE87D0" w14:textId="77777777" w:rsidR="009A27B3" w:rsidRPr="00D32FB8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Alta compatibilidade com eclipse </w:t>
            </w:r>
          </w:p>
          <w:p w14:paraId="286CDCDA" w14:textId="77777777" w:rsidR="009A27B3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Alto suporte para diferentes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plugins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>.</w:t>
            </w:r>
          </w:p>
          <w:p w14:paraId="0EB44272" w14:textId="77777777" w:rsidR="009A27B3" w:rsidRDefault="009A27B3" w:rsidP="00EC5AA5">
            <w:pPr>
              <w:pStyle w:val="BodyText"/>
              <w:rPr>
                <w:lang w:eastAsia="pt-BR"/>
              </w:rPr>
            </w:pPr>
          </w:p>
        </w:tc>
      </w:tr>
      <w:tr w:rsidR="009A27B3" w14:paraId="6D175476" w14:textId="77777777" w:rsidTr="009A27B3">
        <w:tc>
          <w:tcPr>
            <w:tcW w:w="9062" w:type="dxa"/>
          </w:tcPr>
          <w:p w14:paraId="0F56C531" w14:textId="67C1E1D3" w:rsidR="009A27B3" w:rsidRPr="00D32FB8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D32FB8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r>
              <w:rPr>
                <w:rFonts w:ascii="Times New Roman" w:hAnsi="Times New Roman" w:cs="Times New Roman"/>
                <w:lang w:eastAsia="pt-BR"/>
              </w:rPr>
              <w:t>Spring</w:t>
            </w:r>
          </w:p>
          <w:p w14:paraId="0ED79AA2" w14:textId="77777777" w:rsidR="009A27B3" w:rsidRPr="00AB55D4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 de Desenvolvimento</w:t>
            </w:r>
          </w:p>
          <w:p w14:paraId="0053E450" w14:textId="456A70FB" w:rsidR="009A27B3" w:rsidRPr="009A27B3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9A27B3">
              <w:rPr>
                <w:rFonts w:ascii="Times New Roman" w:hAnsi="Times New Roman" w:cs="Times New Roman"/>
                <w:b/>
                <w:lang w:eastAsia="pt-BR"/>
              </w:rPr>
              <w:t xml:space="preserve">Versão: </w:t>
            </w:r>
            <w:r>
              <w:rPr>
                <w:rFonts w:ascii="Times New Roman" w:hAnsi="Times New Roman" w:cs="Times New Roman"/>
                <w:lang w:eastAsia="pt-BR"/>
              </w:rPr>
              <w:t>3.0.4</w:t>
            </w:r>
            <w:r w:rsidRPr="009A27B3">
              <w:rPr>
                <w:rFonts w:ascii="Times New Roman" w:hAnsi="Times New Roman" w:cs="Times New Roman"/>
                <w:lang w:eastAsia="pt-BR"/>
              </w:rPr>
              <w:tab/>
            </w:r>
          </w:p>
          <w:p w14:paraId="2D6A9207" w14:textId="77777777" w:rsidR="009A27B3" w:rsidRPr="00B00C9C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B00C9C"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 w:rsidRPr="00B00C9C">
              <w:rPr>
                <w:rFonts w:ascii="Times New Roman" w:hAnsi="Times New Roman" w:cs="Times New Roman"/>
                <w:lang w:eastAsia="pt-BR"/>
              </w:rPr>
              <w:t>Oracle</w:t>
            </w:r>
          </w:p>
          <w:p w14:paraId="6C70DC86" w14:textId="77777777" w:rsidR="009A27B3" w:rsidRPr="00B00C9C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>
              <w:rPr>
                <w:rFonts w:ascii="Times New Roman" w:hAnsi="Times New Roman" w:cs="Times New Roman"/>
                <w:lang w:eastAsia="pt-BR"/>
              </w:rPr>
              <w:t xml:space="preserve"> Editor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Grafico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 para Framework Swing</w:t>
            </w:r>
          </w:p>
          <w:p w14:paraId="40C901EE" w14:textId="77777777" w:rsidR="009A27B3" w:rsidRPr="00D32FB8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  <w:p w14:paraId="7A5BEE09" w14:textId="77777777" w:rsidR="009A27B3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33C7C2A9" w14:textId="77777777" w:rsidR="009A27B3" w:rsidRPr="00D32FB8" w:rsidRDefault="009A27B3" w:rsidP="009A27B3">
            <w:pPr>
              <w:pStyle w:val="BodyText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>Baixo consumo de recursos</w:t>
            </w:r>
          </w:p>
          <w:p w14:paraId="11839CBF" w14:textId="77777777" w:rsidR="009A27B3" w:rsidRPr="00D32FB8" w:rsidRDefault="009A27B3" w:rsidP="009A27B3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Alta compatibilidade com eclipse </w:t>
            </w:r>
          </w:p>
          <w:p w14:paraId="3DA7E55F" w14:textId="534D3E0E" w:rsidR="009A27B3" w:rsidRPr="009A27B3" w:rsidRDefault="009A27B3" w:rsidP="00EC5AA5">
            <w:pPr>
              <w:pStyle w:val="BodyTex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rFonts w:ascii="Times New Roman" w:hAnsi="Times New Roman" w:cs="Times New Roman"/>
                <w:lang w:eastAsia="pt-BR"/>
              </w:rPr>
              <w:t xml:space="preserve">Alto suporte para diferentes </w:t>
            </w:r>
            <w:proofErr w:type="spellStart"/>
            <w:r>
              <w:rPr>
                <w:rFonts w:ascii="Times New Roman" w:hAnsi="Times New Roman" w:cs="Times New Roman"/>
                <w:lang w:eastAsia="pt-BR"/>
              </w:rPr>
              <w:t>plugins</w:t>
            </w:r>
            <w:proofErr w:type="spellEnd"/>
            <w:r>
              <w:rPr>
                <w:rFonts w:ascii="Times New Roman" w:hAnsi="Times New Roman" w:cs="Times New Roman"/>
                <w:lang w:eastAsia="pt-BR"/>
              </w:rPr>
              <w:t>.</w:t>
            </w:r>
          </w:p>
        </w:tc>
      </w:tr>
    </w:tbl>
    <w:p w14:paraId="388BD071" w14:textId="0DA00437" w:rsidR="00EC5AA5" w:rsidRDefault="00EC5AA5" w:rsidP="00EC5AA5">
      <w:pPr>
        <w:pStyle w:val="BodyText"/>
        <w:rPr>
          <w:lang w:eastAsia="pt-BR"/>
        </w:rPr>
      </w:pPr>
    </w:p>
    <w:p w14:paraId="4ECE678E" w14:textId="2E8BDBFF" w:rsidR="00535A9C" w:rsidRDefault="00535A9C" w:rsidP="00EC5AA5">
      <w:pPr>
        <w:pStyle w:val="BodyText"/>
        <w:rPr>
          <w:lang w:eastAsia="pt-BR"/>
        </w:rPr>
      </w:pPr>
    </w:p>
    <w:p w14:paraId="17320A1A" w14:textId="04E932FE" w:rsidR="00544FAC" w:rsidRDefault="00544FAC" w:rsidP="009A27B3">
      <w:pPr>
        <w:pStyle w:val="Heading3"/>
      </w:pPr>
      <w:bookmarkStart w:id="106" w:name="_Toc440445247"/>
      <w:r w:rsidRPr="00544FAC">
        <w:t>Ambientes de trabalho</w:t>
      </w:r>
      <w:bookmarkEnd w:id="106"/>
      <w:r w:rsidRPr="00544FAC">
        <w:t xml:space="preserve">  </w:t>
      </w:r>
    </w:p>
    <w:p w14:paraId="5B5668CB" w14:textId="77777777" w:rsidR="00184871" w:rsidRPr="00AE0BB9" w:rsidRDefault="00184871" w:rsidP="00BB0DC9">
      <w:pPr>
        <w:pStyle w:val="Heading2"/>
        <w:rPr>
          <w:lang w:val="en-US"/>
        </w:rPr>
      </w:pPr>
      <w:bookmarkStart w:id="107" w:name="_Toc440445248"/>
      <w:r w:rsidRPr="00AE0BB9">
        <w:t>Engenharia de requisitos</w:t>
      </w:r>
      <w:bookmarkEnd w:id="107"/>
      <w:r w:rsidRPr="00AE0BB9">
        <w:t xml:space="preserve"> </w:t>
      </w:r>
    </w:p>
    <w:p w14:paraId="1CFF0CB0" w14:textId="299BE5F9" w:rsidR="00184871" w:rsidRPr="00AE0BB9" w:rsidRDefault="00184871" w:rsidP="00BB0DC9">
      <w:pPr>
        <w:pStyle w:val="Heading2"/>
        <w:rPr>
          <w:lang w:val="en-US"/>
        </w:rPr>
      </w:pPr>
      <w:bookmarkStart w:id="108" w:name="_Toc440445249"/>
      <w:r w:rsidRPr="00AE0BB9">
        <w:t>Projecto ou desenho do software</w:t>
      </w:r>
      <w:bookmarkEnd w:id="108"/>
      <w:r w:rsidRPr="00AE0BB9">
        <w:t xml:space="preserve"> </w:t>
      </w:r>
    </w:p>
    <w:p w14:paraId="7F9686B6" w14:textId="10F07ECE" w:rsidR="00184871" w:rsidRPr="00AE0BB9" w:rsidRDefault="00184871" w:rsidP="00BB0DC9">
      <w:pPr>
        <w:pStyle w:val="Heading2"/>
        <w:rPr>
          <w:lang w:val="en-US"/>
        </w:rPr>
      </w:pPr>
      <w:bookmarkStart w:id="109" w:name="_Toc440445250"/>
      <w:r w:rsidRPr="00AE0BB9">
        <w:t>Implementação ou desenvolvimento</w:t>
      </w:r>
      <w:bookmarkEnd w:id="109"/>
      <w:r w:rsidRPr="00AE0BB9">
        <w:t xml:space="preserve"> </w:t>
      </w:r>
    </w:p>
    <w:p w14:paraId="4CBAFEF5" w14:textId="00C63C5A" w:rsidR="00184871" w:rsidRPr="00AE0BB9" w:rsidRDefault="00184871" w:rsidP="00BB0DC9">
      <w:pPr>
        <w:pStyle w:val="Heading2"/>
        <w:rPr>
          <w:lang w:val="en-US"/>
        </w:rPr>
      </w:pPr>
      <w:bookmarkStart w:id="110" w:name="_Toc440445251"/>
      <w:r w:rsidRPr="00AE0BB9">
        <w:t>Verificação e validação (</w:t>
      </w:r>
      <w:proofErr w:type="spellStart"/>
      <w:r w:rsidRPr="00AE0BB9">
        <w:t>debug</w:t>
      </w:r>
      <w:proofErr w:type="spellEnd"/>
      <w:r w:rsidRPr="00AE0BB9">
        <w:t>)</w:t>
      </w:r>
      <w:bookmarkEnd w:id="110"/>
    </w:p>
    <w:p w14:paraId="3CD3ED2C" w14:textId="24B73035" w:rsidR="00184871" w:rsidRPr="00AE0BB9" w:rsidRDefault="00184871" w:rsidP="00BB0DC9">
      <w:pPr>
        <w:pStyle w:val="Heading2"/>
        <w:rPr>
          <w:lang w:val="en-US"/>
        </w:rPr>
      </w:pPr>
      <w:bookmarkStart w:id="111" w:name="_Toc440445252"/>
      <w:r w:rsidRPr="00AE0BB9">
        <w:t>Entrega e manutenção</w:t>
      </w:r>
      <w:bookmarkEnd w:id="111"/>
      <w:r w:rsidRPr="00AE0BB9">
        <w:t xml:space="preserve"> </w:t>
      </w:r>
    </w:p>
    <w:p w14:paraId="0155E3CA" w14:textId="77777777" w:rsidR="00184871" w:rsidRPr="00184871" w:rsidRDefault="00184871" w:rsidP="00184871">
      <w:pPr>
        <w:pStyle w:val="BodyText"/>
        <w:rPr>
          <w:lang w:eastAsia="pt-BR"/>
        </w:rPr>
      </w:pPr>
    </w:p>
    <w:p w14:paraId="5B4BD5B1" w14:textId="38C1B11E" w:rsidR="00493587" w:rsidRPr="0005259B" w:rsidRDefault="00031B55" w:rsidP="00560276">
      <w:pPr>
        <w:pStyle w:val="Heading1"/>
      </w:pPr>
      <w:bookmarkStart w:id="112" w:name="_Toc260760896"/>
      <w:bookmarkStart w:id="113" w:name="_Toc440445253"/>
      <w:bookmarkEnd w:id="4"/>
      <w:r w:rsidRPr="0005259B">
        <w:lastRenderedPageBreak/>
        <w:t xml:space="preserve">CAPÍTULO </w:t>
      </w:r>
      <w:bookmarkEnd w:id="112"/>
      <w:r w:rsidR="008B34E5" w:rsidRPr="0005259B">
        <w:t>5</w:t>
      </w:r>
      <w:r w:rsidRPr="0005259B">
        <w:t xml:space="preserve"> </w:t>
      </w:r>
      <w:r w:rsidR="005F12E3" w:rsidRPr="0005259B">
        <w:t xml:space="preserve">- </w:t>
      </w:r>
      <w:r w:rsidR="00493587" w:rsidRPr="0005259B">
        <w:t>CONCLUS</w:t>
      </w:r>
      <w:r w:rsidR="004B7B36" w:rsidRPr="0005259B">
        <w:t>ÕES</w:t>
      </w:r>
      <w:r w:rsidR="008448EF" w:rsidRPr="0005259B">
        <w:t xml:space="preserve"> E RECOMENDACÕES</w:t>
      </w:r>
      <w:bookmarkEnd w:id="113"/>
    </w:p>
    <w:p w14:paraId="0751DF57" w14:textId="77777777"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6AF1BFA1" w14:textId="185BF5FE" w:rsidR="00C54319" w:rsidRPr="0005259B" w:rsidRDefault="00C54319" w:rsidP="00BB0DC9">
      <w:pPr>
        <w:pStyle w:val="Heading2"/>
      </w:pPr>
      <w:bookmarkStart w:id="114" w:name="_Toc440445254"/>
      <w:r w:rsidRPr="0005259B">
        <w:t>Conclusões</w:t>
      </w:r>
      <w:bookmarkEnd w:id="114"/>
    </w:p>
    <w:p w14:paraId="57517813" w14:textId="77777777" w:rsidR="00C54319" w:rsidRPr="0005259B" w:rsidRDefault="003A3F35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9CBA0D" wp14:editId="1D9A5C17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22860" t="19050" r="26670" b="20955"/>
                <wp:wrapSquare wrapText="bothSides"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E6B37" w14:textId="77777777" w:rsidR="00BB0DC9" w:rsidRPr="00A53A35" w:rsidRDefault="00BB0DC9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A53A35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Aqui o autor deve apresentar o balanço final da investigação.</w:t>
                            </w:r>
                          </w:p>
                          <w:p w14:paraId="0CD3D7F4" w14:textId="77777777" w:rsidR="00BB0DC9" w:rsidRPr="009775AC" w:rsidRDefault="00BB0DC9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As conclusões devem estar em correspondência com os objectivos definidos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Devem ser apresentadas de forma lógica, clara, concisa e convincente.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Deve f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ica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evidente o alcance e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a 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qualidade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das conclusões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</w:p>
                          <w:p w14:paraId="36105D3E" w14:textId="77777777" w:rsidR="00BB0DC9" w:rsidRPr="009775AC" w:rsidRDefault="00BB0DC9" w:rsidP="00473D2F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As conclusões 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ão uma consequência lógica dos resultados obtidos pelo autor, que foram fundamentados e demostrados convenientemente no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capítulos anteriores.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CBA0D" id="Text Box 43" o:spid="_x0000_s1035" type="#_x0000_t202" style="position:absolute;left:0;text-align:left;margin-left:0;margin-top:19.45pt;width:456.6pt;height:114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" strokecolor="red" strokeweight="3pt">
                <v:textbox>
                  <w:txbxContent>
                    <w:p w14:paraId="212E6B37" w14:textId="77777777" w:rsidR="00BB0DC9" w:rsidRPr="00A53A35" w:rsidRDefault="00BB0DC9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A53A35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Aqui o autor deve apresentar o balanço final da investigação.</w:t>
                      </w:r>
                    </w:p>
                    <w:p w14:paraId="0CD3D7F4" w14:textId="77777777" w:rsidR="00BB0DC9" w:rsidRPr="009775AC" w:rsidRDefault="00BB0DC9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As conclusões devem estar em correspondência com os objectivos definidos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Devem ser apresentadas de forma lógica, clara, concisa e convincente.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Deve f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ica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evidente o alcance e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a 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qualidade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das conclusões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</w:p>
                    <w:p w14:paraId="36105D3E" w14:textId="77777777" w:rsidR="00BB0DC9" w:rsidRPr="009775AC" w:rsidRDefault="00BB0DC9" w:rsidP="00473D2F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As conclusões 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ão uma consequência lógica dos resultados obtidos pelo autor, que foram fundamentados e demostrados convenientemente no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786304" w14:textId="77777777" w:rsidR="00C54319" w:rsidRPr="0005259B" w:rsidRDefault="00C54319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47B82CC" w14:textId="77777777" w:rsidR="00C54319" w:rsidRPr="0005259B" w:rsidRDefault="00C54319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15586C8" w14:textId="67025C24" w:rsidR="00C54319" w:rsidRPr="0005259B" w:rsidRDefault="00C54319" w:rsidP="00BB0DC9">
      <w:pPr>
        <w:pStyle w:val="Heading2"/>
      </w:pPr>
      <w:bookmarkStart w:id="115" w:name="_Toc440445255"/>
      <w:r w:rsidRPr="0005259B">
        <w:t>Recomendações</w:t>
      </w:r>
      <w:bookmarkEnd w:id="115"/>
    </w:p>
    <w:p w14:paraId="192062C0" w14:textId="77777777" w:rsidR="001C5F2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CBB041" wp14:editId="3235758C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1737360"/>
                <wp:effectExtent l="22860" t="22860" r="26670" b="20955"/>
                <wp:wrapSquare wrapText="bothSides"/>
                <wp:docPr id="1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A0A2A" w14:textId="77777777" w:rsidR="00BB0DC9" w:rsidRPr="00D5123E" w:rsidRDefault="00BB0DC9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D5123E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As recomendações devem conter: </w:t>
                            </w:r>
                          </w:p>
                          <w:p w14:paraId="2A14B21E" w14:textId="77777777" w:rsidR="00BB0DC9" w:rsidRPr="008448EF" w:rsidRDefault="00BB0DC9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a) O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</w:t>
                            </w:r>
                            <w:proofErr w:type="gramEnd"/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aspectos que o autor considera que devem ser t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rabalhados mais para completar 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ou ampliar a sua investigação; </w:t>
                            </w:r>
                          </w:p>
                          <w:p w14:paraId="7701FFF6" w14:textId="77777777" w:rsidR="00BB0DC9" w:rsidRPr="008448EF" w:rsidRDefault="00BB0DC9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b) A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possibilidade de resolver problemas semelhantes em outros ramos da ciência e/ou da técnica; </w:t>
                            </w:r>
                          </w:p>
                          <w:p w14:paraId="22C5831F" w14:textId="77777777" w:rsidR="00BB0DC9" w:rsidRPr="008448EF" w:rsidRDefault="00BB0DC9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c) A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</w:t>
                            </w:r>
                            <w:proofErr w:type="gramEnd"/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condições necessárias para introduzir os resultados na produção ou na prática social, etc.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BB041" id="Text Box 45" o:spid="_x0000_s1036" type="#_x0000_t202" style="position:absolute;left:0;text-align:left;margin-left:0;margin-top:7.25pt;width:456.6pt;height:136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" strokecolor="red" strokeweight="3pt">
                <v:textbox style="mso-fit-shape-to-text:t">
                  <w:txbxContent>
                    <w:p w14:paraId="276A0A2A" w14:textId="77777777" w:rsidR="00BB0DC9" w:rsidRPr="00D5123E" w:rsidRDefault="00BB0DC9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D5123E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As recomendações devem conter: </w:t>
                      </w:r>
                    </w:p>
                    <w:p w14:paraId="2A14B21E" w14:textId="77777777" w:rsidR="00BB0DC9" w:rsidRPr="008448EF" w:rsidRDefault="00BB0DC9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a) O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</w:t>
                      </w:r>
                      <w:proofErr w:type="gramEnd"/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aspectos que o autor considera que devem ser t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rabalhados mais para completar 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ou ampliar a sua investigação; </w:t>
                      </w:r>
                    </w:p>
                    <w:p w14:paraId="7701FFF6" w14:textId="77777777" w:rsidR="00BB0DC9" w:rsidRPr="008448EF" w:rsidRDefault="00BB0DC9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b) A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possibilidade de resolver problemas semelhantes em outros ramos da ciência e/ou da técnica; </w:t>
                      </w:r>
                    </w:p>
                    <w:p w14:paraId="22C5831F" w14:textId="77777777" w:rsidR="00BB0DC9" w:rsidRPr="008448EF" w:rsidRDefault="00BB0DC9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c) A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</w:t>
                      </w:r>
                      <w:proofErr w:type="gramEnd"/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condições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2D28" w14:textId="77777777" w:rsidR="001C5F2B" w:rsidRPr="0005259B" w:rsidRDefault="001C5F2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5C5FCFE" w14:textId="77777777" w:rsidR="001C5F2B" w:rsidRPr="0005259B" w:rsidRDefault="001C5F2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7879594" w14:textId="77777777" w:rsidR="00152AFA" w:rsidRPr="0005259B" w:rsidRDefault="00152AFA" w:rsidP="00AA169F">
      <w:pPr>
        <w:pStyle w:val="Title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116" w:name="_Toc95113707"/>
    </w:p>
    <w:bookmarkEnd w:id="116" w:displacedByCustomXml="next"/>
    <w:bookmarkStart w:id="117" w:name="_Toc440445256" w:displacedByCustomXml="next"/>
    <w:sdt>
      <w:sdtPr>
        <w:rPr>
          <w:rFonts w:ascii="Verdana" w:hAnsi="Verdana"/>
          <w:sz w:val="22"/>
          <w:szCs w:val="24"/>
          <w:lang w:val="es-ES"/>
        </w:rPr>
        <w:id w:val="-1216270029"/>
        <w:docPartObj>
          <w:docPartGallery w:val="Bibliographies"/>
          <w:docPartUnique/>
        </w:docPartObj>
      </w:sdtPr>
      <w:sdtEndPr>
        <w:rPr>
          <w:b w:val="0"/>
          <w:bCs w:val="0"/>
          <w:caps w:val="0"/>
          <w:lang w:val="pt-PT"/>
        </w:rPr>
      </w:sdtEndPr>
      <w:sdtContent>
        <w:p w14:paraId="278251E4" w14:textId="77777777" w:rsidR="007D5555" w:rsidRDefault="00E94AA1" w:rsidP="00560276">
          <w:pPr>
            <w:pStyle w:val="Heading1"/>
          </w:pPr>
          <w:r w:rsidRPr="00E94AA1">
            <w:t>REFERÊNCIAS BIBLIOGRÁFICAS</w:t>
          </w:r>
          <w:bookmarkEnd w:id="117"/>
        </w:p>
        <w:sdt>
          <w:sdtPr>
            <w:id w:val="-573587230"/>
            <w:bibliography/>
          </w:sdtPr>
          <w:sdtContent>
            <w:p w14:paraId="4D8C6CDF" w14:textId="77777777" w:rsidR="007D5555" w:rsidRDefault="007D5555" w:rsidP="007D5555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A. L Mülbert, e N. M. Ayres. 2005. </w:t>
              </w:r>
              <w:r>
                <w:rPr>
                  <w:i/>
                  <w:iCs/>
                  <w:noProof/>
                </w:rPr>
                <w:t>Fundamentos para Sistemas de Informação 2 ed.</w:t>
              </w:r>
              <w:r>
                <w:rPr>
                  <w:noProof/>
                </w:rPr>
                <w:t xml:space="preserve"> Santa Catarina: Palhoça UnisulVirtual.</w:t>
              </w:r>
            </w:p>
            <w:p w14:paraId="1F398712" w14:textId="77777777"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Beck, K. 1999. </w:t>
              </w:r>
              <w:r>
                <w:rPr>
                  <w:i/>
                  <w:iCs/>
                  <w:noProof/>
                </w:rPr>
                <w:t>Programação Extrema Explicada.</w:t>
              </w:r>
              <w:r>
                <w:rPr>
                  <w:noProof/>
                </w:rPr>
                <w:t xml:space="preserve"> Bookman.</w:t>
              </w:r>
            </w:p>
            <w:p w14:paraId="7CFF9221" w14:textId="77777777"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Caelum. 2009. </w:t>
              </w:r>
              <w:r>
                <w:rPr>
                  <w:i/>
                  <w:iCs/>
                  <w:noProof/>
                </w:rPr>
                <w:t>APOSTILA LABORATÓRIO JAVA COM TESTES, XML E DESIGN PATTERNS.</w:t>
              </w:r>
              <w:r>
                <w:rPr>
                  <w:noProof/>
                </w:rPr>
                <w:t xml:space="preserve"> Acedido em 20 de 06 de 2015. http://www.caelum.com.br/apostila-java-testes-xml-design-patterns/interfaces-graficas-com-swing/#5-3-look-and-feel.</w:t>
              </w:r>
            </w:p>
            <w:p w14:paraId="7395FEF6" w14:textId="77777777"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Conselho Nacional de Arquivos - CONARQ. 2010. “Conselho Nacional de Arquivos.” </w:t>
              </w:r>
              <w:r>
                <w:rPr>
                  <w:i/>
                  <w:iCs/>
                  <w:noProof/>
                </w:rPr>
                <w:t>www.conarq.arquivonacional.gov.br.</w:t>
              </w:r>
              <w:r>
                <w:rPr>
                  <w:noProof/>
                </w:rPr>
                <w:t xml:space="preserve"> 04. Acedido em 22 de 11 de 2015. http://www.conarq.arquivonacional.gov.br/media/publicacoes/recomenda/recomendaes_para_digitalizao.pdf.</w:t>
              </w:r>
            </w:p>
            <w:p w14:paraId="5C6310B0" w14:textId="77777777"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Gama, Marcus. s.d. </w:t>
              </w:r>
              <w:r>
                <w:rPr>
                  <w:i/>
                  <w:iCs/>
                  <w:noProof/>
                </w:rPr>
                <w:t>Capítulo 2. Fundamentos do UML.</w:t>
              </w:r>
              <w:r>
                <w:rPr>
                  <w:noProof/>
                </w:rPr>
                <w:t xml:space="preserve"> Acedido em 22 de 11 de 2015. https://docs.kde.org/trunk4/pt_BR/kdesdk/umbrello/uml-basics.html.</w:t>
              </w:r>
            </w:p>
            <w:p w14:paraId="5F840A60" w14:textId="77777777"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Jorge, Mário Rui Gomes e Joaquim. 1994. “Capítulo 7. Prototyping for Tiny Fingers.” </w:t>
              </w:r>
              <w:r>
                <w:rPr>
                  <w:i/>
                  <w:iCs/>
                  <w:noProof/>
                </w:rPr>
                <w:t>http://www.di.ubi.pt.</w:t>
              </w:r>
              <w:r>
                <w:rPr>
                  <w:noProof/>
                </w:rPr>
                <w:t xml:space="preserve"> 04. Acedido em 22 de 11 de 2015. http://www.di.ubi.pt/~agomes/ihc/teoricas/07-cap.pdf.</w:t>
              </w:r>
            </w:p>
            <w:p w14:paraId="678EE7EE" w14:textId="77777777"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M. Schwaber, K. and Beedle,. 2002. </w:t>
              </w:r>
              <w:r w:rsidRPr="007D5555">
                <w:rPr>
                  <w:i/>
                  <w:iCs/>
                  <w:noProof/>
                  <w:lang w:val="en-US"/>
                </w:rPr>
                <w:t>Agile Software Development with Scrum.</w:t>
              </w:r>
              <w:r w:rsidRPr="007D5555">
                <w:rPr>
                  <w:noProof/>
                  <w:lang w:val="en-US"/>
                </w:rPr>
                <w:t xml:space="preserve"> New Jersey: Prentice-Hall.</w:t>
              </w:r>
            </w:p>
            <w:p w14:paraId="7064743E" w14:textId="77777777"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Odell, J. Martin &amp; J. 1995. </w:t>
              </w:r>
              <w:r w:rsidRPr="007D5555">
                <w:rPr>
                  <w:i/>
                  <w:iCs/>
                  <w:noProof/>
                  <w:lang w:val="en-US"/>
                </w:rPr>
                <w:t>Análise e Projeto Orientados a Objeto.</w:t>
              </w:r>
              <w:r w:rsidRPr="007D5555">
                <w:rPr>
                  <w:noProof/>
                  <w:lang w:val="en-US"/>
                </w:rPr>
                <w:t xml:space="preserve"> São Paulo: Makron Books.</w:t>
              </w:r>
            </w:p>
            <w:p w14:paraId="58CC661C" w14:textId="77777777"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Pressman, Roger S. 2005. “Software engineering: a practitioner's approach.” </w:t>
              </w:r>
              <w:r w:rsidRPr="007D5555">
                <w:rPr>
                  <w:i/>
                  <w:iCs/>
                  <w:noProof/>
                  <w:lang w:val="en-US"/>
                </w:rPr>
                <w:t>books.google.com.</w:t>
              </w:r>
              <w:r w:rsidRPr="007D5555">
                <w:rPr>
                  <w:noProof/>
                  <w:lang w:val="en-US"/>
                </w:rPr>
                <w:t xml:space="preserve"> http://books.google.com/books?hl=en&amp;lr=&amp;id=bL7QZHtWvaUC&amp;oi=fnd&amp;pg=PR27&amp;dq=pressman+software+1995&amp;ots=O6wccQsK9l&amp;sig=LAlR4xjKzJQ-6snNfGptiV8Mrnk.</w:t>
              </w:r>
            </w:p>
            <w:p w14:paraId="3476161E" w14:textId="77777777"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7D5555">
                <w:rPr>
                  <w:noProof/>
                  <w:lang w:val="en-US"/>
                </w:rPr>
                <w:t xml:space="preserve">Royce, W.W. 1970. </w:t>
              </w:r>
              <w:r w:rsidRPr="007D5555">
                <w:rPr>
                  <w:i/>
                  <w:iCs/>
                  <w:noProof/>
                  <w:lang w:val="en-US"/>
                </w:rPr>
                <w:t>Managing the development of large software systems: concepts and techniques.</w:t>
              </w:r>
              <w:r w:rsidRPr="007D5555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Westcon, Los Angeles, CA.: IEEE .</w:t>
              </w:r>
            </w:p>
            <w:p w14:paraId="313B3D7D" w14:textId="77777777"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Sampaio. 2007. </w:t>
              </w:r>
              <w:r>
                <w:rPr>
                  <w:i/>
                  <w:iCs/>
                  <w:noProof/>
                </w:rPr>
                <w:t>dsc.ufcg.</w:t>
              </w:r>
              <w:r>
                <w:rPr>
                  <w:noProof/>
                </w:rPr>
                <w:t xml:space="preserve"> 1. Acedido em 18 de 10 de 2015. http://www.dsc.ufcg.edu.br/~sampaio/cursos/2007.1/Graduacao/SI-II/Uml/diagramas/usecases/usecases.htm.</w:t>
              </w:r>
            </w:p>
            <w:p w14:paraId="48B2ADEA" w14:textId="77777777"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Sara M. 2007. </w:t>
              </w:r>
              <w:r>
                <w:rPr>
                  <w:i/>
                  <w:iCs/>
                  <w:noProof/>
                </w:rPr>
                <w:t>Sistemas de Gestão de Base de Dados.</w:t>
              </w:r>
              <w:r>
                <w:rPr>
                  <w:noProof/>
                </w:rPr>
                <w:t xml:space="preserve"> 26 de 11. Acedido em 17 de 06 de 2015. http://www.notapositiva.com/trab_estudantes/trab_estudantes/tic/tic_trabalhos/sistgestbd.htm.</w:t>
              </w:r>
            </w:p>
            <w:p w14:paraId="09C6CB1E" w14:textId="2D726F0C" w:rsidR="007D5555" w:rsidRDefault="007D5555" w:rsidP="007D55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6B00F6" w14:textId="77777777"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610A6A5" w14:textId="77777777"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7D5FA82" w14:textId="77777777"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6F81CA6" w14:textId="77777777"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76FFAD4" w14:textId="77777777"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DF6476B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C1EBAC0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1EF1A5C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CD3279F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BA3BD54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3A30CB2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12ABF95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004BCCE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0CBE01D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86171A1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D511710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AEE9808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E4B2EDD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551CAD3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DDEC1EA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5C20FDC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0E773AB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A4D2DA1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DDC5068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805743B" w14:textId="77777777"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448DC18" w14:textId="77777777" w:rsidR="00307722" w:rsidRPr="0005259B" w:rsidRDefault="002F7D08" w:rsidP="00560276">
      <w:pPr>
        <w:pStyle w:val="Heading1"/>
      </w:pPr>
      <w:bookmarkStart w:id="118" w:name="_Toc260760898"/>
      <w:bookmarkStart w:id="119" w:name="_Toc440445257"/>
      <w:r w:rsidRPr="0005259B">
        <w:lastRenderedPageBreak/>
        <w:t>BIBLIOGRAFI</w:t>
      </w:r>
      <w:r w:rsidR="001C5F2B" w:rsidRPr="0005259B">
        <w:t>A</w:t>
      </w:r>
      <w:bookmarkEnd w:id="118"/>
      <w:bookmarkEnd w:id="119"/>
    </w:p>
    <w:p w14:paraId="4A304455" w14:textId="77777777" w:rsidR="007D5555" w:rsidRDefault="007D5555" w:rsidP="00A41A40">
      <w:pPr>
        <w:pStyle w:val="Bibliography"/>
        <w:numPr>
          <w:ilvl w:val="0"/>
          <w:numId w:val="16"/>
        </w:numPr>
        <w:rPr>
          <w:noProof/>
          <w:sz w:val="24"/>
        </w:rPr>
      </w:pPr>
      <w:r>
        <w:rPr>
          <w:rFonts w:ascii="Times New Roman" w:hAnsi="Times New Roman"/>
        </w:rPr>
        <w:fldChar w:fldCharType="begin"/>
      </w:r>
      <w:r w:rsidRPr="007D5555">
        <w:rPr>
          <w:rFonts w:ascii="Times New Roman" w:hAnsi="Times New Roman"/>
        </w:rPr>
        <w:instrText xml:space="preserve"> BIBLIOGRAPHY  \l 1033 </w:instrText>
      </w:r>
      <w:r>
        <w:rPr>
          <w:rFonts w:ascii="Times New Roman" w:hAnsi="Times New Roman"/>
        </w:rPr>
        <w:fldChar w:fldCharType="separate"/>
      </w:r>
      <w:r>
        <w:rPr>
          <w:noProof/>
        </w:rPr>
        <w:t xml:space="preserve">A. L Mülbert, e N. M. Ayres. 2005. </w:t>
      </w:r>
      <w:r>
        <w:rPr>
          <w:i/>
          <w:iCs/>
          <w:noProof/>
        </w:rPr>
        <w:t>Fundamentos para Sistemas de Informação 2 ed.</w:t>
      </w:r>
      <w:r>
        <w:rPr>
          <w:noProof/>
        </w:rPr>
        <w:t xml:space="preserve"> Santa Catarina: Palhoça UnisulVirtual.</w:t>
      </w:r>
    </w:p>
    <w:p w14:paraId="38BA52E3" w14:textId="77777777" w:rsidR="007D5555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>
        <w:rPr>
          <w:noProof/>
        </w:rPr>
        <w:t xml:space="preserve">Beck, K. 1999. </w:t>
      </w:r>
      <w:r>
        <w:rPr>
          <w:i/>
          <w:iCs/>
          <w:noProof/>
        </w:rPr>
        <w:t>Programação Extrema Explicada.</w:t>
      </w:r>
      <w:r>
        <w:rPr>
          <w:noProof/>
        </w:rPr>
        <w:t xml:space="preserve"> Bookman.</w:t>
      </w:r>
    </w:p>
    <w:p w14:paraId="5F0A986B" w14:textId="77777777" w:rsidR="007D5555" w:rsidRPr="0024334E" w:rsidRDefault="007D5555" w:rsidP="00A41A40">
      <w:pPr>
        <w:pStyle w:val="Bibliography"/>
        <w:numPr>
          <w:ilvl w:val="0"/>
          <w:numId w:val="16"/>
        </w:numPr>
        <w:rPr>
          <w:noProof/>
          <w:lang w:val="en-US"/>
        </w:rPr>
      </w:pPr>
      <w:r>
        <w:rPr>
          <w:noProof/>
        </w:rPr>
        <w:t xml:space="preserve">Caelum. 2009. </w:t>
      </w:r>
      <w:r>
        <w:rPr>
          <w:i/>
          <w:iCs/>
          <w:noProof/>
        </w:rPr>
        <w:t>APOSTILA LABORATÓRIO JAVA COM TESTES, XML E DESIGN PATTERNS.</w:t>
      </w:r>
      <w:r>
        <w:rPr>
          <w:noProof/>
        </w:rPr>
        <w:t xml:space="preserve"> </w:t>
      </w:r>
      <w:r w:rsidRPr="0024334E">
        <w:rPr>
          <w:noProof/>
          <w:lang w:val="en-US"/>
        </w:rPr>
        <w:t>Accessed 06 20, 2015. http://www.caelum.com.br/apostila-java-testes-xml-design-patterns/interfaces-graficas-com-swing/#5-3-look-and-feel.</w:t>
      </w:r>
    </w:p>
    <w:p w14:paraId="3486256D" w14:textId="77777777" w:rsidR="007D5555" w:rsidRPr="0024334E" w:rsidRDefault="007D5555" w:rsidP="00A41A40">
      <w:pPr>
        <w:pStyle w:val="Bibliography"/>
        <w:numPr>
          <w:ilvl w:val="0"/>
          <w:numId w:val="16"/>
        </w:numPr>
        <w:rPr>
          <w:noProof/>
          <w:lang w:val="en-US"/>
        </w:rPr>
      </w:pPr>
      <w:r>
        <w:rPr>
          <w:noProof/>
        </w:rPr>
        <w:t xml:space="preserve">Conselho Nacional de Arquivos - CONARQ. 2010. "Conselho Nacional de Arquivos." </w:t>
      </w:r>
      <w:r>
        <w:rPr>
          <w:i/>
          <w:iCs/>
          <w:noProof/>
        </w:rPr>
        <w:t>www.conarq.arquivonacional.gov.br.</w:t>
      </w:r>
      <w:r>
        <w:rPr>
          <w:noProof/>
        </w:rPr>
        <w:t xml:space="preserve"> 04. </w:t>
      </w:r>
      <w:r w:rsidRPr="0024334E">
        <w:rPr>
          <w:noProof/>
          <w:lang w:val="en-US"/>
        </w:rPr>
        <w:t>Accessed 11 22, 2015. http://www.conarq.arquivonacional.gov.br/media/publicacoes/recomenda/recomendaes_para_digitalizao.pdf.</w:t>
      </w:r>
      <w:bookmarkStart w:id="120" w:name="_GoBack"/>
      <w:bookmarkEnd w:id="120"/>
    </w:p>
    <w:p w14:paraId="1956974C" w14:textId="77777777" w:rsidR="007D5555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>
        <w:rPr>
          <w:noProof/>
        </w:rPr>
        <w:t xml:space="preserve">Gama, Marcus. n.d. </w:t>
      </w:r>
      <w:r>
        <w:rPr>
          <w:i/>
          <w:iCs/>
          <w:noProof/>
        </w:rPr>
        <w:t>Capítulo 2. Fundamentos do UML.</w:t>
      </w:r>
      <w:r>
        <w:rPr>
          <w:noProof/>
        </w:rPr>
        <w:t xml:space="preserve"> Accessed 11 22, 2015. https://docs.kde.org/trunk4/pt_BR/kdesdk/umbrello/uml-basics.html.</w:t>
      </w:r>
    </w:p>
    <w:p w14:paraId="29F70A24" w14:textId="77777777" w:rsidR="007D5555" w:rsidRPr="0024334E" w:rsidRDefault="007D5555" w:rsidP="00A41A40">
      <w:pPr>
        <w:pStyle w:val="Bibliography"/>
        <w:numPr>
          <w:ilvl w:val="0"/>
          <w:numId w:val="16"/>
        </w:numPr>
        <w:rPr>
          <w:noProof/>
          <w:lang w:val="en-US"/>
        </w:rPr>
      </w:pPr>
      <w:r>
        <w:rPr>
          <w:noProof/>
        </w:rPr>
        <w:t xml:space="preserve">Jorge, Mário Rui Gomes e Joaquim. </w:t>
      </w:r>
      <w:r w:rsidRPr="0024334E">
        <w:rPr>
          <w:noProof/>
          <w:lang w:val="en-US"/>
        </w:rPr>
        <w:t xml:space="preserve">1994. "Capítulo 7. Prototyping for Tiny Fingers." </w:t>
      </w:r>
      <w:r w:rsidRPr="0024334E">
        <w:rPr>
          <w:i/>
          <w:iCs/>
          <w:noProof/>
          <w:lang w:val="en-US"/>
        </w:rPr>
        <w:t>http://www.di.ubi.pt.</w:t>
      </w:r>
      <w:r w:rsidRPr="0024334E">
        <w:rPr>
          <w:noProof/>
          <w:lang w:val="en-US"/>
        </w:rPr>
        <w:t xml:space="preserve"> 04. Accessed 11 22, 2015. http://www.di.ubi.pt/~agomes/ihc/teoricas/07-cap.pdf.</w:t>
      </w:r>
    </w:p>
    <w:p w14:paraId="054CBE28" w14:textId="77777777" w:rsidR="007D5555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 w:rsidRPr="0024334E">
        <w:rPr>
          <w:noProof/>
          <w:lang w:val="en-US"/>
        </w:rPr>
        <w:t xml:space="preserve">M. Schwaber, K. and Beedle,. 2002. </w:t>
      </w:r>
      <w:r w:rsidRPr="0024334E">
        <w:rPr>
          <w:i/>
          <w:iCs/>
          <w:noProof/>
          <w:lang w:val="en-US"/>
        </w:rPr>
        <w:t>Agile Software Development with Scrum.</w:t>
      </w:r>
      <w:r w:rsidRPr="0024334E">
        <w:rPr>
          <w:noProof/>
          <w:lang w:val="en-US"/>
        </w:rPr>
        <w:t xml:space="preserve"> </w:t>
      </w:r>
      <w:r>
        <w:rPr>
          <w:noProof/>
        </w:rPr>
        <w:t>New Jersey: Prentice-Hall.</w:t>
      </w:r>
    </w:p>
    <w:p w14:paraId="6C27A50C" w14:textId="77777777" w:rsidR="007D5555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>
        <w:rPr>
          <w:noProof/>
        </w:rPr>
        <w:t xml:space="preserve">Odell, J. Martin &amp; J. 1995. </w:t>
      </w:r>
      <w:r>
        <w:rPr>
          <w:i/>
          <w:iCs/>
          <w:noProof/>
        </w:rPr>
        <w:t>Análise e Projeto Orientados a Objeto.</w:t>
      </w:r>
      <w:r>
        <w:rPr>
          <w:noProof/>
        </w:rPr>
        <w:t xml:space="preserve"> São Paulo: Makron Books.</w:t>
      </w:r>
    </w:p>
    <w:p w14:paraId="47F3B71E" w14:textId="77777777" w:rsidR="007D5555" w:rsidRPr="0024334E" w:rsidRDefault="007D5555" w:rsidP="00A41A40">
      <w:pPr>
        <w:pStyle w:val="Bibliography"/>
        <w:numPr>
          <w:ilvl w:val="0"/>
          <w:numId w:val="16"/>
        </w:numPr>
        <w:rPr>
          <w:noProof/>
          <w:lang w:val="en-US"/>
        </w:rPr>
      </w:pPr>
      <w:r w:rsidRPr="0024334E">
        <w:rPr>
          <w:noProof/>
          <w:lang w:val="en-US"/>
        </w:rPr>
        <w:t xml:space="preserve">Pressman, Roger S. 2005. "Software engineering: a practitioner's approach." </w:t>
      </w:r>
      <w:r w:rsidRPr="0024334E">
        <w:rPr>
          <w:i/>
          <w:iCs/>
          <w:noProof/>
          <w:lang w:val="en-US"/>
        </w:rPr>
        <w:t>books.google.com.</w:t>
      </w:r>
      <w:r w:rsidRPr="0024334E">
        <w:rPr>
          <w:noProof/>
          <w:lang w:val="en-US"/>
        </w:rPr>
        <w:t xml:space="preserve"> http://books.google.com/books?hl=en&amp;lr=&amp;id=bL7QZHtWvaUC&amp;oi=fnd&amp;pg=PR27&amp;dq=pressman+software+1995&amp;ots=O6wccQsK9l&amp;sig=LAlR4xjKzJQ-6snNfGptiV8Mrnk.</w:t>
      </w:r>
    </w:p>
    <w:p w14:paraId="6BC4DA2E" w14:textId="77777777" w:rsidR="007D5555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 w:rsidRPr="0024334E">
        <w:rPr>
          <w:noProof/>
          <w:lang w:val="en-US"/>
        </w:rPr>
        <w:t xml:space="preserve">Royce, W.W. 1970. </w:t>
      </w:r>
      <w:r w:rsidRPr="0024334E">
        <w:rPr>
          <w:i/>
          <w:iCs/>
          <w:noProof/>
          <w:lang w:val="en-US"/>
        </w:rPr>
        <w:t>Managing the development of large software systems: concepts and techniques.</w:t>
      </w:r>
      <w:r w:rsidRPr="0024334E">
        <w:rPr>
          <w:noProof/>
          <w:lang w:val="en-US"/>
        </w:rPr>
        <w:t xml:space="preserve"> </w:t>
      </w:r>
      <w:r>
        <w:rPr>
          <w:noProof/>
        </w:rPr>
        <w:t>Westcon, Los Angeles, CA.: IEEE .</w:t>
      </w:r>
    </w:p>
    <w:p w14:paraId="79F30035" w14:textId="77777777" w:rsidR="007D5555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>
        <w:rPr>
          <w:noProof/>
        </w:rPr>
        <w:t xml:space="preserve">Sampaio. 2007. </w:t>
      </w:r>
      <w:r>
        <w:rPr>
          <w:i/>
          <w:iCs/>
          <w:noProof/>
        </w:rPr>
        <w:t>dsc.ufcg.</w:t>
      </w:r>
      <w:r>
        <w:rPr>
          <w:noProof/>
        </w:rPr>
        <w:t xml:space="preserve"> 1. Accessed 10 18, 2015. http://www.dsc.ufcg.edu.br/~sampaio/cursos/2007.1/Graduacao/SI-II/Uml/diagramas/usecases/usecases.htm.</w:t>
      </w:r>
    </w:p>
    <w:p w14:paraId="7A5BE7DD" w14:textId="77777777" w:rsidR="007D5555" w:rsidRPr="0024334E" w:rsidRDefault="007D5555" w:rsidP="00A41A40">
      <w:pPr>
        <w:pStyle w:val="Bibliography"/>
        <w:numPr>
          <w:ilvl w:val="0"/>
          <w:numId w:val="16"/>
        </w:numPr>
        <w:rPr>
          <w:noProof/>
          <w:lang w:val="en-US"/>
        </w:rPr>
      </w:pPr>
      <w:r>
        <w:rPr>
          <w:noProof/>
        </w:rPr>
        <w:lastRenderedPageBreak/>
        <w:t xml:space="preserve">Sara M. 2007. </w:t>
      </w:r>
      <w:r>
        <w:rPr>
          <w:i/>
          <w:iCs/>
          <w:noProof/>
        </w:rPr>
        <w:t>Sistemas de Gestão de Base de Dados.</w:t>
      </w:r>
      <w:r>
        <w:rPr>
          <w:noProof/>
        </w:rPr>
        <w:t xml:space="preserve"> </w:t>
      </w:r>
      <w:r w:rsidRPr="0024334E">
        <w:rPr>
          <w:noProof/>
          <w:lang w:val="en-US"/>
        </w:rPr>
        <w:t>11 26. Accessed 06 17, 2015. http://www.notapositiva.com/trab_estudantes/trab_estudantes/tic/tic_trabalhos/sistgestbd.htm.</w:t>
      </w:r>
    </w:p>
    <w:p w14:paraId="32DAF7CE" w14:textId="77777777" w:rsidR="008136A2" w:rsidRPr="007D5555" w:rsidRDefault="007D5555" w:rsidP="007D5555">
      <w:pPr>
        <w:pStyle w:val="BodyText"/>
        <w:spacing w:before="0"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end"/>
      </w:r>
    </w:p>
    <w:p w14:paraId="156170AE" w14:textId="77777777" w:rsidR="003F6340" w:rsidRPr="0024334E" w:rsidRDefault="003F6340" w:rsidP="00AA169F">
      <w:pPr>
        <w:pStyle w:val="Bibliografa"/>
        <w:spacing w:before="0" w:after="0" w:line="360" w:lineRule="auto"/>
        <w:rPr>
          <w:color w:val="auto"/>
          <w:lang w:val="en-US"/>
        </w:rPr>
      </w:pPr>
    </w:p>
    <w:p w14:paraId="562C8AB1" w14:textId="77777777" w:rsidR="005871B9" w:rsidRPr="0024334E" w:rsidRDefault="005871B9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14:paraId="05D18D15" w14:textId="77777777" w:rsidR="005C136D" w:rsidRPr="0024334E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14:paraId="531E1DDE" w14:textId="77777777" w:rsidR="005C136D" w:rsidRPr="0024334E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14:paraId="456CB32D" w14:textId="77777777" w:rsidR="005C136D" w:rsidRPr="0024334E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14:paraId="7622A3E7" w14:textId="77777777" w:rsidR="005C136D" w:rsidRPr="0024334E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14:paraId="29F6DDF7" w14:textId="77777777" w:rsidR="00152AFA" w:rsidRPr="0024334E" w:rsidRDefault="00152AFA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AE08BF" w14:textId="77777777" w:rsidR="005C136D" w:rsidRPr="0005259B" w:rsidRDefault="005C136D" w:rsidP="00560276">
      <w:pPr>
        <w:pStyle w:val="Heading1"/>
      </w:pPr>
      <w:bookmarkStart w:id="121" w:name="_Toc260760899"/>
      <w:bookmarkStart w:id="122" w:name="_Toc440445258"/>
      <w:r w:rsidRPr="0005259B">
        <w:lastRenderedPageBreak/>
        <w:t>ANEXOS</w:t>
      </w:r>
      <w:bookmarkEnd w:id="121"/>
      <w:bookmarkEnd w:id="122"/>
    </w:p>
    <w:p w14:paraId="7592742E" w14:textId="77777777"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0E7FFF07" w14:textId="77777777" w:rsidR="005C136D" w:rsidRPr="0005259B" w:rsidRDefault="00B41BC8" w:rsidP="00AA169F">
      <w:pPr>
        <w:pStyle w:val="Bibliografa"/>
        <w:spacing w:before="0" w:after="0" w:line="360" w:lineRule="auto"/>
      </w:pPr>
      <w:r w:rsidRPr="0005259B">
        <w:fldChar w:fldCharType="begin"/>
      </w:r>
      <w:r w:rsidRPr="0005259B">
        <w:instrText xml:space="preserve"> MACROBUTTON  AcceptAllChangesInDoc "[Insira aqui os Anexos]" </w:instrText>
      </w:r>
      <w:r w:rsidRPr="0005259B">
        <w:fldChar w:fldCharType="end"/>
      </w:r>
    </w:p>
    <w:p w14:paraId="5F675BD3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1B3A94E8" w14:textId="77777777" w:rsidR="005871B9" w:rsidRPr="0005259B" w:rsidRDefault="003A3F35" w:rsidP="00AA169F">
      <w:pPr>
        <w:pStyle w:val="Bibliografa"/>
        <w:spacing w:before="0" w:after="0" w:line="360" w:lineRule="auto"/>
      </w:pPr>
      <w:r w:rsidRPr="000525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3DB9" wp14:editId="26ABAF16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982980"/>
                <wp:effectExtent l="22860" t="24765" r="24765" b="20955"/>
                <wp:wrapSquare wrapText="bothSides"/>
                <wp:docPr id="1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D39A9" w14:textId="77777777" w:rsidR="00BB0DC9" w:rsidRPr="00825B20" w:rsidRDefault="00BB0DC9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Os anexos são constitu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í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dos por material suplem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en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tar ao texto e podem ser gráficos, tabelas, estatísticas, diagramas, mapas, levantamentos topográficos, </w:t>
                            </w:r>
                            <w:proofErr w:type="spellStart"/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fotografías</w:t>
                            </w:r>
                            <w:proofErr w:type="spellEnd"/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, cronologias, quadros comparativos,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inquéritos, cópias de documentos, 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etc., que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ajudem a uma melhor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compre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e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ns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ão do que foi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expo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sto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B3DB9" id="Text Box 48" o:spid="_x0000_s1037" type="#_x0000_t202" style="position:absolute;left:0;text-align:left;margin-left:0;margin-top:16.65pt;width:441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" strokecolor="red" strokeweight="3pt">
                <v:textbox style="mso-fit-shape-to-text:t">
                  <w:txbxContent>
                    <w:p w14:paraId="5F1D39A9" w14:textId="77777777" w:rsidR="00BB0DC9" w:rsidRPr="00825B20" w:rsidRDefault="00BB0DC9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Os anexos são constitu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í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dos por material suplem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en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tar ao texto e podem ser gráficos, tabelas, estatísticas, diagramas, mapas, levantamentos topográficos, </w:t>
                      </w:r>
                      <w:proofErr w:type="spellStart"/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fotografías</w:t>
                      </w:r>
                      <w:proofErr w:type="spellEnd"/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, cronologias, quadros comparativos,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inquéritos, cópias de documentos, 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etc., que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ajudem a uma melhor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compre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e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ns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ão do que foi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expo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sto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F474C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150EFF3C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7B62655A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08D7359E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4330B50E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3E9EBEF1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6B0FE9C2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5C8798E2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5900F509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14C5396E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6D38FEA9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3E8E8118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7BFB5E8A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7566D8C1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05965170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72BEE9C3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211AC0E6" w14:textId="77777777" w:rsidR="005871B9" w:rsidRPr="0005259B" w:rsidRDefault="005871B9" w:rsidP="00AA169F">
      <w:pPr>
        <w:pStyle w:val="Bibliografa"/>
        <w:spacing w:before="0" w:after="0" w:line="360" w:lineRule="auto"/>
      </w:pPr>
    </w:p>
    <w:p w14:paraId="1A66F021" w14:textId="77777777" w:rsidR="000E0510" w:rsidRPr="0005259B" w:rsidRDefault="000E0510" w:rsidP="00AA169F">
      <w:pPr>
        <w:pStyle w:val="Bibliografa"/>
        <w:spacing w:before="0" w:after="0" w:line="360" w:lineRule="auto"/>
      </w:pPr>
    </w:p>
    <w:p w14:paraId="7A16DAC8" w14:textId="77777777" w:rsidR="000E0510" w:rsidRPr="0005259B" w:rsidRDefault="000E0510" w:rsidP="00AA169F">
      <w:pPr>
        <w:pStyle w:val="Bibliografa"/>
        <w:spacing w:before="0" w:after="0" w:line="360" w:lineRule="auto"/>
      </w:pPr>
    </w:p>
    <w:p w14:paraId="59D41EB8" w14:textId="77777777" w:rsidR="000E0510" w:rsidRPr="0005259B" w:rsidRDefault="000E0510" w:rsidP="00AA169F">
      <w:pPr>
        <w:pStyle w:val="Bibliografa"/>
        <w:spacing w:before="0" w:after="0" w:line="360" w:lineRule="auto"/>
      </w:pPr>
    </w:p>
    <w:p w14:paraId="39AB609F" w14:textId="77777777" w:rsidR="000E0510" w:rsidRPr="0005259B" w:rsidRDefault="000E0510" w:rsidP="00AA169F">
      <w:pPr>
        <w:pStyle w:val="Bibliografa"/>
        <w:spacing w:before="0" w:after="0" w:line="360" w:lineRule="auto"/>
      </w:pPr>
    </w:p>
    <w:p w14:paraId="7EA67D30" w14:textId="77777777" w:rsidR="000E0510" w:rsidRPr="0005259B" w:rsidRDefault="000E0510" w:rsidP="00AA169F">
      <w:pPr>
        <w:pStyle w:val="Bibliografa"/>
        <w:spacing w:before="0" w:after="0" w:line="360" w:lineRule="auto"/>
      </w:pPr>
    </w:p>
    <w:p w14:paraId="541D9AF0" w14:textId="77777777" w:rsidR="0021281E" w:rsidRPr="0005259B" w:rsidRDefault="0021281E" w:rsidP="00AA169F">
      <w:pPr>
        <w:pStyle w:val="Bibliografa"/>
        <w:spacing w:before="0" w:after="0" w:line="360" w:lineRule="auto"/>
      </w:pPr>
    </w:p>
    <w:sectPr w:rsidR="0021281E" w:rsidRPr="0005259B" w:rsidSect="00266CFA">
      <w:footerReference w:type="default" r:id="rId22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7060D" w14:textId="77777777" w:rsidR="00BB0DC9" w:rsidRDefault="00BB0DC9">
      <w:r>
        <w:separator/>
      </w:r>
    </w:p>
  </w:endnote>
  <w:endnote w:type="continuationSeparator" w:id="0">
    <w:p w14:paraId="088E2B67" w14:textId="77777777" w:rsidR="00BB0DC9" w:rsidRDefault="00BB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FBB57" w14:textId="77777777" w:rsidR="00BB0DC9" w:rsidRDefault="00BB0DC9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E2EC5E" w14:textId="77777777" w:rsidR="00BB0DC9" w:rsidRDefault="00BB0DC9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11172" w14:textId="5C19FB0F" w:rsidR="00BB0DC9" w:rsidRPr="00266CFA" w:rsidRDefault="00BB0DC9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9A27B3">
      <w:rPr>
        <w:rStyle w:val="PageNumber"/>
        <w:rFonts w:ascii="Times New Roman" w:hAnsi="Times New Roman"/>
        <w:noProof/>
        <w:sz w:val="18"/>
        <w:szCs w:val="18"/>
      </w:rPr>
      <w:t>X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</w:p>
  <w:p w14:paraId="1D96EE2D" w14:textId="77777777" w:rsidR="00BB0DC9" w:rsidRDefault="00BB0DC9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C5628" w14:textId="246CC8AA" w:rsidR="00BB0DC9" w:rsidRPr="00266CFA" w:rsidRDefault="00BB0DC9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3F622F">
      <w:rPr>
        <w:rStyle w:val="PageNumber"/>
        <w:rFonts w:ascii="Times New Roman" w:hAnsi="Times New Roman"/>
        <w:noProof/>
        <w:sz w:val="18"/>
        <w:szCs w:val="18"/>
      </w:rPr>
      <w:t>29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  <w:r>
      <w:rPr>
        <w:rStyle w:val="PageNumber"/>
        <w:rFonts w:ascii="Times New Roman" w:hAnsi="Times New Roman"/>
        <w:sz w:val="18"/>
        <w:szCs w:val="18"/>
      </w:rPr>
      <w:t>/9</w:t>
    </w:r>
  </w:p>
  <w:p w14:paraId="6171E42B" w14:textId="77777777" w:rsidR="00BB0DC9" w:rsidRDefault="00BB0DC9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D73A4" w14:textId="77777777" w:rsidR="00BB0DC9" w:rsidRDefault="00BB0DC9">
      <w:r>
        <w:separator/>
      </w:r>
    </w:p>
  </w:footnote>
  <w:footnote w:type="continuationSeparator" w:id="0">
    <w:p w14:paraId="70521C16" w14:textId="77777777" w:rsidR="00BB0DC9" w:rsidRDefault="00BB0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3108E" w14:textId="77777777" w:rsidR="00BB0DC9" w:rsidRPr="00263C32" w:rsidRDefault="00BB0DC9" w:rsidP="00263C32">
    <w:pPr>
      <w:pStyle w:val="Header"/>
      <w:rPr>
        <w:rFonts w:ascii="Times New Roman" w:hAnsi="Times New Roman"/>
        <w:szCs w:val="22"/>
      </w:rPr>
    </w:pPr>
    <w:r w:rsidRPr="00151601">
      <w:rPr>
        <w:rFonts w:ascii="Times New Roman" w:hAnsi="Times New Roman"/>
        <w:szCs w:val="22"/>
      </w:rPr>
      <w:t xml:space="preserve">Protótipo de um Sistema de Informação para a Gestão de Processos Judiciais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6C09E1"/>
    <w:multiLevelType w:val="hybridMultilevel"/>
    <w:tmpl w:val="4C220DF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0070B4"/>
    <w:multiLevelType w:val="hybridMultilevel"/>
    <w:tmpl w:val="E0C6CF62"/>
    <w:lvl w:ilvl="0" w:tplc="7786C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E6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E9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846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EB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867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AD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AA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45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329E7"/>
    <w:multiLevelType w:val="hybridMultilevel"/>
    <w:tmpl w:val="0F7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193C"/>
    <w:multiLevelType w:val="multilevel"/>
    <w:tmpl w:val="908E023A"/>
    <w:styleLink w:val="Style1"/>
    <w:lvl w:ilvl="0">
      <w:start w:val="1"/>
      <w:numFmt w:val="decimal"/>
      <w:suff w:val="space"/>
      <w:lvlText w:val="%1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440" w:hanging="36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150D460D"/>
    <w:multiLevelType w:val="hybridMultilevel"/>
    <w:tmpl w:val="4A36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5D9"/>
    <w:multiLevelType w:val="multilevel"/>
    <w:tmpl w:val="50901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9C25064"/>
    <w:multiLevelType w:val="multilevel"/>
    <w:tmpl w:val="9C1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7A04AA"/>
    <w:multiLevelType w:val="multilevel"/>
    <w:tmpl w:val="35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380585"/>
    <w:multiLevelType w:val="hybridMultilevel"/>
    <w:tmpl w:val="EEF6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85251"/>
    <w:multiLevelType w:val="hybridMultilevel"/>
    <w:tmpl w:val="45DC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C0AC8"/>
    <w:multiLevelType w:val="multilevel"/>
    <w:tmpl w:val="9B0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F5A5A"/>
    <w:multiLevelType w:val="multilevel"/>
    <w:tmpl w:val="ED9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0C0EBE"/>
    <w:multiLevelType w:val="hybridMultilevel"/>
    <w:tmpl w:val="9666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B6197"/>
    <w:multiLevelType w:val="multilevel"/>
    <w:tmpl w:val="620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1A4F59"/>
    <w:multiLevelType w:val="hybridMultilevel"/>
    <w:tmpl w:val="51C8ECC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51753198"/>
    <w:multiLevelType w:val="hybridMultilevel"/>
    <w:tmpl w:val="C1C4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26EFA"/>
    <w:multiLevelType w:val="multilevel"/>
    <w:tmpl w:val="2910A696"/>
    <w:lvl w:ilvl="0">
      <w:start w:val="1"/>
      <w:numFmt w:val="decimal"/>
      <w:pStyle w:val="Heading1"/>
      <w:suff w:val="space"/>
      <w:lvlText w:val="%1"/>
      <w:lvlJc w:val="center"/>
      <w:pPr>
        <w:ind w:left="0" w:firstLine="0"/>
      </w:pPr>
      <w:rPr>
        <w:rFonts w:hint="default"/>
        <w:b/>
        <w:color w:val="FFFFFF" w:themeColor="background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4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8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432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576" w:firstLine="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52" w:firstLine="0"/>
      </w:pPr>
      <w:rPr>
        <w:rFonts w:hint="default"/>
      </w:rPr>
    </w:lvl>
  </w:abstractNum>
  <w:abstractNum w:abstractNumId="20" w15:restartNumberingAfterBreak="0">
    <w:nsid w:val="5A2C262E"/>
    <w:multiLevelType w:val="hybridMultilevel"/>
    <w:tmpl w:val="E62CE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484990"/>
    <w:multiLevelType w:val="hybridMultilevel"/>
    <w:tmpl w:val="98E0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8395F"/>
    <w:multiLevelType w:val="multilevel"/>
    <w:tmpl w:val="84C626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3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0"/>
  </w:num>
  <w:num w:numId="13">
    <w:abstractNumId w:val="7"/>
  </w:num>
  <w:num w:numId="14">
    <w:abstractNumId w:val="17"/>
  </w:num>
  <w:num w:numId="15">
    <w:abstractNumId w:val="16"/>
  </w:num>
  <w:num w:numId="16">
    <w:abstractNumId w:val="20"/>
  </w:num>
  <w:num w:numId="17">
    <w:abstractNumId w:val="6"/>
  </w:num>
  <w:num w:numId="18">
    <w:abstractNumId w:val="5"/>
  </w:num>
  <w:num w:numId="19">
    <w:abstractNumId w:val="4"/>
  </w:num>
  <w:num w:numId="20">
    <w:abstractNumId w:val="19"/>
  </w:num>
  <w:num w:numId="21">
    <w:abstractNumId w:val="19"/>
  </w:num>
  <w:num w:numId="22">
    <w:abstractNumId w:val="21"/>
  </w:num>
  <w:num w:numId="23">
    <w:abstractNumId w:val="2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37B83"/>
    <w:rsid w:val="000414C6"/>
    <w:rsid w:val="00042F2A"/>
    <w:rsid w:val="00046E20"/>
    <w:rsid w:val="000502E3"/>
    <w:rsid w:val="0005259B"/>
    <w:rsid w:val="000566A8"/>
    <w:rsid w:val="000578B5"/>
    <w:rsid w:val="00060446"/>
    <w:rsid w:val="00061C5C"/>
    <w:rsid w:val="000636CB"/>
    <w:rsid w:val="0007179D"/>
    <w:rsid w:val="00076EC1"/>
    <w:rsid w:val="0008065F"/>
    <w:rsid w:val="00091DF3"/>
    <w:rsid w:val="00093F73"/>
    <w:rsid w:val="000944F8"/>
    <w:rsid w:val="00095208"/>
    <w:rsid w:val="0009742F"/>
    <w:rsid w:val="000975FE"/>
    <w:rsid w:val="000A3C7E"/>
    <w:rsid w:val="000A4248"/>
    <w:rsid w:val="000A798A"/>
    <w:rsid w:val="000B0E68"/>
    <w:rsid w:val="000B1DF9"/>
    <w:rsid w:val="000C09FD"/>
    <w:rsid w:val="000C20BF"/>
    <w:rsid w:val="000C6B01"/>
    <w:rsid w:val="000D3DD9"/>
    <w:rsid w:val="000D4673"/>
    <w:rsid w:val="000E0510"/>
    <w:rsid w:val="000E140C"/>
    <w:rsid w:val="000E5BD5"/>
    <w:rsid w:val="000E5F69"/>
    <w:rsid w:val="000E6984"/>
    <w:rsid w:val="00101036"/>
    <w:rsid w:val="00104E1F"/>
    <w:rsid w:val="00105EBD"/>
    <w:rsid w:val="00113DFA"/>
    <w:rsid w:val="00116DFF"/>
    <w:rsid w:val="00120343"/>
    <w:rsid w:val="00120F9C"/>
    <w:rsid w:val="00120FEB"/>
    <w:rsid w:val="0012167D"/>
    <w:rsid w:val="00137EE1"/>
    <w:rsid w:val="001416F5"/>
    <w:rsid w:val="00151601"/>
    <w:rsid w:val="00152AFA"/>
    <w:rsid w:val="00157A78"/>
    <w:rsid w:val="001627C1"/>
    <w:rsid w:val="00170659"/>
    <w:rsid w:val="001719A3"/>
    <w:rsid w:val="0017439C"/>
    <w:rsid w:val="0017740D"/>
    <w:rsid w:val="00177549"/>
    <w:rsid w:val="00182302"/>
    <w:rsid w:val="00183B57"/>
    <w:rsid w:val="00184871"/>
    <w:rsid w:val="00184EFD"/>
    <w:rsid w:val="0019548D"/>
    <w:rsid w:val="001A069B"/>
    <w:rsid w:val="001A08C0"/>
    <w:rsid w:val="001A28E7"/>
    <w:rsid w:val="001A69B3"/>
    <w:rsid w:val="001A7E11"/>
    <w:rsid w:val="001B01FF"/>
    <w:rsid w:val="001B723B"/>
    <w:rsid w:val="001C15F3"/>
    <w:rsid w:val="001C21BF"/>
    <w:rsid w:val="001C43FD"/>
    <w:rsid w:val="001C5F2B"/>
    <w:rsid w:val="001C6CD5"/>
    <w:rsid w:val="001D136D"/>
    <w:rsid w:val="001D15D6"/>
    <w:rsid w:val="001D3850"/>
    <w:rsid w:val="001D7896"/>
    <w:rsid w:val="001E5530"/>
    <w:rsid w:val="00203377"/>
    <w:rsid w:val="00210618"/>
    <w:rsid w:val="00210A3F"/>
    <w:rsid w:val="0021281E"/>
    <w:rsid w:val="00213F03"/>
    <w:rsid w:val="00234285"/>
    <w:rsid w:val="00240E55"/>
    <w:rsid w:val="00241EC9"/>
    <w:rsid w:val="0024334E"/>
    <w:rsid w:val="002442D9"/>
    <w:rsid w:val="00253FBE"/>
    <w:rsid w:val="00261CA6"/>
    <w:rsid w:val="00263C32"/>
    <w:rsid w:val="00266CFA"/>
    <w:rsid w:val="00276B6E"/>
    <w:rsid w:val="00282A55"/>
    <w:rsid w:val="00282F64"/>
    <w:rsid w:val="00297747"/>
    <w:rsid w:val="002A6C41"/>
    <w:rsid w:val="002B0BB3"/>
    <w:rsid w:val="002B2DC3"/>
    <w:rsid w:val="002C237C"/>
    <w:rsid w:val="002C79DF"/>
    <w:rsid w:val="002D318B"/>
    <w:rsid w:val="002E2115"/>
    <w:rsid w:val="002E45D6"/>
    <w:rsid w:val="002F00F8"/>
    <w:rsid w:val="002F31E9"/>
    <w:rsid w:val="002F42E6"/>
    <w:rsid w:val="002F668D"/>
    <w:rsid w:val="002F7D08"/>
    <w:rsid w:val="00301C29"/>
    <w:rsid w:val="00306CED"/>
    <w:rsid w:val="00307722"/>
    <w:rsid w:val="00310674"/>
    <w:rsid w:val="00312797"/>
    <w:rsid w:val="00315D10"/>
    <w:rsid w:val="0034518A"/>
    <w:rsid w:val="0034740D"/>
    <w:rsid w:val="00370B01"/>
    <w:rsid w:val="00375A1C"/>
    <w:rsid w:val="00375D29"/>
    <w:rsid w:val="00377B52"/>
    <w:rsid w:val="00383013"/>
    <w:rsid w:val="003941CA"/>
    <w:rsid w:val="003A3F35"/>
    <w:rsid w:val="003A5A56"/>
    <w:rsid w:val="003A5B10"/>
    <w:rsid w:val="003A7D0F"/>
    <w:rsid w:val="003B0C42"/>
    <w:rsid w:val="003C2CA2"/>
    <w:rsid w:val="003C657C"/>
    <w:rsid w:val="003D0773"/>
    <w:rsid w:val="003D4B9B"/>
    <w:rsid w:val="003D61C5"/>
    <w:rsid w:val="003F13B6"/>
    <w:rsid w:val="003F622F"/>
    <w:rsid w:val="003F6340"/>
    <w:rsid w:val="004000EA"/>
    <w:rsid w:val="00400396"/>
    <w:rsid w:val="0040559F"/>
    <w:rsid w:val="00405A22"/>
    <w:rsid w:val="00410072"/>
    <w:rsid w:val="004108B8"/>
    <w:rsid w:val="00411773"/>
    <w:rsid w:val="004131B5"/>
    <w:rsid w:val="004139E5"/>
    <w:rsid w:val="00415264"/>
    <w:rsid w:val="00426AE8"/>
    <w:rsid w:val="0043231A"/>
    <w:rsid w:val="0044458F"/>
    <w:rsid w:val="004448BC"/>
    <w:rsid w:val="00465472"/>
    <w:rsid w:val="00466C2C"/>
    <w:rsid w:val="00473D2F"/>
    <w:rsid w:val="00475DE4"/>
    <w:rsid w:val="004866CE"/>
    <w:rsid w:val="00493587"/>
    <w:rsid w:val="00493DD4"/>
    <w:rsid w:val="00495F5E"/>
    <w:rsid w:val="004A2005"/>
    <w:rsid w:val="004A35C2"/>
    <w:rsid w:val="004A704F"/>
    <w:rsid w:val="004B7B36"/>
    <w:rsid w:val="004C406B"/>
    <w:rsid w:val="004F0D5D"/>
    <w:rsid w:val="004F2BB7"/>
    <w:rsid w:val="00500CD9"/>
    <w:rsid w:val="00502126"/>
    <w:rsid w:val="00512A09"/>
    <w:rsid w:val="00515CF7"/>
    <w:rsid w:val="00520602"/>
    <w:rsid w:val="00532D39"/>
    <w:rsid w:val="00535A9C"/>
    <w:rsid w:val="00544FAC"/>
    <w:rsid w:val="00554414"/>
    <w:rsid w:val="00554728"/>
    <w:rsid w:val="00556593"/>
    <w:rsid w:val="00557AD6"/>
    <w:rsid w:val="00560276"/>
    <w:rsid w:val="005614BD"/>
    <w:rsid w:val="00567B6C"/>
    <w:rsid w:val="00570AEF"/>
    <w:rsid w:val="00573BFA"/>
    <w:rsid w:val="0057412E"/>
    <w:rsid w:val="00574E3C"/>
    <w:rsid w:val="00583E2D"/>
    <w:rsid w:val="00586625"/>
    <w:rsid w:val="005871B9"/>
    <w:rsid w:val="00590528"/>
    <w:rsid w:val="00593E25"/>
    <w:rsid w:val="00597C44"/>
    <w:rsid w:val="005A44E1"/>
    <w:rsid w:val="005A5B19"/>
    <w:rsid w:val="005B1ECA"/>
    <w:rsid w:val="005C136D"/>
    <w:rsid w:val="005D5BD5"/>
    <w:rsid w:val="005E26CE"/>
    <w:rsid w:val="005E606D"/>
    <w:rsid w:val="005E6245"/>
    <w:rsid w:val="005E7443"/>
    <w:rsid w:val="005F12E3"/>
    <w:rsid w:val="00606BF8"/>
    <w:rsid w:val="006128C8"/>
    <w:rsid w:val="00613296"/>
    <w:rsid w:val="006171CB"/>
    <w:rsid w:val="006249F9"/>
    <w:rsid w:val="006304C7"/>
    <w:rsid w:val="006349B3"/>
    <w:rsid w:val="006445FD"/>
    <w:rsid w:val="00650BEF"/>
    <w:rsid w:val="00654F31"/>
    <w:rsid w:val="00661658"/>
    <w:rsid w:val="00661DD3"/>
    <w:rsid w:val="006640EC"/>
    <w:rsid w:val="00665BB7"/>
    <w:rsid w:val="00667B56"/>
    <w:rsid w:val="006705F1"/>
    <w:rsid w:val="0067758B"/>
    <w:rsid w:val="00696510"/>
    <w:rsid w:val="006A0846"/>
    <w:rsid w:val="006A3CE8"/>
    <w:rsid w:val="006B229C"/>
    <w:rsid w:val="006B29BE"/>
    <w:rsid w:val="006B369D"/>
    <w:rsid w:val="006C1509"/>
    <w:rsid w:val="006E21F6"/>
    <w:rsid w:val="006E2347"/>
    <w:rsid w:val="00703C15"/>
    <w:rsid w:val="007047B1"/>
    <w:rsid w:val="00715B82"/>
    <w:rsid w:val="00716FFF"/>
    <w:rsid w:val="00721468"/>
    <w:rsid w:val="00741653"/>
    <w:rsid w:val="00752894"/>
    <w:rsid w:val="007555F5"/>
    <w:rsid w:val="00755A4C"/>
    <w:rsid w:val="00756A9F"/>
    <w:rsid w:val="00765336"/>
    <w:rsid w:val="007715ED"/>
    <w:rsid w:val="00777F0D"/>
    <w:rsid w:val="007806F7"/>
    <w:rsid w:val="0078241D"/>
    <w:rsid w:val="00787609"/>
    <w:rsid w:val="00793ABB"/>
    <w:rsid w:val="007B1940"/>
    <w:rsid w:val="007B71E2"/>
    <w:rsid w:val="007C39BA"/>
    <w:rsid w:val="007C7044"/>
    <w:rsid w:val="007D5555"/>
    <w:rsid w:val="007E5356"/>
    <w:rsid w:val="007E5B27"/>
    <w:rsid w:val="007F16CA"/>
    <w:rsid w:val="007F613A"/>
    <w:rsid w:val="00801FBC"/>
    <w:rsid w:val="0081144D"/>
    <w:rsid w:val="0081177C"/>
    <w:rsid w:val="00812066"/>
    <w:rsid w:val="008136A2"/>
    <w:rsid w:val="00814AA5"/>
    <w:rsid w:val="00816B4A"/>
    <w:rsid w:val="008245D8"/>
    <w:rsid w:val="0082478C"/>
    <w:rsid w:val="00825929"/>
    <w:rsid w:val="00825B20"/>
    <w:rsid w:val="0083060D"/>
    <w:rsid w:val="00835094"/>
    <w:rsid w:val="00842C75"/>
    <w:rsid w:val="008448EF"/>
    <w:rsid w:val="00845E94"/>
    <w:rsid w:val="00846678"/>
    <w:rsid w:val="00852D06"/>
    <w:rsid w:val="0085502F"/>
    <w:rsid w:val="0085622C"/>
    <w:rsid w:val="00856DD4"/>
    <w:rsid w:val="00857AE9"/>
    <w:rsid w:val="00857BB1"/>
    <w:rsid w:val="0086282D"/>
    <w:rsid w:val="008713EC"/>
    <w:rsid w:val="008752CE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2745"/>
    <w:rsid w:val="008C4726"/>
    <w:rsid w:val="008D3837"/>
    <w:rsid w:val="008D4140"/>
    <w:rsid w:val="008D6C2F"/>
    <w:rsid w:val="008E6589"/>
    <w:rsid w:val="008F3FCD"/>
    <w:rsid w:val="00902100"/>
    <w:rsid w:val="0090260F"/>
    <w:rsid w:val="0090263E"/>
    <w:rsid w:val="00905010"/>
    <w:rsid w:val="00910B39"/>
    <w:rsid w:val="00912A27"/>
    <w:rsid w:val="00913927"/>
    <w:rsid w:val="009167F0"/>
    <w:rsid w:val="00925FE9"/>
    <w:rsid w:val="00931C11"/>
    <w:rsid w:val="00933DFA"/>
    <w:rsid w:val="00940E75"/>
    <w:rsid w:val="00942498"/>
    <w:rsid w:val="00944B77"/>
    <w:rsid w:val="00944BC4"/>
    <w:rsid w:val="00961C12"/>
    <w:rsid w:val="0096258A"/>
    <w:rsid w:val="009743C6"/>
    <w:rsid w:val="009775AC"/>
    <w:rsid w:val="00983F1E"/>
    <w:rsid w:val="00985253"/>
    <w:rsid w:val="00995308"/>
    <w:rsid w:val="009A0D0E"/>
    <w:rsid w:val="009A218A"/>
    <w:rsid w:val="009A27B3"/>
    <w:rsid w:val="009B41B3"/>
    <w:rsid w:val="009B6980"/>
    <w:rsid w:val="009C17D2"/>
    <w:rsid w:val="009C4521"/>
    <w:rsid w:val="009C756F"/>
    <w:rsid w:val="009D040A"/>
    <w:rsid w:val="009D39A0"/>
    <w:rsid w:val="009D4432"/>
    <w:rsid w:val="009D5EA8"/>
    <w:rsid w:val="00A0011D"/>
    <w:rsid w:val="00A03A72"/>
    <w:rsid w:val="00A03D78"/>
    <w:rsid w:val="00A05ACD"/>
    <w:rsid w:val="00A107E4"/>
    <w:rsid w:val="00A14E86"/>
    <w:rsid w:val="00A1617D"/>
    <w:rsid w:val="00A2119D"/>
    <w:rsid w:val="00A30770"/>
    <w:rsid w:val="00A41A40"/>
    <w:rsid w:val="00A42A3E"/>
    <w:rsid w:val="00A43472"/>
    <w:rsid w:val="00A47EE5"/>
    <w:rsid w:val="00A5004A"/>
    <w:rsid w:val="00A512B2"/>
    <w:rsid w:val="00A5326A"/>
    <w:rsid w:val="00A53A35"/>
    <w:rsid w:val="00A56824"/>
    <w:rsid w:val="00A57514"/>
    <w:rsid w:val="00A575F8"/>
    <w:rsid w:val="00A666D3"/>
    <w:rsid w:val="00A75AA7"/>
    <w:rsid w:val="00A76381"/>
    <w:rsid w:val="00A8117B"/>
    <w:rsid w:val="00A92D9B"/>
    <w:rsid w:val="00A9382A"/>
    <w:rsid w:val="00A956B7"/>
    <w:rsid w:val="00A964DD"/>
    <w:rsid w:val="00AA1277"/>
    <w:rsid w:val="00AA169F"/>
    <w:rsid w:val="00AA23FE"/>
    <w:rsid w:val="00AA6BE6"/>
    <w:rsid w:val="00AB4FBE"/>
    <w:rsid w:val="00AB55D4"/>
    <w:rsid w:val="00AC1E3A"/>
    <w:rsid w:val="00AC2AF3"/>
    <w:rsid w:val="00AC3FED"/>
    <w:rsid w:val="00AC5671"/>
    <w:rsid w:val="00AC67CA"/>
    <w:rsid w:val="00AE0BB9"/>
    <w:rsid w:val="00AF0E94"/>
    <w:rsid w:val="00AF642E"/>
    <w:rsid w:val="00B00C9C"/>
    <w:rsid w:val="00B051F2"/>
    <w:rsid w:val="00B31325"/>
    <w:rsid w:val="00B31911"/>
    <w:rsid w:val="00B41BC8"/>
    <w:rsid w:val="00B45081"/>
    <w:rsid w:val="00B52F60"/>
    <w:rsid w:val="00B53909"/>
    <w:rsid w:val="00B53AFA"/>
    <w:rsid w:val="00B56448"/>
    <w:rsid w:val="00B56807"/>
    <w:rsid w:val="00B574EF"/>
    <w:rsid w:val="00B60D98"/>
    <w:rsid w:val="00B6164D"/>
    <w:rsid w:val="00B6611C"/>
    <w:rsid w:val="00B773B9"/>
    <w:rsid w:val="00B8667E"/>
    <w:rsid w:val="00B91703"/>
    <w:rsid w:val="00B94F33"/>
    <w:rsid w:val="00BB0B4B"/>
    <w:rsid w:val="00BB0DC9"/>
    <w:rsid w:val="00BC6A4B"/>
    <w:rsid w:val="00BD1874"/>
    <w:rsid w:val="00BD5F02"/>
    <w:rsid w:val="00BE3745"/>
    <w:rsid w:val="00BF133D"/>
    <w:rsid w:val="00C02040"/>
    <w:rsid w:val="00C029ED"/>
    <w:rsid w:val="00C04C22"/>
    <w:rsid w:val="00C05328"/>
    <w:rsid w:val="00C072A4"/>
    <w:rsid w:val="00C12371"/>
    <w:rsid w:val="00C1527A"/>
    <w:rsid w:val="00C159A2"/>
    <w:rsid w:val="00C2210F"/>
    <w:rsid w:val="00C23C1D"/>
    <w:rsid w:val="00C30C05"/>
    <w:rsid w:val="00C33759"/>
    <w:rsid w:val="00C337DD"/>
    <w:rsid w:val="00C363A7"/>
    <w:rsid w:val="00C373CE"/>
    <w:rsid w:val="00C37D04"/>
    <w:rsid w:val="00C40E53"/>
    <w:rsid w:val="00C41D93"/>
    <w:rsid w:val="00C50DF7"/>
    <w:rsid w:val="00C54319"/>
    <w:rsid w:val="00C55B7B"/>
    <w:rsid w:val="00C6152B"/>
    <w:rsid w:val="00C619C2"/>
    <w:rsid w:val="00C6703D"/>
    <w:rsid w:val="00C70660"/>
    <w:rsid w:val="00C76FE6"/>
    <w:rsid w:val="00C802E6"/>
    <w:rsid w:val="00C85A75"/>
    <w:rsid w:val="00C95F06"/>
    <w:rsid w:val="00C966AC"/>
    <w:rsid w:val="00C96FEB"/>
    <w:rsid w:val="00CA5553"/>
    <w:rsid w:val="00CC15E2"/>
    <w:rsid w:val="00CE0C11"/>
    <w:rsid w:val="00CE71C6"/>
    <w:rsid w:val="00CF4583"/>
    <w:rsid w:val="00D02555"/>
    <w:rsid w:val="00D02761"/>
    <w:rsid w:val="00D028FE"/>
    <w:rsid w:val="00D0421F"/>
    <w:rsid w:val="00D13281"/>
    <w:rsid w:val="00D17DA8"/>
    <w:rsid w:val="00D22052"/>
    <w:rsid w:val="00D32FB8"/>
    <w:rsid w:val="00D34798"/>
    <w:rsid w:val="00D50082"/>
    <w:rsid w:val="00D5123E"/>
    <w:rsid w:val="00D5124D"/>
    <w:rsid w:val="00D64DB8"/>
    <w:rsid w:val="00D71082"/>
    <w:rsid w:val="00D75E9F"/>
    <w:rsid w:val="00D8286D"/>
    <w:rsid w:val="00D874C6"/>
    <w:rsid w:val="00DA41F0"/>
    <w:rsid w:val="00DB57F3"/>
    <w:rsid w:val="00DC3DF1"/>
    <w:rsid w:val="00DC58AE"/>
    <w:rsid w:val="00DD383D"/>
    <w:rsid w:val="00DF35F4"/>
    <w:rsid w:val="00DF6348"/>
    <w:rsid w:val="00E02722"/>
    <w:rsid w:val="00E03717"/>
    <w:rsid w:val="00E070D8"/>
    <w:rsid w:val="00E1122F"/>
    <w:rsid w:val="00E11B42"/>
    <w:rsid w:val="00E12EAD"/>
    <w:rsid w:val="00E14B3D"/>
    <w:rsid w:val="00E20C2F"/>
    <w:rsid w:val="00E21C5F"/>
    <w:rsid w:val="00E23A3A"/>
    <w:rsid w:val="00E23C8C"/>
    <w:rsid w:val="00E24307"/>
    <w:rsid w:val="00E30198"/>
    <w:rsid w:val="00E3211D"/>
    <w:rsid w:val="00E3232E"/>
    <w:rsid w:val="00E326C6"/>
    <w:rsid w:val="00E32829"/>
    <w:rsid w:val="00E34849"/>
    <w:rsid w:val="00E4702C"/>
    <w:rsid w:val="00E53808"/>
    <w:rsid w:val="00E633AF"/>
    <w:rsid w:val="00E638C9"/>
    <w:rsid w:val="00E7303C"/>
    <w:rsid w:val="00E816D4"/>
    <w:rsid w:val="00E8283B"/>
    <w:rsid w:val="00E831EB"/>
    <w:rsid w:val="00E94AA1"/>
    <w:rsid w:val="00E94AAB"/>
    <w:rsid w:val="00E96CF5"/>
    <w:rsid w:val="00EA7B30"/>
    <w:rsid w:val="00EB793A"/>
    <w:rsid w:val="00EC5AA5"/>
    <w:rsid w:val="00EE643B"/>
    <w:rsid w:val="00F07DCA"/>
    <w:rsid w:val="00F14230"/>
    <w:rsid w:val="00F221EE"/>
    <w:rsid w:val="00F24460"/>
    <w:rsid w:val="00F316AE"/>
    <w:rsid w:val="00F40C7A"/>
    <w:rsid w:val="00F45EF6"/>
    <w:rsid w:val="00F477E0"/>
    <w:rsid w:val="00F51AEC"/>
    <w:rsid w:val="00F613F5"/>
    <w:rsid w:val="00F65412"/>
    <w:rsid w:val="00F72755"/>
    <w:rsid w:val="00F74849"/>
    <w:rsid w:val="00F81158"/>
    <w:rsid w:val="00F81DF8"/>
    <w:rsid w:val="00F82C73"/>
    <w:rsid w:val="00F85B3F"/>
    <w:rsid w:val="00F920CB"/>
    <w:rsid w:val="00F96C72"/>
    <w:rsid w:val="00FA2CA8"/>
    <w:rsid w:val="00FB7AC0"/>
    <w:rsid w:val="00FD0799"/>
    <w:rsid w:val="00FD1CA1"/>
    <w:rsid w:val="00FE285D"/>
    <w:rsid w:val="00FE2D39"/>
    <w:rsid w:val="00FE7521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ED05D9F"/>
  <w15:chartTrackingRefBased/>
  <w15:docId w15:val="{CE3A7F6B-3154-4EDD-88D3-229B95BC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Verdana" w:hAnsi="Verdana"/>
      <w:sz w:val="22"/>
      <w:szCs w:val="24"/>
      <w:lang w:val="pt-PT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560276"/>
    <w:pPr>
      <w:keepNext/>
      <w:keepLines/>
      <w:pageBreakBefore/>
      <w:numPr>
        <w:numId w:val="21"/>
      </w:numPr>
      <w:spacing w:before="0" w:after="0"/>
      <w:jc w:val="center"/>
      <w:outlineLvl w:val="0"/>
    </w:pPr>
    <w:rPr>
      <w:rFonts w:ascii="Times New Roman" w:hAnsi="Times New Roman"/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BB0DC9"/>
    <w:pPr>
      <w:keepNext/>
      <w:keepLines/>
      <w:numPr>
        <w:ilvl w:val="1"/>
        <w:numId w:val="21"/>
      </w:numPr>
      <w:spacing w:before="0" w:after="0"/>
      <w:outlineLvl w:val="1"/>
    </w:pPr>
    <w:rPr>
      <w:rFonts w:ascii="Times New Roman" w:hAnsi="Times New Roman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autoRedefine/>
    <w:qFormat/>
    <w:rsid w:val="009A27B3"/>
    <w:pPr>
      <w:keepNext/>
      <w:keepLines/>
      <w:numPr>
        <w:ilvl w:val="2"/>
        <w:numId w:val="21"/>
      </w:numPr>
      <w:spacing w:before="0" w:after="0"/>
      <w:outlineLvl w:val="2"/>
    </w:pPr>
    <w:rPr>
      <w:rFonts w:ascii="Times New Roman" w:hAnsi="Times New Roman" w:cs="Arial"/>
      <w:b/>
      <w:bCs/>
      <w:sz w:val="26"/>
      <w:szCs w:val="26"/>
      <w:lang w:eastAsia="pt-BR"/>
    </w:rPr>
  </w:style>
  <w:style w:type="paragraph" w:styleId="Heading4">
    <w:name w:val="heading 4"/>
    <w:basedOn w:val="Normal"/>
    <w:next w:val="BodyText"/>
    <w:qFormat/>
    <w:rsid w:val="00B60D98"/>
    <w:pPr>
      <w:keepNext/>
      <w:keepLines/>
      <w:numPr>
        <w:ilvl w:val="3"/>
        <w:numId w:val="21"/>
      </w:numPr>
      <w:spacing w:line="480" w:lineRule="auto"/>
      <w:outlineLvl w:val="3"/>
    </w:pPr>
    <w:rPr>
      <w:rFonts w:ascii="Times New Roman" w:hAnsi="Times New Roman"/>
      <w:b/>
      <w:bCs/>
      <w:sz w:val="24"/>
      <w:szCs w:val="28"/>
    </w:rPr>
  </w:style>
  <w:style w:type="paragraph" w:styleId="Heading5">
    <w:name w:val="heading 5"/>
    <w:basedOn w:val="Normal"/>
    <w:next w:val="Heading1"/>
    <w:qFormat/>
    <w:rsid w:val="00FE7521"/>
    <w:pPr>
      <w:keepNext/>
      <w:keepLines/>
      <w:numPr>
        <w:ilvl w:val="4"/>
        <w:numId w:val="21"/>
      </w:numPr>
      <w:spacing w:line="480" w:lineRule="auto"/>
      <w:outlineLvl w:val="4"/>
    </w:pPr>
    <w:rPr>
      <w:rFonts w:ascii="Times New Roman" w:hAnsi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sid w:val="0017740D"/>
    <w:pPr>
      <w:suppressAutoHyphens/>
      <w:spacing w:line="240" w:lineRule="auto"/>
    </w:pPr>
    <w:rPr>
      <w:rFonts w:ascii="Arial" w:hAnsi="Arial" w:cs="Verdana"/>
      <w:sz w:val="24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  <w:spacing w:after="240"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before="240"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02040"/>
    <w:pPr>
      <w:spacing w:before="0" w:after="0" w:line="240" w:lineRule="auto"/>
      <w:ind w:left="720"/>
      <w:jc w:val="left"/>
    </w:pPr>
    <w:rPr>
      <w:rFonts w:ascii="Times New Roman" w:hAnsi="Times New Roman"/>
      <w:sz w:val="24"/>
    </w:r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05259B"/>
    <w:pPr>
      <w:tabs>
        <w:tab w:val="right" w:leader="dot" w:pos="9062"/>
      </w:tabs>
      <w:spacing w:before="0" w:after="0"/>
      <w:jc w:val="left"/>
    </w:pPr>
    <w:rPr>
      <w:rFonts w:ascii="Times New Roman" w:hAnsi="Times New Roman"/>
      <w:caps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F45EF6"/>
    <w:pPr>
      <w:tabs>
        <w:tab w:val="right" w:leader="dot" w:pos="9062"/>
      </w:tabs>
      <w:spacing w:before="0" w:after="0"/>
      <w:ind w:left="1440"/>
    </w:pPr>
    <w:rPr>
      <w:rFonts w:ascii="Times New Roman" w:hAnsi="Times New Roman"/>
      <w:b/>
      <w:bCs/>
      <w:noProof/>
    </w:rPr>
  </w:style>
  <w:style w:type="paragraph" w:styleId="TOC4">
    <w:name w:val="toc 4"/>
    <w:basedOn w:val="Normal"/>
    <w:next w:val="Normal"/>
    <w:autoRedefine/>
    <w:semiHidden/>
    <w:pPr>
      <w:spacing w:after="240"/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rFonts w:ascii="Times New Roman" w:hAnsi="Times New Roman"/>
      <w:color w:val="000000"/>
      <w:sz w:val="24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  <w:rPr>
      <w:rFonts w:ascii="Times New Roman" w:hAnsi="Times New Roman"/>
      <w:sz w:val="24"/>
    </w:r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rFonts w:ascii="Times New Roman" w:hAnsi="Times New Roman"/>
      <w:sz w:val="24"/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styleId="NormalWeb">
    <w:name w:val="Normal (Web)"/>
    <w:basedOn w:val="Normal"/>
    <w:uiPriority w:val="99"/>
    <w:rsid w:val="009C45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rsid w:val="00E8283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E8283B"/>
    <w:rPr>
      <w:rFonts w:ascii="Verdana" w:hAnsi="Verdana"/>
      <w:lang w:val="es-ES"/>
    </w:rPr>
  </w:style>
  <w:style w:type="table" w:customStyle="1" w:styleId="Tabelanormal">
    <w:name w:val="Tabela normal"/>
    <w:semiHidden/>
    <w:rsid w:val="00E8283B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45E94"/>
    <w:rPr>
      <w:rFonts w:ascii="Arial" w:hAnsi="Arial" w:cs="Verdana"/>
      <w:sz w:val="24"/>
      <w:szCs w:val="22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560276"/>
    <w:rPr>
      <w:b/>
      <w:bCs/>
      <w:caps/>
      <w:sz w:val="28"/>
      <w:szCs w:val="28"/>
      <w:lang w:val="pt-PT"/>
    </w:rPr>
  </w:style>
  <w:style w:type="paragraph" w:styleId="Bibliography">
    <w:name w:val="Bibliography"/>
    <w:basedOn w:val="Normal"/>
    <w:next w:val="Normal"/>
    <w:uiPriority w:val="37"/>
    <w:unhideWhenUsed/>
    <w:rsid w:val="007D5555"/>
  </w:style>
  <w:style w:type="paragraph" w:styleId="ListParagraph">
    <w:name w:val="List Paragraph"/>
    <w:basedOn w:val="Normal"/>
    <w:uiPriority w:val="34"/>
    <w:qFormat/>
    <w:rsid w:val="00B52F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334E"/>
  </w:style>
  <w:style w:type="character" w:styleId="Strong">
    <w:name w:val="Strong"/>
    <w:basedOn w:val="DefaultParagraphFont"/>
    <w:uiPriority w:val="22"/>
    <w:qFormat/>
    <w:rsid w:val="0024334E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A27B3"/>
    <w:rPr>
      <w:rFonts w:cs="Arial"/>
      <w:b/>
      <w:bCs/>
      <w:sz w:val="26"/>
      <w:szCs w:val="26"/>
      <w:lang w:val="pt-PT" w:eastAsia="pt-BR"/>
    </w:rPr>
  </w:style>
  <w:style w:type="numbering" w:customStyle="1" w:styleId="Style1">
    <w:name w:val="Style1"/>
    <w:uiPriority w:val="99"/>
    <w:rsid w:val="00A5004A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079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6488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7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9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225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9642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B0685A-0B8A-4BF1-B48A-E29835D95FA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A8E9CA-1DCE-4D1F-A095-62E7764AA54C}">
      <dgm:prSet phldrT="[Texto]"/>
      <dgm:spPr/>
      <dgm:t>
        <a:bodyPr/>
        <a:lstStyle/>
        <a:p>
          <a:r>
            <a:rPr lang="en-US"/>
            <a:t>Juiza Presidente</a:t>
          </a:r>
        </a:p>
      </dgm:t>
    </dgm:pt>
    <dgm:pt modelId="{0EF65CF8-EA76-4C8A-A010-E16DC59EE033}" type="parTrans" cxnId="{63597A73-3FBA-4E25-8599-3954BAA1391B}">
      <dgm:prSet/>
      <dgm:spPr/>
      <dgm:t>
        <a:bodyPr/>
        <a:lstStyle/>
        <a:p>
          <a:endParaRPr lang="en-US"/>
        </a:p>
      </dgm:t>
    </dgm:pt>
    <dgm:pt modelId="{F4C8EA3A-DB0F-45A5-80AE-63A560A135F9}" type="sibTrans" cxnId="{63597A73-3FBA-4E25-8599-3954BAA1391B}">
      <dgm:prSet/>
      <dgm:spPr/>
      <dgm:t>
        <a:bodyPr/>
        <a:lstStyle/>
        <a:p>
          <a:endParaRPr lang="en-US"/>
        </a:p>
      </dgm:t>
    </dgm:pt>
    <dgm:pt modelId="{5E4578B4-F78B-427E-80EA-7792141CFF13}">
      <dgm:prSet phldrT="[Texto]"/>
      <dgm:spPr/>
      <dgm:t>
        <a:bodyPr/>
        <a:lstStyle/>
        <a:p>
          <a:r>
            <a:rPr lang="en-US"/>
            <a:t>Juiz da 1 Secç</a:t>
          </a:r>
          <a:r>
            <a:rPr lang="en-US">
              <a:latin typeface="Times New Roman"/>
              <a:cs typeface="Times New Roman"/>
            </a:rPr>
            <a:t>ã</a:t>
          </a:r>
          <a:r>
            <a:rPr lang="en-US"/>
            <a:t>o</a:t>
          </a:r>
        </a:p>
      </dgm:t>
    </dgm:pt>
    <dgm:pt modelId="{AB24DB34-57C3-4642-A3C4-7E99BAFBA20C}" type="parTrans" cxnId="{1DEB1DCB-0AA9-4585-8916-BABE118DF4E8}">
      <dgm:prSet/>
      <dgm:spPr/>
      <dgm:t>
        <a:bodyPr/>
        <a:lstStyle/>
        <a:p>
          <a:endParaRPr lang="en-US"/>
        </a:p>
      </dgm:t>
    </dgm:pt>
    <dgm:pt modelId="{1127A67E-6E74-4660-B987-7E878EF0A25B}" type="sibTrans" cxnId="{1DEB1DCB-0AA9-4585-8916-BABE118DF4E8}">
      <dgm:prSet/>
      <dgm:spPr/>
      <dgm:t>
        <a:bodyPr/>
        <a:lstStyle/>
        <a:p>
          <a:endParaRPr lang="en-US"/>
        </a:p>
      </dgm:t>
    </dgm:pt>
    <dgm:pt modelId="{DF4DAF2E-6345-4B3C-9E33-7078EDDDA50D}">
      <dgm:prSet phldrT="[Texto]"/>
      <dgm:spPr/>
      <dgm:t>
        <a:bodyPr/>
        <a:lstStyle/>
        <a:p>
          <a:r>
            <a:rPr lang="en-US"/>
            <a:t>Cartório da 1 Secç</a:t>
          </a:r>
          <a:r>
            <a:rPr lang="en-US">
              <a:latin typeface="Times New Roman"/>
              <a:cs typeface="Times New Roman"/>
            </a:rPr>
            <a:t>ã</a:t>
          </a:r>
          <a:r>
            <a:rPr lang="en-US"/>
            <a:t>o</a:t>
          </a:r>
        </a:p>
      </dgm:t>
    </dgm:pt>
    <dgm:pt modelId="{C38F8FE3-0690-46B4-B7E5-B9153F0D3599}" type="parTrans" cxnId="{8426C15C-73BB-4BEB-B37F-DCF1F65DB0E2}">
      <dgm:prSet/>
      <dgm:spPr/>
      <dgm:t>
        <a:bodyPr/>
        <a:lstStyle/>
        <a:p>
          <a:endParaRPr lang="en-US"/>
        </a:p>
      </dgm:t>
    </dgm:pt>
    <dgm:pt modelId="{91708AE9-8D13-4064-9931-8FE9095A0F42}" type="sibTrans" cxnId="{8426C15C-73BB-4BEB-B37F-DCF1F65DB0E2}">
      <dgm:prSet/>
      <dgm:spPr/>
      <dgm:t>
        <a:bodyPr/>
        <a:lstStyle/>
        <a:p>
          <a:endParaRPr lang="en-US"/>
        </a:p>
      </dgm:t>
    </dgm:pt>
    <dgm:pt modelId="{B1A887EC-BB5B-4D82-A5FF-63345FFB76AE}">
      <dgm:prSet phldrT="[Texto]"/>
      <dgm:spPr/>
      <dgm:t>
        <a:bodyPr/>
        <a:lstStyle/>
        <a:p>
          <a:r>
            <a:rPr lang="en-US"/>
            <a:t>Adminitradora Judicial</a:t>
          </a:r>
        </a:p>
      </dgm:t>
    </dgm:pt>
    <dgm:pt modelId="{41964D66-22D7-4C0A-9ADC-A53AA66BBCD1}" type="parTrans" cxnId="{98756F04-22F8-4505-81C0-BF7D07D48DE4}">
      <dgm:prSet/>
      <dgm:spPr/>
      <dgm:t>
        <a:bodyPr/>
        <a:lstStyle/>
        <a:p>
          <a:endParaRPr lang="en-US"/>
        </a:p>
      </dgm:t>
    </dgm:pt>
    <dgm:pt modelId="{CAFFB139-7080-4EF7-A1DB-CB1E9556E58A}" type="sibTrans" cxnId="{98756F04-22F8-4505-81C0-BF7D07D48DE4}">
      <dgm:prSet/>
      <dgm:spPr/>
      <dgm:t>
        <a:bodyPr/>
        <a:lstStyle/>
        <a:p>
          <a:endParaRPr lang="en-US"/>
        </a:p>
      </dgm:t>
    </dgm:pt>
    <dgm:pt modelId="{87263943-7729-48CA-A1F1-214156C6A07C}">
      <dgm:prSet phldrT="[Texto]"/>
      <dgm:spPr/>
      <dgm:t>
        <a:bodyPr/>
        <a:lstStyle/>
        <a:p>
          <a:r>
            <a:rPr lang="en-US"/>
            <a:t>Secretaria </a:t>
          </a:r>
          <a:r>
            <a:rPr lang="pt-PT"/>
            <a:t>Geral</a:t>
          </a:r>
          <a:endParaRPr lang="en-US"/>
        </a:p>
      </dgm:t>
    </dgm:pt>
    <dgm:pt modelId="{4F044C65-37EC-42D1-BE3B-D1F924C9966B}" type="parTrans" cxnId="{5DD974F1-27BC-447E-958B-1AD2CABFEB42}">
      <dgm:prSet/>
      <dgm:spPr/>
      <dgm:t>
        <a:bodyPr/>
        <a:lstStyle/>
        <a:p>
          <a:endParaRPr lang="en-US"/>
        </a:p>
      </dgm:t>
    </dgm:pt>
    <dgm:pt modelId="{157CC0C4-B33E-405C-BF73-07EE49710FE9}" type="sibTrans" cxnId="{5DD974F1-27BC-447E-958B-1AD2CABFEB42}">
      <dgm:prSet/>
      <dgm:spPr/>
      <dgm:t>
        <a:bodyPr/>
        <a:lstStyle/>
        <a:p>
          <a:endParaRPr lang="en-US"/>
        </a:p>
      </dgm:t>
    </dgm:pt>
    <dgm:pt modelId="{68AC7E55-E7FF-4D4E-9673-C99D77CE3E14}">
      <dgm:prSet/>
      <dgm:spPr/>
      <dgm:t>
        <a:bodyPr/>
        <a:lstStyle/>
        <a:p>
          <a:r>
            <a:rPr lang="en-US"/>
            <a:t>Juiz da 3 Secção</a:t>
          </a:r>
        </a:p>
      </dgm:t>
    </dgm:pt>
    <dgm:pt modelId="{5C25800C-0862-457B-9093-15A655EF7585}" type="parTrans" cxnId="{3A88F822-C4E3-4954-9C20-5DC28CFF3518}">
      <dgm:prSet/>
      <dgm:spPr/>
      <dgm:t>
        <a:bodyPr/>
        <a:lstStyle/>
        <a:p>
          <a:endParaRPr lang="en-US"/>
        </a:p>
      </dgm:t>
    </dgm:pt>
    <dgm:pt modelId="{1DCC81B1-8398-4869-B374-37E029183306}" type="sibTrans" cxnId="{3A88F822-C4E3-4954-9C20-5DC28CFF3518}">
      <dgm:prSet/>
      <dgm:spPr/>
      <dgm:t>
        <a:bodyPr/>
        <a:lstStyle/>
        <a:p>
          <a:endParaRPr lang="en-US"/>
        </a:p>
      </dgm:t>
    </dgm:pt>
    <dgm:pt modelId="{24EB9A97-1C70-43CF-89EE-4E25C2C1870C}">
      <dgm:prSet/>
      <dgm:spPr/>
      <dgm:t>
        <a:bodyPr/>
        <a:lstStyle/>
        <a:p>
          <a:r>
            <a:rPr lang="en-US"/>
            <a:t>Cartória da 3 Secç</a:t>
          </a:r>
          <a:r>
            <a:rPr lang="en-US">
              <a:latin typeface="Times New Roman"/>
              <a:cs typeface="Times New Roman"/>
            </a:rPr>
            <a:t>ã</a:t>
          </a:r>
          <a:r>
            <a:rPr lang="en-US"/>
            <a:t>o</a:t>
          </a:r>
        </a:p>
      </dgm:t>
    </dgm:pt>
    <dgm:pt modelId="{16C58F24-6E41-4CF7-81B7-1AC42F5570E4}" type="parTrans" cxnId="{DD933D78-4029-4212-BDFA-CE0B94EA354A}">
      <dgm:prSet/>
      <dgm:spPr/>
      <dgm:t>
        <a:bodyPr/>
        <a:lstStyle/>
        <a:p>
          <a:endParaRPr lang="en-US"/>
        </a:p>
      </dgm:t>
    </dgm:pt>
    <dgm:pt modelId="{7C5606EC-732D-4442-9143-90B942FFB958}" type="sibTrans" cxnId="{DD933D78-4029-4212-BDFA-CE0B94EA354A}">
      <dgm:prSet/>
      <dgm:spPr/>
      <dgm:t>
        <a:bodyPr/>
        <a:lstStyle/>
        <a:p>
          <a:endParaRPr lang="en-US"/>
        </a:p>
      </dgm:t>
    </dgm:pt>
    <dgm:pt modelId="{74D3559F-7B60-4322-895C-B34E95A2D8E0}">
      <dgm:prSet/>
      <dgm:spPr/>
      <dgm:t>
        <a:bodyPr/>
        <a:lstStyle/>
        <a:p>
          <a:r>
            <a:rPr lang="en-US"/>
            <a:t>Juiza da 2 Secção</a:t>
          </a:r>
        </a:p>
      </dgm:t>
    </dgm:pt>
    <dgm:pt modelId="{A8F6B6D4-717D-4293-A6A5-D3F220FCD6F9}" type="parTrans" cxnId="{D12C9226-3833-49E1-A7EE-42B9062C2CB9}">
      <dgm:prSet/>
      <dgm:spPr/>
      <dgm:t>
        <a:bodyPr/>
        <a:lstStyle/>
        <a:p>
          <a:endParaRPr lang="en-US"/>
        </a:p>
      </dgm:t>
    </dgm:pt>
    <dgm:pt modelId="{7F207638-7033-48BF-81A3-A53BF05CD131}" type="sibTrans" cxnId="{D12C9226-3833-49E1-A7EE-42B9062C2CB9}">
      <dgm:prSet/>
      <dgm:spPr/>
      <dgm:t>
        <a:bodyPr/>
        <a:lstStyle/>
        <a:p>
          <a:endParaRPr lang="en-US"/>
        </a:p>
      </dgm:t>
    </dgm:pt>
    <dgm:pt modelId="{F6DDE220-5B07-44CD-8FBE-BA76E7847CDE}">
      <dgm:prSet/>
      <dgm:spPr/>
      <dgm:t>
        <a:bodyPr/>
        <a:lstStyle/>
        <a:p>
          <a:r>
            <a:rPr lang="en-US"/>
            <a:t>Cartório da 2 Secç</a:t>
          </a:r>
          <a:r>
            <a:rPr lang="en-US">
              <a:latin typeface="Times New Roman"/>
              <a:cs typeface="Times New Roman"/>
            </a:rPr>
            <a:t>ã</a:t>
          </a:r>
          <a:r>
            <a:rPr lang="en-US"/>
            <a:t>o</a:t>
          </a:r>
        </a:p>
      </dgm:t>
    </dgm:pt>
    <dgm:pt modelId="{3BE69FF4-E240-4CE5-BE12-2B8FACF4705A}" type="parTrans" cxnId="{E87D8D78-FE6C-45EF-BCC5-B0EEF35D241C}">
      <dgm:prSet/>
      <dgm:spPr/>
      <dgm:t>
        <a:bodyPr/>
        <a:lstStyle/>
        <a:p>
          <a:endParaRPr lang="en-US"/>
        </a:p>
      </dgm:t>
    </dgm:pt>
    <dgm:pt modelId="{E7D3ED8D-4A73-4575-A532-A130D892928D}" type="sibTrans" cxnId="{E87D8D78-FE6C-45EF-BCC5-B0EEF35D241C}">
      <dgm:prSet/>
      <dgm:spPr/>
      <dgm:t>
        <a:bodyPr/>
        <a:lstStyle/>
        <a:p>
          <a:endParaRPr lang="en-US"/>
        </a:p>
      </dgm:t>
    </dgm:pt>
    <dgm:pt modelId="{A4D24A3E-CD00-43E8-90FE-6152BD767BAD}">
      <dgm:prSet/>
      <dgm:spPr/>
      <dgm:t>
        <a:bodyPr/>
        <a:lstStyle/>
        <a:p>
          <a:r>
            <a:rPr lang="en-US"/>
            <a:t>Cartório da Curadoria</a:t>
          </a:r>
        </a:p>
      </dgm:t>
    </dgm:pt>
    <dgm:pt modelId="{CB40E7A5-0DDE-4A98-89DD-598699F030C0}" type="parTrans" cxnId="{0E8F9EA4-4BD3-4032-B358-3D0374968F73}">
      <dgm:prSet/>
      <dgm:spPr/>
      <dgm:t>
        <a:bodyPr/>
        <a:lstStyle/>
        <a:p>
          <a:endParaRPr lang="en-US"/>
        </a:p>
      </dgm:t>
    </dgm:pt>
    <dgm:pt modelId="{179594A1-3FA5-4CA6-9A74-C1144B625EAD}" type="sibTrans" cxnId="{0E8F9EA4-4BD3-4032-B358-3D0374968F73}">
      <dgm:prSet/>
      <dgm:spPr/>
      <dgm:t>
        <a:bodyPr/>
        <a:lstStyle/>
        <a:p>
          <a:endParaRPr lang="en-US"/>
        </a:p>
      </dgm:t>
    </dgm:pt>
    <dgm:pt modelId="{F4A9FAC0-7948-4644-B007-A805884C53CD}">
      <dgm:prSet/>
      <dgm:spPr/>
      <dgm:t>
        <a:bodyPr/>
        <a:lstStyle/>
        <a:p>
          <a:r>
            <a:rPr lang="en-US"/>
            <a:t>Curadoria de Menores</a:t>
          </a:r>
        </a:p>
      </dgm:t>
    </dgm:pt>
    <dgm:pt modelId="{5B76668D-1474-4094-B607-AEE7AA0744C8}" type="parTrans" cxnId="{0D9B99B3-CBEA-4887-8A3D-52B42B8A87DC}">
      <dgm:prSet/>
      <dgm:spPr/>
      <dgm:t>
        <a:bodyPr/>
        <a:lstStyle/>
        <a:p>
          <a:endParaRPr lang="en-US"/>
        </a:p>
      </dgm:t>
    </dgm:pt>
    <dgm:pt modelId="{5D2D00CF-425C-412D-8009-1979DDE7A5A5}" type="sibTrans" cxnId="{0D9B99B3-CBEA-4887-8A3D-52B42B8A87DC}">
      <dgm:prSet/>
      <dgm:spPr/>
      <dgm:t>
        <a:bodyPr/>
        <a:lstStyle/>
        <a:p>
          <a:endParaRPr lang="en-US"/>
        </a:p>
      </dgm:t>
    </dgm:pt>
    <dgm:pt modelId="{2CEB35F0-9613-4180-82A9-8F64DBC7F9C9}">
      <dgm:prSet phldrT="[Texto]"/>
      <dgm:spPr/>
      <dgm:t>
        <a:bodyPr/>
        <a:lstStyle/>
        <a:p>
          <a:r>
            <a:rPr lang="en-US"/>
            <a:t>Escrivao da Seccao 1</a:t>
          </a:r>
        </a:p>
      </dgm:t>
    </dgm:pt>
    <dgm:pt modelId="{FA952C75-98B0-421B-9A83-91FC75150659}" type="parTrans" cxnId="{070B6363-B884-4A22-8C81-DA7126D8D90E}">
      <dgm:prSet/>
      <dgm:spPr/>
      <dgm:t>
        <a:bodyPr/>
        <a:lstStyle/>
        <a:p>
          <a:endParaRPr lang="en-US"/>
        </a:p>
      </dgm:t>
    </dgm:pt>
    <dgm:pt modelId="{71346430-F83A-4CDF-AF3A-4F5654A6B627}" type="sibTrans" cxnId="{070B6363-B884-4A22-8C81-DA7126D8D90E}">
      <dgm:prSet/>
      <dgm:spPr/>
      <dgm:t>
        <a:bodyPr/>
        <a:lstStyle/>
        <a:p>
          <a:endParaRPr lang="en-US"/>
        </a:p>
      </dgm:t>
    </dgm:pt>
    <dgm:pt modelId="{70EA5EA3-791B-4E27-9E94-1AF52421C12A}">
      <dgm:prSet phldrT="[Texto]"/>
      <dgm:spPr/>
      <dgm:t>
        <a:bodyPr/>
        <a:lstStyle/>
        <a:p>
          <a:r>
            <a:rPr lang="en-US"/>
            <a:t>Ajudante 1</a:t>
          </a:r>
        </a:p>
      </dgm:t>
    </dgm:pt>
    <dgm:pt modelId="{2435B7C2-816E-491F-8FE8-21179D819F64}" type="parTrans" cxnId="{BB80F0E6-7872-4F0C-B8EB-E4A43E802ED1}">
      <dgm:prSet/>
      <dgm:spPr/>
      <dgm:t>
        <a:bodyPr/>
        <a:lstStyle/>
        <a:p>
          <a:endParaRPr lang="en-US"/>
        </a:p>
      </dgm:t>
    </dgm:pt>
    <dgm:pt modelId="{396AC2EB-5888-4E3A-894D-101809F4E68A}" type="sibTrans" cxnId="{BB80F0E6-7872-4F0C-B8EB-E4A43E802ED1}">
      <dgm:prSet/>
      <dgm:spPr/>
      <dgm:t>
        <a:bodyPr/>
        <a:lstStyle/>
        <a:p>
          <a:endParaRPr lang="en-US"/>
        </a:p>
      </dgm:t>
    </dgm:pt>
    <dgm:pt modelId="{A7DD910E-C3EE-4960-9010-8C3393240621}">
      <dgm:prSet phldrT="[Texto]"/>
      <dgm:spPr/>
      <dgm:t>
        <a:bodyPr/>
        <a:lstStyle/>
        <a:p>
          <a:r>
            <a:rPr lang="en-US"/>
            <a:t>Ajudante 2</a:t>
          </a:r>
        </a:p>
      </dgm:t>
    </dgm:pt>
    <dgm:pt modelId="{29AB4276-95DE-4ADD-B5F9-3BC649B969FD}" type="parTrans" cxnId="{C5DE7E4F-FD46-4954-915A-246853FA939C}">
      <dgm:prSet/>
      <dgm:spPr/>
      <dgm:t>
        <a:bodyPr/>
        <a:lstStyle/>
        <a:p>
          <a:endParaRPr lang="en-US"/>
        </a:p>
      </dgm:t>
    </dgm:pt>
    <dgm:pt modelId="{36B02A7C-60C4-41B3-B651-D815590CBD21}" type="sibTrans" cxnId="{C5DE7E4F-FD46-4954-915A-246853FA939C}">
      <dgm:prSet/>
      <dgm:spPr/>
      <dgm:t>
        <a:bodyPr/>
        <a:lstStyle/>
        <a:p>
          <a:endParaRPr lang="en-US"/>
        </a:p>
      </dgm:t>
    </dgm:pt>
    <dgm:pt modelId="{E3E649A1-2AB1-421E-AB65-594B68AF70DF}">
      <dgm:prSet phldrT="[Texto]"/>
      <dgm:spPr/>
      <dgm:t>
        <a:bodyPr/>
        <a:lstStyle/>
        <a:p>
          <a:r>
            <a:rPr lang="en-US"/>
            <a:t>Ajudante 3</a:t>
          </a:r>
        </a:p>
      </dgm:t>
    </dgm:pt>
    <dgm:pt modelId="{026E36E1-65BE-4418-A3F1-2E179881E31A}" type="parTrans" cxnId="{E916FA78-51DA-4331-B485-A8C954E6AAF6}">
      <dgm:prSet/>
      <dgm:spPr/>
      <dgm:t>
        <a:bodyPr/>
        <a:lstStyle/>
        <a:p>
          <a:endParaRPr lang="en-US"/>
        </a:p>
      </dgm:t>
    </dgm:pt>
    <dgm:pt modelId="{9C4C18F3-7FCD-4C08-9118-B043A8EB6EBE}" type="sibTrans" cxnId="{E916FA78-51DA-4331-B485-A8C954E6AAF6}">
      <dgm:prSet/>
      <dgm:spPr/>
      <dgm:t>
        <a:bodyPr/>
        <a:lstStyle/>
        <a:p>
          <a:endParaRPr lang="en-US"/>
        </a:p>
      </dgm:t>
    </dgm:pt>
    <dgm:pt modelId="{3B000739-C868-4A61-9D71-536BD051ACEF}">
      <dgm:prSet/>
      <dgm:spPr/>
      <dgm:t>
        <a:bodyPr/>
        <a:lstStyle/>
        <a:p>
          <a:r>
            <a:rPr lang="en-US"/>
            <a:t>Escrivao da Seccao 2</a:t>
          </a:r>
        </a:p>
      </dgm:t>
    </dgm:pt>
    <dgm:pt modelId="{07DBCC66-8865-4A75-B6EC-9A57FB466789}" type="parTrans" cxnId="{C466DC40-DFF9-4F5B-81D6-3DF1C88747FE}">
      <dgm:prSet/>
      <dgm:spPr/>
      <dgm:t>
        <a:bodyPr/>
        <a:lstStyle/>
        <a:p>
          <a:endParaRPr lang="en-US"/>
        </a:p>
      </dgm:t>
    </dgm:pt>
    <dgm:pt modelId="{D44FC8B9-6DF1-48ED-A55F-BDA054929497}" type="sibTrans" cxnId="{C466DC40-DFF9-4F5B-81D6-3DF1C88747FE}">
      <dgm:prSet/>
      <dgm:spPr/>
      <dgm:t>
        <a:bodyPr/>
        <a:lstStyle/>
        <a:p>
          <a:endParaRPr lang="en-US"/>
        </a:p>
      </dgm:t>
    </dgm:pt>
    <dgm:pt modelId="{D021B6DF-0809-4CF0-824F-694322EA74D1}">
      <dgm:prSet/>
      <dgm:spPr/>
      <dgm:t>
        <a:bodyPr/>
        <a:lstStyle/>
        <a:p>
          <a:r>
            <a:rPr lang="en-US"/>
            <a:t>Ajudante 1</a:t>
          </a:r>
        </a:p>
      </dgm:t>
    </dgm:pt>
    <dgm:pt modelId="{5B9A2B36-29F4-43B1-BD2A-822F80904F81}" type="parTrans" cxnId="{1D3252C7-84A9-44AD-8D0A-4032CAFCC66B}">
      <dgm:prSet/>
      <dgm:spPr/>
      <dgm:t>
        <a:bodyPr/>
        <a:lstStyle/>
        <a:p>
          <a:endParaRPr lang="en-US"/>
        </a:p>
      </dgm:t>
    </dgm:pt>
    <dgm:pt modelId="{27AC0986-0A7C-4B5A-8CB2-3C63F21CCB9D}" type="sibTrans" cxnId="{1D3252C7-84A9-44AD-8D0A-4032CAFCC66B}">
      <dgm:prSet/>
      <dgm:spPr/>
      <dgm:t>
        <a:bodyPr/>
        <a:lstStyle/>
        <a:p>
          <a:endParaRPr lang="en-US"/>
        </a:p>
      </dgm:t>
    </dgm:pt>
    <dgm:pt modelId="{124D5C9E-61C5-4871-8768-BDABCE46596F}">
      <dgm:prSet/>
      <dgm:spPr/>
      <dgm:t>
        <a:bodyPr/>
        <a:lstStyle/>
        <a:p>
          <a:r>
            <a:rPr lang="en-US"/>
            <a:t>Ajudante 3</a:t>
          </a:r>
        </a:p>
      </dgm:t>
    </dgm:pt>
    <dgm:pt modelId="{792662B8-CE0C-4918-B171-957472F5C26B}" type="parTrans" cxnId="{2632CDEF-6B6A-4F8D-97A8-C373461AB1EF}">
      <dgm:prSet/>
      <dgm:spPr/>
      <dgm:t>
        <a:bodyPr/>
        <a:lstStyle/>
        <a:p>
          <a:endParaRPr lang="en-US"/>
        </a:p>
      </dgm:t>
    </dgm:pt>
    <dgm:pt modelId="{81AECAB2-3F68-46AA-AD3B-BA8294132F84}" type="sibTrans" cxnId="{2632CDEF-6B6A-4F8D-97A8-C373461AB1EF}">
      <dgm:prSet/>
      <dgm:spPr/>
      <dgm:t>
        <a:bodyPr/>
        <a:lstStyle/>
        <a:p>
          <a:endParaRPr lang="en-US"/>
        </a:p>
      </dgm:t>
    </dgm:pt>
    <dgm:pt modelId="{C0850CB7-D38F-400D-9D44-2EFB2AF32947}">
      <dgm:prSet/>
      <dgm:spPr/>
      <dgm:t>
        <a:bodyPr/>
        <a:lstStyle/>
        <a:p>
          <a:r>
            <a:rPr lang="en-US"/>
            <a:t>Ajudante 2</a:t>
          </a:r>
        </a:p>
      </dgm:t>
    </dgm:pt>
    <dgm:pt modelId="{954F5B1E-927F-48B1-AAD8-E10FFD3D05A0}" type="parTrans" cxnId="{5E769B1B-2E41-41B0-BD12-78B7F49DFA4A}">
      <dgm:prSet/>
      <dgm:spPr/>
      <dgm:t>
        <a:bodyPr/>
        <a:lstStyle/>
        <a:p>
          <a:endParaRPr lang="en-US"/>
        </a:p>
      </dgm:t>
    </dgm:pt>
    <dgm:pt modelId="{44EA1F6B-BD18-47E2-9AB3-8DB8C76E737A}" type="sibTrans" cxnId="{5E769B1B-2E41-41B0-BD12-78B7F49DFA4A}">
      <dgm:prSet/>
      <dgm:spPr/>
      <dgm:t>
        <a:bodyPr/>
        <a:lstStyle/>
        <a:p>
          <a:endParaRPr lang="en-US"/>
        </a:p>
      </dgm:t>
    </dgm:pt>
    <dgm:pt modelId="{4F5F9C77-23D8-47F0-8CB8-3B0EF7717DD6}">
      <dgm:prSet/>
      <dgm:spPr/>
      <dgm:t>
        <a:bodyPr/>
        <a:lstStyle/>
        <a:p>
          <a:r>
            <a:rPr lang="en-US"/>
            <a:t>Escrivao da Seccao 3</a:t>
          </a:r>
        </a:p>
      </dgm:t>
    </dgm:pt>
    <dgm:pt modelId="{8EA031B4-946F-40EC-BD0A-43C698AF2E29}" type="parTrans" cxnId="{11919A3D-E1D5-48E2-977E-07BBFBC36DA7}">
      <dgm:prSet/>
      <dgm:spPr/>
      <dgm:t>
        <a:bodyPr/>
        <a:lstStyle/>
        <a:p>
          <a:endParaRPr lang="en-US"/>
        </a:p>
      </dgm:t>
    </dgm:pt>
    <dgm:pt modelId="{91425320-7700-40C4-ADE1-8E38B3C36591}" type="sibTrans" cxnId="{11919A3D-E1D5-48E2-977E-07BBFBC36DA7}">
      <dgm:prSet/>
      <dgm:spPr/>
      <dgm:t>
        <a:bodyPr/>
        <a:lstStyle/>
        <a:p>
          <a:endParaRPr lang="en-US"/>
        </a:p>
      </dgm:t>
    </dgm:pt>
    <dgm:pt modelId="{1BF08BE7-A3B7-46C6-8C4A-8E62A3AF6740}">
      <dgm:prSet/>
      <dgm:spPr/>
      <dgm:t>
        <a:bodyPr/>
        <a:lstStyle/>
        <a:p>
          <a:r>
            <a:rPr lang="en-US"/>
            <a:t>Ajudante 1</a:t>
          </a:r>
        </a:p>
      </dgm:t>
    </dgm:pt>
    <dgm:pt modelId="{76F86DC5-B76F-4FE9-8201-7F45F16E43BE}" type="parTrans" cxnId="{7012D102-9ECE-440C-992D-D905B0BF069F}">
      <dgm:prSet/>
      <dgm:spPr/>
      <dgm:t>
        <a:bodyPr/>
        <a:lstStyle/>
        <a:p>
          <a:endParaRPr lang="en-US"/>
        </a:p>
      </dgm:t>
    </dgm:pt>
    <dgm:pt modelId="{A03D6D81-5F4E-46D8-8555-010D30026058}" type="sibTrans" cxnId="{7012D102-9ECE-440C-992D-D905B0BF069F}">
      <dgm:prSet/>
      <dgm:spPr/>
      <dgm:t>
        <a:bodyPr/>
        <a:lstStyle/>
        <a:p>
          <a:endParaRPr lang="en-US"/>
        </a:p>
      </dgm:t>
    </dgm:pt>
    <dgm:pt modelId="{697D4BA9-DBD8-4A0F-AF11-6E1691869007}">
      <dgm:prSet/>
      <dgm:spPr/>
      <dgm:t>
        <a:bodyPr/>
        <a:lstStyle/>
        <a:p>
          <a:r>
            <a:rPr lang="en-US"/>
            <a:t>Ajudante 2 </a:t>
          </a:r>
        </a:p>
      </dgm:t>
    </dgm:pt>
    <dgm:pt modelId="{1005DDF0-082A-48C8-A5AE-943F8457B35C}" type="parTrans" cxnId="{03251410-6CED-4666-A9B6-73948689892E}">
      <dgm:prSet/>
      <dgm:spPr/>
      <dgm:t>
        <a:bodyPr/>
        <a:lstStyle/>
        <a:p>
          <a:endParaRPr lang="en-US"/>
        </a:p>
      </dgm:t>
    </dgm:pt>
    <dgm:pt modelId="{22047527-A455-43E2-86E1-B5F5143B580B}" type="sibTrans" cxnId="{03251410-6CED-4666-A9B6-73948689892E}">
      <dgm:prSet/>
      <dgm:spPr/>
      <dgm:t>
        <a:bodyPr/>
        <a:lstStyle/>
        <a:p>
          <a:endParaRPr lang="en-US"/>
        </a:p>
      </dgm:t>
    </dgm:pt>
    <dgm:pt modelId="{E00CA109-4C74-4BAF-A9CE-C8F2CB3B696E}">
      <dgm:prSet/>
      <dgm:spPr/>
      <dgm:t>
        <a:bodyPr/>
        <a:lstStyle/>
        <a:p>
          <a:r>
            <a:rPr lang="en-US"/>
            <a:t>Ajudante 3</a:t>
          </a:r>
        </a:p>
      </dgm:t>
    </dgm:pt>
    <dgm:pt modelId="{B66031B6-DFE3-4B1B-A13D-3AB15F4E07C5}" type="parTrans" cxnId="{386B93E5-99F1-49C2-91FC-16EC101D8F18}">
      <dgm:prSet/>
      <dgm:spPr/>
      <dgm:t>
        <a:bodyPr/>
        <a:lstStyle/>
        <a:p>
          <a:endParaRPr lang="en-US"/>
        </a:p>
      </dgm:t>
    </dgm:pt>
    <dgm:pt modelId="{6651331E-E732-423F-8D43-22B713621C7E}" type="sibTrans" cxnId="{386B93E5-99F1-49C2-91FC-16EC101D8F18}">
      <dgm:prSet/>
      <dgm:spPr/>
      <dgm:t>
        <a:bodyPr/>
        <a:lstStyle/>
        <a:p>
          <a:endParaRPr lang="en-US"/>
        </a:p>
      </dgm:t>
    </dgm:pt>
    <dgm:pt modelId="{9B9C3352-AD08-44EF-B3D9-77661ECBC2BF}" type="pres">
      <dgm:prSet presAssocID="{FEB0685A-0B8A-4BF1-B48A-E29835D95FA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714EA9C6-A842-413B-ADAA-4AA070B41681}" type="pres">
      <dgm:prSet presAssocID="{83A8E9CA-1DCE-4D1F-A095-62E7764AA54C}" presName="hierRoot1" presStyleCnt="0"/>
      <dgm:spPr/>
    </dgm:pt>
    <dgm:pt modelId="{0BF9FC46-4CA4-4008-8D16-BF28D38E3220}" type="pres">
      <dgm:prSet presAssocID="{83A8E9CA-1DCE-4D1F-A095-62E7764AA54C}" presName="composite" presStyleCnt="0"/>
      <dgm:spPr/>
    </dgm:pt>
    <dgm:pt modelId="{C02F8F94-3A38-45B0-8A16-EA29279FC95B}" type="pres">
      <dgm:prSet presAssocID="{83A8E9CA-1DCE-4D1F-A095-62E7764AA54C}" presName="background" presStyleLbl="node0" presStyleIdx="0" presStyleCnt="1"/>
      <dgm:spPr/>
    </dgm:pt>
    <dgm:pt modelId="{6578EEB0-5AD0-45F0-997E-C69B1633A5D8}" type="pres">
      <dgm:prSet presAssocID="{83A8E9CA-1DCE-4D1F-A095-62E7764AA54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76544C-55FA-4AA7-B8AB-79F2C1FB4CD4}" type="pres">
      <dgm:prSet presAssocID="{83A8E9CA-1DCE-4D1F-A095-62E7764AA54C}" presName="hierChild2" presStyleCnt="0"/>
      <dgm:spPr/>
    </dgm:pt>
    <dgm:pt modelId="{9083FB8D-2341-496B-9505-AD53DDDA3D41}" type="pres">
      <dgm:prSet presAssocID="{5B76668D-1474-4094-B607-AEE7AA0744C8}" presName="Name10" presStyleLbl="parChTrans1D2" presStyleIdx="0" presStyleCnt="5"/>
      <dgm:spPr/>
      <dgm:t>
        <a:bodyPr/>
        <a:lstStyle/>
        <a:p>
          <a:endParaRPr lang="pt-BR"/>
        </a:p>
      </dgm:t>
    </dgm:pt>
    <dgm:pt modelId="{164C5695-D482-41B2-A402-2B897F922B81}" type="pres">
      <dgm:prSet presAssocID="{F4A9FAC0-7948-4644-B007-A805884C53CD}" presName="hierRoot2" presStyleCnt="0"/>
      <dgm:spPr/>
    </dgm:pt>
    <dgm:pt modelId="{A0ECDB77-0E38-4B5F-BE05-A2B973CF0B3F}" type="pres">
      <dgm:prSet presAssocID="{F4A9FAC0-7948-4644-B007-A805884C53CD}" presName="composite2" presStyleCnt="0"/>
      <dgm:spPr/>
    </dgm:pt>
    <dgm:pt modelId="{3D391792-B275-44C9-87E9-B4CB2C85B69F}" type="pres">
      <dgm:prSet presAssocID="{F4A9FAC0-7948-4644-B007-A805884C53CD}" presName="background2" presStyleLbl="node2" presStyleIdx="0" presStyleCnt="5"/>
      <dgm:spPr/>
    </dgm:pt>
    <dgm:pt modelId="{DC99A250-8DF4-410E-BBEC-6B3517132C0B}" type="pres">
      <dgm:prSet presAssocID="{F4A9FAC0-7948-4644-B007-A805884C53CD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E0224DB-0E31-40ED-9A70-5073E3A354E4}" type="pres">
      <dgm:prSet presAssocID="{F4A9FAC0-7948-4644-B007-A805884C53CD}" presName="hierChild3" presStyleCnt="0"/>
      <dgm:spPr/>
    </dgm:pt>
    <dgm:pt modelId="{78E102E9-DF48-489D-813E-A7BFA880A262}" type="pres">
      <dgm:prSet presAssocID="{CB40E7A5-0DDE-4A98-89DD-598699F030C0}" presName="Name17" presStyleLbl="parChTrans1D3" presStyleIdx="0" presStyleCnt="5"/>
      <dgm:spPr/>
      <dgm:t>
        <a:bodyPr/>
        <a:lstStyle/>
        <a:p>
          <a:endParaRPr lang="pt-BR"/>
        </a:p>
      </dgm:t>
    </dgm:pt>
    <dgm:pt modelId="{2BC2E27C-0288-4D37-8FB4-32CFBDC8582F}" type="pres">
      <dgm:prSet presAssocID="{A4D24A3E-CD00-43E8-90FE-6152BD767BAD}" presName="hierRoot3" presStyleCnt="0"/>
      <dgm:spPr/>
    </dgm:pt>
    <dgm:pt modelId="{8EB0BE2A-AA0A-474F-818F-78FE0FBB241E}" type="pres">
      <dgm:prSet presAssocID="{A4D24A3E-CD00-43E8-90FE-6152BD767BAD}" presName="composite3" presStyleCnt="0"/>
      <dgm:spPr/>
    </dgm:pt>
    <dgm:pt modelId="{17E23D8B-F8BA-4062-A818-3A744740FFB0}" type="pres">
      <dgm:prSet presAssocID="{A4D24A3E-CD00-43E8-90FE-6152BD767BAD}" presName="background3" presStyleLbl="node3" presStyleIdx="0" presStyleCnt="5"/>
      <dgm:spPr/>
    </dgm:pt>
    <dgm:pt modelId="{7D691A5A-05AE-41CA-A489-2395ACC4A900}" type="pres">
      <dgm:prSet presAssocID="{A4D24A3E-CD00-43E8-90FE-6152BD767BAD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33F7B0-5573-40FA-8961-4F5A8D53D5F7}" type="pres">
      <dgm:prSet presAssocID="{A4D24A3E-CD00-43E8-90FE-6152BD767BAD}" presName="hierChild4" presStyleCnt="0"/>
      <dgm:spPr/>
    </dgm:pt>
    <dgm:pt modelId="{FDD39F73-D86E-4F2F-8375-04F941F0A4B4}" type="pres">
      <dgm:prSet presAssocID="{AB24DB34-57C3-4642-A3C4-7E99BAFBA20C}" presName="Name10" presStyleLbl="parChTrans1D2" presStyleIdx="1" presStyleCnt="5"/>
      <dgm:spPr/>
      <dgm:t>
        <a:bodyPr/>
        <a:lstStyle/>
        <a:p>
          <a:endParaRPr lang="pt-BR"/>
        </a:p>
      </dgm:t>
    </dgm:pt>
    <dgm:pt modelId="{BCFEC1A0-BBA9-4B77-AEF7-BC310DE19641}" type="pres">
      <dgm:prSet presAssocID="{5E4578B4-F78B-427E-80EA-7792141CFF13}" presName="hierRoot2" presStyleCnt="0"/>
      <dgm:spPr/>
    </dgm:pt>
    <dgm:pt modelId="{0B4BCF96-CB6E-4F6E-9A89-E7136CD1FF7B}" type="pres">
      <dgm:prSet presAssocID="{5E4578B4-F78B-427E-80EA-7792141CFF13}" presName="composite2" presStyleCnt="0"/>
      <dgm:spPr/>
    </dgm:pt>
    <dgm:pt modelId="{F391A001-7328-4C43-9A60-4724E3311F90}" type="pres">
      <dgm:prSet presAssocID="{5E4578B4-F78B-427E-80EA-7792141CFF13}" presName="background2" presStyleLbl="node2" presStyleIdx="1" presStyleCnt="5"/>
      <dgm:spPr/>
    </dgm:pt>
    <dgm:pt modelId="{79AB29E7-6847-4095-99F8-1F60F6351B89}" type="pres">
      <dgm:prSet presAssocID="{5E4578B4-F78B-427E-80EA-7792141CFF13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16A3A9-C78B-45B5-9093-223AAFB6FC6D}" type="pres">
      <dgm:prSet presAssocID="{5E4578B4-F78B-427E-80EA-7792141CFF13}" presName="hierChild3" presStyleCnt="0"/>
      <dgm:spPr/>
    </dgm:pt>
    <dgm:pt modelId="{26468B63-3DC4-4CA0-8867-3B6DFDAE083F}" type="pres">
      <dgm:prSet presAssocID="{C38F8FE3-0690-46B4-B7E5-B9153F0D3599}" presName="Name17" presStyleLbl="parChTrans1D3" presStyleIdx="1" presStyleCnt="5"/>
      <dgm:spPr/>
      <dgm:t>
        <a:bodyPr/>
        <a:lstStyle/>
        <a:p>
          <a:endParaRPr lang="pt-BR"/>
        </a:p>
      </dgm:t>
    </dgm:pt>
    <dgm:pt modelId="{36B70163-B8E1-4602-A349-EB8DCBCFFD26}" type="pres">
      <dgm:prSet presAssocID="{DF4DAF2E-6345-4B3C-9E33-7078EDDDA50D}" presName="hierRoot3" presStyleCnt="0"/>
      <dgm:spPr/>
    </dgm:pt>
    <dgm:pt modelId="{296FD28F-36AA-4926-AAB7-47F436ABB38A}" type="pres">
      <dgm:prSet presAssocID="{DF4DAF2E-6345-4B3C-9E33-7078EDDDA50D}" presName="composite3" presStyleCnt="0"/>
      <dgm:spPr/>
    </dgm:pt>
    <dgm:pt modelId="{7F801E62-924B-4BA4-B2A4-2AD6BB19C838}" type="pres">
      <dgm:prSet presAssocID="{DF4DAF2E-6345-4B3C-9E33-7078EDDDA50D}" presName="background3" presStyleLbl="node3" presStyleIdx="1" presStyleCnt="5"/>
      <dgm:spPr/>
    </dgm:pt>
    <dgm:pt modelId="{0BBF7A08-240B-42B9-93C7-BF8D01C1024E}" type="pres">
      <dgm:prSet presAssocID="{DF4DAF2E-6345-4B3C-9E33-7078EDDDA50D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05DE6-0F77-41FA-A489-3730CF0CD175}" type="pres">
      <dgm:prSet presAssocID="{DF4DAF2E-6345-4B3C-9E33-7078EDDDA50D}" presName="hierChild4" presStyleCnt="0"/>
      <dgm:spPr/>
    </dgm:pt>
    <dgm:pt modelId="{7F96A375-6951-41F5-9C32-14B3B4B3ADFF}" type="pres">
      <dgm:prSet presAssocID="{FA952C75-98B0-421B-9A83-91FC75150659}" presName="Name23" presStyleLbl="parChTrans1D4" presStyleIdx="0" presStyleCnt="12"/>
      <dgm:spPr/>
      <dgm:t>
        <a:bodyPr/>
        <a:lstStyle/>
        <a:p>
          <a:endParaRPr lang="en-US"/>
        </a:p>
      </dgm:t>
    </dgm:pt>
    <dgm:pt modelId="{77E2962E-905A-41AC-86DA-37EF1113641C}" type="pres">
      <dgm:prSet presAssocID="{2CEB35F0-9613-4180-82A9-8F64DBC7F9C9}" presName="hierRoot4" presStyleCnt="0"/>
      <dgm:spPr/>
    </dgm:pt>
    <dgm:pt modelId="{AC74F485-18CA-4378-9CF9-28F4D33712A4}" type="pres">
      <dgm:prSet presAssocID="{2CEB35F0-9613-4180-82A9-8F64DBC7F9C9}" presName="composite4" presStyleCnt="0"/>
      <dgm:spPr/>
    </dgm:pt>
    <dgm:pt modelId="{2E1F6128-FC9C-4DB4-A2C1-D779126B5E61}" type="pres">
      <dgm:prSet presAssocID="{2CEB35F0-9613-4180-82A9-8F64DBC7F9C9}" presName="background4" presStyleLbl="node4" presStyleIdx="0" presStyleCnt="12"/>
      <dgm:spPr/>
    </dgm:pt>
    <dgm:pt modelId="{5F71B4C0-63DE-44B1-9411-90BE2CEE3A67}" type="pres">
      <dgm:prSet presAssocID="{2CEB35F0-9613-4180-82A9-8F64DBC7F9C9}" presName="text4" presStyleLbl="fgAcc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75AD29-1AFA-4FFE-89BC-ACFB7753A935}" type="pres">
      <dgm:prSet presAssocID="{2CEB35F0-9613-4180-82A9-8F64DBC7F9C9}" presName="hierChild5" presStyleCnt="0"/>
      <dgm:spPr/>
    </dgm:pt>
    <dgm:pt modelId="{7BCF67F2-27A9-49C6-9F5B-630D4E145260}" type="pres">
      <dgm:prSet presAssocID="{2435B7C2-816E-491F-8FE8-21179D819F64}" presName="Name23" presStyleLbl="parChTrans1D4" presStyleIdx="1" presStyleCnt="12"/>
      <dgm:spPr/>
      <dgm:t>
        <a:bodyPr/>
        <a:lstStyle/>
        <a:p>
          <a:endParaRPr lang="en-US"/>
        </a:p>
      </dgm:t>
    </dgm:pt>
    <dgm:pt modelId="{E34AE629-6C76-4B2A-BD25-7C411045F81C}" type="pres">
      <dgm:prSet presAssocID="{70EA5EA3-791B-4E27-9E94-1AF52421C12A}" presName="hierRoot4" presStyleCnt="0"/>
      <dgm:spPr/>
    </dgm:pt>
    <dgm:pt modelId="{42B02CFA-3D4B-4B87-98CC-070AF4BA3174}" type="pres">
      <dgm:prSet presAssocID="{70EA5EA3-791B-4E27-9E94-1AF52421C12A}" presName="composite4" presStyleCnt="0"/>
      <dgm:spPr/>
    </dgm:pt>
    <dgm:pt modelId="{64974AB1-505C-4F75-83C9-6C0EB0F8F520}" type="pres">
      <dgm:prSet presAssocID="{70EA5EA3-791B-4E27-9E94-1AF52421C12A}" presName="background4" presStyleLbl="node4" presStyleIdx="1" presStyleCnt="12"/>
      <dgm:spPr/>
    </dgm:pt>
    <dgm:pt modelId="{13A84018-20D5-4058-9051-0597308E5C08}" type="pres">
      <dgm:prSet presAssocID="{70EA5EA3-791B-4E27-9E94-1AF52421C12A}" presName="text4" presStyleLbl="fgAcc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A6261A-1D8A-4CDC-A38D-89F007258F3A}" type="pres">
      <dgm:prSet presAssocID="{70EA5EA3-791B-4E27-9E94-1AF52421C12A}" presName="hierChild5" presStyleCnt="0"/>
      <dgm:spPr/>
    </dgm:pt>
    <dgm:pt modelId="{7D214BD6-DCC2-47AD-A511-8530123D78C3}" type="pres">
      <dgm:prSet presAssocID="{29AB4276-95DE-4ADD-B5F9-3BC649B969FD}" presName="Name23" presStyleLbl="parChTrans1D4" presStyleIdx="2" presStyleCnt="12"/>
      <dgm:spPr/>
      <dgm:t>
        <a:bodyPr/>
        <a:lstStyle/>
        <a:p>
          <a:endParaRPr lang="en-US"/>
        </a:p>
      </dgm:t>
    </dgm:pt>
    <dgm:pt modelId="{FC15F157-B7C7-4BB4-9867-A053644033AB}" type="pres">
      <dgm:prSet presAssocID="{A7DD910E-C3EE-4960-9010-8C3393240621}" presName="hierRoot4" presStyleCnt="0"/>
      <dgm:spPr/>
    </dgm:pt>
    <dgm:pt modelId="{2B443C7C-BA5F-437D-BBAC-4790E24DD185}" type="pres">
      <dgm:prSet presAssocID="{A7DD910E-C3EE-4960-9010-8C3393240621}" presName="composite4" presStyleCnt="0"/>
      <dgm:spPr/>
    </dgm:pt>
    <dgm:pt modelId="{409F661E-B710-4932-8447-C03654CC9127}" type="pres">
      <dgm:prSet presAssocID="{A7DD910E-C3EE-4960-9010-8C3393240621}" presName="background4" presStyleLbl="node4" presStyleIdx="2" presStyleCnt="12"/>
      <dgm:spPr/>
    </dgm:pt>
    <dgm:pt modelId="{BC8E3425-019F-4544-8B81-D980F5FB3727}" type="pres">
      <dgm:prSet presAssocID="{A7DD910E-C3EE-4960-9010-8C3393240621}" presName="text4" presStyleLbl="fgAcc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F8744A-D5C9-480D-AE18-13C89DF02219}" type="pres">
      <dgm:prSet presAssocID="{A7DD910E-C3EE-4960-9010-8C3393240621}" presName="hierChild5" presStyleCnt="0"/>
      <dgm:spPr/>
    </dgm:pt>
    <dgm:pt modelId="{9BAE1563-C1AF-4F51-A83C-CCAC66369539}" type="pres">
      <dgm:prSet presAssocID="{026E36E1-65BE-4418-A3F1-2E179881E31A}" presName="Name23" presStyleLbl="parChTrans1D4" presStyleIdx="3" presStyleCnt="12"/>
      <dgm:spPr/>
      <dgm:t>
        <a:bodyPr/>
        <a:lstStyle/>
        <a:p>
          <a:endParaRPr lang="en-US"/>
        </a:p>
      </dgm:t>
    </dgm:pt>
    <dgm:pt modelId="{978C1386-8B9A-4C4C-9EF3-E911E165DF5A}" type="pres">
      <dgm:prSet presAssocID="{E3E649A1-2AB1-421E-AB65-594B68AF70DF}" presName="hierRoot4" presStyleCnt="0"/>
      <dgm:spPr/>
    </dgm:pt>
    <dgm:pt modelId="{3703338D-DAF4-4AF4-B6A9-14A1A21802B8}" type="pres">
      <dgm:prSet presAssocID="{E3E649A1-2AB1-421E-AB65-594B68AF70DF}" presName="composite4" presStyleCnt="0"/>
      <dgm:spPr/>
    </dgm:pt>
    <dgm:pt modelId="{EA33AFCE-1F4F-4CBB-BA05-F9566B76BD6D}" type="pres">
      <dgm:prSet presAssocID="{E3E649A1-2AB1-421E-AB65-594B68AF70DF}" presName="background4" presStyleLbl="node4" presStyleIdx="3" presStyleCnt="12"/>
      <dgm:spPr/>
    </dgm:pt>
    <dgm:pt modelId="{CE3C136E-2A98-4E56-AFC7-465EE4BAB0AA}" type="pres">
      <dgm:prSet presAssocID="{E3E649A1-2AB1-421E-AB65-594B68AF70DF}" presName="text4" presStyleLbl="fgAcc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3C256A-05E5-48A1-B1A3-3FA4ADA6B17A}" type="pres">
      <dgm:prSet presAssocID="{E3E649A1-2AB1-421E-AB65-594B68AF70DF}" presName="hierChild5" presStyleCnt="0"/>
      <dgm:spPr/>
    </dgm:pt>
    <dgm:pt modelId="{255AF3B5-A258-4FDE-8E68-F4BB66EC74A1}" type="pres">
      <dgm:prSet presAssocID="{A8F6B6D4-717D-4293-A6A5-D3F220FCD6F9}" presName="Name10" presStyleLbl="parChTrans1D2" presStyleIdx="2" presStyleCnt="5"/>
      <dgm:spPr/>
      <dgm:t>
        <a:bodyPr/>
        <a:lstStyle/>
        <a:p>
          <a:endParaRPr lang="pt-BR"/>
        </a:p>
      </dgm:t>
    </dgm:pt>
    <dgm:pt modelId="{59A449EC-D399-45F8-AF4C-AF62BE453111}" type="pres">
      <dgm:prSet presAssocID="{74D3559F-7B60-4322-895C-B34E95A2D8E0}" presName="hierRoot2" presStyleCnt="0"/>
      <dgm:spPr/>
    </dgm:pt>
    <dgm:pt modelId="{295F5619-4BF9-4E59-8305-5EB4BFDC3ED6}" type="pres">
      <dgm:prSet presAssocID="{74D3559F-7B60-4322-895C-B34E95A2D8E0}" presName="composite2" presStyleCnt="0"/>
      <dgm:spPr/>
    </dgm:pt>
    <dgm:pt modelId="{FBDDCF0B-CDE1-4361-AF25-54740597A518}" type="pres">
      <dgm:prSet presAssocID="{74D3559F-7B60-4322-895C-B34E95A2D8E0}" presName="background2" presStyleLbl="node2" presStyleIdx="2" presStyleCnt="5"/>
      <dgm:spPr/>
    </dgm:pt>
    <dgm:pt modelId="{A31C1A83-5CEF-418D-824A-E658F8B1413A}" type="pres">
      <dgm:prSet presAssocID="{74D3559F-7B60-4322-895C-B34E95A2D8E0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F3116C-4E7B-4A7B-A164-174EE2818C05}" type="pres">
      <dgm:prSet presAssocID="{74D3559F-7B60-4322-895C-B34E95A2D8E0}" presName="hierChild3" presStyleCnt="0"/>
      <dgm:spPr/>
    </dgm:pt>
    <dgm:pt modelId="{B6E6EB37-018A-4F38-9BCF-6622DA681C95}" type="pres">
      <dgm:prSet presAssocID="{3BE69FF4-E240-4CE5-BE12-2B8FACF4705A}" presName="Name17" presStyleLbl="parChTrans1D3" presStyleIdx="2" presStyleCnt="5"/>
      <dgm:spPr/>
      <dgm:t>
        <a:bodyPr/>
        <a:lstStyle/>
        <a:p>
          <a:endParaRPr lang="pt-BR"/>
        </a:p>
      </dgm:t>
    </dgm:pt>
    <dgm:pt modelId="{8B5D8C16-0165-4CC2-8F4E-A3BCB1012272}" type="pres">
      <dgm:prSet presAssocID="{F6DDE220-5B07-44CD-8FBE-BA76E7847CDE}" presName="hierRoot3" presStyleCnt="0"/>
      <dgm:spPr/>
    </dgm:pt>
    <dgm:pt modelId="{152A97C6-777B-4A3C-A762-BF44E3815840}" type="pres">
      <dgm:prSet presAssocID="{F6DDE220-5B07-44CD-8FBE-BA76E7847CDE}" presName="composite3" presStyleCnt="0"/>
      <dgm:spPr/>
    </dgm:pt>
    <dgm:pt modelId="{5778103A-A71C-4600-AD66-5EA5654D5911}" type="pres">
      <dgm:prSet presAssocID="{F6DDE220-5B07-44CD-8FBE-BA76E7847CDE}" presName="background3" presStyleLbl="node3" presStyleIdx="2" presStyleCnt="5"/>
      <dgm:spPr/>
    </dgm:pt>
    <dgm:pt modelId="{12FF503C-61E5-40C3-A8BF-C8F1C5008E5D}" type="pres">
      <dgm:prSet presAssocID="{F6DDE220-5B07-44CD-8FBE-BA76E7847CDE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164022-D5F6-47AF-B4E2-479E6194AAFE}" type="pres">
      <dgm:prSet presAssocID="{F6DDE220-5B07-44CD-8FBE-BA76E7847CDE}" presName="hierChild4" presStyleCnt="0"/>
      <dgm:spPr/>
    </dgm:pt>
    <dgm:pt modelId="{6C0ADF10-A942-415E-BFB6-96F9B8441A25}" type="pres">
      <dgm:prSet presAssocID="{07DBCC66-8865-4A75-B6EC-9A57FB466789}" presName="Name23" presStyleLbl="parChTrans1D4" presStyleIdx="4" presStyleCnt="12"/>
      <dgm:spPr/>
      <dgm:t>
        <a:bodyPr/>
        <a:lstStyle/>
        <a:p>
          <a:endParaRPr lang="en-US"/>
        </a:p>
      </dgm:t>
    </dgm:pt>
    <dgm:pt modelId="{C44CC958-B526-47C8-AED8-206957223CF4}" type="pres">
      <dgm:prSet presAssocID="{3B000739-C868-4A61-9D71-536BD051ACEF}" presName="hierRoot4" presStyleCnt="0"/>
      <dgm:spPr/>
    </dgm:pt>
    <dgm:pt modelId="{7DD60751-42E8-46CB-8309-2E199FFAB3FA}" type="pres">
      <dgm:prSet presAssocID="{3B000739-C868-4A61-9D71-536BD051ACEF}" presName="composite4" presStyleCnt="0"/>
      <dgm:spPr/>
    </dgm:pt>
    <dgm:pt modelId="{F4E0245A-9E33-4E97-A08C-2262823EBE8B}" type="pres">
      <dgm:prSet presAssocID="{3B000739-C868-4A61-9D71-536BD051ACEF}" presName="background4" presStyleLbl="node4" presStyleIdx="4" presStyleCnt="12"/>
      <dgm:spPr/>
    </dgm:pt>
    <dgm:pt modelId="{6B760A8B-B72A-40CA-A6CA-5BB9ECC0CB59}" type="pres">
      <dgm:prSet presAssocID="{3B000739-C868-4A61-9D71-536BD051ACEF}" presName="text4" presStyleLbl="fgAcc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B2978D-668E-4EEF-839F-570CAD96B266}" type="pres">
      <dgm:prSet presAssocID="{3B000739-C868-4A61-9D71-536BD051ACEF}" presName="hierChild5" presStyleCnt="0"/>
      <dgm:spPr/>
    </dgm:pt>
    <dgm:pt modelId="{15E84994-7FAF-4A67-8FFA-C0BBBB3F9DF2}" type="pres">
      <dgm:prSet presAssocID="{5B9A2B36-29F4-43B1-BD2A-822F80904F81}" presName="Name23" presStyleLbl="parChTrans1D4" presStyleIdx="5" presStyleCnt="12"/>
      <dgm:spPr/>
      <dgm:t>
        <a:bodyPr/>
        <a:lstStyle/>
        <a:p>
          <a:endParaRPr lang="en-US"/>
        </a:p>
      </dgm:t>
    </dgm:pt>
    <dgm:pt modelId="{F3AD026E-F575-493B-A386-91802811C30E}" type="pres">
      <dgm:prSet presAssocID="{D021B6DF-0809-4CF0-824F-694322EA74D1}" presName="hierRoot4" presStyleCnt="0"/>
      <dgm:spPr/>
    </dgm:pt>
    <dgm:pt modelId="{EC01FDB0-A4B5-4CE1-8DEF-F9B5A6E635F1}" type="pres">
      <dgm:prSet presAssocID="{D021B6DF-0809-4CF0-824F-694322EA74D1}" presName="composite4" presStyleCnt="0"/>
      <dgm:spPr/>
    </dgm:pt>
    <dgm:pt modelId="{2424EACA-75E1-4E1F-BC19-BA7F41EA28E6}" type="pres">
      <dgm:prSet presAssocID="{D021B6DF-0809-4CF0-824F-694322EA74D1}" presName="background4" presStyleLbl="node4" presStyleIdx="5" presStyleCnt="12"/>
      <dgm:spPr/>
    </dgm:pt>
    <dgm:pt modelId="{0FADF59E-8FA0-4BCF-BA51-341A77172120}" type="pres">
      <dgm:prSet presAssocID="{D021B6DF-0809-4CF0-824F-694322EA74D1}" presName="text4" presStyleLbl="fgAcc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6C19A7-7E71-4189-A4AB-3D431E6E15BF}" type="pres">
      <dgm:prSet presAssocID="{D021B6DF-0809-4CF0-824F-694322EA74D1}" presName="hierChild5" presStyleCnt="0"/>
      <dgm:spPr/>
    </dgm:pt>
    <dgm:pt modelId="{CEB943A3-DD2F-4941-81BF-1F8F456F4086}" type="pres">
      <dgm:prSet presAssocID="{954F5B1E-927F-48B1-AAD8-E10FFD3D05A0}" presName="Name23" presStyleLbl="parChTrans1D4" presStyleIdx="6" presStyleCnt="12"/>
      <dgm:spPr/>
      <dgm:t>
        <a:bodyPr/>
        <a:lstStyle/>
        <a:p>
          <a:endParaRPr lang="en-US"/>
        </a:p>
      </dgm:t>
    </dgm:pt>
    <dgm:pt modelId="{4B89AEA6-FF8E-491E-82B7-FD461328C42A}" type="pres">
      <dgm:prSet presAssocID="{C0850CB7-D38F-400D-9D44-2EFB2AF32947}" presName="hierRoot4" presStyleCnt="0"/>
      <dgm:spPr/>
    </dgm:pt>
    <dgm:pt modelId="{2CC80BB3-4B20-4BE8-AD9E-9D7D2BA2B08A}" type="pres">
      <dgm:prSet presAssocID="{C0850CB7-D38F-400D-9D44-2EFB2AF32947}" presName="composite4" presStyleCnt="0"/>
      <dgm:spPr/>
    </dgm:pt>
    <dgm:pt modelId="{3CBFCD84-2267-4645-B31B-91FAFCFBC835}" type="pres">
      <dgm:prSet presAssocID="{C0850CB7-D38F-400D-9D44-2EFB2AF32947}" presName="background4" presStyleLbl="node4" presStyleIdx="6" presStyleCnt="12"/>
      <dgm:spPr/>
    </dgm:pt>
    <dgm:pt modelId="{334E716F-3BA2-4971-A6A6-540350CC6661}" type="pres">
      <dgm:prSet presAssocID="{C0850CB7-D38F-400D-9D44-2EFB2AF32947}" presName="text4" presStyleLbl="fgAcc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B6844D-580E-49F5-92E5-EAD4257E0200}" type="pres">
      <dgm:prSet presAssocID="{C0850CB7-D38F-400D-9D44-2EFB2AF32947}" presName="hierChild5" presStyleCnt="0"/>
      <dgm:spPr/>
    </dgm:pt>
    <dgm:pt modelId="{F31258E3-D47A-4F8A-8E20-AB6964D2F890}" type="pres">
      <dgm:prSet presAssocID="{792662B8-CE0C-4918-B171-957472F5C26B}" presName="Name23" presStyleLbl="parChTrans1D4" presStyleIdx="7" presStyleCnt="12"/>
      <dgm:spPr/>
      <dgm:t>
        <a:bodyPr/>
        <a:lstStyle/>
        <a:p>
          <a:endParaRPr lang="en-US"/>
        </a:p>
      </dgm:t>
    </dgm:pt>
    <dgm:pt modelId="{FDFAF2AF-EE9D-48FC-BE64-77135520CBD5}" type="pres">
      <dgm:prSet presAssocID="{124D5C9E-61C5-4871-8768-BDABCE46596F}" presName="hierRoot4" presStyleCnt="0"/>
      <dgm:spPr/>
    </dgm:pt>
    <dgm:pt modelId="{E3AF9A26-A021-4C45-B321-62A3596869D9}" type="pres">
      <dgm:prSet presAssocID="{124D5C9E-61C5-4871-8768-BDABCE46596F}" presName="composite4" presStyleCnt="0"/>
      <dgm:spPr/>
    </dgm:pt>
    <dgm:pt modelId="{08F8BA13-0FEB-463F-B104-35E6800CAE7E}" type="pres">
      <dgm:prSet presAssocID="{124D5C9E-61C5-4871-8768-BDABCE46596F}" presName="background4" presStyleLbl="node4" presStyleIdx="7" presStyleCnt="12"/>
      <dgm:spPr/>
    </dgm:pt>
    <dgm:pt modelId="{5096857E-9486-414B-B4A0-5D38DE405BC2}" type="pres">
      <dgm:prSet presAssocID="{124D5C9E-61C5-4871-8768-BDABCE46596F}" presName="text4" presStyleLbl="fgAcc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61BFBD-D199-42FC-BC60-BFB65BB24407}" type="pres">
      <dgm:prSet presAssocID="{124D5C9E-61C5-4871-8768-BDABCE46596F}" presName="hierChild5" presStyleCnt="0"/>
      <dgm:spPr/>
    </dgm:pt>
    <dgm:pt modelId="{CF06A3C6-F266-43DE-9BC1-D6E56B58126E}" type="pres">
      <dgm:prSet presAssocID="{5C25800C-0862-457B-9093-15A655EF7585}" presName="Name10" presStyleLbl="parChTrans1D2" presStyleIdx="3" presStyleCnt="5"/>
      <dgm:spPr/>
      <dgm:t>
        <a:bodyPr/>
        <a:lstStyle/>
        <a:p>
          <a:endParaRPr lang="pt-BR"/>
        </a:p>
      </dgm:t>
    </dgm:pt>
    <dgm:pt modelId="{94BD7B97-5470-4C87-8E48-B96846B2B2F0}" type="pres">
      <dgm:prSet presAssocID="{68AC7E55-E7FF-4D4E-9673-C99D77CE3E14}" presName="hierRoot2" presStyleCnt="0"/>
      <dgm:spPr/>
    </dgm:pt>
    <dgm:pt modelId="{0195EE64-4C40-4A4B-88DA-26F327B1AC2D}" type="pres">
      <dgm:prSet presAssocID="{68AC7E55-E7FF-4D4E-9673-C99D77CE3E14}" presName="composite2" presStyleCnt="0"/>
      <dgm:spPr/>
    </dgm:pt>
    <dgm:pt modelId="{E7F11D0C-842B-4BF1-9CB7-A1718B803E08}" type="pres">
      <dgm:prSet presAssocID="{68AC7E55-E7FF-4D4E-9673-C99D77CE3E14}" presName="background2" presStyleLbl="node2" presStyleIdx="3" presStyleCnt="5"/>
      <dgm:spPr/>
    </dgm:pt>
    <dgm:pt modelId="{3E3000B1-574D-4E7E-9A5C-6CF2AC828DE4}" type="pres">
      <dgm:prSet presAssocID="{68AC7E55-E7FF-4D4E-9673-C99D77CE3E14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2CE914-5337-4F93-8676-87D6E7BBC94D}" type="pres">
      <dgm:prSet presAssocID="{68AC7E55-E7FF-4D4E-9673-C99D77CE3E14}" presName="hierChild3" presStyleCnt="0"/>
      <dgm:spPr/>
    </dgm:pt>
    <dgm:pt modelId="{B2401A2F-CD3F-4885-B8F9-03F6FDEFEBCE}" type="pres">
      <dgm:prSet presAssocID="{16C58F24-6E41-4CF7-81B7-1AC42F5570E4}" presName="Name17" presStyleLbl="parChTrans1D3" presStyleIdx="3" presStyleCnt="5"/>
      <dgm:spPr/>
      <dgm:t>
        <a:bodyPr/>
        <a:lstStyle/>
        <a:p>
          <a:endParaRPr lang="pt-BR"/>
        </a:p>
      </dgm:t>
    </dgm:pt>
    <dgm:pt modelId="{1B34FA43-C508-4086-97FF-A5F759EF91D7}" type="pres">
      <dgm:prSet presAssocID="{24EB9A97-1C70-43CF-89EE-4E25C2C1870C}" presName="hierRoot3" presStyleCnt="0"/>
      <dgm:spPr/>
    </dgm:pt>
    <dgm:pt modelId="{DB9F9565-4C91-43E7-BECB-21CC18FA7EB8}" type="pres">
      <dgm:prSet presAssocID="{24EB9A97-1C70-43CF-89EE-4E25C2C1870C}" presName="composite3" presStyleCnt="0"/>
      <dgm:spPr/>
    </dgm:pt>
    <dgm:pt modelId="{97C82599-F291-4F92-B6EE-A90AA8139EA5}" type="pres">
      <dgm:prSet presAssocID="{24EB9A97-1C70-43CF-89EE-4E25C2C1870C}" presName="background3" presStyleLbl="node3" presStyleIdx="3" presStyleCnt="5"/>
      <dgm:spPr/>
    </dgm:pt>
    <dgm:pt modelId="{A1446BC5-2ED4-4870-B260-C0EC0867CB28}" type="pres">
      <dgm:prSet presAssocID="{24EB9A97-1C70-43CF-89EE-4E25C2C1870C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500F56-2122-4264-8260-1A836E494CE5}" type="pres">
      <dgm:prSet presAssocID="{24EB9A97-1C70-43CF-89EE-4E25C2C1870C}" presName="hierChild4" presStyleCnt="0"/>
      <dgm:spPr/>
    </dgm:pt>
    <dgm:pt modelId="{8E799AC5-ECA9-4217-8824-EF5B6B838FAE}" type="pres">
      <dgm:prSet presAssocID="{8EA031B4-946F-40EC-BD0A-43C698AF2E29}" presName="Name23" presStyleLbl="parChTrans1D4" presStyleIdx="8" presStyleCnt="12"/>
      <dgm:spPr/>
      <dgm:t>
        <a:bodyPr/>
        <a:lstStyle/>
        <a:p>
          <a:endParaRPr lang="en-US"/>
        </a:p>
      </dgm:t>
    </dgm:pt>
    <dgm:pt modelId="{8CCB3E59-F8ED-422C-AC45-6EEF55773E9C}" type="pres">
      <dgm:prSet presAssocID="{4F5F9C77-23D8-47F0-8CB8-3B0EF7717DD6}" presName="hierRoot4" presStyleCnt="0"/>
      <dgm:spPr/>
    </dgm:pt>
    <dgm:pt modelId="{80B7BEBF-06C2-4BA4-B823-F0DAD978D24D}" type="pres">
      <dgm:prSet presAssocID="{4F5F9C77-23D8-47F0-8CB8-3B0EF7717DD6}" presName="composite4" presStyleCnt="0"/>
      <dgm:spPr/>
    </dgm:pt>
    <dgm:pt modelId="{DC659F96-B09C-48F6-9DB4-73A9BA842BA7}" type="pres">
      <dgm:prSet presAssocID="{4F5F9C77-23D8-47F0-8CB8-3B0EF7717DD6}" presName="background4" presStyleLbl="node4" presStyleIdx="8" presStyleCnt="12"/>
      <dgm:spPr/>
    </dgm:pt>
    <dgm:pt modelId="{4D506E4F-4471-4F79-A544-53B2272EEBE4}" type="pres">
      <dgm:prSet presAssocID="{4F5F9C77-23D8-47F0-8CB8-3B0EF7717DD6}" presName="text4" presStyleLbl="fgAcc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489FDF-57B9-42BA-BB6C-2289A2B83DAD}" type="pres">
      <dgm:prSet presAssocID="{4F5F9C77-23D8-47F0-8CB8-3B0EF7717DD6}" presName="hierChild5" presStyleCnt="0"/>
      <dgm:spPr/>
    </dgm:pt>
    <dgm:pt modelId="{5A922DD0-4850-4860-A5E4-E7CBD5E18315}" type="pres">
      <dgm:prSet presAssocID="{76F86DC5-B76F-4FE9-8201-7F45F16E43BE}" presName="Name23" presStyleLbl="parChTrans1D4" presStyleIdx="9" presStyleCnt="12"/>
      <dgm:spPr/>
      <dgm:t>
        <a:bodyPr/>
        <a:lstStyle/>
        <a:p>
          <a:endParaRPr lang="en-US"/>
        </a:p>
      </dgm:t>
    </dgm:pt>
    <dgm:pt modelId="{7BD36D01-5A5F-4825-A65B-BE73DC7FDD02}" type="pres">
      <dgm:prSet presAssocID="{1BF08BE7-A3B7-46C6-8C4A-8E62A3AF6740}" presName="hierRoot4" presStyleCnt="0"/>
      <dgm:spPr/>
    </dgm:pt>
    <dgm:pt modelId="{DB8AB658-BEB9-4DCD-9593-8671CE4A7E07}" type="pres">
      <dgm:prSet presAssocID="{1BF08BE7-A3B7-46C6-8C4A-8E62A3AF6740}" presName="composite4" presStyleCnt="0"/>
      <dgm:spPr/>
    </dgm:pt>
    <dgm:pt modelId="{7339C858-47DC-4782-A462-7103A0C35E2A}" type="pres">
      <dgm:prSet presAssocID="{1BF08BE7-A3B7-46C6-8C4A-8E62A3AF6740}" presName="background4" presStyleLbl="node4" presStyleIdx="9" presStyleCnt="12"/>
      <dgm:spPr/>
    </dgm:pt>
    <dgm:pt modelId="{2D0A73DE-09E7-44B3-A3B5-3E32194E3704}" type="pres">
      <dgm:prSet presAssocID="{1BF08BE7-A3B7-46C6-8C4A-8E62A3AF6740}" presName="text4" presStyleLbl="fgAcc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1C7F08-8FF8-4D5C-84BC-5232D9850EE4}" type="pres">
      <dgm:prSet presAssocID="{1BF08BE7-A3B7-46C6-8C4A-8E62A3AF6740}" presName="hierChild5" presStyleCnt="0"/>
      <dgm:spPr/>
    </dgm:pt>
    <dgm:pt modelId="{973D3134-351C-4CBE-99B5-B636A2E870F7}" type="pres">
      <dgm:prSet presAssocID="{1005DDF0-082A-48C8-A5AE-943F8457B35C}" presName="Name23" presStyleLbl="parChTrans1D4" presStyleIdx="10" presStyleCnt="12"/>
      <dgm:spPr/>
      <dgm:t>
        <a:bodyPr/>
        <a:lstStyle/>
        <a:p>
          <a:endParaRPr lang="en-US"/>
        </a:p>
      </dgm:t>
    </dgm:pt>
    <dgm:pt modelId="{91C28613-1AEF-4DA7-865A-3AA771ECBE9F}" type="pres">
      <dgm:prSet presAssocID="{697D4BA9-DBD8-4A0F-AF11-6E1691869007}" presName="hierRoot4" presStyleCnt="0"/>
      <dgm:spPr/>
    </dgm:pt>
    <dgm:pt modelId="{CF76B323-420A-4BB7-8A12-E26524626DD5}" type="pres">
      <dgm:prSet presAssocID="{697D4BA9-DBD8-4A0F-AF11-6E1691869007}" presName="composite4" presStyleCnt="0"/>
      <dgm:spPr/>
    </dgm:pt>
    <dgm:pt modelId="{8B985E89-57AC-4E08-B0B4-875C8FA1CC52}" type="pres">
      <dgm:prSet presAssocID="{697D4BA9-DBD8-4A0F-AF11-6E1691869007}" presName="background4" presStyleLbl="node4" presStyleIdx="10" presStyleCnt="12"/>
      <dgm:spPr/>
    </dgm:pt>
    <dgm:pt modelId="{EF5B3773-740E-48F1-9104-DD77DFFE26F8}" type="pres">
      <dgm:prSet presAssocID="{697D4BA9-DBD8-4A0F-AF11-6E1691869007}" presName="text4" presStyleLbl="fgAcc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3375BF-0B2C-49D5-B995-969E051B1D1A}" type="pres">
      <dgm:prSet presAssocID="{697D4BA9-DBD8-4A0F-AF11-6E1691869007}" presName="hierChild5" presStyleCnt="0"/>
      <dgm:spPr/>
    </dgm:pt>
    <dgm:pt modelId="{DBCA24FE-B4F5-4816-AF2B-B7CBC7D4509F}" type="pres">
      <dgm:prSet presAssocID="{B66031B6-DFE3-4B1B-A13D-3AB15F4E07C5}" presName="Name23" presStyleLbl="parChTrans1D4" presStyleIdx="11" presStyleCnt="12"/>
      <dgm:spPr/>
      <dgm:t>
        <a:bodyPr/>
        <a:lstStyle/>
        <a:p>
          <a:endParaRPr lang="en-US"/>
        </a:p>
      </dgm:t>
    </dgm:pt>
    <dgm:pt modelId="{6CF32E73-0C6E-4791-91EC-76F165F997F2}" type="pres">
      <dgm:prSet presAssocID="{E00CA109-4C74-4BAF-A9CE-C8F2CB3B696E}" presName="hierRoot4" presStyleCnt="0"/>
      <dgm:spPr/>
    </dgm:pt>
    <dgm:pt modelId="{116CC7EE-1836-4102-A62B-0BBA218F5F1F}" type="pres">
      <dgm:prSet presAssocID="{E00CA109-4C74-4BAF-A9CE-C8F2CB3B696E}" presName="composite4" presStyleCnt="0"/>
      <dgm:spPr/>
    </dgm:pt>
    <dgm:pt modelId="{9F6E72FE-D9FD-45E7-A399-4EB4D7155FE6}" type="pres">
      <dgm:prSet presAssocID="{E00CA109-4C74-4BAF-A9CE-C8F2CB3B696E}" presName="background4" presStyleLbl="node4" presStyleIdx="11" presStyleCnt="12"/>
      <dgm:spPr/>
    </dgm:pt>
    <dgm:pt modelId="{57A4D306-8A19-4D40-AB21-85666011B353}" type="pres">
      <dgm:prSet presAssocID="{E00CA109-4C74-4BAF-A9CE-C8F2CB3B696E}" presName="text4" presStyleLbl="fgAcc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8397FF-0616-4261-ADAB-F6CA188D2B59}" type="pres">
      <dgm:prSet presAssocID="{E00CA109-4C74-4BAF-A9CE-C8F2CB3B696E}" presName="hierChild5" presStyleCnt="0"/>
      <dgm:spPr/>
    </dgm:pt>
    <dgm:pt modelId="{029FA9A6-2273-48CA-BE34-77416431C78F}" type="pres">
      <dgm:prSet presAssocID="{41964D66-22D7-4C0A-9ADC-A53AA66BBCD1}" presName="Name10" presStyleLbl="parChTrans1D2" presStyleIdx="4" presStyleCnt="5"/>
      <dgm:spPr/>
      <dgm:t>
        <a:bodyPr/>
        <a:lstStyle/>
        <a:p>
          <a:endParaRPr lang="pt-BR"/>
        </a:p>
      </dgm:t>
    </dgm:pt>
    <dgm:pt modelId="{B15211A9-1833-4B68-BB02-D6FC479E7FA5}" type="pres">
      <dgm:prSet presAssocID="{B1A887EC-BB5B-4D82-A5FF-63345FFB76AE}" presName="hierRoot2" presStyleCnt="0"/>
      <dgm:spPr/>
    </dgm:pt>
    <dgm:pt modelId="{FEDC09C5-E39D-436E-85A6-5CBB8E4E6B71}" type="pres">
      <dgm:prSet presAssocID="{B1A887EC-BB5B-4D82-A5FF-63345FFB76AE}" presName="composite2" presStyleCnt="0"/>
      <dgm:spPr/>
    </dgm:pt>
    <dgm:pt modelId="{60D03E53-211F-4B41-ACC4-896CF336DD2F}" type="pres">
      <dgm:prSet presAssocID="{B1A887EC-BB5B-4D82-A5FF-63345FFB76AE}" presName="background2" presStyleLbl="node2" presStyleIdx="4" presStyleCnt="5"/>
      <dgm:spPr/>
    </dgm:pt>
    <dgm:pt modelId="{E9E41C80-9264-4E16-90CC-736B6C132061}" type="pres">
      <dgm:prSet presAssocID="{B1A887EC-BB5B-4D82-A5FF-63345FFB76AE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76B74F5-4C8C-4AEF-85DD-0ABAD2056354}" type="pres">
      <dgm:prSet presAssocID="{B1A887EC-BB5B-4D82-A5FF-63345FFB76AE}" presName="hierChild3" presStyleCnt="0"/>
      <dgm:spPr/>
    </dgm:pt>
    <dgm:pt modelId="{13F8FDEB-BE3C-4DEA-A158-638D2A2B3F1B}" type="pres">
      <dgm:prSet presAssocID="{4F044C65-37EC-42D1-BE3B-D1F924C9966B}" presName="Name17" presStyleLbl="parChTrans1D3" presStyleIdx="4" presStyleCnt="5"/>
      <dgm:spPr/>
      <dgm:t>
        <a:bodyPr/>
        <a:lstStyle/>
        <a:p>
          <a:endParaRPr lang="pt-BR"/>
        </a:p>
      </dgm:t>
    </dgm:pt>
    <dgm:pt modelId="{C07B7567-CD65-45CF-A782-0AC636E76C88}" type="pres">
      <dgm:prSet presAssocID="{87263943-7729-48CA-A1F1-214156C6A07C}" presName="hierRoot3" presStyleCnt="0"/>
      <dgm:spPr/>
    </dgm:pt>
    <dgm:pt modelId="{BB1CC591-C2A7-476D-8899-489575A07065}" type="pres">
      <dgm:prSet presAssocID="{87263943-7729-48CA-A1F1-214156C6A07C}" presName="composite3" presStyleCnt="0"/>
      <dgm:spPr/>
    </dgm:pt>
    <dgm:pt modelId="{5BF26971-CF85-4D8B-84E5-FA04C894E479}" type="pres">
      <dgm:prSet presAssocID="{87263943-7729-48CA-A1F1-214156C6A07C}" presName="background3" presStyleLbl="node3" presStyleIdx="4" presStyleCnt="5"/>
      <dgm:spPr/>
    </dgm:pt>
    <dgm:pt modelId="{E45546C2-908F-4C2E-A527-7465338ED3D7}" type="pres">
      <dgm:prSet presAssocID="{87263943-7729-48CA-A1F1-214156C6A07C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95735E-CCDF-4704-BA2C-7B66C8279C1F}" type="pres">
      <dgm:prSet presAssocID="{87263943-7729-48CA-A1F1-214156C6A07C}" presName="hierChild4" presStyleCnt="0"/>
      <dgm:spPr/>
    </dgm:pt>
  </dgm:ptLst>
  <dgm:cxnLst>
    <dgm:cxn modelId="{3D0AAC43-C55D-A040-B656-4B1F158632CE}" type="presOf" srcId="{FA952C75-98B0-421B-9A83-91FC75150659}" destId="{7F96A375-6951-41F5-9C32-14B3B4B3ADFF}" srcOrd="0" destOrd="0" presId="urn:microsoft.com/office/officeart/2005/8/layout/hierarchy1"/>
    <dgm:cxn modelId="{680FE9F1-2D30-4D4A-9671-9CB22AB8AA2B}" type="presOf" srcId="{792662B8-CE0C-4918-B171-957472F5C26B}" destId="{F31258E3-D47A-4F8A-8E20-AB6964D2F890}" srcOrd="0" destOrd="0" presId="urn:microsoft.com/office/officeart/2005/8/layout/hierarchy1"/>
    <dgm:cxn modelId="{5F1EAA88-3CF7-C949-A46C-8F425D601942}" type="presOf" srcId="{D021B6DF-0809-4CF0-824F-694322EA74D1}" destId="{0FADF59E-8FA0-4BCF-BA51-341A77172120}" srcOrd="0" destOrd="0" presId="urn:microsoft.com/office/officeart/2005/8/layout/hierarchy1"/>
    <dgm:cxn modelId="{131CD73D-CE2F-AD4D-82D1-E916D80A31F3}" type="presOf" srcId="{A4D24A3E-CD00-43E8-90FE-6152BD767BAD}" destId="{7D691A5A-05AE-41CA-A489-2395ACC4A900}" srcOrd="0" destOrd="0" presId="urn:microsoft.com/office/officeart/2005/8/layout/hierarchy1"/>
    <dgm:cxn modelId="{2CF22AB5-537E-764F-8E95-45BAC70318F7}" type="presOf" srcId="{A7DD910E-C3EE-4960-9010-8C3393240621}" destId="{BC8E3425-019F-4544-8B81-D980F5FB3727}" srcOrd="0" destOrd="0" presId="urn:microsoft.com/office/officeart/2005/8/layout/hierarchy1"/>
    <dgm:cxn modelId="{3A88F822-C4E3-4954-9C20-5DC28CFF3518}" srcId="{83A8E9CA-1DCE-4D1F-A095-62E7764AA54C}" destId="{68AC7E55-E7FF-4D4E-9673-C99D77CE3E14}" srcOrd="3" destOrd="0" parTransId="{5C25800C-0862-457B-9093-15A655EF7585}" sibTransId="{1DCC81B1-8398-4869-B374-37E029183306}"/>
    <dgm:cxn modelId="{5F068109-4C99-1E4F-A992-3F76ACFF48FC}" type="presOf" srcId="{74D3559F-7B60-4322-895C-B34E95A2D8E0}" destId="{A31C1A83-5CEF-418D-824A-E658F8B1413A}" srcOrd="0" destOrd="0" presId="urn:microsoft.com/office/officeart/2005/8/layout/hierarchy1"/>
    <dgm:cxn modelId="{1D3252C7-84A9-44AD-8D0A-4032CAFCC66B}" srcId="{3B000739-C868-4A61-9D71-536BD051ACEF}" destId="{D021B6DF-0809-4CF0-824F-694322EA74D1}" srcOrd="0" destOrd="0" parTransId="{5B9A2B36-29F4-43B1-BD2A-822F80904F81}" sibTransId="{27AC0986-0A7C-4B5A-8CB2-3C63F21CCB9D}"/>
    <dgm:cxn modelId="{F30FA38F-EADC-3341-98C3-42C176860A3C}" type="presOf" srcId="{1005DDF0-082A-48C8-A5AE-943F8457B35C}" destId="{973D3134-351C-4CBE-99B5-B636A2E870F7}" srcOrd="0" destOrd="0" presId="urn:microsoft.com/office/officeart/2005/8/layout/hierarchy1"/>
    <dgm:cxn modelId="{19811AD9-0052-F847-98F5-5F8AAC1C6F3F}" type="presOf" srcId="{FEB0685A-0B8A-4BF1-B48A-E29835D95FA2}" destId="{9B9C3352-AD08-44EF-B3D9-77661ECBC2BF}" srcOrd="0" destOrd="0" presId="urn:microsoft.com/office/officeart/2005/8/layout/hierarchy1"/>
    <dgm:cxn modelId="{FBE33E58-064E-484D-8115-56F03941AEBB}" type="presOf" srcId="{3BE69FF4-E240-4CE5-BE12-2B8FACF4705A}" destId="{B6E6EB37-018A-4F38-9BCF-6622DA681C95}" srcOrd="0" destOrd="0" presId="urn:microsoft.com/office/officeart/2005/8/layout/hierarchy1"/>
    <dgm:cxn modelId="{B7EFC181-4D5B-8D4C-99CE-38DC32ABC28E}" type="presOf" srcId="{5E4578B4-F78B-427E-80EA-7792141CFF13}" destId="{79AB29E7-6847-4095-99F8-1F60F6351B89}" srcOrd="0" destOrd="0" presId="urn:microsoft.com/office/officeart/2005/8/layout/hierarchy1"/>
    <dgm:cxn modelId="{FEB3DB6A-10D4-A943-B509-7CBF61A78773}" type="presOf" srcId="{C38F8FE3-0690-46B4-B7E5-B9153F0D3599}" destId="{26468B63-3DC4-4CA0-8867-3B6DFDAE083F}" srcOrd="0" destOrd="0" presId="urn:microsoft.com/office/officeart/2005/8/layout/hierarchy1"/>
    <dgm:cxn modelId="{2E5CB008-9CFF-9747-BC3D-F4EE3DDE6B36}" type="presOf" srcId="{E3E649A1-2AB1-421E-AB65-594B68AF70DF}" destId="{CE3C136E-2A98-4E56-AFC7-465EE4BAB0AA}" srcOrd="0" destOrd="0" presId="urn:microsoft.com/office/officeart/2005/8/layout/hierarchy1"/>
    <dgm:cxn modelId="{52F54402-D43F-9C4B-BDE3-613590764FA1}" type="presOf" srcId="{8EA031B4-946F-40EC-BD0A-43C698AF2E29}" destId="{8E799AC5-ECA9-4217-8824-EF5B6B838FAE}" srcOrd="0" destOrd="0" presId="urn:microsoft.com/office/officeart/2005/8/layout/hierarchy1"/>
    <dgm:cxn modelId="{0D9B99B3-CBEA-4887-8A3D-52B42B8A87DC}" srcId="{83A8E9CA-1DCE-4D1F-A095-62E7764AA54C}" destId="{F4A9FAC0-7948-4644-B007-A805884C53CD}" srcOrd="0" destOrd="0" parTransId="{5B76668D-1474-4094-B607-AEE7AA0744C8}" sibTransId="{5D2D00CF-425C-412D-8009-1979DDE7A5A5}"/>
    <dgm:cxn modelId="{DD933D78-4029-4212-BDFA-CE0B94EA354A}" srcId="{68AC7E55-E7FF-4D4E-9673-C99D77CE3E14}" destId="{24EB9A97-1C70-43CF-89EE-4E25C2C1870C}" srcOrd="0" destOrd="0" parTransId="{16C58F24-6E41-4CF7-81B7-1AC42F5570E4}" sibTransId="{7C5606EC-732D-4442-9143-90B942FFB958}"/>
    <dgm:cxn modelId="{D12C9226-3833-49E1-A7EE-42B9062C2CB9}" srcId="{83A8E9CA-1DCE-4D1F-A095-62E7764AA54C}" destId="{74D3559F-7B60-4322-895C-B34E95A2D8E0}" srcOrd="2" destOrd="0" parTransId="{A8F6B6D4-717D-4293-A6A5-D3F220FCD6F9}" sibTransId="{7F207638-7033-48BF-81A3-A53BF05CD131}"/>
    <dgm:cxn modelId="{B620568D-413D-8C48-A11A-1A5294BE577A}" type="presOf" srcId="{3B000739-C868-4A61-9D71-536BD051ACEF}" destId="{6B760A8B-B72A-40CA-A6CA-5BB9ECC0CB59}" srcOrd="0" destOrd="0" presId="urn:microsoft.com/office/officeart/2005/8/layout/hierarchy1"/>
    <dgm:cxn modelId="{72ED51FD-C8E6-6944-BE74-3BB206F7EDF6}" type="presOf" srcId="{B1A887EC-BB5B-4D82-A5FF-63345FFB76AE}" destId="{E9E41C80-9264-4E16-90CC-736B6C132061}" srcOrd="0" destOrd="0" presId="urn:microsoft.com/office/officeart/2005/8/layout/hierarchy1"/>
    <dgm:cxn modelId="{2D2C61B0-C3B8-8F4D-8AFD-269A8FCCB90C}" type="presOf" srcId="{124D5C9E-61C5-4871-8768-BDABCE46596F}" destId="{5096857E-9486-414B-B4A0-5D38DE405BC2}" srcOrd="0" destOrd="0" presId="urn:microsoft.com/office/officeart/2005/8/layout/hierarchy1"/>
    <dgm:cxn modelId="{1DEB1DCB-0AA9-4585-8916-BABE118DF4E8}" srcId="{83A8E9CA-1DCE-4D1F-A095-62E7764AA54C}" destId="{5E4578B4-F78B-427E-80EA-7792141CFF13}" srcOrd="1" destOrd="0" parTransId="{AB24DB34-57C3-4642-A3C4-7E99BAFBA20C}" sibTransId="{1127A67E-6E74-4660-B987-7E878EF0A25B}"/>
    <dgm:cxn modelId="{0111B1E6-EDEB-F34B-878E-6310881C9DA3}" type="presOf" srcId="{5B9A2B36-29F4-43B1-BD2A-822F80904F81}" destId="{15E84994-7FAF-4A67-8FFA-C0BBBB3F9DF2}" srcOrd="0" destOrd="0" presId="urn:microsoft.com/office/officeart/2005/8/layout/hierarchy1"/>
    <dgm:cxn modelId="{C2E5EC7F-328C-3746-9C13-AD1E538F0790}" type="presOf" srcId="{CB40E7A5-0DDE-4A98-89DD-598699F030C0}" destId="{78E102E9-DF48-489D-813E-A7BFA880A262}" srcOrd="0" destOrd="0" presId="urn:microsoft.com/office/officeart/2005/8/layout/hierarchy1"/>
    <dgm:cxn modelId="{21AA0BE7-6970-194F-BFAF-936807331E3E}" type="presOf" srcId="{F4A9FAC0-7948-4644-B007-A805884C53CD}" destId="{DC99A250-8DF4-410E-BBEC-6B3517132C0B}" srcOrd="0" destOrd="0" presId="urn:microsoft.com/office/officeart/2005/8/layout/hierarchy1"/>
    <dgm:cxn modelId="{1216A282-E97E-2B40-894C-20D8BB5DEEA1}" type="presOf" srcId="{4F044C65-37EC-42D1-BE3B-D1F924C9966B}" destId="{13F8FDEB-BE3C-4DEA-A158-638D2A2B3F1B}" srcOrd="0" destOrd="0" presId="urn:microsoft.com/office/officeart/2005/8/layout/hierarchy1"/>
    <dgm:cxn modelId="{18445926-6DF9-D049-BA77-2CEF58405EBC}" type="presOf" srcId="{68AC7E55-E7FF-4D4E-9673-C99D77CE3E14}" destId="{3E3000B1-574D-4E7E-9A5C-6CF2AC828DE4}" srcOrd="0" destOrd="0" presId="urn:microsoft.com/office/officeart/2005/8/layout/hierarchy1"/>
    <dgm:cxn modelId="{806F21E3-9C7A-2D44-B644-6ECD04A6C0BF}" type="presOf" srcId="{026E36E1-65BE-4418-A3F1-2E179881E31A}" destId="{9BAE1563-C1AF-4F51-A83C-CCAC66369539}" srcOrd="0" destOrd="0" presId="urn:microsoft.com/office/officeart/2005/8/layout/hierarchy1"/>
    <dgm:cxn modelId="{63597A73-3FBA-4E25-8599-3954BAA1391B}" srcId="{FEB0685A-0B8A-4BF1-B48A-E29835D95FA2}" destId="{83A8E9CA-1DCE-4D1F-A095-62E7764AA54C}" srcOrd="0" destOrd="0" parTransId="{0EF65CF8-EA76-4C8A-A010-E16DC59EE033}" sibTransId="{F4C8EA3A-DB0F-45A5-80AE-63A560A135F9}"/>
    <dgm:cxn modelId="{37ABB6E6-8ABF-4248-AA0A-34FF51CB79BE}" type="presOf" srcId="{2CEB35F0-9613-4180-82A9-8F64DBC7F9C9}" destId="{5F71B4C0-63DE-44B1-9411-90BE2CEE3A67}" srcOrd="0" destOrd="0" presId="urn:microsoft.com/office/officeart/2005/8/layout/hierarchy1"/>
    <dgm:cxn modelId="{CE8632B2-B8DD-1246-9DFC-7740E5102D5B}" type="presOf" srcId="{AB24DB34-57C3-4642-A3C4-7E99BAFBA20C}" destId="{FDD39F73-D86E-4F2F-8375-04F941F0A4B4}" srcOrd="0" destOrd="0" presId="urn:microsoft.com/office/officeart/2005/8/layout/hierarchy1"/>
    <dgm:cxn modelId="{070B6363-B884-4A22-8C81-DA7126D8D90E}" srcId="{DF4DAF2E-6345-4B3C-9E33-7078EDDDA50D}" destId="{2CEB35F0-9613-4180-82A9-8F64DBC7F9C9}" srcOrd="0" destOrd="0" parTransId="{FA952C75-98B0-421B-9A83-91FC75150659}" sibTransId="{71346430-F83A-4CDF-AF3A-4F5654A6B627}"/>
    <dgm:cxn modelId="{7A6EB2F7-9317-6E42-8809-4A6D803D3D12}" type="presOf" srcId="{B66031B6-DFE3-4B1B-A13D-3AB15F4E07C5}" destId="{DBCA24FE-B4F5-4816-AF2B-B7CBC7D4509F}" srcOrd="0" destOrd="0" presId="urn:microsoft.com/office/officeart/2005/8/layout/hierarchy1"/>
    <dgm:cxn modelId="{98756F04-22F8-4505-81C0-BF7D07D48DE4}" srcId="{83A8E9CA-1DCE-4D1F-A095-62E7764AA54C}" destId="{B1A887EC-BB5B-4D82-A5FF-63345FFB76AE}" srcOrd="4" destOrd="0" parTransId="{41964D66-22D7-4C0A-9ADC-A53AA66BBCD1}" sibTransId="{CAFFB139-7080-4EF7-A1DB-CB1E9556E58A}"/>
    <dgm:cxn modelId="{32BCD928-83E2-9F45-8965-F9077E3A1722}" type="presOf" srcId="{76F86DC5-B76F-4FE9-8201-7F45F16E43BE}" destId="{5A922DD0-4850-4860-A5E4-E7CBD5E18315}" srcOrd="0" destOrd="0" presId="urn:microsoft.com/office/officeart/2005/8/layout/hierarchy1"/>
    <dgm:cxn modelId="{DA6A85DF-8922-7845-9811-157736B3EBC4}" type="presOf" srcId="{DF4DAF2E-6345-4B3C-9E33-7078EDDDA50D}" destId="{0BBF7A08-240B-42B9-93C7-BF8D01C1024E}" srcOrd="0" destOrd="0" presId="urn:microsoft.com/office/officeart/2005/8/layout/hierarchy1"/>
    <dgm:cxn modelId="{887F9C86-0111-3F48-8159-7BDE4F025351}" type="presOf" srcId="{07DBCC66-8865-4A75-B6EC-9A57FB466789}" destId="{6C0ADF10-A942-415E-BFB6-96F9B8441A25}" srcOrd="0" destOrd="0" presId="urn:microsoft.com/office/officeart/2005/8/layout/hierarchy1"/>
    <dgm:cxn modelId="{71029B59-98E8-9A48-8898-FE917CAC3F78}" type="presOf" srcId="{41964D66-22D7-4C0A-9ADC-A53AA66BBCD1}" destId="{029FA9A6-2273-48CA-BE34-77416431C78F}" srcOrd="0" destOrd="0" presId="urn:microsoft.com/office/officeart/2005/8/layout/hierarchy1"/>
    <dgm:cxn modelId="{8426C15C-73BB-4BEB-B37F-DCF1F65DB0E2}" srcId="{5E4578B4-F78B-427E-80EA-7792141CFF13}" destId="{DF4DAF2E-6345-4B3C-9E33-7078EDDDA50D}" srcOrd="0" destOrd="0" parTransId="{C38F8FE3-0690-46B4-B7E5-B9153F0D3599}" sibTransId="{91708AE9-8D13-4064-9931-8FE9095A0F42}"/>
    <dgm:cxn modelId="{17157EBD-BF43-7245-8CC9-3944FE16FD33}" type="presOf" srcId="{2435B7C2-816E-491F-8FE8-21179D819F64}" destId="{7BCF67F2-27A9-49C6-9F5B-630D4E145260}" srcOrd="0" destOrd="0" presId="urn:microsoft.com/office/officeart/2005/8/layout/hierarchy1"/>
    <dgm:cxn modelId="{0E8F9EA4-4BD3-4032-B358-3D0374968F73}" srcId="{F4A9FAC0-7948-4644-B007-A805884C53CD}" destId="{A4D24A3E-CD00-43E8-90FE-6152BD767BAD}" srcOrd="0" destOrd="0" parTransId="{CB40E7A5-0DDE-4A98-89DD-598699F030C0}" sibTransId="{179594A1-3FA5-4CA6-9A74-C1144B625EAD}"/>
    <dgm:cxn modelId="{C466DC40-DFF9-4F5B-81D6-3DF1C88747FE}" srcId="{F6DDE220-5B07-44CD-8FBE-BA76E7847CDE}" destId="{3B000739-C868-4A61-9D71-536BD051ACEF}" srcOrd="0" destOrd="0" parTransId="{07DBCC66-8865-4A75-B6EC-9A57FB466789}" sibTransId="{D44FC8B9-6DF1-48ED-A55F-BDA054929497}"/>
    <dgm:cxn modelId="{E87D8D78-FE6C-45EF-BCC5-B0EEF35D241C}" srcId="{74D3559F-7B60-4322-895C-B34E95A2D8E0}" destId="{F6DDE220-5B07-44CD-8FBE-BA76E7847CDE}" srcOrd="0" destOrd="0" parTransId="{3BE69FF4-E240-4CE5-BE12-2B8FACF4705A}" sibTransId="{E7D3ED8D-4A73-4575-A532-A130D892928D}"/>
    <dgm:cxn modelId="{EF055310-A9F9-7541-BB2B-9C4B57BD442E}" type="presOf" srcId="{70EA5EA3-791B-4E27-9E94-1AF52421C12A}" destId="{13A84018-20D5-4058-9051-0597308E5C08}" srcOrd="0" destOrd="0" presId="urn:microsoft.com/office/officeart/2005/8/layout/hierarchy1"/>
    <dgm:cxn modelId="{11919A3D-E1D5-48E2-977E-07BBFBC36DA7}" srcId="{24EB9A97-1C70-43CF-89EE-4E25C2C1870C}" destId="{4F5F9C77-23D8-47F0-8CB8-3B0EF7717DD6}" srcOrd="0" destOrd="0" parTransId="{8EA031B4-946F-40EC-BD0A-43C698AF2E29}" sibTransId="{91425320-7700-40C4-ADE1-8E38B3C36591}"/>
    <dgm:cxn modelId="{D63DA9D9-52FD-1642-82CB-C409A963198D}" type="presOf" srcId="{16C58F24-6E41-4CF7-81B7-1AC42F5570E4}" destId="{B2401A2F-CD3F-4885-B8F9-03F6FDEFEBCE}" srcOrd="0" destOrd="0" presId="urn:microsoft.com/office/officeart/2005/8/layout/hierarchy1"/>
    <dgm:cxn modelId="{80572022-5399-A14B-8D34-13FC21062A35}" type="presOf" srcId="{1BF08BE7-A3B7-46C6-8C4A-8E62A3AF6740}" destId="{2D0A73DE-09E7-44B3-A3B5-3E32194E3704}" srcOrd="0" destOrd="0" presId="urn:microsoft.com/office/officeart/2005/8/layout/hierarchy1"/>
    <dgm:cxn modelId="{26B1892A-5BFC-A447-81AA-356E7387F6D5}" type="presOf" srcId="{24EB9A97-1C70-43CF-89EE-4E25C2C1870C}" destId="{A1446BC5-2ED4-4870-B260-C0EC0867CB28}" srcOrd="0" destOrd="0" presId="urn:microsoft.com/office/officeart/2005/8/layout/hierarchy1"/>
    <dgm:cxn modelId="{5CCAB44C-54B7-0D4E-AC1E-7BF5521AC171}" type="presOf" srcId="{C0850CB7-D38F-400D-9D44-2EFB2AF32947}" destId="{334E716F-3BA2-4971-A6A6-540350CC6661}" srcOrd="0" destOrd="0" presId="urn:microsoft.com/office/officeart/2005/8/layout/hierarchy1"/>
    <dgm:cxn modelId="{980494E1-39DC-4D4A-94C2-D3CA56FA2B72}" type="presOf" srcId="{4F5F9C77-23D8-47F0-8CB8-3B0EF7717DD6}" destId="{4D506E4F-4471-4F79-A544-53B2272EEBE4}" srcOrd="0" destOrd="0" presId="urn:microsoft.com/office/officeart/2005/8/layout/hierarchy1"/>
    <dgm:cxn modelId="{F3C29404-37C7-E744-9141-30E56932B88D}" type="presOf" srcId="{87263943-7729-48CA-A1F1-214156C6A07C}" destId="{E45546C2-908F-4C2E-A527-7465338ED3D7}" srcOrd="0" destOrd="0" presId="urn:microsoft.com/office/officeart/2005/8/layout/hierarchy1"/>
    <dgm:cxn modelId="{DF8E4708-3EA2-FC4E-B93C-8ED31298EE3D}" type="presOf" srcId="{E00CA109-4C74-4BAF-A9CE-C8F2CB3B696E}" destId="{57A4D306-8A19-4D40-AB21-85666011B353}" srcOrd="0" destOrd="0" presId="urn:microsoft.com/office/officeart/2005/8/layout/hierarchy1"/>
    <dgm:cxn modelId="{3A39F81B-AFE1-7C4E-91C5-9497E37FB451}" type="presOf" srcId="{697D4BA9-DBD8-4A0F-AF11-6E1691869007}" destId="{EF5B3773-740E-48F1-9104-DD77DFFE26F8}" srcOrd="0" destOrd="0" presId="urn:microsoft.com/office/officeart/2005/8/layout/hierarchy1"/>
    <dgm:cxn modelId="{D22C5A6B-C422-F743-8193-EFA9584E4708}" type="presOf" srcId="{F6DDE220-5B07-44CD-8FBE-BA76E7847CDE}" destId="{12FF503C-61E5-40C3-A8BF-C8F1C5008E5D}" srcOrd="0" destOrd="0" presId="urn:microsoft.com/office/officeart/2005/8/layout/hierarchy1"/>
    <dgm:cxn modelId="{3A4AF0E7-6DDA-D44F-A43A-73D9FFD5B6FA}" type="presOf" srcId="{A8F6B6D4-717D-4293-A6A5-D3F220FCD6F9}" destId="{255AF3B5-A258-4FDE-8E68-F4BB66EC74A1}" srcOrd="0" destOrd="0" presId="urn:microsoft.com/office/officeart/2005/8/layout/hierarchy1"/>
    <dgm:cxn modelId="{73D59E98-FDA8-8A43-BCA0-AB86C2ACEF68}" type="presOf" srcId="{954F5B1E-927F-48B1-AAD8-E10FFD3D05A0}" destId="{CEB943A3-DD2F-4941-81BF-1F8F456F4086}" srcOrd="0" destOrd="0" presId="urn:microsoft.com/office/officeart/2005/8/layout/hierarchy1"/>
    <dgm:cxn modelId="{E916FA78-51DA-4331-B485-A8C954E6AAF6}" srcId="{2CEB35F0-9613-4180-82A9-8F64DBC7F9C9}" destId="{E3E649A1-2AB1-421E-AB65-594B68AF70DF}" srcOrd="2" destOrd="0" parTransId="{026E36E1-65BE-4418-A3F1-2E179881E31A}" sibTransId="{9C4C18F3-7FCD-4C08-9118-B043A8EB6EBE}"/>
    <dgm:cxn modelId="{4A6A9034-5110-DB4F-A91B-77AD8F9E85B1}" type="presOf" srcId="{83A8E9CA-1DCE-4D1F-A095-62E7764AA54C}" destId="{6578EEB0-5AD0-45F0-997E-C69B1633A5D8}" srcOrd="0" destOrd="0" presId="urn:microsoft.com/office/officeart/2005/8/layout/hierarchy1"/>
    <dgm:cxn modelId="{5E769B1B-2E41-41B0-BD12-78B7F49DFA4A}" srcId="{3B000739-C868-4A61-9D71-536BD051ACEF}" destId="{C0850CB7-D38F-400D-9D44-2EFB2AF32947}" srcOrd="1" destOrd="0" parTransId="{954F5B1E-927F-48B1-AAD8-E10FFD3D05A0}" sibTransId="{44EA1F6B-BD18-47E2-9AB3-8DB8C76E737A}"/>
    <dgm:cxn modelId="{5DD974F1-27BC-447E-958B-1AD2CABFEB42}" srcId="{B1A887EC-BB5B-4D82-A5FF-63345FFB76AE}" destId="{87263943-7729-48CA-A1F1-214156C6A07C}" srcOrd="0" destOrd="0" parTransId="{4F044C65-37EC-42D1-BE3B-D1F924C9966B}" sibTransId="{157CC0C4-B33E-405C-BF73-07EE49710FE9}"/>
    <dgm:cxn modelId="{C5DE7E4F-FD46-4954-915A-246853FA939C}" srcId="{2CEB35F0-9613-4180-82A9-8F64DBC7F9C9}" destId="{A7DD910E-C3EE-4960-9010-8C3393240621}" srcOrd="1" destOrd="0" parTransId="{29AB4276-95DE-4ADD-B5F9-3BC649B969FD}" sibTransId="{36B02A7C-60C4-41B3-B651-D815590CBD21}"/>
    <dgm:cxn modelId="{BB80F0E6-7872-4F0C-B8EB-E4A43E802ED1}" srcId="{2CEB35F0-9613-4180-82A9-8F64DBC7F9C9}" destId="{70EA5EA3-791B-4E27-9E94-1AF52421C12A}" srcOrd="0" destOrd="0" parTransId="{2435B7C2-816E-491F-8FE8-21179D819F64}" sibTransId="{396AC2EB-5888-4E3A-894D-101809F4E68A}"/>
    <dgm:cxn modelId="{D9BE8B6E-DE30-444B-8B05-B9BE28CA2CEA}" type="presOf" srcId="{29AB4276-95DE-4ADD-B5F9-3BC649B969FD}" destId="{7D214BD6-DCC2-47AD-A511-8530123D78C3}" srcOrd="0" destOrd="0" presId="urn:microsoft.com/office/officeart/2005/8/layout/hierarchy1"/>
    <dgm:cxn modelId="{F71D4CB1-3CFF-A640-B313-15D50BDA6113}" type="presOf" srcId="{5B76668D-1474-4094-B607-AEE7AA0744C8}" destId="{9083FB8D-2341-496B-9505-AD53DDDA3D41}" srcOrd="0" destOrd="0" presId="urn:microsoft.com/office/officeart/2005/8/layout/hierarchy1"/>
    <dgm:cxn modelId="{386B93E5-99F1-49C2-91FC-16EC101D8F18}" srcId="{4F5F9C77-23D8-47F0-8CB8-3B0EF7717DD6}" destId="{E00CA109-4C74-4BAF-A9CE-C8F2CB3B696E}" srcOrd="2" destOrd="0" parTransId="{B66031B6-DFE3-4B1B-A13D-3AB15F4E07C5}" sibTransId="{6651331E-E732-423F-8D43-22B713621C7E}"/>
    <dgm:cxn modelId="{7012D102-9ECE-440C-992D-D905B0BF069F}" srcId="{4F5F9C77-23D8-47F0-8CB8-3B0EF7717DD6}" destId="{1BF08BE7-A3B7-46C6-8C4A-8E62A3AF6740}" srcOrd="0" destOrd="0" parTransId="{76F86DC5-B76F-4FE9-8201-7F45F16E43BE}" sibTransId="{A03D6D81-5F4E-46D8-8555-010D30026058}"/>
    <dgm:cxn modelId="{03251410-6CED-4666-A9B6-73948689892E}" srcId="{4F5F9C77-23D8-47F0-8CB8-3B0EF7717DD6}" destId="{697D4BA9-DBD8-4A0F-AF11-6E1691869007}" srcOrd="1" destOrd="0" parTransId="{1005DDF0-082A-48C8-A5AE-943F8457B35C}" sibTransId="{22047527-A455-43E2-86E1-B5F5143B580B}"/>
    <dgm:cxn modelId="{0877341E-7EE0-E643-A63A-B07366544BD4}" type="presOf" srcId="{5C25800C-0862-457B-9093-15A655EF7585}" destId="{CF06A3C6-F266-43DE-9BC1-D6E56B58126E}" srcOrd="0" destOrd="0" presId="urn:microsoft.com/office/officeart/2005/8/layout/hierarchy1"/>
    <dgm:cxn modelId="{2632CDEF-6B6A-4F8D-97A8-C373461AB1EF}" srcId="{3B000739-C868-4A61-9D71-536BD051ACEF}" destId="{124D5C9E-61C5-4871-8768-BDABCE46596F}" srcOrd="2" destOrd="0" parTransId="{792662B8-CE0C-4918-B171-957472F5C26B}" sibTransId="{81AECAB2-3F68-46AA-AD3B-BA8294132F84}"/>
    <dgm:cxn modelId="{4B71CFAA-A4AA-314D-9767-4A163E08DA76}" type="presParOf" srcId="{9B9C3352-AD08-44EF-B3D9-77661ECBC2BF}" destId="{714EA9C6-A842-413B-ADAA-4AA070B41681}" srcOrd="0" destOrd="0" presId="urn:microsoft.com/office/officeart/2005/8/layout/hierarchy1"/>
    <dgm:cxn modelId="{C04DFBDF-810B-EA45-BAB9-175B39170CE7}" type="presParOf" srcId="{714EA9C6-A842-413B-ADAA-4AA070B41681}" destId="{0BF9FC46-4CA4-4008-8D16-BF28D38E3220}" srcOrd="0" destOrd="0" presId="urn:microsoft.com/office/officeart/2005/8/layout/hierarchy1"/>
    <dgm:cxn modelId="{400BF78C-FB87-ED49-A05F-2C2BF863145E}" type="presParOf" srcId="{0BF9FC46-4CA4-4008-8D16-BF28D38E3220}" destId="{C02F8F94-3A38-45B0-8A16-EA29279FC95B}" srcOrd="0" destOrd="0" presId="urn:microsoft.com/office/officeart/2005/8/layout/hierarchy1"/>
    <dgm:cxn modelId="{06EF2175-444D-4742-AD73-D119FCE2F80C}" type="presParOf" srcId="{0BF9FC46-4CA4-4008-8D16-BF28D38E3220}" destId="{6578EEB0-5AD0-45F0-997E-C69B1633A5D8}" srcOrd="1" destOrd="0" presId="urn:microsoft.com/office/officeart/2005/8/layout/hierarchy1"/>
    <dgm:cxn modelId="{2D2FA69D-BD76-DC49-99C7-FDC509A4BCCD}" type="presParOf" srcId="{714EA9C6-A842-413B-ADAA-4AA070B41681}" destId="{7076544C-55FA-4AA7-B8AB-79F2C1FB4CD4}" srcOrd="1" destOrd="0" presId="urn:microsoft.com/office/officeart/2005/8/layout/hierarchy1"/>
    <dgm:cxn modelId="{3E285084-DCDB-274F-86CA-1971797A5C71}" type="presParOf" srcId="{7076544C-55FA-4AA7-B8AB-79F2C1FB4CD4}" destId="{9083FB8D-2341-496B-9505-AD53DDDA3D41}" srcOrd="0" destOrd="0" presId="urn:microsoft.com/office/officeart/2005/8/layout/hierarchy1"/>
    <dgm:cxn modelId="{736F458E-0DBA-CC4E-83CD-359FE4D20CD1}" type="presParOf" srcId="{7076544C-55FA-4AA7-B8AB-79F2C1FB4CD4}" destId="{164C5695-D482-41B2-A402-2B897F922B81}" srcOrd="1" destOrd="0" presId="urn:microsoft.com/office/officeart/2005/8/layout/hierarchy1"/>
    <dgm:cxn modelId="{6AEB27F0-4CC1-6440-A410-EF835CCB8978}" type="presParOf" srcId="{164C5695-D482-41B2-A402-2B897F922B81}" destId="{A0ECDB77-0E38-4B5F-BE05-A2B973CF0B3F}" srcOrd="0" destOrd="0" presId="urn:microsoft.com/office/officeart/2005/8/layout/hierarchy1"/>
    <dgm:cxn modelId="{01AB9ECC-6069-9640-A600-BB454461B0B0}" type="presParOf" srcId="{A0ECDB77-0E38-4B5F-BE05-A2B973CF0B3F}" destId="{3D391792-B275-44C9-87E9-B4CB2C85B69F}" srcOrd="0" destOrd="0" presId="urn:microsoft.com/office/officeart/2005/8/layout/hierarchy1"/>
    <dgm:cxn modelId="{4A853A57-BAE1-7447-8F7C-6E7E53A435A2}" type="presParOf" srcId="{A0ECDB77-0E38-4B5F-BE05-A2B973CF0B3F}" destId="{DC99A250-8DF4-410E-BBEC-6B3517132C0B}" srcOrd="1" destOrd="0" presId="urn:microsoft.com/office/officeart/2005/8/layout/hierarchy1"/>
    <dgm:cxn modelId="{5708E238-6149-3642-A2AC-C2D187E2A1F3}" type="presParOf" srcId="{164C5695-D482-41B2-A402-2B897F922B81}" destId="{0E0224DB-0E31-40ED-9A70-5073E3A354E4}" srcOrd="1" destOrd="0" presId="urn:microsoft.com/office/officeart/2005/8/layout/hierarchy1"/>
    <dgm:cxn modelId="{278F33D1-EE7B-5C40-AE80-4DF6E6B167D0}" type="presParOf" srcId="{0E0224DB-0E31-40ED-9A70-5073E3A354E4}" destId="{78E102E9-DF48-489D-813E-A7BFA880A262}" srcOrd="0" destOrd="0" presId="urn:microsoft.com/office/officeart/2005/8/layout/hierarchy1"/>
    <dgm:cxn modelId="{5FA82BEA-961F-2D44-AB3E-809E46B460EC}" type="presParOf" srcId="{0E0224DB-0E31-40ED-9A70-5073E3A354E4}" destId="{2BC2E27C-0288-4D37-8FB4-32CFBDC8582F}" srcOrd="1" destOrd="0" presId="urn:microsoft.com/office/officeart/2005/8/layout/hierarchy1"/>
    <dgm:cxn modelId="{63F7D8A3-7E06-C145-A3E1-1916C0388179}" type="presParOf" srcId="{2BC2E27C-0288-4D37-8FB4-32CFBDC8582F}" destId="{8EB0BE2A-AA0A-474F-818F-78FE0FBB241E}" srcOrd="0" destOrd="0" presId="urn:microsoft.com/office/officeart/2005/8/layout/hierarchy1"/>
    <dgm:cxn modelId="{46EC563B-83F9-9C42-8D12-E69F9F87223C}" type="presParOf" srcId="{8EB0BE2A-AA0A-474F-818F-78FE0FBB241E}" destId="{17E23D8B-F8BA-4062-A818-3A744740FFB0}" srcOrd="0" destOrd="0" presId="urn:microsoft.com/office/officeart/2005/8/layout/hierarchy1"/>
    <dgm:cxn modelId="{61CB5F9B-33D5-0E45-9CFA-529AC988930C}" type="presParOf" srcId="{8EB0BE2A-AA0A-474F-818F-78FE0FBB241E}" destId="{7D691A5A-05AE-41CA-A489-2395ACC4A900}" srcOrd="1" destOrd="0" presId="urn:microsoft.com/office/officeart/2005/8/layout/hierarchy1"/>
    <dgm:cxn modelId="{A0D7E1CF-D9EC-F04A-B1C8-F89EC86BB176}" type="presParOf" srcId="{2BC2E27C-0288-4D37-8FB4-32CFBDC8582F}" destId="{9A33F7B0-5573-40FA-8961-4F5A8D53D5F7}" srcOrd="1" destOrd="0" presId="urn:microsoft.com/office/officeart/2005/8/layout/hierarchy1"/>
    <dgm:cxn modelId="{042192DF-7E61-874D-B6FB-C026A9CF920D}" type="presParOf" srcId="{7076544C-55FA-4AA7-B8AB-79F2C1FB4CD4}" destId="{FDD39F73-D86E-4F2F-8375-04F941F0A4B4}" srcOrd="2" destOrd="0" presId="urn:microsoft.com/office/officeart/2005/8/layout/hierarchy1"/>
    <dgm:cxn modelId="{D7D889F5-BF9A-8747-9FD2-C064821433D1}" type="presParOf" srcId="{7076544C-55FA-4AA7-B8AB-79F2C1FB4CD4}" destId="{BCFEC1A0-BBA9-4B77-AEF7-BC310DE19641}" srcOrd="3" destOrd="0" presId="urn:microsoft.com/office/officeart/2005/8/layout/hierarchy1"/>
    <dgm:cxn modelId="{EA76F624-565E-EB40-8C5F-D5CA96B9928F}" type="presParOf" srcId="{BCFEC1A0-BBA9-4B77-AEF7-BC310DE19641}" destId="{0B4BCF96-CB6E-4F6E-9A89-E7136CD1FF7B}" srcOrd="0" destOrd="0" presId="urn:microsoft.com/office/officeart/2005/8/layout/hierarchy1"/>
    <dgm:cxn modelId="{FA474E7F-FAB1-B441-85E9-9632AE154E6A}" type="presParOf" srcId="{0B4BCF96-CB6E-4F6E-9A89-E7136CD1FF7B}" destId="{F391A001-7328-4C43-9A60-4724E3311F90}" srcOrd="0" destOrd="0" presId="urn:microsoft.com/office/officeart/2005/8/layout/hierarchy1"/>
    <dgm:cxn modelId="{68A5C5D8-FFFE-BD42-9BA6-D028ABA259A7}" type="presParOf" srcId="{0B4BCF96-CB6E-4F6E-9A89-E7136CD1FF7B}" destId="{79AB29E7-6847-4095-99F8-1F60F6351B89}" srcOrd="1" destOrd="0" presId="urn:microsoft.com/office/officeart/2005/8/layout/hierarchy1"/>
    <dgm:cxn modelId="{7D5C91FA-7750-F94C-A31E-FE98857F5AD0}" type="presParOf" srcId="{BCFEC1A0-BBA9-4B77-AEF7-BC310DE19641}" destId="{2A16A3A9-C78B-45B5-9093-223AAFB6FC6D}" srcOrd="1" destOrd="0" presId="urn:microsoft.com/office/officeart/2005/8/layout/hierarchy1"/>
    <dgm:cxn modelId="{0EF2CA05-BECB-724F-8996-C83002D27861}" type="presParOf" srcId="{2A16A3A9-C78B-45B5-9093-223AAFB6FC6D}" destId="{26468B63-3DC4-4CA0-8867-3B6DFDAE083F}" srcOrd="0" destOrd="0" presId="urn:microsoft.com/office/officeart/2005/8/layout/hierarchy1"/>
    <dgm:cxn modelId="{B228B02D-5BAE-4547-9E9C-55F6C00AFF20}" type="presParOf" srcId="{2A16A3A9-C78B-45B5-9093-223AAFB6FC6D}" destId="{36B70163-B8E1-4602-A349-EB8DCBCFFD26}" srcOrd="1" destOrd="0" presId="urn:microsoft.com/office/officeart/2005/8/layout/hierarchy1"/>
    <dgm:cxn modelId="{D38316DD-FA05-F149-AA2F-EEFE59AF13BD}" type="presParOf" srcId="{36B70163-B8E1-4602-A349-EB8DCBCFFD26}" destId="{296FD28F-36AA-4926-AAB7-47F436ABB38A}" srcOrd="0" destOrd="0" presId="urn:microsoft.com/office/officeart/2005/8/layout/hierarchy1"/>
    <dgm:cxn modelId="{F8CB3D88-27D3-284A-8DCF-BFCAE677AAB2}" type="presParOf" srcId="{296FD28F-36AA-4926-AAB7-47F436ABB38A}" destId="{7F801E62-924B-4BA4-B2A4-2AD6BB19C838}" srcOrd="0" destOrd="0" presId="urn:microsoft.com/office/officeart/2005/8/layout/hierarchy1"/>
    <dgm:cxn modelId="{B3FD9D25-2CF5-044C-8250-063E7FCD1C6A}" type="presParOf" srcId="{296FD28F-36AA-4926-AAB7-47F436ABB38A}" destId="{0BBF7A08-240B-42B9-93C7-BF8D01C1024E}" srcOrd="1" destOrd="0" presId="urn:microsoft.com/office/officeart/2005/8/layout/hierarchy1"/>
    <dgm:cxn modelId="{3163A483-A85C-B44C-839D-851B8936F9CB}" type="presParOf" srcId="{36B70163-B8E1-4602-A349-EB8DCBCFFD26}" destId="{8D205DE6-0F77-41FA-A489-3730CF0CD175}" srcOrd="1" destOrd="0" presId="urn:microsoft.com/office/officeart/2005/8/layout/hierarchy1"/>
    <dgm:cxn modelId="{5A7C9434-3539-B24C-B8A2-BA3156B65184}" type="presParOf" srcId="{8D205DE6-0F77-41FA-A489-3730CF0CD175}" destId="{7F96A375-6951-41F5-9C32-14B3B4B3ADFF}" srcOrd="0" destOrd="0" presId="urn:microsoft.com/office/officeart/2005/8/layout/hierarchy1"/>
    <dgm:cxn modelId="{E06DD5AF-0574-BF4B-8AA9-8D0DC5890FDE}" type="presParOf" srcId="{8D205DE6-0F77-41FA-A489-3730CF0CD175}" destId="{77E2962E-905A-41AC-86DA-37EF1113641C}" srcOrd="1" destOrd="0" presId="urn:microsoft.com/office/officeart/2005/8/layout/hierarchy1"/>
    <dgm:cxn modelId="{B7031FC7-A5F3-2C47-AD52-7AE9EBF4D506}" type="presParOf" srcId="{77E2962E-905A-41AC-86DA-37EF1113641C}" destId="{AC74F485-18CA-4378-9CF9-28F4D33712A4}" srcOrd="0" destOrd="0" presId="urn:microsoft.com/office/officeart/2005/8/layout/hierarchy1"/>
    <dgm:cxn modelId="{BA883770-E2E1-D743-9D42-21DB605829D5}" type="presParOf" srcId="{AC74F485-18CA-4378-9CF9-28F4D33712A4}" destId="{2E1F6128-FC9C-4DB4-A2C1-D779126B5E61}" srcOrd="0" destOrd="0" presId="urn:microsoft.com/office/officeart/2005/8/layout/hierarchy1"/>
    <dgm:cxn modelId="{8055759B-BED0-8B47-8E4C-949EBDFF7CA3}" type="presParOf" srcId="{AC74F485-18CA-4378-9CF9-28F4D33712A4}" destId="{5F71B4C0-63DE-44B1-9411-90BE2CEE3A67}" srcOrd="1" destOrd="0" presId="urn:microsoft.com/office/officeart/2005/8/layout/hierarchy1"/>
    <dgm:cxn modelId="{D69586D1-F4F8-2C47-BC92-C8DC3986C891}" type="presParOf" srcId="{77E2962E-905A-41AC-86DA-37EF1113641C}" destId="{4E75AD29-1AFA-4FFE-89BC-ACFB7753A935}" srcOrd="1" destOrd="0" presId="urn:microsoft.com/office/officeart/2005/8/layout/hierarchy1"/>
    <dgm:cxn modelId="{42DCC722-241F-904D-A9D7-1E32FDD742D1}" type="presParOf" srcId="{4E75AD29-1AFA-4FFE-89BC-ACFB7753A935}" destId="{7BCF67F2-27A9-49C6-9F5B-630D4E145260}" srcOrd="0" destOrd="0" presId="urn:microsoft.com/office/officeart/2005/8/layout/hierarchy1"/>
    <dgm:cxn modelId="{D46E9261-D965-BE40-BACE-FDB3D6DBB737}" type="presParOf" srcId="{4E75AD29-1AFA-4FFE-89BC-ACFB7753A935}" destId="{E34AE629-6C76-4B2A-BD25-7C411045F81C}" srcOrd="1" destOrd="0" presId="urn:microsoft.com/office/officeart/2005/8/layout/hierarchy1"/>
    <dgm:cxn modelId="{B406F89C-2AC1-3141-9F68-FDA3E8C6A0B4}" type="presParOf" srcId="{E34AE629-6C76-4B2A-BD25-7C411045F81C}" destId="{42B02CFA-3D4B-4B87-98CC-070AF4BA3174}" srcOrd="0" destOrd="0" presId="urn:microsoft.com/office/officeart/2005/8/layout/hierarchy1"/>
    <dgm:cxn modelId="{13E5DD16-B9F7-7C4A-BBDE-F180AAAC52F7}" type="presParOf" srcId="{42B02CFA-3D4B-4B87-98CC-070AF4BA3174}" destId="{64974AB1-505C-4F75-83C9-6C0EB0F8F520}" srcOrd="0" destOrd="0" presId="urn:microsoft.com/office/officeart/2005/8/layout/hierarchy1"/>
    <dgm:cxn modelId="{62173C92-2C11-4A49-9D9A-B94CD6056875}" type="presParOf" srcId="{42B02CFA-3D4B-4B87-98CC-070AF4BA3174}" destId="{13A84018-20D5-4058-9051-0597308E5C08}" srcOrd="1" destOrd="0" presId="urn:microsoft.com/office/officeart/2005/8/layout/hierarchy1"/>
    <dgm:cxn modelId="{08FE0877-23D7-2B49-AC1B-BD4773CFA500}" type="presParOf" srcId="{E34AE629-6C76-4B2A-BD25-7C411045F81C}" destId="{38A6261A-1D8A-4CDC-A38D-89F007258F3A}" srcOrd="1" destOrd="0" presId="urn:microsoft.com/office/officeart/2005/8/layout/hierarchy1"/>
    <dgm:cxn modelId="{72E93697-9155-B642-B50C-923190403D6C}" type="presParOf" srcId="{4E75AD29-1AFA-4FFE-89BC-ACFB7753A935}" destId="{7D214BD6-DCC2-47AD-A511-8530123D78C3}" srcOrd="2" destOrd="0" presId="urn:microsoft.com/office/officeart/2005/8/layout/hierarchy1"/>
    <dgm:cxn modelId="{98800D66-F4C6-4D40-938F-BA2433064D28}" type="presParOf" srcId="{4E75AD29-1AFA-4FFE-89BC-ACFB7753A935}" destId="{FC15F157-B7C7-4BB4-9867-A053644033AB}" srcOrd="3" destOrd="0" presId="urn:microsoft.com/office/officeart/2005/8/layout/hierarchy1"/>
    <dgm:cxn modelId="{C4EB2A45-C5F7-B245-A76B-ACBFAA633565}" type="presParOf" srcId="{FC15F157-B7C7-4BB4-9867-A053644033AB}" destId="{2B443C7C-BA5F-437D-BBAC-4790E24DD185}" srcOrd="0" destOrd="0" presId="urn:microsoft.com/office/officeart/2005/8/layout/hierarchy1"/>
    <dgm:cxn modelId="{87A4C6C9-DF63-2345-8980-F55C205CBA78}" type="presParOf" srcId="{2B443C7C-BA5F-437D-BBAC-4790E24DD185}" destId="{409F661E-B710-4932-8447-C03654CC9127}" srcOrd="0" destOrd="0" presId="urn:microsoft.com/office/officeart/2005/8/layout/hierarchy1"/>
    <dgm:cxn modelId="{DB4B6539-7AA8-BB43-9A3B-99CCF300C73E}" type="presParOf" srcId="{2B443C7C-BA5F-437D-BBAC-4790E24DD185}" destId="{BC8E3425-019F-4544-8B81-D980F5FB3727}" srcOrd="1" destOrd="0" presId="urn:microsoft.com/office/officeart/2005/8/layout/hierarchy1"/>
    <dgm:cxn modelId="{D192451D-6CE0-E741-A101-782AEF6E7AF6}" type="presParOf" srcId="{FC15F157-B7C7-4BB4-9867-A053644033AB}" destId="{00F8744A-D5C9-480D-AE18-13C89DF02219}" srcOrd="1" destOrd="0" presId="urn:microsoft.com/office/officeart/2005/8/layout/hierarchy1"/>
    <dgm:cxn modelId="{D445419C-532E-6C41-90CB-7CFA3356C185}" type="presParOf" srcId="{4E75AD29-1AFA-4FFE-89BC-ACFB7753A935}" destId="{9BAE1563-C1AF-4F51-A83C-CCAC66369539}" srcOrd="4" destOrd="0" presId="urn:microsoft.com/office/officeart/2005/8/layout/hierarchy1"/>
    <dgm:cxn modelId="{92E55DEE-93AF-DB4D-98B3-6A755CFF1B02}" type="presParOf" srcId="{4E75AD29-1AFA-4FFE-89BC-ACFB7753A935}" destId="{978C1386-8B9A-4C4C-9EF3-E911E165DF5A}" srcOrd="5" destOrd="0" presId="urn:microsoft.com/office/officeart/2005/8/layout/hierarchy1"/>
    <dgm:cxn modelId="{D623842A-2527-0B44-A492-EE65C409805D}" type="presParOf" srcId="{978C1386-8B9A-4C4C-9EF3-E911E165DF5A}" destId="{3703338D-DAF4-4AF4-B6A9-14A1A21802B8}" srcOrd="0" destOrd="0" presId="urn:microsoft.com/office/officeart/2005/8/layout/hierarchy1"/>
    <dgm:cxn modelId="{970FFDA1-6AFC-314E-8A71-3CA6BA54AFFE}" type="presParOf" srcId="{3703338D-DAF4-4AF4-B6A9-14A1A21802B8}" destId="{EA33AFCE-1F4F-4CBB-BA05-F9566B76BD6D}" srcOrd="0" destOrd="0" presId="urn:microsoft.com/office/officeart/2005/8/layout/hierarchy1"/>
    <dgm:cxn modelId="{119A6E53-2154-DD40-9D82-1ED215777F48}" type="presParOf" srcId="{3703338D-DAF4-4AF4-B6A9-14A1A21802B8}" destId="{CE3C136E-2A98-4E56-AFC7-465EE4BAB0AA}" srcOrd="1" destOrd="0" presId="urn:microsoft.com/office/officeart/2005/8/layout/hierarchy1"/>
    <dgm:cxn modelId="{FEED0EDB-FE62-A14E-A002-6203C6F33084}" type="presParOf" srcId="{978C1386-8B9A-4C4C-9EF3-E911E165DF5A}" destId="{BA3C256A-05E5-48A1-B1A3-3FA4ADA6B17A}" srcOrd="1" destOrd="0" presId="urn:microsoft.com/office/officeart/2005/8/layout/hierarchy1"/>
    <dgm:cxn modelId="{7F45FF50-D80A-4443-8EF5-ACFE1ACD963D}" type="presParOf" srcId="{7076544C-55FA-4AA7-B8AB-79F2C1FB4CD4}" destId="{255AF3B5-A258-4FDE-8E68-F4BB66EC74A1}" srcOrd="4" destOrd="0" presId="urn:microsoft.com/office/officeart/2005/8/layout/hierarchy1"/>
    <dgm:cxn modelId="{235C7533-D773-CA4E-9BA5-D2D385CB67F6}" type="presParOf" srcId="{7076544C-55FA-4AA7-B8AB-79F2C1FB4CD4}" destId="{59A449EC-D399-45F8-AF4C-AF62BE453111}" srcOrd="5" destOrd="0" presId="urn:microsoft.com/office/officeart/2005/8/layout/hierarchy1"/>
    <dgm:cxn modelId="{42D97333-62BA-0C4D-9660-89F298F845F7}" type="presParOf" srcId="{59A449EC-D399-45F8-AF4C-AF62BE453111}" destId="{295F5619-4BF9-4E59-8305-5EB4BFDC3ED6}" srcOrd="0" destOrd="0" presId="urn:microsoft.com/office/officeart/2005/8/layout/hierarchy1"/>
    <dgm:cxn modelId="{423875FB-2EE8-3740-ABBA-58F934FA1D99}" type="presParOf" srcId="{295F5619-4BF9-4E59-8305-5EB4BFDC3ED6}" destId="{FBDDCF0B-CDE1-4361-AF25-54740597A518}" srcOrd="0" destOrd="0" presId="urn:microsoft.com/office/officeart/2005/8/layout/hierarchy1"/>
    <dgm:cxn modelId="{9D0F4E40-9AA1-8741-BB17-EED13CDCC617}" type="presParOf" srcId="{295F5619-4BF9-4E59-8305-5EB4BFDC3ED6}" destId="{A31C1A83-5CEF-418D-824A-E658F8B1413A}" srcOrd="1" destOrd="0" presId="urn:microsoft.com/office/officeart/2005/8/layout/hierarchy1"/>
    <dgm:cxn modelId="{0BAB0F48-830B-B44B-874A-EA7FA558F5F6}" type="presParOf" srcId="{59A449EC-D399-45F8-AF4C-AF62BE453111}" destId="{30F3116C-4E7B-4A7B-A164-174EE2818C05}" srcOrd="1" destOrd="0" presId="urn:microsoft.com/office/officeart/2005/8/layout/hierarchy1"/>
    <dgm:cxn modelId="{C1AA8FA2-4393-6543-AF9D-615526404122}" type="presParOf" srcId="{30F3116C-4E7B-4A7B-A164-174EE2818C05}" destId="{B6E6EB37-018A-4F38-9BCF-6622DA681C95}" srcOrd="0" destOrd="0" presId="urn:microsoft.com/office/officeart/2005/8/layout/hierarchy1"/>
    <dgm:cxn modelId="{C5E7CEEC-A230-E548-96F9-A7B003C2270A}" type="presParOf" srcId="{30F3116C-4E7B-4A7B-A164-174EE2818C05}" destId="{8B5D8C16-0165-4CC2-8F4E-A3BCB1012272}" srcOrd="1" destOrd="0" presId="urn:microsoft.com/office/officeart/2005/8/layout/hierarchy1"/>
    <dgm:cxn modelId="{365CCB0F-C9D3-B044-B3AF-56631EE2862C}" type="presParOf" srcId="{8B5D8C16-0165-4CC2-8F4E-A3BCB1012272}" destId="{152A97C6-777B-4A3C-A762-BF44E3815840}" srcOrd="0" destOrd="0" presId="urn:microsoft.com/office/officeart/2005/8/layout/hierarchy1"/>
    <dgm:cxn modelId="{8D51F2EE-A968-A445-8D89-A4ECF0F54AC1}" type="presParOf" srcId="{152A97C6-777B-4A3C-A762-BF44E3815840}" destId="{5778103A-A71C-4600-AD66-5EA5654D5911}" srcOrd="0" destOrd="0" presId="urn:microsoft.com/office/officeart/2005/8/layout/hierarchy1"/>
    <dgm:cxn modelId="{D62FF8F9-58DB-824F-BB27-5A9BBC37EB1C}" type="presParOf" srcId="{152A97C6-777B-4A3C-A762-BF44E3815840}" destId="{12FF503C-61E5-40C3-A8BF-C8F1C5008E5D}" srcOrd="1" destOrd="0" presId="urn:microsoft.com/office/officeart/2005/8/layout/hierarchy1"/>
    <dgm:cxn modelId="{915D3C05-C4A1-2049-82C1-92AF6AFA093E}" type="presParOf" srcId="{8B5D8C16-0165-4CC2-8F4E-A3BCB1012272}" destId="{33164022-D5F6-47AF-B4E2-479E6194AAFE}" srcOrd="1" destOrd="0" presId="urn:microsoft.com/office/officeart/2005/8/layout/hierarchy1"/>
    <dgm:cxn modelId="{76701BFC-4307-CD4D-867E-75F1DF266615}" type="presParOf" srcId="{33164022-D5F6-47AF-B4E2-479E6194AAFE}" destId="{6C0ADF10-A942-415E-BFB6-96F9B8441A25}" srcOrd="0" destOrd="0" presId="urn:microsoft.com/office/officeart/2005/8/layout/hierarchy1"/>
    <dgm:cxn modelId="{DA176DD9-B35D-424C-8626-0258AE1D6F48}" type="presParOf" srcId="{33164022-D5F6-47AF-B4E2-479E6194AAFE}" destId="{C44CC958-B526-47C8-AED8-206957223CF4}" srcOrd="1" destOrd="0" presId="urn:microsoft.com/office/officeart/2005/8/layout/hierarchy1"/>
    <dgm:cxn modelId="{B908A31C-C13B-134D-8330-E33C470D1593}" type="presParOf" srcId="{C44CC958-B526-47C8-AED8-206957223CF4}" destId="{7DD60751-42E8-46CB-8309-2E199FFAB3FA}" srcOrd="0" destOrd="0" presId="urn:microsoft.com/office/officeart/2005/8/layout/hierarchy1"/>
    <dgm:cxn modelId="{407C0C76-4480-CD44-9594-1FB20EA38A3D}" type="presParOf" srcId="{7DD60751-42E8-46CB-8309-2E199FFAB3FA}" destId="{F4E0245A-9E33-4E97-A08C-2262823EBE8B}" srcOrd="0" destOrd="0" presId="urn:microsoft.com/office/officeart/2005/8/layout/hierarchy1"/>
    <dgm:cxn modelId="{82AA50D6-0451-204E-86E4-46EA2050E019}" type="presParOf" srcId="{7DD60751-42E8-46CB-8309-2E199FFAB3FA}" destId="{6B760A8B-B72A-40CA-A6CA-5BB9ECC0CB59}" srcOrd="1" destOrd="0" presId="urn:microsoft.com/office/officeart/2005/8/layout/hierarchy1"/>
    <dgm:cxn modelId="{F68BD6CB-640D-754B-B4FF-D68F49BA4237}" type="presParOf" srcId="{C44CC958-B526-47C8-AED8-206957223CF4}" destId="{4DB2978D-668E-4EEF-839F-570CAD96B266}" srcOrd="1" destOrd="0" presId="urn:microsoft.com/office/officeart/2005/8/layout/hierarchy1"/>
    <dgm:cxn modelId="{C0E73CDA-4CDC-5443-8EEE-21A27196FA41}" type="presParOf" srcId="{4DB2978D-668E-4EEF-839F-570CAD96B266}" destId="{15E84994-7FAF-4A67-8FFA-C0BBBB3F9DF2}" srcOrd="0" destOrd="0" presId="urn:microsoft.com/office/officeart/2005/8/layout/hierarchy1"/>
    <dgm:cxn modelId="{E576A2D7-F554-7142-915F-B9A17299989F}" type="presParOf" srcId="{4DB2978D-668E-4EEF-839F-570CAD96B266}" destId="{F3AD026E-F575-493B-A386-91802811C30E}" srcOrd="1" destOrd="0" presId="urn:microsoft.com/office/officeart/2005/8/layout/hierarchy1"/>
    <dgm:cxn modelId="{D4C97807-EFE5-174F-B80E-9805C0F0D31C}" type="presParOf" srcId="{F3AD026E-F575-493B-A386-91802811C30E}" destId="{EC01FDB0-A4B5-4CE1-8DEF-F9B5A6E635F1}" srcOrd="0" destOrd="0" presId="urn:microsoft.com/office/officeart/2005/8/layout/hierarchy1"/>
    <dgm:cxn modelId="{11153EF8-BB6B-E54F-94E7-985BCC27A18D}" type="presParOf" srcId="{EC01FDB0-A4B5-4CE1-8DEF-F9B5A6E635F1}" destId="{2424EACA-75E1-4E1F-BC19-BA7F41EA28E6}" srcOrd="0" destOrd="0" presId="urn:microsoft.com/office/officeart/2005/8/layout/hierarchy1"/>
    <dgm:cxn modelId="{58126140-EB59-F54D-AC9B-E8BEF458582D}" type="presParOf" srcId="{EC01FDB0-A4B5-4CE1-8DEF-F9B5A6E635F1}" destId="{0FADF59E-8FA0-4BCF-BA51-341A77172120}" srcOrd="1" destOrd="0" presId="urn:microsoft.com/office/officeart/2005/8/layout/hierarchy1"/>
    <dgm:cxn modelId="{184BE952-5FA0-8E4B-A392-AA9168E1B8D2}" type="presParOf" srcId="{F3AD026E-F575-493B-A386-91802811C30E}" destId="{016C19A7-7E71-4189-A4AB-3D431E6E15BF}" srcOrd="1" destOrd="0" presId="urn:microsoft.com/office/officeart/2005/8/layout/hierarchy1"/>
    <dgm:cxn modelId="{0501D974-E19D-FB4C-8C5F-B6F6490357AB}" type="presParOf" srcId="{4DB2978D-668E-4EEF-839F-570CAD96B266}" destId="{CEB943A3-DD2F-4941-81BF-1F8F456F4086}" srcOrd="2" destOrd="0" presId="urn:microsoft.com/office/officeart/2005/8/layout/hierarchy1"/>
    <dgm:cxn modelId="{A5AC292D-BE7D-074B-B992-E0DE2C080C1F}" type="presParOf" srcId="{4DB2978D-668E-4EEF-839F-570CAD96B266}" destId="{4B89AEA6-FF8E-491E-82B7-FD461328C42A}" srcOrd="3" destOrd="0" presId="urn:microsoft.com/office/officeart/2005/8/layout/hierarchy1"/>
    <dgm:cxn modelId="{45FDD2A9-AB90-8544-96D5-85832C2EAD6E}" type="presParOf" srcId="{4B89AEA6-FF8E-491E-82B7-FD461328C42A}" destId="{2CC80BB3-4B20-4BE8-AD9E-9D7D2BA2B08A}" srcOrd="0" destOrd="0" presId="urn:microsoft.com/office/officeart/2005/8/layout/hierarchy1"/>
    <dgm:cxn modelId="{7DD23A24-F03C-9F44-84F8-89B4F43FB098}" type="presParOf" srcId="{2CC80BB3-4B20-4BE8-AD9E-9D7D2BA2B08A}" destId="{3CBFCD84-2267-4645-B31B-91FAFCFBC835}" srcOrd="0" destOrd="0" presId="urn:microsoft.com/office/officeart/2005/8/layout/hierarchy1"/>
    <dgm:cxn modelId="{3364F3B5-3BDB-A74E-912D-873A97340233}" type="presParOf" srcId="{2CC80BB3-4B20-4BE8-AD9E-9D7D2BA2B08A}" destId="{334E716F-3BA2-4971-A6A6-540350CC6661}" srcOrd="1" destOrd="0" presId="urn:microsoft.com/office/officeart/2005/8/layout/hierarchy1"/>
    <dgm:cxn modelId="{8FF085A0-DB34-9A45-A8FC-281D6C73D510}" type="presParOf" srcId="{4B89AEA6-FF8E-491E-82B7-FD461328C42A}" destId="{48B6844D-580E-49F5-92E5-EAD4257E0200}" srcOrd="1" destOrd="0" presId="urn:microsoft.com/office/officeart/2005/8/layout/hierarchy1"/>
    <dgm:cxn modelId="{6843F0E8-0224-8A44-81A5-31FE58D13B84}" type="presParOf" srcId="{4DB2978D-668E-4EEF-839F-570CAD96B266}" destId="{F31258E3-D47A-4F8A-8E20-AB6964D2F890}" srcOrd="4" destOrd="0" presId="urn:microsoft.com/office/officeart/2005/8/layout/hierarchy1"/>
    <dgm:cxn modelId="{0F379BD7-3E47-964D-849A-791D2075D4E6}" type="presParOf" srcId="{4DB2978D-668E-4EEF-839F-570CAD96B266}" destId="{FDFAF2AF-EE9D-48FC-BE64-77135520CBD5}" srcOrd="5" destOrd="0" presId="urn:microsoft.com/office/officeart/2005/8/layout/hierarchy1"/>
    <dgm:cxn modelId="{DCDA0478-1248-A94C-A09E-E8146A6BC152}" type="presParOf" srcId="{FDFAF2AF-EE9D-48FC-BE64-77135520CBD5}" destId="{E3AF9A26-A021-4C45-B321-62A3596869D9}" srcOrd="0" destOrd="0" presId="urn:microsoft.com/office/officeart/2005/8/layout/hierarchy1"/>
    <dgm:cxn modelId="{0AD333CC-0B0A-9144-8CE7-5A731BC25250}" type="presParOf" srcId="{E3AF9A26-A021-4C45-B321-62A3596869D9}" destId="{08F8BA13-0FEB-463F-B104-35E6800CAE7E}" srcOrd="0" destOrd="0" presId="urn:microsoft.com/office/officeart/2005/8/layout/hierarchy1"/>
    <dgm:cxn modelId="{478C25D5-7AA5-8D4A-8DC2-5FB8A378371E}" type="presParOf" srcId="{E3AF9A26-A021-4C45-B321-62A3596869D9}" destId="{5096857E-9486-414B-B4A0-5D38DE405BC2}" srcOrd="1" destOrd="0" presId="urn:microsoft.com/office/officeart/2005/8/layout/hierarchy1"/>
    <dgm:cxn modelId="{1D9459AD-3F68-094A-9813-4D903F96CD63}" type="presParOf" srcId="{FDFAF2AF-EE9D-48FC-BE64-77135520CBD5}" destId="{D861BFBD-D199-42FC-BC60-BFB65BB24407}" srcOrd="1" destOrd="0" presId="urn:microsoft.com/office/officeart/2005/8/layout/hierarchy1"/>
    <dgm:cxn modelId="{96AE83AC-3BF0-114F-9408-6342A297817F}" type="presParOf" srcId="{7076544C-55FA-4AA7-B8AB-79F2C1FB4CD4}" destId="{CF06A3C6-F266-43DE-9BC1-D6E56B58126E}" srcOrd="6" destOrd="0" presId="urn:microsoft.com/office/officeart/2005/8/layout/hierarchy1"/>
    <dgm:cxn modelId="{86727B53-4CFC-644B-B5E2-485EA3BBB11D}" type="presParOf" srcId="{7076544C-55FA-4AA7-B8AB-79F2C1FB4CD4}" destId="{94BD7B97-5470-4C87-8E48-B96846B2B2F0}" srcOrd="7" destOrd="0" presId="urn:microsoft.com/office/officeart/2005/8/layout/hierarchy1"/>
    <dgm:cxn modelId="{F15D0374-9F23-AE48-8116-85979F9597BC}" type="presParOf" srcId="{94BD7B97-5470-4C87-8E48-B96846B2B2F0}" destId="{0195EE64-4C40-4A4B-88DA-26F327B1AC2D}" srcOrd="0" destOrd="0" presId="urn:microsoft.com/office/officeart/2005/8/layout/hierarchy1"/>
    <dgm:cxn modelId="{B3D32A1C-D301-1344-B29C-957744AB3767}" type="presParOf" srcId="{0195EE64-4C40-4A4B-88DA-26F327B1AC2D}" destId="{E7F11D0C-842B-4BF1-9CB7-A1718B803E08}" srcOrd="0" destOrd="0" presId="urn:microsoft.com/office/officeart/2005/8/layout/hierarchy1"/>
    <dgm:cxn modelId="{1255CAE9-DA13-CF40-BF39-CE46A0CA9FC2}" type="presParOf" srcId="{0195EE64-4C40-4A4B-88DA-26F327B1AC2D}" destId="{3E3000B1-574D-4E7E-9A5C-6CF2AC828DE4}" srcOrd="1" destOrd="0" presId="urn:microsoft.com/office/officeart/2005/8/layout/hierarchy1"/>
    <dgm:cxn modelId="{A88E9A53-DF65-0B46-9995-9350787C5E32}" type="presParOf" srcId="{94BD7B97-5470-4C87-8E48-B96846B2B2F0}" destId="{CA2CE914-5337-4F93-8676-87D6E7BBC94D}" srcOrd="1" destOrd="0" presId="urn:microsoft.com/office/officeart/2005/8/layout/hierarchy1"/>
    <dgm:cxn modelId="{4CE86892-C4D9-A840-A080-D31AF8E49427}" type="presParOf" srcId="{CA2CE914-5337-4F93-8676-87D6E7BBC94D}" destId="{B2401A2F-CD3F-4885-B8F9-03F6FDEFEBCE}" srcOrd="0" destOrd="0" presId="urn:microsoft.com/office/officeart/2005/8/layout/hierarchy1"/>
    <dgm:cxn modelId="{978F1C23-8B03-2A41-A1F4-8295FEF48DB4}" type="presParOf" srcId="{CA2CE914-5337-4F93-8676-87D6E7BBC94D}" destId="{1B34FA43-C508-4086-97FF-A5F759EF91D7}" srcOrd="1" destOrd="0" presId="urn:microsoft.com/office/officeart/2005/8/layout/hierarchy1"/>
    <dgm:cxn modelId="{0382C83A-A0BD-5F4F-A368-ED0E54FDA0F9}" type="presParOf" srcId="{1B34FA43-C508-4086-97FF-A5F759EF91D7}" destId="{DB9F9565-4C91-43E7-BECB-21CC18FA7EB8}" srcOrd="0" destOrd="0" presId="urn:microsoft.com/office/officeart/2005/8/layout/hierarchy1"/>
    <dgm:cxn modelId="{A19FB76A-EB69-CB49-9174-7819A0DC0995}" type="presParOf" srcId="{DB9F9565-4C91-43E7-BECB-21CC18FA7EB8}" destId="{97C82599-F291-4F92-B6EE-A90AA8139EA5}" srcOrd="0" destOrd="0" presId="urn:microsoft.com/office/officeart/2005/8/layout/hierarchy1"/>
    <dgm:cxn modelId="{80C936B8-649B-9146-B72E-08A89D92A054}" type="presParOf" srcId="{DB9F9565-4C91-43E7-BECB-21CC18FA7EB8}" destId="{A1446BC5-2ED4-4870-B260-C0EC0867CB28}" srcOrd="1" destOrd="0" presId="urn:microsoft.com/office/officeart/2005/8/layout/hierarchy1"/>
    <dgm:cxn modelId="{2533F572-F962-714A-A08B-0DBAB5CC8235}" type="presParOf" srcId="{1B34FA43-C508-4086-97FF-A5F759EF91D7}" destId="{55500F56-2122-4264-8260-1A836E494CE5}" srcOrd="1" destOrd="0" presId="urn:microsoft.com/office/officeart/2005/8/layout/hierarchy1"/>
    <dgm:cxn modelId="{4322142B-B284-284B-9E1F-7981337557C1}" type="presParOf" srcId="{55500F56-2122-4264-8260-1A836E494CE5}" destId="{8E799AC5-ECA9-4217-8824-EF5B6B838FAE}" srcOrd="0" destOrd="0" presId="urn:microsoft.com/office/officeart/2005/8/layout/hierarchy1"/>
    <dgm:cxn modelId="{54BAC69E-92E3-B640-AEB8-8D1FE6DE5FA4}" type="presParOf" srcId="{55500F56-2122-4264-8260-1A836E494CE5}" destId="{8CCB3E59-F8ED-422C-AC45-6EEF55773E9C}" srcOrd="1" destOrd="0" presId="urn:microsoft.com/office/officeart/2005/8/layout/hierarchy1"/>
    <dgm:cxn modelId="{3EB69F54-1519-1A4C-B1DA-61F749E6228A}" type="presParOf" srcId="{8CCB3E59-F8ED-422C-AC45-6EEF55773E9C}" destId="{80B7BEBF-06C2-4BA4-B823-F0DAD978D24D}" srcOrd="0" destOrd="0" presId="urn:microsoft.com/office/officeart/2005/8/layout/hierarchy1"/>
    <dgm:cxn modelId="{F6D38937-79BD-574F-88B2-DABE9DBACCCE}" type="presParOf" srcId="{80B7BEBF-06C2-4BA4-B823-F0DAD978D24D}" destId="{DC659F96-B09C-48F6-9DB4-73A9BA842BA7}" srcOrd="0" destOrd="0" presId="urn:microsoft.com/office/officeart/2005/8/layout/hierarchy1"/>
    <dgm:cxn modelId="{A3DDC9D1-10F9-5043-A9F9-AB99E920B7D8}" type="presParOf" srcId="{80B7BEBF-06C2-4BA4-B823-F0DAD978D24D}" destId="{4D506E4F-4471-4F79-A544-53B2272EEBE4}" srcOrd="1" destOrd="0" presId="urn:microsoft.com/office/officeart/2005/8/layout/hierarchy1"/>
    <dgm:cxn modelId="{ABE5DF0F-99D7-764F-B7F5-FC0C294F6C4B}" type="presParOf" srcId="{8CCB3E59-F8ED-422C-AC45-6EEF55773E9C}" destId="{DE489FDF-57B9-42BA-BB6C-2289A2B83DAD}" srcOrd="1" destOrd="0" presId="urn:microsoft.com/office/officeart/2005/8/layout/hierarchy1"/>
    <dgm:cxn modelId="{6F308D40-2B41-684C-A923-0DFA25DC7037}" type="presParOf" srcId="{DE489FDF-57B9-42BA-BB6C-2289A2B83DAD}" destId="{5A922DD0-4850-4860-A5E4-E7CBD5E18315}" srcOrd="0" destOrd="0" presId="urn:microsoft.com/office/officeart/2005/8/layout/hierarchy1"/>
    <dgm:cxn modelId="{26B4E1B1-F773-9648-9BD9-B817D02FA1CA}" type="presParOf" srcId="{DE489FDF-57B9-42BA-BB6C-2289A2B83DAD}" destId="{7BD36D01-5A5F-4825-A65B-BE73DC7FDD02}" srcOrd="1" destOrd="0" presId="urn:microsoft.com/office/officeart/2005/8/layout/hierarchy1"/>
    <dgm:cxn modelId="{739DA3F3-4DDF-FE45-9AE6-4FB352086F6D}" type="presParOf" srcId="{7BD36D01-5A5F-4825-A65B-BE73DC7FDD02}" destId="{DB8AB658-BEB9-4DCD-9593-8671CE4A7E07}" srcOrd="0" destOrd="0" presId="urn:microsoft.com/office/officeart/2005/8/layout/hierarchy1"/>
    <dgm:cxn modelId="{8EE968D8-B461-A34E-8442-29F6786CE738}" type="presParOf" srcId="{DB8AB658-BEB9-4DCD-9593-8671CE4A7E07}" destId="{7339C858-47DC-4782-A462-7103A0C35E2A}" srcOrd="0" destOrd="0" presId="urn:microsoft.com/office/officeart/2005/8/layout/hierarchy1"/>
    <dgm:cxn modelId="{21DD2E6A-E767-E744-9453-9E2BB1670573}" type="presParOf" srcId="{DB8AB658-BEB9-4DCD-9593-8671CE4A7E07}" destId="{2D0A73DE-09E7-44B3-A3B5-3E32194E3704}" srcOrd="1" destOrd="0" presId="urn:microsoft.com/office/officeart/2005/8/layout/hierarchy1"/>
    <dgm:cxn modelId="{BCE2A0B5-8572-5047-8276-879C58395AE9}" type="presParOf" srcId="{7BD36D01-5A5F-4825-A65B-BE73DC7FDD02}" destId="{4D1C7F08-8FF8-4D5C-84BC-5232D9850EE4}" srcOrd="1" destOrd="0" presId="urn:microsoft.com/office/officeart/2005/8/layout/hierarchy1"/>
    <dgm:cxn modelId="{F6FDFDD2-9D49-D345-8B7E-BA519CB52194}" type="presParOf" srcId="{DE489FDF-57B9-42BA-BB6C-2289A2B83DAD}" destId="{973D3134-351C-4CBE-99B5-B636A2E870F7}" srcOrd="2" destOrd="0" presId="urn:microsoft.com/office/officeart/2005/8/layout/hierarchy1"/>
    <dgm:cxn modelId="{4CF07B5A-516F-9D45-88B0-E935900191C7}" type="presParOf" srcId="{DE489FDF-57B9-42BA-BB6C-2289A2B83DAD}" destId="{91C28613-1AEF-4DA7-865A-3AA771ECBE9F}" srcOrd="3" destOrd="0" presId="urn:microsoft.com/office/officeart/2005/8/layout/hierarchy1"/>
    <dgm:cxn modelId="{2E2C4FBA-A23F-564D-8472-F96621E2424F}" type="presParOf" srcId="{91C28613-1AEF-4DA7-865A-3AA771ECBE9F}" destId="{CF76B323-420A-4BB7-8A12-E26524626DD5}" srcOrd="0" destOrd="0" presId="urn:microsoft.com/office/officeart/2005/8/layout/hierarchy1"/>
    <dgm:cxn modelId="{7384F9C1-5507-D040-A888-5FF5B63FA067}" type="presParOf" srcId="{CF76B323-420A-4BB7-8A12-E26524626DD5}" destId="{8B985E89-57AC-4E08-B0B4-875C8FA1CC52}" srcOrd="0" destOrd="0" presId="urn:microsoft.com/office/officeart/2005/8/layout/hierarchy1"/>
    <dgm:cxn modelId="{06B207BE-CF2B-0442-9F9B-E10F156F699C}" type="presParOf" srcId="{CF76B323-420A-4BB7-8A12-E26524626DD5}" destId="{EF5B3773-740E-48F1-9104-DD77DFFE26F8}" srcOrd="1" destOrd="0" presId="urn:microsoft.com/office/officeart/2005/8/layout/hierarchy1"/>
    <dgm:cxn modelId="{AEDF6462-44C9-A54E-A683-2B1CF444BAFF}" type="presParOf" srcId="{91C28613-1AEF-4DA7-865A-3AA771ECBE9F}" destId="{3D3375BF-0B2C-49D5-B995-969E051B1D1A}" srcOrd="1" destOrd="0" presId="urn:microsoft.com/office/officeart/2005/8/layout/hierarchy1"/>
    <dgm:cxn modelId="{2CC83B71-A567-044A-AB06-0BD98EAAF53A}" type="presParOf" srcId="{DE489FDF-57B9-42BA-BB6C-2289A2B83DAD}" destId="{DBCA24FE-B4F5-4816-AF2B-B7CBC7D4509F}" srcOrd="4" destOrd="0" presId="urn:microsoft.com/office/officeart/2005/8/layout/hierarchy1"/>
    <dgm:cxn modelId="{4D404A89-4F57-9F4F-B616-BF78993C4E2D}" type="presParOf" srcId="{DE489FDF-57B9-42BA-BB6C-2289A2B83DAD}" destId="{6CF32E73-0C6E-4791-91EC-76F165F997F2}" srcOrd="5" destOrd="0" presId="urn:microsoft.com/office/officeart/2005/8/layout/hierarchy1"/>
    <dgm:cxn modelId="{30811012-94A2-544C-B6A2-81D025BD2F8C}" type="presParOf" srcId="{6CF32E73-0C6E-4791-91EC-76F165F997F2}" destId="{116CC7EE-1836-4102-A62B-0BBA218F5F1F}" srcOrd="0" destOrd="0" presId="urn:microsoft.com/office/officeart/2005/8/layout/hierarchy1"/>
    <dgm:cxn modelId="{464E15DB-DF4F-E641-A7ED-DB618043B6E4}" type="presParOf" srcId="{116CC7EE-1836-4102-A62B-0BBA218F5F1F}" destId="{9F6E72FE-D9FD-45E7-A399-4EB4D7155FE6}" srcOrd="0" destOrd="0" presId="urn:microsoft.com/office/officeart/2005/8/layout/hierarchy1"/>
    <dgm:cxn modelId="{0F655141-6C88-D14F-AAB7-6133B2556AD3}" type="presParOf" srcId="{116CC7EE-1836-4102-A62B-0BBA218F5F1F}" destId="{57A4D306-8A19-4D40-AB21-85666011B353}" srcOrd="1" destOrd="0" presId="urn:microsoft.com/office/officeart/2005/8/layout/hierarchy1"/>
    <dgm:cxn modelId="{6FC3A6D7-CEF8-6B4E-B07E-A484A4437376}" type="presParOf" srcId="{6CF32E73-0C6E-4791-91EC-76F165F997F2}" destId="{5B8397FF-0616-4261-ADAB-F6CA188D2B59}" srcOrd="1" destOrd="0" presId="urn:microsoft.com/office/officeart/2005/8/layout/hierarchy1"/>
    <dgm:cxn modelId="{EF6657B5-188B-4E4C-B590-CD2F974BFB63}" type="presParOf" srcId="{7076544C-55FA-4AA7-B8AB-79F2C1FB4CD4}" destId="{029FA9A6-2273-48CA-BE34-77416431C78F}" srcOrd="8" destOrd="0" presId="urn:microsoft.com/office/officeart/2005/8/layout/hierarchy1"/>
    <dgm:cxn modelId="{22A1725D-6463-7A45-B3BF-AD45CB8E71C2}" type="presParOf" srcId="{7076544C-55FA-4AA7-B8AB-79F2C1FB4CD4}" destId="{B15211A9-1833-4B68-BB02-D6FC479E7FA5}" srcOrd="9" destOrd="0" presId="urn:microsoft.com/office/officeart/2005/8/layout/hierarchy1"/>
    <dgm:cxn modelId="{05114D73-184B-0345-A4D9-6E5C40F8EC12}" type="presParOf" srcId="{B15211A9-1833-4B68-BB02-D6FC479E7FA5}" destId="{FEDC09C5-E39D-436E-85A6-5CBB8E4E6B71}" srcOrd="0" destOrd="0" presId="urn:microsoft.com/office/officeart/2005/8/layout/hierarchy1"/>
    <dgm:cxn modelId="{EC858995-B825-5940-A842-0EA5AE174FA4}" type="presParOf" srcId="{FEDC09C5-E39D-436E-85A6-5CBB8E4E6B71}" destId="{60D03E53-211F-4B41-ACC4-896CF336DD2F}" srcOrd="0" destOrd="0" presId="urn:microsoft.com/office/officeart/2005/8/layout/hierarchy1"/>
    <dgm:cxn modelId="{1F2DC120-C80D-D041-B861-8194836C2439}" type="presParOf" srcId="{FEDC09C5-E39D-436E-85A6-5CBB8E4E6B71}" destId="{E9E41C80-9264-4E16-90CC-736B6C132061}" srcOrd="1" destOrd="0" presId="urn:microsoft.com/office/officeart/2005/8/layout/hierarchy1"/>
    <dgm:cxn modelId="{0F7EBC9E-F13D-DE43-AF96-E1CEBC54E644}" type="presParOf" srcId="{B15211A9-1833-4B68-BB02-D6FC479E7FA5}" destId="{876B74F5-4C8C-4AEF-85DD-0ABAD2056354}" srcOrd="1" destOrd="0" presId="urn:microsoft.com/office/officeart/2005/8/layout/hierarchy1"/>
    <dgm:cxn modelId="{49E7073C-A63B-6B43-95D3-5A642D74483C}" type="presParOf" srcId="{876B74F5-4C8C-4AEF-85DD-0ABAD2056354}" destId="{13F8FDEB-BE3C-4DEA-A158-638D2A2B3F1B}" srcOrd="0" destOrd="0" presId="urn:microsoft.com/office/officeart/2005/8/layout/hierarchy1"/>
    <dgm:cxn modelId="{93EB54F6-2FC6-F445-BC35-86F0A77F77AC}" type="presParOf" srcId="{876B74F5-4C8C-4AEF-85DD-0ABAD2056354}" destId="{C07B7567-CD65-45CF-A782-0AC636E76C88}" srcOrd="1" destOrd="0" presId="urn:microsoft.com/office/officeart/2005/8/layout/hierarchy1"/>
    <dgm:cxn modelId="{E98E1D6A-9279-DE40-9976-BBE024E26DB8}" type="presParOf" srcId="{C07B7567-CD65-45CF-A782-0AC636E76C88}" destId="{BB1CC591-C2A7-476D-8899-489575A07065}" srcOrd="0" destOrd="0" presId="urn:microsoft.com/office/officeart/2005/8/layout/hierarchy1"/>
    <dgm:cxn modelId="{7737E0F5-D42D-D743-B14B-45632C60AAD3}" type="presParOf" srcId="{BB1CC591-C2A7-476D-8899-489575A07065}" destId="{5BF26971-CF85-4D8B-84E5-FA04C894E479}" srcOrd="0" destOrd="0" presId="urn:microsoft.com/office/officeart/2005/8/layout/hierarchy1"/>
    <dgm:cxn modelId="{A52702FE-F447-0848-930B-5BD372308830}" type="presParOf" srcId="{BB1CC591-C2A7-476D-8899-489575A07065}" destId="{E45546C2-908F-4C2E-A527-7465338ED3D7}" srcOrd="1" destOrd="0" presId="urn:microsoft.com/office/officeart/2005/8/layout/hierarchy1"/>
    <dgm:cxn modelId="{77453EFC-C8D2-0145-9379-C5F4CF52DFA5}" type="presParOf" srcId="{C07B7567-CD65-45CF-A782-0AC636E76C88}" destId="{8895735E-CCDF-4704-BA2C-7B66C8279C1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F8FDEB-BE3C-4DEA-A158-638D2A2B3F1B}">
      <dsp:nvSpPr>
        <dsp:cNvPr id="0" name=""/>
        <dsp:cNvSpPr/>
      </dsp:nvSpPr>
      <dsp:spPr>
        <a:xfrm>
          <a:off x="6334189" y="1485330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FA9A6-2273-48CA-BE34-77416431C78F}">
      <dsp:nvSpPr>
        <dsp:cNvPr id="0" name=""/>
        <dsp:cNvSpPr/>
      </dsp:nvSpPr>
      <dsp:spPr>
        <a:xfrm>
          <a:off x="3346909" y="910956"/>
          <a:ext cx="3033000" cy="180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57"/>
              </a:lnTo>
              <a:lnTo>
                <a:pt x="3033000" y="122957"/>
              </a:lnTo>
              <a:lnTo>
                <a:pt x="3033000" y="18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A24FE-B4F5-4816-AF2B-B7CBC7D4509F}">
      <dsp:nvSpPr>
        <dsp:cNvPr id="0" name=""/>
        <dsp:cNvSpPr/>
      </dsp:nvSpPr>
      <dsp:spPr>
        <a:xfrm>
          <a:off x="5621659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57"/>
              </a:lnTo>
              <a:lnTo>
                <a:pt x="758250" y="122957"/>
              </a:lnTo>
              <a:lnTo>
                <a:pt x="75825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D3134-351C-4CBE-99B5-B636A2E870F7}">
      <dsp:nvSpPr>
        <dsp:cNvPr id="0" name=""/>
        <dsp:cNvSpPr/>
      </dsp:nvSpPr>
      <dsp:spPr>
        <a:xfrm>
          <a:off x="5575939" y="2634079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2DD0-4850-4860-A5E4-E7CBD5E18315}">
      <dsp:nvSpPr>
        <dsp:cNvPr id="0" name=""/>
        <dsp:cNvSpPr/>
      </dsp:nvSpPr>
      <dsp:spPr>
        <a:xfrm>
          <a:off x="4863409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758250" y="0"/>
              </a:moveTo>
              <a:lnTo>
                <a:pt x="758250" y="122957"/>
              </a:lnTo>
              <a:lnTo>
                <a:pt x="0" y="122957"/>
              </a:lnTo>
              <a:lnTo>
                <a:pt x="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99AC5-ECA9-4217-8824-EF5B6B838FAE}">
      <dsp:nvSpPr>
        <dsp:cNvPr id="0" name=""/>
        <dsp:cNvSpPr/>
      </dsp:nvSpPr>
      <dsp:spPr>
        <a:xfrm>
          <a:off x="5575939" y="2059705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01A2F-CD3F-4885-B8F9-03F6FDEFEBCE}">
      <dsp:nvSpPr>
        <dsp:cNvPr id="0" name=""/>
        <dsp:cNvSpPr/>
      </dsp:nvSpPr>
      <dsp:spPr>
        <a:xfrm>
          <a:off x="5575939" y="1485330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6A3C6-F266-43DE-9BC1-D6E56B58126E}">
      <dsp:nvSpPr>
        <dsp:cNvPr id="0" name=""/>
        <dsp:cNvSpPr/>
      </dsp:nvSpPr>
      <dsp:spPr>
        <a:xfrm>
          <a:off x="3346909" y="910956"/>
          <a:ext cx="2274750" cy="180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57"/>
              </a:lnTo>
              <a:lnTo>
                <a:pt x="2274750" y="122957"/>
              </a:lnTo>
              <a:lnTo>
                <a:pt x="2274750" y="18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258E3-D47A-4F8A-8E20-AB6964D2F890}">
      <dsp:nvSpPr>
        <dsp:cNvPr id="0" name=""/>
        <dsp:cNvSpPr/>
      </dsp:nvSpPr>
      <dsp:spPr>
        <a:xfrm>
          <a:off x="3346909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57"/>
              </a:lnTo>
              <a:lnTo>
                <a:pt x="758250" y="122957"/>
              </a:lnTo>
              <a:lnTo>
                <a:pt x="75825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943A3-DD2F-4941-81BF-1F8F456F4086}">
      <dsp:nvSpPr>
        <dsp:cNvPr id="0" name=""/>
        <dsp:cNvSpPr/>
      </dsp:nvSpPr>
      <dsp:spPr>
        <a:xfrm>
          <a:off x="3301189" y="2634079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84994-7FAF-4A67-8FFA-C0BBBB3F9DF2}">
      <dsp:nvSpPr>
        <dsp:cNvPr id="0" name=""/>
        <dsp:cNvSpPr/>
      </dsp:nvSpPr>
      <dsp:spPr>
        <a:xfrm>
          <a:off x="2588658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758250" y="0"/>
              </a:moveTo>
              <a:lnTo>
                <a:pt x="758250" y="122957"/>
              </a:lnTo>
              <a:lnTo>
                <a:pt x="0" y="122957"/>
              </a:lnTo>
              <a:lnTo>
                <a:pt x="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ADF10-A942-415E-BFB6-96F9B8441A25}">
      <dsp:nvSpPr>
        <dsp:cNvPr id="0" name=""/>
        <dsp:cNvSpPr/>
      </dsp:nvSpPr>
      <dsp:spPr>
        <a:xfrm>
          <a:off x="3301189" y="2059705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6EB37-018A-4F38-9BCF-6622DA681C95}">
      <dsp:nvSpPr>
        <dsp:cNvPr id="0" name=""/>
        <dsp:cNvSpPr/>
      </dsp:nvSpPr>
      <dsp:spPr>
        <a:xfrm>
          <a:off x="3301189" y="1485330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AF3B5-A258-4FDE-8E68-F4BB66EC74A1}">
      <dsp:nvSpPr>
        <dsp:cNvPr id="0" name=""/>
        <dsp:cNvSpPr/>
      </dsp:nvSpPr>
      <dsp:spPr>
        <a:xfrm>
          <a:off x="3301189" y="910956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E1563-C1AF-4F51-A83C-CCAC66369539}">
      <dsp:nvSpPr>
        <dsp:cNvPr id="0" name=""/>
        <dsp:cNvSpPr/>
      </dsp:nvSpPr>
      <dsp:spPr>
        <a:xfrm>
          <a:off x="1072158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57"/>
              </a:lnTo>
              <a:lnTo>
                <a:pt x="758250" y="122957"/>
              </a:lnTo>
              <a:lnTo>
                <a:pt x="75825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14BD6-DCC2-47AD-A511-8530123D78C3}">
      <dsp:nvSpPr>
        <dsp:cNvPr id="0" name=""/>
        <dsp:cNvSpPr/>
      </dsp:nvSpPr>
      <dsp:spPr>
        <a:xfrm>
          <a:off x="1026438" y="2634079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F67F2-27A9-49C6-9F5B-630D4E145260}">
      <dsp:nvSpPr>
        <dsp:cNvPr id="0" name=""/>
        <dsp:cNvSpPr/>
      </dsp:nvSpPr>
      <dsp:spPr>
        <a:xfrm>
          <a:off x="313908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758250" y="0"/>
              </a:moveTo>
              <a:lnTo>
                <a:pt x="758250" y="122957"/>
              </a:lnTo>
              <a:lnTo>
                <a:pt x="0" y="122957"/>
              </a:lnTo>
              <a:lnTo>
                <a:pt x="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6A375-6951-41F5-9C32-14B3B4B3ADFF}">
      <dsp:nvSpPr>
        <dsp:cNvPr id="0" name=""/>
        <dsp:cNvSpPr/>
      </dsp:nvSpPr>
      <dsp:spPr>
        <a:xfrm>
          <a:off x="1026438" y="2059705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8B63-3DC4-4CA0-8867-3B6DFDAE083F}">
      <dsp:nvSpPr>
        <dsp:cNvPr id="0" name=""/>
        <dsp:cNvSpPr/>
      </dsp:nvSpPr>
      <dsp:spPr>
        <a:xfrm>
          <a:off x="1026438" y="1485330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39F73-D86E-4F2F-8375-04F941F0A4B4}">
      <dsp:nvSpPr>
        <dsp:cNvPr id="0" name=""/>
        <dsp:cNvSpPr/>
      </dsp:nvSpPr>
      <dsp:spPr>
        <a:xfrm>
          <a:off x="1072158" y="910956"/>
          <a:ext cx="2274750" cy="180429"/>
        </a:xfrm>
        <a:custGeom>
          <a:avLst/>
          <a:gdLst/>
          <a:ahLst/>
          <a:cxnLst/>
          <a:rect l="0" t="0" r="0" b="0"/>
          <a:pathLst>
            <a:path>
              <a:moveTo>
                <a:pt x="2274750" y="0"/>
              </a:moveTo>
              <a:lnTo>
                <a:pt x="2274750" y="122957"/>
              </a:lnTo>
              <a:lnTo>
                <a:pt x="0" y="122957"/>
              </a:lnTo>
              <a:lnTo>
                <a:pt x="0" y="18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102E9-DF48-489D-813E-A7BFA880A262}">
      <dsp:nvSpPr>
        <dsp:cNvPr id="0" name=""/>
        <dsp:cNvSpPr/>
      </dsp:nvSpPr>
      <dsp:spPr>
        <a:xfrm>
          <a:off x="268188" y="1485330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3FB8D-2341-496B-9505-AD53DDDA3D41}">
      <dsp:nvSpPr>
        <dsp:cNvPr id="0" name=""/>
        <dsp:cNvSpPr/>
      </dsp:nvSpPr>
      <dsp:spPr>
        <a:xfrm>
          <a:off x="313908" y="910956"/>
          <a:ext cx="3033000" cy="180429"/>
        </a:xfrm>
        <a:custGeom>
          <a:avLst/>
          <a:gdLst/>
          <a:ahLst/>
          <a:cxnLst/>
          <a:rect l="0" t="0" r="0" b="0"/>
          <a:pathLst>
            <a:path>
              <a:moveTo>
                <a:pt x="3033000" y="0"/>
              </a:moveTo>
              <a:lnTo>
                <a:pt x="3033000" y="122957"/>
              </a:lnTo>
              <a:lnTo>
                <a:pt x="0" y="122957"/>
              </a:lnTo>
              <a:lnTo>
                <a:pt x="0" y="18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F8F94-3A38-45B0-8A16-EA29279FC95B}">
      <dsp:nvSpPr>
        <dsp:cNvPr id="0" name=""/>
        <dsp:cNvSpPr/>
      </dsp:nvSpPr>
      <dsp:spPr>
        <a:xfrm>
          <a:off x="3036715" y="517010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78EEB0-5AD0-45F0-997E-C69B1633A5D8}">
      <dsp:nvSpPr>
        <dsp:cNvPr id="0" name=""/>
        <dsp:cNvSpPr/>
      </dsp:nvSpPr>
      <dsp:spPr>
        <a:xfrm>
          <a:off x="3105647" y="582495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Juiza Presidente</a:t>
          </a:r>
        </a:p>
      </dsp:txBody>
      <dsp:txXfrm>
        <a:off x="3117185" y="594033"/>
        <a:ext cx="597310" cy="370869"/>
      </dsp:txXfrm>
    </dsp:sp>
    <dsp:sp modelId="{3D391792-B275-44C9-87E9-B4CB2C85B69F}">
      <dsp:nvSpPr>
        <dsp:cNvPr id="0" name=""/>
        <dsp:cNvSpPr/>
      </dsp:nvSpPr>
      <dsp:spPr>
        <a:xfrm>
          <a:off x="3714" y="1091385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99A250-8DF4-410E-BBEC-6B3517132C0B}">
      <dsp:nvSpPr>
        <dsp:cNvPr id="0" name=""/>
        <dsp:cNvSpPr/>
      </dsp:nvSpPr>
      <dsp:spPr>
        <a:xfrm>
          <a:off x="72646" y="1156870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Curadoria de Menores</a:t>
          </a:r>
        </a:p>
      </dsp:txBody>
      <dsp:txXfrm>
        <a:off x="84184" y="1168408"/>
        <a:ext cx="597310" cy="370869"/>
      </dsp:txXfrm>
    </dsp:sp>
    <dsp:sp modelId="{17E23D8B-F8BA-4062-A818-3A744740FFB0}">
      <dsp:nvSpPr>
        <dsp:cNvPr id="0" name=""/>
        <dsp:cNvSpPr/>
      </dsp:nvSpPr>
      <dsp:spPr>
        <a:xfrm>
          <a:off x="3714" y="1665759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691A5A-05AE-41CA-A489-2395ACC4A900}">
      <dsp:nvSpPr>
        <dsp:cNvPr id="0" name=""/>
        <dsp:cNvSpPr/>
      </dsp:nvSpPr>
      <dsp:spPr>
        <a:xfrm>
          <a:off x="72646" y="1731244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Cartório da Curadoria</a:t>
          </a:r>
        </a:p>
      </dsp:txBody>
      <dsp:txXfrm>
        <a:off x="84184" y="1742782"/>
        <a:ext cx="597310" cy="370869"/>
      </dsp:txXfrm>
    </dsp:sp>
    <dsp:sp modelId="{F391A001-7328-4C43-9A60-4724E3311F90}">
      <dsp:nvSpPr>
        <dsp:cNvPr id="0" name=""/>
        <dsp:cNvSpPr/>
      </dsp:nvSpPr>
      <dsp:spPr>
        <a:xfrm>
          <a:off x="761965" y="1091385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AB29E7-6847-4095-99F8-1F60F6351B89}">
      <dsp:nvSpPr>
        <dsp:cNvPr id="0" name=""/>
        <dsp:cNvSpPr/>
      </dsp:nvSpPr>
      <dsp:spPr>
        <a:xfrm>
          <a:off x="830896" y="1156870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Juiz da 1 Secç</a:t>
          </a:r>
          <a:r>
            <a:rPr lang="en-US" sz="700" kern="1200">
              <a:latin typeface="Times New Roman"/>
              <a:cs typeface="Times New Roman"/>
            </a:rPr>
            <a:t>ã</a:t>
          </a:r>
          <a:r>
            <a:rPr lang="en-US" sz="700" kern="1200"/>
            <a:t>o</a:t>
          </a:r>
        </a:p>
      </dsp:txBody>
      <dsp:txXfrm>
        <a:off x="842434" y="1168408"/>
        <a:ext cx="597310" cy="370869"/>
      </dsp:txXfrm>
    </dsp:sp>
    <dsp:sp modelId="{7F801E62-924B-4BA4-B2A4-2AD6BB19C838}">
      <dsp:nvSpPr>
        <dsp:cNvPr id="0" name=""/>
        <dsp:cNvSpPr/>
      </dsp:nvSpPr>
      <dsp:spPr>
        <a:xfrm>
          <a:off x="761965" y="1665759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BF7A08-240B-42B9-93C7-BF8D01C1024E}">
      <dsp:nvSpPr>
        <dsp:cNvPr id="0" name=""/>
        <dsp:cNvSpPr/>
      </dsp:nvSpPr>
      <dsp:spPr>
        <a:xfrm>
          <a:off x="830896" y="1731244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Cartório da 1 Secç</a:t>
          </a:r>
          <a:r>
            <a:rPr lang="en-US" sz="700" kern="1200">
              <a:latin typeface="Times New Roman"/>
              <a:cs typeface="Times New Roman"/>
            </a:rPr>
            <a:t>ã</a:t>
          </a:r>
          <a:r>
            <a:rPr lang="en-US" sz="700" kern="1200"/>
            <a:t>o</a:t>
          </a:r>
        </a:p>
      </dsp:txBody>
      <dsp:txXfrm>
        <a:off x="842434" y="1742782"/>
        <a:ext cx="597310" cy="370869"/>
      </dsp:txXfrm>
    </dsp:sp>
    <dsp:sp modelId="{2E1F6128-FC9C-4DB4-A2C1-D779126B5E61}">
      <dsp:nvSpPr>
        <dsp:cNvPr id="0" name=""/>
        <dsp:cNvSpPr/>
      </dsp:nvSpPr>
      <dsp:spPr>
        <a:xfrm>
          <a:off x="761965" y="2240134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71B4C0-63DE-44B1-9411-90BE2CEE3A67}">
      <dsp:nvSpPr>
        <dsp:cNvPr id="0" name=""/>
        <dsp:cNvSpPr/>
      </dsp:nvSpPr>
      <dsp:spPr>
        <a:xfrm>
          <a:off x="830896" y="2305619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Escrivao da Seccao 1</a:t>
          </a:r>
        </a:p>
      </dsp:txBody>
      <dsp:txXfrm>
        <a:off x="842434" y="2317157"/>
        <a:ext cx="597310" cy="370869"/>
      </dsp:txXfrm>
    </dsp:sp>
    <dsp:sp modelId="{64974AB1-505C-4F75-83C9-6C0EB0F8F520}">
      <dsp:nvSpPr>
        <dsp:cNvPr id="0" name=""/>
        <dsp:cNvSpPr/>
      </dsp:nvSpPr>
      <dsp:spPr>
        <a:xfrm>
          <a:off x="3714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A84018-20D5-4058-9051-0597308E5C08}">
      <dsp:nvSpPr>
        <dsp:cNvPr id="0" name=""/>
        <dsp:cNvSpPr/>
      </dsp:nvSpPr>
      <dsp:spPr>
        <a:xfrm>
          <a:off x="72646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Ajudante 1</a:t>
          </a:r>
        </a:p>
      </dsp:txBody>
      <dsp:txXfrm>
        <a:off x="84184" y="2891531"/>
        <a:ext cx="597310" cy="370869"/>
      </dsp:txXfrm>
    </dsp:sp>
    <dsp:sp modelId="{409F661E-B710-4932-8447-C03654CC9127}">
      <dsp:nvSpPr>
        <dsp:cNvPr id="0" name=""/>
        <dsp:cNvSpPr/>
      </dsp:nvSpPr>
      <dsp:spPr>
        <a:xfrm>
          <a:off x="761965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8E3425-019F-4544-8B81-D980F5FB3727}">
      <dsp:nvSpPr>
        <dsp:cNvPr id="0" name=""/>
        <dsp:cNvSpPr/>
      </dsp:nvSpPr>
      <dsp:spPr>
        <a:xfrm>
          <a:off x="830896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Ajudante 2</a:t>
          </a:r>
        </a:p>
      </dsp:txBody>
      <dsp:txXfrm>
        <a:off x="842434" y="2891531"/>
        <a:ext cx="597310" cy="370869"/>
      </dsp:txXfrm>
    </dsp:sp>
    <dsp:sp modelId="{EA33AFCE-1F4F-4CBB-BA05-F9566B76BD6D}">
      <dsp:nvSpPr>
        <dsp:cNvPr id="0" name=""/>
        <dsp:cNvSpPr/>
      </dsp:nvSpPr>
      <dsp:spPr>
        <a:xfrm>
          <a:off x="1520215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3C136E-2A98-4E56-AFC7-465EE4BAB0AA}">
      <dsp:nvSpPr>
        <dsp:cNvPr id="0" name=""/>
        <dsp:cNvSpPr/>
      </dsp:nvSpPr>
      <dsp:spPr>
        <a:xfrm>
          <a:off x="1589147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Ajudante 3</a:t>
          </a:r>
        </a:p>
      </dsp:txBody>
      <dsp:txXfrm>
        <a:off x="1600685" y="2891531"/>
        <a:ext cx="597310" cy="370869"/>
      </dsp:txXfrm>
    </dsp:sp>
    <dsp:sp modelId="{FBDDCF0B-CDE1-4361-AF25-54740597A518}">
      <dsp:nvSpPr>
        <dsp:cNvPr id="0" name=""/>
        <dsp:cNvSpPr/>
      </dsp:nvSpPr>
      <dsp:spPr>
        <a:xfrm>
          <a:off x="3036715" y="1091385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1C1A83-5CEF-418D-824A-E658F8B1413A}">
      <dsp:nvSpPr>
        <dsp:cNvPr id="0" name=""/>
        <dsp:cNvSpPr/>
      </dsp:nvSpPr>
      <dsp:spPr>
        <a:xfrm>
          <a:off x="3105647" y="1156870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Juiza da 2 Secção</a:t>
          </a:r>
        </a:p>
      </dsp:txBody>
      <dsp:txXfrm>
        <a:off x="3117185" y="1168408"/>
        <a:ext cx="597310" cy="370869"/>
      </dsp:txXfrm>
    </dsp:sp>
    <dsp:sp modelId="{5778103A-A71C-4600-AD66-5EA5654D5911}">
      <dsp:nvSpPr>
        <dsp:cNvPr id="0" name=""/>
        <dsp:cNvSpPr/>
      </dsp:nvSpPr>
      <dsp:spPr>
        <a:xfrm>
          <a:off x="3036715" y="1665759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FF503C-61E5-40C3-A8BF-C8F1C5008E5D}">
      <dsp:nvSpPr>
        <dsp:cNvPr id="0" name=""/>
        <dsp:cNvSpPr/>
      </dsp:nvSpPr>
      <dsp:spPr>
        <a:xfrm>
          <a:off x="3105647" y="1731244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Cartório da 2 Secç</a:t>
          </a:r>
          <a:r>
            <a:rPr lang="en-US" sz="700" kern="1200">
              <a:latin typeface="Times New Roman"/>
              <a:cs typeface="Times New Roman"/>
            </a:rPr>
            <a:t>ã</a:t>
          </a:r>
          <a:r>
            <a:rPr lang="en-US" sz="700" kern="1200"/>
            <a:t>o</a:t>
          </a:r>
        </a:p>
      </dsp:txBody>
      <dsp:txXfrm>
        <a:off x="3117185" y="1742782"/>
        <a:ext cx="597310" cy="370869"/>
      </dsp:txXfrm>
    </dsp:sp>
    <dsp:sp modelId="{F4E0245A-9E33-4E97-A08C-2262823EBE8B}">
      <dsp:nvSpPr>
        <dsp:cNvPr id="0" name=""/>
        <dsp:cNvSpPr/>
      </dsp:nvSpPr>
      <dsp:spPr>
        <a:xfrm>
          <a:off x="3036715" y="2240134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760A8B-B72A-40CA-A6CA-5BB9ECC0CB59}">
      <dsp:nvSpPr>
        <dsp:cNvPr id="0" name=""/>
        <dsp:cNvSpPr/>
      </dsp:nvSpPr>
      <dsp:spPr>
        <a:xfrm>
          <a:off x="3105647" y="2305619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Escrivao da Seccao 2</a:t>
          </a:r>
        </a:p>
      </dsp:txBody>
      <dsp:txXfrm>
        <a:off x="3117185" y="2317157"/>
        <a:ext cx="597310" cy="370869"/>
      </dsp:txXfrm>
    </dsp:sp>
    <dsp:sp modelId="{2424EACA-75E1-4E1F-BC19-BA7F41EA28E6}">
      <dsp:nvSpPr>
        <dsp:cNvPr id="0" name=""/>
        <dsp:cNvSpPr/>
      </dsp:nvSpPr>
      <dsp:spPr>
        <a:xfrm>
          <a:off x="2278465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ADF59E-8FA0-4BCF-BA51-341A77172120}">
      <dsp:nvSpPr>
        <dsp:cNvPr id="0" name=""/>
        <dsp:cNvSpPr/>
      </dsp:nvSpPr>
      <dsp:spPr>
        <a:xfrm>
          <a:off x="2347397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Ajudante 1</a:t>
          </a:r>
        </a:p>
      </dsp:txBody>
      <dsp:txXfrm>
        <a:off x="2358935" y="2891531"/>
        <a:ext cx="597310" cy="370869"/>
      </dsp:txXfrm>
    </dsp:sp>
    <dsp:sp modelId="{3CBFCD84-2267-4645-B31B-91FAFCFBC835}">
      <dsp:nvSpPr>
        <dsp:cNvPr id="0" name=""/>
        <dsp:cNvSpPr/>
      </dsp:nvSpPr>
      <dsp:spPr>
        <a:xfrm>
          <a:off x="3036715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4E716F-3BA2-4971-A6A6-540350CC6661}">
      <dsp:nvSpPr>
        <dsp:cNvPr id="0" name=""/>
        <dsp:cNvSpPr/>
      </dsp:nvSpPr>
      <dsp:spPr>
        <a:xfrm>
          <a:off x="3105647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Ajudante 2</a:t>
          </a:r>
        </a:p>
      </dsp:txBody>
      <dsp:txXfrm>
        <a:off x="3117185" y="2891531"/>
        <a:ext cx="597310" cy="370869"/>
      </dsp:txXfrm>
    </dsp:sp>
    <dsp:sp modelId="{08F8BA13-0FEB-463F-B104-35E6800CAE7E}">
      <dsp:nvSpPr>
        <dsp:cNvPr id="0" name=""/>
        <dsp:cNvSpPr/>
      </dsp:nvSpPr>
      <dsp:spPr>
        <a:xfrm>
          <a:off x="3794966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96857E-9486-414B-B4A0-5D38DE405BC2}">
      <dsp:nvSpPr>
        <dsp:cNvPr id="0" name=""/>
        <dsp:cNvSpPr/>
      </dsp:nvSpPr>
      <dsp:spPr>
        <a:xfrm>
          <a:off x="3863897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Ajudante 3</a:t>
          </a:r>
        </a:p>
      </dsp:txBody>
      <dsp:txXfrm>
        <a:off x="3875435" y="2891531"/>
        <a:ext cx="597310" cy="370869"/>
      </dsp:txXfrm>
    </dsp:sp>
    <dsp:sp modelId="{E7F11D0C-842B-4BF1-9CB7-A1718B803E08}">
      <dsp:nvSpPr>
        <dsp:cNvPr id="0" name=""/>
        <dsp:cNvSpPr/>
      </dsp:nvSpPr>
      <dsp:spPr>
        <a:xfrm>
          <a:off x="5311466" y="1091385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000B1-574D-4E7E-9A5C-6CF2AC828DE4}">
      <dsp:nvSpPr>
        <dsp:cNvPr id="0" name=""/>
        <dsp:cNvSpPr/>
      </dsp:nvSpPr>
      <dsp:spPr>
        <a:xfrm>
          <a:off x="5380398" y="1156870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Juiz da 3 Secção</a:t>
          </a:r>
        </a:p>
      </dsp:txBody>
      <dsp:txXfrm>
        <a:off x="5391936" y="1168408"/>
        <a:ext cx="597310" cy="370869"/>
      </dsp:txXfrm>
    </dsp:sp>
    <dsp:sp modelId="{97C82599-F291-4F92-B6EE-A90AA8139EA5}">
      <dsp:nvSpPr>
        <dsp:cNvPr id="0" name=""/>
        <dsp:cNvSpPr/>
      </dsp:nvSpPr>
      <dsp:spPr>
        <a:xfrm>
          <a:off x="5311466" y="1665759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446BC5-2ED4-4870-B260-C0EC0867CB28}">
      <dsp:nvSpPr>
        <dsp:cNvPr id="0" name=""/>
        <dsp:cNvSpPr/>
      </dsp:nvSpPr>
      <dsp:spPr>
        <a:xfrm>
          <a:off x="5380398" y="1731244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Cartória da 3 Secç</a:t>
          </a:r>
          <a:r>
            <a:rPr lang="en-US" sz="700" kern="1200">
              <a:latin typeface="Times New Roman"/>
              <a:cs typeface="Times New Roman"/>
            </a:rPr>
            <a:t>ã</a:t>
          </a:r>
          <a:r>
            <a:rPr lang="en-US" sz="700" kern="1200"/>
            <a:t>o</a:t>
          </a:r>
        </a:p>
      </dsp:txBody>
      <dsp:txXfrm>
        <a:off x="5391936" y="1742782"/>
        <a:ext cx="597310" cy="370869"/>
      </dsp:txXfrm>
    </dsp:sp>
    <dsp:sp modelId="{DC659F96-B09C-48F6-9DB4-73A9BA842BA7}">
      <dsp:nvSpPr>
        <dsp:cNvPr id="0" name=""/>
        <dsp:cNvSpPr/>
      </dsp:nvSpPr>
      <dsp:spPr>
        <a:xfrm>
          <a:off x="5311466" y="2240134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06E4F-4471-4F79-A544-53B2272EEBE4}">
      <dsp:nvSpPr>
        <dsp:cNvPr id="0" name=""/>
        <dsp:cNvSpPr/>
      </dsp:nvSpPr>
      <dsp:spPr>
        <a:xfrm>
          <a:off x="5380398" y="2305619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Escrivao da Seccao 3</a:t>
          </a:r>
        </a:p>
      </dsp:txBody>
      <dsp:txXfrm>
        <a:off x="5391936" y="2317157"/>
        <a:ext cx="597310" cy="370869"/>
      </dsp:txXfrm>
    </dsp:sp>
    <dsp:sp modelId="{7339C858-47DC-4782-A462-7103A0C35E2A}">
      <dsp:nvSpPr>
        <dsp:cNvPr id="0" name=""/>
        <dsp:cNvSpPr/>
      </dsp:nvSpPr>
      <dsp:spPr>
        <a:xfrm>
          <a:off x="4553216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0A73DE-09E7-44B3-A3B5-3E32194E3704}">
      <dsp:nvSpPr>
        <dsp:cNvPr id="0" name=""/>
        <dsp:cNvSpPr/>
      </dsp:nvSpPr>
      <dsp:spPr>
        <a:xfrm>
          <a:off x="4622148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Ajudante 1</a:t>
          </a:r>
        </a:p>
      </dsp:txBody>
      <dsp:txXfrm>
        <a:off x="4633686" y="2891531"/>
        <a:ext cx="597310" cy="370869"/>
      </dsp:txXfrm>
    </dsp:sp>
    <dsp:sp modelId="{8B985E89-57AC-4E08-B0B4-875C8FA1CC52}">
      <dsp:nvSpPr>
        <dsp:cNvPr id="0" name=""/>
        <dsp:cNvSpPr/>
      </dsp:nvSpPr>
      <dsp:spPr>
        <a:xfrm>
          <a:off x="5311466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5B3773-740E-48F1-9104-DD77DFFE26F8}">
      <dsp:nvSpPr>
        <dsp:cNvPr id="0" name=""/>
        <dsp:cNvSpPr/>
      </dsp:nvSpPr>
      <dsp:spPr>
        <a:xfrm>
          <a:off x="5380398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Ajudante 2 </a:t>
          </a:r>
        </a:p>
      </dsp:txBody>
      <dsp:txXfrm>
        <a:off x="5391936" y="2891531"/>
        <a:ext cx="597310" cy="370869"/>
      </dsp:txXfrm>
    </dsp:sp>
    <dsp:sp modelId="{9F6E72FE-D9FD-45E7-A399-4EB4D7155FE6}">
      <dsp:nvSpPr>
        <dsp:cNvPr id="0" name=""/>
        <dsp:cNvSpPr/>
      </dsp:nvSpPr>
      <dsp:spPr>
        <a:xfrm>
          <a:off x="6069716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A4D306-8A19-4D40-AB21-85666011B353}">
      <dsp:nvSpPr>
        <dsp:cNvPr id="0" name=""/>
        <dsp:cNvSpPr/>
      </dsp:nvSpPr>
      <dsp:spPr>
        <a:xfrm>
          <a:off x="6138648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Ajudante 3</a:t>
          </a:r>
        </a:p>
      </dsp:txBody>
      <dsp:txXfrm>
        <a:off x="6150186" y="2891531"/>
        <a:ext cx="597310" cy="370869"/>
      </dsp:txXfrm>
    </dsp:sp>
    <dsp:sp modelId="{60D03E53-211F-4B41-ACC4-896CF336DD2F}">
      <dsp:nvSpPr>
        <dsp:cNvPr id="0" name=""/>
        <dsp:cNvSpPr/>
      </dsp:nvSpPr>
      <dsp:spPr>
        <a:xfrm>
          <a:off x="6069716" y="1091385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E41C80-9264-4E16-90CC-736B6C132061}">
      <dsp:nvSpPr>
        <dsp:cNvPr id="0" name=""/>
        <dsp:cNvSpPr/>
      </dsp:nvSpPr>
      <dsp:spPr>
        <a:xfrm>
          <a:off x="6138648" y="1156870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Adminitradora Judicial</a:t>
          </a:r>
        </a:p>
      </dsp:txBody>
      <dsp:txXfrm>
        <a:off x="6150186" y="1168408"/>
        <a:ext cx="597310" cy="370869"/>
      </dsp:txXfrm>
    </dsp:sp>
    <dsp:sp modelId="{5BF26971-CF85-4D8B-84E5-FA04C894E479}">
      <dsp:nvSpPr>
        <dsp:cNvPr id="0" name=""/>
        <dsp:cNvSpPr/>
      </dsp:nvSpPr>
      <dsp:spPr>
        <a:xfrm>
          <a:off x="6069716" y="1665759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5546C2-908F-4C2E-A527-7465338ED3D7}">
      <dsp:nvSpPr>
        <dsp:cNvPr id="0" name=""/>
        <dsp:cNvSpPr/>
      </dsp:nvSpPr>
      <dsp:spPr>
        <a:xfrm>
          <a:off x="6138648" y="1731244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Secretaria </a:t>
          </a:r>
          <a:r>
            <a:rPr lang="pt-PT" sz="700" kern="1200"/>
            <a:t>Geral</a:t>
          </a:r>
          <a:endParaRPr lang="en-US" sz="700" kern="1200"/>
        </a:p>
      </dsp:txBody>
      <dsp:txXfrm>
        <a:off x="6150186" y="1742782"/>
        <a:ext cx="597310" cy="370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Pressman</b:Tag>
    <b:SourceType>DocumentFromInternetSite</b:SourceType>
    <b:Guid>{3447B8A6-43C2-4B86-AE14-48687B09C72B}</b:Guid>
    <b:Title>Software engineering: a practitioner's approach</b:Title>
    <b:Year>2005</b:Year>
    <b:URL>http://books.google.com/books?hl=en&amp;lr=&amp;id=bL7QZHtWvaUC&amp;oi=fnd&amp;pg=PR27&amp;dq=pressman+software+1995&amp;ots=O6wccQsK9l&amp;sig=LAlR4xjKzJQ-6snNfGptiV8Mrnk</b:URL>
    <b:Author>
      <b:Author>
        <b:NameList>
          <b:Person>
            <b:Last>Pressman</b:Last>
            <b:First>Roger</b:First>
            <b:Middle>S.</b:Middle>
          </b:Person>
        </b:NameList>
      </b:Author>
    </b:Author>
    <b:InternetSiteTitle> books.google.com</b:InternetSiteTitle>
    <b:RefOrder>8</b:RefOrder>
  </b:Source>
  <b:Source>
    <b:Tag>MartinOdell</b:Tag>
    <b:SourceType>Book</b:SourceType>
    <b:Guid>{70859FE9-6823-4224-B974-DAB8A7EDA476}</b:Guid>
    <b:Author>
      <b:Author>
        <b:Corporate>Odell, J. Martin &amp; J.</b:Corporate>
      </b:Author>
    </b:Author>
    <b:Title>Análise e Projeto Orientados a Objeto</b:Title>
    <b:Year>1995</b:Year>
    <b:City>São Paulo</b:City>
    <b:Publisher>Makron Books</b:Publisher>
    <b:RefOrder>9</b:RefOrder>
  </b:Source>
  <b:Source>
    <b:Tag>Sar07</b:Tag>
    <b:SourceType>InternetSite</b:SourceType>
    <b:Guid>{1D32C881-EF15-47D1-B016-A43C2FBF7396}</b:Guid>
    <b:Author>
      <b:Author>
        <b:Corporate>Sara M.</b:Corporate>
      </b:Author>
    </b:Author>
    <b:Title>Sistemas de Gestão de Base de Dados</b:Title>
    <b:Year>2007</b:Year>
    <b:Month>11</b:Month>
    <b:Day>26</b:Day>
    <b:YearAccessed>2015</b:YearAccessed>
    <b:MonthAccessed>06</b:MonthAccessed>
    <b:DayAccessed>17</b:DayAccessed>
    <b:URL>http://www.notapositiva.com/trab_estudantes/trab_estudantes/tic/tic_trabalhos/sistgestbd.htm</b:URL>
    <b:RefOrder>10</b:RefOrder>
  </b:Source>
  <b:Source>
    <b:Tag>ALM05</b:Tag>
    <b:SourceType>Book</b:SourceType>
    <b:Guid>{3E1065DC-C9A5-4D05-8CC5-E025C3E37A75}</b:Guid>
    <b:Title>Fundamentos para Sistemas de Informação 2 ed.</b:Title>
    <b:Year>2005</b:Year>
    <b:City>Santa Catarina</b:City>
    <b:Publisher>Palhoça UnisulVirtual</b:Publisher>
    <b:Author>
      <b:Author>
        <b:Corporate>A. L Mülbert, e N. M. Ayres</b:Corporate>
      </b:Author>
    </b:Author>
    <b:RefOrder>11</b:RefOrder>
  </b:Source>
  <b:Source>
    <b:Tag>Cae09</b:Tag>
    <b:SourceType>InternetSite</b:SourceType>
    <b:Guid>{347F1998-63F8-4688-9662-DA88C3BED0CC}</b:Guid>
    <b:Author>
      <b:Author>
        <b:Corporate>Caelum</b:Corporate>
      </b:Author>
    </b:Author>
    <b:Title>APOSTILA LABORATÓRIO JAVA COM TESTES, XML E DESIGN PATTERNS</b:Title>
    <b:Year>2009</b:Year>
    <b:YearAccessed>2015</b:YearAccessed>
    <b:MonthAccessed>06</b:MonthAccessed>
    <b:DayAccessed>20</b:DayAccessed>
    <b:URL>http://www.caelum.com.br/apostila-java-testes-xml-design-patterns/interfaces-graficas-com-swing/#5-3-look-and-feel</b:URL>
    <b:RefOrder>12</b:RefOrder>
  </b:Source>
  <b:Source>
    <b:Tag>Sam07</b:Tag>
    <b:SourceType>InternetSite</b:SourceType>
    <b:Guid>{96AC021B-3DDA-4945-AD8A-774729ED39A7}</b:Guid>
    <b:Title>dsc.ufcg</b:Title>
    <b:Year>2007</b:Year>
    <b:Month>1</b:Month>
    <b:YearAccessed>2015</b:YearAccessed>
    <b:MonthAccessed>10</b:MonthAccessed>
    <b:DayAccessed>18</b:DayAccessed>
    <b:URL>http://www.dsc.ufcg.edu.br/~sampaio/cursos/2007.1/Graduacao/SI-II/Uml/diagramas/usecases/usecases.htm</b:URL>
    <b:Author>
      <b:Author>
        <b:NameList>
          <b:Person>
            <b:Last>Sampaio</b:Last>
          </b:Person>
        </b:NameList>
      </b:Author>
    </b:Author>
    <b:RefOrder>13</b:RefOrder>
  </b:Source>
  <b:Source>
    <b:Tag>Mar15</b:Tag>
    <b:SourceType>InternetSite</b:SourceType>
    <b:Guid>{9C5DF3A1-D9AC-4F2F-8C2D-E04E4B5AF6FF}</b:Guid>
    <b:Title>Capítulo 2. Fundamentos do UML</b:Title>
    <b:Author>
      <b:Author>
        <b:NameList>
          <b:Person>
            <b:Last>Gama</b:Last>
            <b:First>Marcus</b:First>
          </b:Person>
        </b:NameList>
      </b:Author>
    </b:Author>
    <b:YearAccessed>2015</b:YearAccessed>
    <b:MonthAccessed>11</b:MonthAccessed>
    <b:DayAccessed>22</b:DayAccessed>
    <b:URL>https://docs.kde.org/trunk4/pt_BR/kdesdk/umbrello/uml-basics.html</b:URL>
    <b:RefOrder>1</b:RefOrder>
  </b:Source>
  <b:Source>
    <b:Tag>Jor94</b:Tag>
    <b:SourceType>DocumentFromInternetSite</b:SourceType>
    <b:Guid>{CF3D9360-A640-414F-A2FE-B9C5E2F22179}</b:Guid>
    <b:Author>
      <b:Author>
        <b:NameList>
          <b:Person>
            <b:Last>Jorge</b:Last>
            <b:First>Mário</b:First>
            <b:Middle>Rui Gomes e Joaquim</b:Middle>
          </b:Person>
        </b:NameList>
      </b:Author>
    </b:Author>
    <b:Title>Capítulo 7. Prototyping for Tiny Fingers</b:Title>
    <b:Year>1994</b:Year>
    <b:Month>04</b:Month>
    <b:YearAccessed>2015</b:YearAccessed>
    <b:MonthAccessed>11</b:MonthAccessed>
    <b:DayAccessed>22</b:DayAccessed>
    <b:URL>http://www.di.ubi.pt/~agomes/ihc/teoricas/07-cap.pdf</b:URL>
    <b:InternetSiteTitle>http://www.di.ubi.pt</b:InternetSiteTitle>
    <b:RefOrder>2</b:RefOrder>
  </b:Source>
  <b:Source>
    <b:Tag>Con10</b:Tag>
    <b:SourceType>DocumentFromInternetSite</b:SourceType>
    <b:Guid>{D74977F5-9243-48B3-8F86-63FD61AD2BA6}</b:Guid>
    <b:Author>
      <b:Author>
        <b:Corporate>Conselho Nacional de Arquivos - CONARQ</b:Corporate>
      </b:Author>
    </b:Author>
    <b:Title>Conselho Nacional de Arquivos</b:Title>
    <b:InternetSiteTitle>www.conarq.arquivonacional.gov.br</b:InternetSiteTitle>
    <b:Year>2010</b:Year>
    <b:Month>04</b:Month>
    <b:YearAccessed>2015</b:YearAccessed>
    <b:MonthAccessed>11</b:MonthAccessed>
    <b:DayAccessed>22</b:DayAccessed>
    <b:URL>http://www.conarq.arquivonacional.gov.br/media/publicacoes/recomenda/recomendaes_para_digitalizao.pdf</b:URL>
    <b:RefOrder>3</b:RefOrder>
  </b:Source>
  <b:Source>
    <b:Tag>WWR70</b:Tag>
    <b:SourceType>Book</b:SourceType>
    <b:Guid>{A8E34614-A106-411F-9048-039C3FAF147A}</b:Guid>
    <b:Title>Managing the development of large software systems: concepts and techniques.</b:Title>
    <b:Year>1970</b:Year>
    <b:Author>
      <b:Author>
        <b:NameList>
          <b:Person>
            <b:Last>Royce</b:Last>
            <b:First>W.W</b:First>
          </b:Person>
        </b:NameList>
      </b:Author>
    </b:Author>
    <b:City>Westcon, Los Angeles, CA.</b:City>
    <b:Publisher>IEEE </b:Publisher>
    <b:RefOrder>4</b:RefOrder>
  </b:Source>
  <b:Source>
    <b:Tag>MSc02</b:Tag>
    <b:SourceType>Book</b:SourceType>
    <b:Guid>{4EB17A3E-341F-4A12-A24A-17A58490FB76}</b:Guid>
    <b:Author>
      <b:Author>
        <b:NameList>
          <b:Person>
            <b:Last>M. Schwaber</b:Last>
            <b:First>K.</b:First>
            <b:Middle>and Beedle,</b:Middle>
          </b:Person>
        </b:NameList>
      </b:Author>
    </b:Author>
    <b:Title> Agile Software Development with Scrum</b:Title>
    <b:Year>2002</b:Year>
    <b:City>New Jersey</b:City>
    <b:Publisher>Prentice-Hall</b:Publisher>
    <b:RefOrder>5</b:RefOrder>
  </b:Source>
  <b:Source>
    <b:Tag>KBe99</b:Tag>
    <b:SourceType>Book</b:SourceType>
    <b:Guid>{71365A2F-E71E-4BAB-A4B6-AFF611CB0734}</b:Guid>
    <b:Author>
      <b:Author>
        <b:NameList>
          <b:Person>
            <b:Last>Beck</b:Last>
            <b:First>K</b:First>
          </b:Person>
        </b:NameList>
      </b:Author>
    </b:Author>
    <b:Title>Programação Extrema Explicada</b:Title>
    <b:Year>1999</b:Year>
    <b:Publisher>Bookman</b:Publisher>
    <b:RefOrder>6</b:RefOrder>
  </b:Source>
  <b:Source>
    <b:Tag>Cre14</b:Tag>
    <b:SourceType>DocumentFromInternetSite</b:SourceType>
    <b:Guid>{B8822492-5A4F-46FA-A4D5-AA7C2A7C0F81}</b:Guid>
    <b:Title>br.ccm.net</b:Title>
    <b:Year>2014</b:Year>
    <b:Author>
      <b:Author>
        <b:NameList>
          <b:Person>
            <b:Last>Commons</b:Last>
            <b:First>Creative</b:First>
          </b:Person>
        </b:NameList>
      </b:Author>
    </b:Author>
    <b:InternetSiteTitle>saude.ccm.net </b:InternetSiteTitle>
    <b:Month>11</b:Month>
    <b:YearAccessed>2015</b:YearAccessed>
    <b:MonthAccessed>11</b:MonthAccessed>
    <b:DayAccessed>23</b:DayAccessed>
    <b:URL>http://br.ccm.net/contents/623-introducao-a-seguranca-informatica</b:URL>
    <b:RefOrder>7</b:RefOrder>
  </b:Source>
</b:Sources>
</file>

<file path=customXml/itemProps1.xml><?xml version="1.0" encoding="utf-8"?>
<ds:datastoreItem xmlns:ds="http://schemas.openxmlformats.org/officeDocument/2006/customXml" ds:itemID="{0DAD6394-FBB2-4FB8-975A-80C08266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4181</TotalTime>
  <Pages>44</Pages>
  <Words>5403</Words>
  <Characters>37730</Characters>
  <Application>Microsoft Office Word</Application>
  <DocSecurity>0</DocSecurity>
  <Lines>314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43047</CharactersWithSpaces>
  <SharedDoc>false</SharedDoc>
  <HLinks>
    <vt:vector size="246" baseType="variant">
      <vt:variant>
        <vt:i4>1179704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1769526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_Toc419886335</vt:lpwstr>
      </vt:variant>
      <vt:variant>
        <vt:i4>1769526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_Toc419886334</vt:lpwstr>
      </vt:variant>
      <vt:variant>
        <vt:i4>1769526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_Toc419886333</vt:lpwstr>
      </vt:variant>
      <vt:variant>
        <vt:i4>1769526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_Toc419886332</vt:lpwstr>
      </vt:variant>
      <vt:variant>
        <vt:i4>1769526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_Toc419886331</vt:lpwstr>
      </vt:variant>
      <vt:variant>
        <vt:i4>1769526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_Toc419886330</vt:lpwstr>
      </vt:variant>
      <vt:variant>
        <vt:i4>1703990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_Toc419886329</vt:lpwstr>
      </vt:variant>
      <vt:variant>
        <vt:i4>1703990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_Toc419886328</vt:lpwstr>
      </vt:variant>
      <vt:variant>
        <vt:i4>1703990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_Toc419886327</vt:lpwstr>
      </vt:variant>
      <vt:variant>
        <vt:i4>1703990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_Toc419886326</vt:lpwstr>
      </vt:variant>
      <vt:variant>
        <vt:i4>1703990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_Toc419886325</vt:lpwstr>
      </vt:variant>
      <vt:variant>
        <vt:i4>1703990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_Toc419886324</vt:lpwstr>
      </vt:variant>
      <vt:variant>
        <vt:i4>1703990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_Toc419886323</vt:lpwstr>
      </vt:variant>
      <vt:variant>
        <vt:i4>1703990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_Toc419886322</vt:lpwstr>
      </vt:variant>
      <vt:variant>
        <vt:i4>1703990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_Toc419886321</vt:lpwstr>
      </vt:variant>
      <vt:variant>
        <vt:i4>1703990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_Toc419886320</vt:lpwstr>
      </vt:variant>
      <vt:variant>
        <vt:i4>1638454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_Toc419886319</vt:lpwstr>
      </vt:variant>
      <vt:variant>
        <vt:i4>1638454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_Toc419886318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_Toc419886317</vt:lpwstr>
      </vt:variant>
      <vt:variant>
        <vt:i4>1638454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_Toc419886316</vt:lpwstr>
      </vt:variant>
      <vt:variant>
        <vt:i4>1638454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_Toc419886315</vt:lpwstr>
      </vt:variant>
      <vt:variant>
        <vt:i4>1638454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_Toc419886314</vt:lpwstr>
      </vt:variant>
      <vt:variant>
        <vt:i4>1638454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_Toc419886313</vt:lpwstr>
      </vt:variant>
      <vt:variant>
        <vt:i4>1638454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_Toc419886312</vt:lpwstr>
      </vt:variant>
      <vt:variant>
        <vt:i4>1638454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_Toc419886311</vt:lpwstr>
      </vt:variant>
      <vt:variant>
        <vt:i4>1638454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_Toc419886310</vt:lpwstr>
      </vt:variant>
      <vt:variant>
        <vt:i4>1572918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_Toc419886309</vt:lpwstr>
      </vt:variant>
      <vt:variant>
        <vt:i4>1572918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_Toc419886308</vt:lpwstr>
      </vt:variant>
      <vt:variant>
        <vt:i4>1572918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_Toc419886307</vt:lpwstr>
      </vt:variant>
      <vt:variant>
        <vt:i4>1572918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_Toc419886306</vt:lpwstr>
      </vt:variant>
      <vt:variant>
        <vt:i4>1572918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_Toc419886305</vt:lpwstr>
      </vt:variant>
      <vt:variant>
        <vt:i4>1572918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_Toc419886304</vt:lpwstr>
      </vt:variant>
      <vt:variant>
        <vt:i4>1572918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_Toc419886303</vt:lpwstr>
      </vt:variant>
      <vt:variant>
        <vt:i4>1572918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_Toc419886302</vt:lpwstr>
      </vt:variant>
      <vt:variant>
        <vt:i4>1572918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_Toc419886301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subject/>
  <dc:creator>mmalagon</dc:creator>
  <cp:keywords/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rui guirrugo</cp:lastModifiedBy>
  <cp:revision>12</cp:revision>
  <cp:lastPrinted>2010-08-10T10:47:00Z</cp:lastPrinted>
  <dcterms:created xsi:type="dcterms:W3CDTF">2016-01-10T18:22:00Z</dcterms:created>
  <dcterms:modified xsi:type="dcterms:W3CDTF">2016-01-18T20:49:00Z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